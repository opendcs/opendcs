
<file path=[Content_Types].xml><?xml version="1.0" encoding="utf-8"?>
<Types xmlns="http://schemas.openxmlformats.org/package/2006/content-types">
  <Default Extension="emf" ContentType="image/x-emf"/>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878429E" w14:textId="77777777" w:rsidR="00551411" w:rsidRDefault="00D22FB5" w:rsidP="00551411">
      <w:pPr>
        <w:jc w:val="center"/>
        <w:rPr>
          <w:sz w:val="36"/>
          <w:szCs w:val="36"/>
        </w:rPr>
      </w:pPr>
      <w:r>
        <w:rPr>
          <w:sz w:val="36"/>
          <w:szCs w:val="36"/>
        </w:rPr>
        <w:t>OPENDCS 6</w:t>
      </w:r>
    </w:p>
    <w:p w14:paraId="3D52D3AF" w14:textId="77777777" w:rsidR="00FF7603" w:rsidRDefault="00FF7603" w:rsidP="00FF7603">
      <w:pPr>
        <w:jc w:val="center"/>
        <w:rPr>
          <w:sz w:val="36"/>
          <w:szCs w:val="36"/>
        </w:rPr>
      </w:pPr>
    </w:p>
    <w:p w14:paraId="2D8FB8C4" w14:textId="7DB00905" w:rsidR="00FF7603" w:rsidRDefault="00FF7603" w:rsidP="00551411">
      <w:pPr>
        <w:jc w:val="center"/>
        <w:rPr>
          <w:sz w:val="36"/>
          <w:szCs w:val="36"/>
        </w:rPr>
      </w:pPr>
      <w:r>
        <w:rPr>
          <w:sz w:val="36"/>
          <w:szCs w:val="36"/>
        </w:rPr>
        <w:t>DECODES</w:t>
      </w:r>
    </w:p>
    <w:p w14:paraId="58A06630" w14:textId="77777777" w:rsidR="00D22FB5" w:rsidRPr="00551411" w:rsidRDefault="00D22FB5" w:rsidP="00551411">
      <w:pPr>
        <w:jc w:val="center"/>
        <w:rPr>
          <w:sz w:val="36"/>
          <w:szCs w:val="36"/>
        </w:rPr>
      </w:pPr>
      <w:r>
        <w:rPr>
          <w:sz w:val="36"/>
          <w:szCs w:val="36"/>
        </w:rPr>
        <w:t>Routing and Scheduling Guide</w:t>
      </w:r>
    </w:p>
    <w:p w14:paraId="1C7D2185" w14:textId="77777777" w:rsidR="00551411" w:rsidRDefault="00551411" w:rsidP="0026383C"/>
    <w:p w14:paraId="49A96B8A" w14:textId="77777777" w:rsidR="00FF7603" w:rsidRDefault="00FF7603" w:rsidP="0026383C"/>
    <w:p w14:paraId="2EF8556F" w14:textId="77777777" w:rsidR="00FF7603" w:rsidRDefault="00FF7603" w:rsidP="0026383C"/>
    <w:p w14:paraId="07F245DD" w14:textId="77777777" w:rsidR="00FF7603" w:rsidRDefault="00FF7603" w:rsidP="0026383C"/>
    <w:p w14:paraId="5EB310DA" w14:textId="5DE9F250" w:rsidR="00FF7603" w:rsidRDefault="008C2870" w:rsidP="00FF7603">
      <w:pPr>
        <w:jc w:val="center"/>
      </w:pPr>
      <w:r>
        <w:t>Document Revision 1</w:t>
      </w:r>
      <w:r w:rsidR="002E004A">
        <w:t>5</w:t>
      </w:r>
    </w:p>
    <w:p w14:paraId="169A6E83" w14:textId="6EFC6DFC" w:rsidR="00FF7603" w:rsidRDefault="002E004A" w:rsidP="00FF7603">
      <w:pPr>
        <w:jc w:val="center"/>
      </w:pPr>
      <w:r>
        <w:t>February, 2021</w:t>
      </w:r>
    </w:p>
    <w:p w14:paraId="3D8E5FF9" w14:textId="77777777" w:rsidR="00FF7603" w:rsidRDefault="00FF7603" w:rsidP="00FF7603">
      <w:pPr>
        <w:jc w:val="center"/>
      </w:pPr>
    </w:p>
    <w:p w14:paraId="1A0498C5" w14:textId="77777777" w:rsidR="00FF7603" w:rsidRDefault="00FF7603" w:rsidP="00FF7603">
      <w:pPr>
        <w:jc w:val="center"/>
      </w:pPr>
    </w:p>
    <w:p w14:paraId="3D6571B8" w14:textId="77777777" w:rsidR="00FF7603" w:rsidRDefault="00FF7603" w:rsidP="00FF7603">
      <w:pPr>
        <w:jc w:val="center"/>
      </w:pPr>
    </w:p>
    <w:p w14:paraId="77C86380" w14:textId="77777777" w:rsidR="00FF7603" w:rsidRDefault="00FF7603" w:rsidP="00FF7603">
      <w:pPr>
        <w:jc w:val="center"/>
      </w:pPr>
    </w:p>
    <w:p w14:paraId="5D9E2686" w14:textId="77777777" w:rsidR="00FF7603" w:rsidRDefault="00FF7603" w:rsidP="00FF7603">
      <w:pPr>
        <w:jc w:val="center"/>
      </w:pPr>
    </w:p>
    <w:p w14:paraId="78574FC9" w14:textId="77777777" w:rsidR="00BB6F0D" w:rsidRDefault="00BB6F0D" w:rsidP="00BB6F0D"/>
    <w:p w14:paraId="489CD6CB" w14:textId="77777777" w:rsidR="00BB6F0D" w:rsidRDefault="00BB6F0D" w:rsidP="00BB6F0D">
      <w:pPr>
        <w:pBdr>
          <w:top w:val="single" w:sz="4" w:space="1" w:color="auto"/>
          <w:left w:val="single" w:sz="4" w:space="4" w:color="auto"/>
          <w:bottom w:val="single" w:sz="4" w:space="1" w:color="auto"/>
          <w:right w:val="single" w:sz="4" w:space="4" w:color="auto"/>
        </w:pBdr>
        <w:jc w:val="center"/>
      </w:pPr>
      <w:r>
        <w:t xml:space="preserve">This Document is part of the OpenDCS Software Suite for environmental data acquisition and processing. The project home is: </w:t>
      </w:r>
      <w:hyperlink r:id="rId7" w:history="1">
        <w:r w:rsidRPr="008C16C6">
          <w:rPr>
            <w:rStyle w:val="Hyperlink"/>
          </w:rPr>
          <w:t>https://github.com/opendcs/opendcs</w:t>
        </w:r>
      </w:hyperlink>
    </w:p>
    <w:p w14:paraId="43E8FE7D" w14:textId="77777777" w:rsidR="00BB6F0D" w:rsidRDefault="00BB6F0D" w:rsidP="00BB6F0D">
      <w:pPr>
        <w:pBdr>
          <w:top w:val="single" w:sz="4" w:space="1" w:color="auto"/>
          <w:left w:val="single" w:sz="4" w:space="4" w:color="auto"/>
          <w:bottom w:val="single" w:sz="4" w:space="1" w:color="auto"/>
          <w:right w:val="single" w:sz="4" w:space="4" w:color="auto"/>
        </w:pBdr>
        <w:jc w:val="center"/>
      </w:pPr>
      <w:r>
        <w:t>See INTENT.md at the project home for information on licensing.</w:t>
      </w:r>
    </w:p>
    <w:p w14:paraId="5C77EBF5" w14:textId="77777777" w:rsidR="00BB6F0D" w:rsidRDefault="00BB6F0D" w:rsidP="00BB6F0D">
      <w:pPr>
        <w:jc w:val="center"/>
      </w:pPr>
    </w:p>
    <w:p w14:paraId="1738DACB" w14:textId="77777777" w:rsidR="00FF7603" w:rsidRDefault="00FF7603" w:rsidP="00FF7603">
      <w:pPr>
        <w:jc w:val="center"/>
      </w:pPr>
    </w:p>
    <w:p w14:paraId="3BE8DE21" w14:textId="77777777" w:rsidR="00FF7603" w:rsidRDefault="00FF7603" w:rsidP="00FF7603">
      <w:pPr>
        <w:jc w:val="center"/>
      </w:pPr>
    </w:p>
    <w:p w14:paraId="6F9E6430" w14:textId="77777777" w:rsidR="00FF7603" w:rsidRDefault="00FF7603" w:rsidP="00FF7603">
      <w:pPr>
        <w:jc w:val="center"/>
      </w:pPr>
    </w:p>
    <w:p w14:paraId="2A767B3A" w14:textId="77777777" w:rsidR="00FF7603" w:rsidRDefault="00FF7603" w:rsidP="00FF7603">
      <w:pPr>
        <w:jc w:val="center"/>
      </w:pPr>
    </w:p>
    <w:p w14:paraId="67EAFFCA" w14:textId="5D086111" w:rsidR="00FF7603" w:rsidRDefault="00FF7603" w:rsidP="00FF7603">
      <w:pPr>
        <w:jc w:val="center"/>
      </w:pPr>
    </w:p>
    <w:p w14:paraId="3D63DB8C" w14:textId="77777777" w:rsidR="00FF7603" w:rsidRPr="00CC0DF5" w:rsidRDefault="00FF7603" w:rsidP="00FF7603">
      <w:pPr>
        <w:sectPr w:rsidR="00FF7603" w:rsidRPr="00CC0DF5" w:rsidSect="0057237C">
          <w:footerReference w:type="even" r:id="rId8"/>
          <w:footerReference w:type="default" r:id="rId9"/>
          <w:pgSz w:w="12240" w:h="15840"/>
          <w:pgMar w:top="1440" w:right="1800" w:bottom="1440" w:left="1800" w:header="720" w:footer="720" w:gutter="0"/>
          <w:cols w:space="720"/>
          <w:docGrid w:linePitch="360"/>
        </w:sectPr>
      </w:pPr>
    </w:p>
    <w:p w14:paraId="746EEE26" w14:textId="77777777" w:rsidR="00FF7603" w:rsidRDefault="00FF7603" w:rsidP="0026383C">
      <w:pPr>
        <w:sectPr w:rsidR="00FF7603" w:rsidSect="003D26DB">
          <w:footerReference w:type="even" r:id="rId10"/>
          <w:footerReference w:type="default" r:id="rId11"/>
          <w:pgSz w:w="12240" w:h="15840"/>
          <w:pgMar w:top="1440" w:right="1800" w:bottom="1440" w:left="1800" w:header="720" w:footer="720" w:gutter="0"/>
          <w:cols w:space="720"/>
          <w:docGrid w:linePitch="360"/>
        </w:sectPr>
      </w:pPr>
    </w:p>
    <w:p w14:paraId="077BBC3E" w14:textId="77777777" w:rsidR="00551411" w:rsidRDefault="00551411" w:rsidP="0026383C">
      <w:r>
        <w:lastRenderedPageBreak/>
        <w:t>Table of Contents</w:t>
      </w:r>
    </w:p>
    <w:p w14:paraId="290887C9" w14:textId="1AAF0CD2" w:rsidR="002E004A" w:rsidRDefault="00551411">
      <w:pPr>
        <w:pStyle w:val="TOC1"/>
        <w:tabs>
          <w:tab w:val="left" w:pos="480"/>
          <w:tab w:val="right" w:leader="dot" w:pos="8630"/>
        </w:tabs>
        <w:rPr>
          <w:rFonts w:asciiTheme="minorHAnsi" w:hAnsiTheme="minorHAnsi"/>
          <w:noProof/>
        </w:rPr>
      </w:pPr>
      <w:r>
        <w:fldChar w:fldCharType="begin"/>
      </w:r>
      <w:r>
        <w:instrText xml:space="preserve"> TOC \o "1-3" </w:instrText>
      </w:r>
      <w:r>
        <w:fldChar w:fldCharType="separate"/>
      </w:r>
      <w:r w:rsidR="002E004A">
        <w:rPr>
          <w:noProof/>
        </w:rPr>
        <w:t>1</w:t>
      </w:r>
      <w:r w:rsidR="002E004A">
        <w:rPr>
          <w:rFonts w:asciiTheme="minorHAnsi" w:hAnsiTheme="minorHAnsi"/>
          <w:noProof/>
        </w:rPr>
        <w:tab/>
      </w:r>
      <w:r w:rsidR="002E004A">
        <w:rPr>
          <w:noProof/>
        </w:rPr>
        <w:t>Context</w:t>
      </w:r>
      <w:r w:rsidR="002E004A">
        <w:rPr>
          <w:noProof/>
        </w:rPr>
        <w:tab/>
      </w:r>
      <w:r w:rsidR="002E004A">
        <w:rPr>
          <w:noProof/>
        </w:rPr>
        <w:fldChar w:fldCharType="begin"/>
      </w:r>
      <w:r w:rsidR="002E004A">
        <w:rPr>
          <w:noProof/>
        </w:rPr>
        <w:instrText xml:space="preserve"> PAGEREF _Toc64562155 \h </w:instrText>
      </w:r>
      <w:r w:rsidR="002E004A">
        <w:rPr>
          <w:noProof/>
        </w:rPr>
      </w:r>
      <w:r w:rsidR="002E004A">
        <w:rPr>
          <w:noProof/>
        </w:rPr>
        <w:fldChar w:fldCharType="separate"/>
      </w:r>
      <w:r w:rsidR="002E004A">
        <w:rPr>
          <w:noProof/>
        </w:rPr>
        <w:t>1</w:t>
      </w:r>
      <w:r w:rsidR="002E004A">
        <w:rPr>
          <w:noProof/>
        </w:rPr>
        <w:fldChar w:fldCharType="end"/>
      </w:r>
    </w:p>
    <w:p w14:paraId="474DFFF6" w14:textId="08AA021B" w:rsidR="002E004A" w:rsidRDefault="002E004A">
      <w:pPr>
        <w:pStyle w:val="TOC2"/>
        <w:tabs>
          <w:tab w:val="left" w:pos="960"/>
          <w:tab w:val="right" w:leader="dot" w:pos="8630"/>
        </w:tabs>
        <w:rPr>
          <w:rFonts w:asciiTheme="minorHAnsi" w:hAnsiTheme="minorHAnsi"/>
          <w:noProof/>
        </w:rPr>
      </w:pPr>
      <w:r>
        <w:rPr>
          <w:noProof/>
        </w:rPr>
        <w:t>1.1</w:t>
      </w:r>
      <w:r>
        <w:rPr>
          <w:rFonts w:asciiTheme="minorHAnsi" w:hAnsiTheme="minorHAnsi"/>
          <w:noProof/>
        </w:rPr>
        <w:tab/>
      </w:r>
      <w:r>
        <w:rPr>
          <w:noProof/>
        </w:rPr>
        <w:t>Document History</w:t>
      </w:r>
      <w:r>
        <w:rPr>
          <w:noProof/>
        </w:rPr>
        <w:tab/>
      </w:r>
      <w:r>
        <w:rPr>
          <w:noProof/>
        </w:rPr>
        <w:fldChar w:fldCharType="begin"/>
      </w:r>
      <w:r>
        <w:rPr>
          <w:noProof/>
        </w:rPr>
        <w:instrText xml:space="preserve"> PAGEREF _Toc64562156 \h </w:instrText>
      </w:r>
      <w:r>
        <w:rPr>
          <w:noProof/>
        </w:rPr>
      </w:r>
      <w:r>
        <w:rPr>
          <w:noProof/>
        </w:rPr>
        <w:fldChar w:fldCharType="separate"/>
      </w:r>
      <w:r>
        <w:rPr>
          <w:noProof/>
        </w:rPr>
        <w:t>1</w:t>
      </w:r>
      <w:r>
        <w:rPr>
          <w:noProof/>
        </w:rPr>
        <w:fldChar w:fldCharType="end"/>
      </w:r>
    </w:p>
    <w:p w14:paraId="16616752" w14:textId="79993A28" w:rsidR="002E004A" w:rsidRDefault="002E004A">
      <w:pPr>
        <w:pStyle w:val="TOC1"/>
        <w:tabs>
          <w:tab w:val="left" w:pos="480"/>
          <w:tab w:val="right" w:leader="dot" w:pos="8630"/>
        </w:tabs>
        <w:rPr>
          <w:rFonts w:asciiTheme="minorHAnsi" w:hAnsiTheme="minorHAnsi"/>
          <w:noProof/>
        </w:rPr>
      </w:pPr>
      <w:r>
        <w:rPr>
          <w:noProof/>
        </w:rPr>
        <w:t>2</w:t>
      </w:r>
      <w:r>
        <w:rPr>
          <w:rFonts w:asciiTheme="minorHAnsi" w:hAnsiTheme="minorHAnsi"/>
          <w:noProof/>
        </w:rPr>
        <w:tab/>
      </w:r>
      <w:r>
        <w:rPr>
          <w:noProof/>
        </w:rPr>
        <w:t>Data Sources</w:t>
      </w:r>
      <w:r>
        <w:rPr>
          <w:noProof/>
        </w:rPr>
        <w:tab/>
      </w:r>
      <w:r>
        <w:rPr>
          <w:noProof/>
        </w:rPr>
        <w:fldChar w:fldCharType="begin"/>
      </w:r>
      <w:r>
        <w:rPr>
          <w:noProof/>
        </w:rPr>
        <w:instrText xml:space="preserve"> PAGEREF _Toc64562157 \h </w:instrText>
      </w:r>
      <w:r>
        <w:rPr>
          <w:noProof/>
        </w:rPr>
      </w:r>
      <w:r>
        <w:rPr>
          <w:noProof/>
        </w:rPr>
        <w:fldChar w:fldCharType="separate"/>
      </w:r>
      <w:r>
        <w:rPr>
          <w:noProof/>
        </w:rPr>
        <w:t>3</w:t>
      </w:r>
      <w:r>
        <w:rPr>
          <w:noProof/>
        </w:rPr>
        <w:fldChar w:fldCharType="end"/>
      </w:r>
    </w:p>
    <w:p w14:paraId="31C57E4B" w14:textId="3203E503" w:rsidR="002E004A" w:rsidRDefault="002E004A">
      <w:pPr>
        <w:pStyle w:val="TOC2"/>
        <w:tabs>
          <w:tab w:val="left" w:pos="960"/>
          <w:tab w:val="right" w:leader="dot" w:pos="8630"/>
        </w:tabs>
        <w:rPr>
          <w:rFonts w:asciiTheme="minorHAnsi" w:hAnsiTheme="minorHAnsi"/>
          <w:noProof/>
        </w:rPr>
      </w:pPr>
      <w:r>
        <w:rPr>
          <w:noProof/>
        </w:rPr>
        <w:t>2.1</w:t>
      </w:r>
      <w:r>
        <w:rPr>
          <w:rFonts w:asciiTheme="minorHAnsi" w:hAnsiTheme="minorHAnsi"/>
          <w:noProof/>
        </w:rPr>
        <w:tab/>
      </w:r>
      <w:r>
        <w:rPr>
          <w:noProof/>
        </w:rPr>
        <w:t>LRGS Data Source</w:t>
      </w:r>
      <w:r>
        <w:rPr>
          <w:noProof/>
        </w:rPr>
        <w:tab/>
      </w:r>
      <w:r>
        <w:rPr>
          <w:noProof/>
        </w:rPr>
        <w:fldChar w:fldCharType="begin"/>
      </w:r>
      <w:r>
        <w:rPr>
          <w:noProof/>
        </w:rPr>
        <w:instrText xml:space="preserve"> PAGEREF _Toc64562158 \h </w:instrText>
      </w:r>
      <w:r>
        <w:rPr>
          <w:noProof/>
        </w:rPr>
      </w:r>
      <w:r>
        <w:rPr>
          <w:noProof/>
        </w:rPr>
        <w:fldChar w:fldCharType="separate"/>
      </w:r>
      <w:r>
        <w:rPr>
          <w:noProof/>
        </w:rPr>
        <w:t>4</w:t>
      </w:r>
      <w:r>
        <w:rPr>
          <w:noProof/>
        </w:rPr>
        <w:fldChar w:fldCharType="end"/>
      </w:r>
    </w:p>
    <w:p w14:paraId="008AE45B" w14:textId="054629B7" w:rsidR="002E004A" w:rsidRDefault="002E004A">
      <w:pPr>
        <w:pStyle w:val="TOC3"/>
        <w:tabs>
          <w:tab w:val="left" w:pos="1200"/>
          <w:tab w:val="right" w:leader="dot" w:pos="8630"/>
        </w:tabs>
        <w:rPr>
          <w:rFonts w:asciiTheme="minorHAnsi" w:hAnsiTheme="minorHAnsi"/>
          <w:noProof/>
        </w:rPr>
      </w:pPr>
      <w:r>
        <w:rPr>
          <w:noProof/>
        </w:rPr>
        <w:t>2.1.1</w:t>
      </w:r>
      <w:r>
        <w:rPr>
          <w:rFonts w:asciiTheme="minorHAnsi" w:hAnsiTheme="minorHAnsi"/>
          <w:noProof/>
        </w:rPr>
        <w:tab/>
      </w:r>
      <w:r>
        <w:rPr>
          <w:noProof/>
        </w:rPr>
        <w:t>Timeouts in LRGS Data Sources</w:t>
      </w:r>
      <w:r>
        <w:rPr>
          <w:noProof/>
        </w:rPr>
        <w:tab/>
      </w:r>
      <w:r>
        <w:rPr>
          <w:noProof/>
        </w:rPr>
        <w:fldChar w:fldCharType="begin"/>
      </w:r>
      <w:r>
        <w:rPr>
          <w:noProof/>
        </w:rPr>
        <w:instrText xml:space="preserve"> PAGEREF _Toc64562159 \h </w:instrText>
      </w:r>
      <w:r>
        <w:rPr>
          <w:noProof/>
        </w:rPr>
      </w:r>
      <w:r>
        <w:rPr>
          <w:noProof/>
        </w:rPr>
        <w:fldChar w:fldCharType="separate"/>
      </w:r>
      <w:r>
        <w:rPr>
          <w:noProof/>
        </w:rPr>
        <w:t>5</w:t>
      </w:r>
      <w:r>
        <w:rPr>
          <w:noProof/>
        </w:rPr>
        <w:fldChar w:fldCharType="end"/>
      </w:r>
    </w:p>
    <w:p w14:paraId="6B673A1E" w14:textId="6CC0581C" w:rsidR="002E004A" w:rsidRDefault="002E004A">
      <w:pPr>
        <w:pStyle w:val="TOC2"/>
        <w:tabs>
          <w:tab w:val="left" w:pos="960"/>
          <w:tab w:val="right" w:leader="dot" w:pos="8630"/>
        </w:tabs>
        <w:rPr>
          <w:rFonts w:asciiTheme="minorHAnsi" w:hAnsiTheme="minorHAnsi"/>
          <w:noProof/>
        </w:rPr>
      </w:pPr>
      <w:r>
        <w:rPr>
          <w:noProof/>
        </w:rPr>
        <w:t>2.2</w:t>
      </w:r>
      <w:r>
        <w:rPr>
          <w:rFonts w:asciiTheme="minorHAnsi" w:hAnsiTheme="minorHAnsi"/>
          <w:noProof/>
        </w:rPr>
        <w:tab/>
      </w:r>
      <w:r>
        <w:rPr>
          <w:noProof/>
        </w:rPr>
        <w:t>File Data Source</w:t>
      </w:r>
      <w:r>
        <w:rPr>
          <w:noProof/>
        </w:rPr>
        <w:tab/>
      </w:r>
      <w:r>
        <w:rPr>
          <w:noProof/>
        </w:rPr>
        <w:fldChar w:fldCharType="begin"/>
      </w:r>
      <w:r>
        <w:rPr>
          <w:noProof/>
        </w:rPr>
        <w:instrText xml:space="preserve"> PAGEREF _Toc64562160 \h </w:instrText>
      </w:r>
      <w:r>
        <w:rPr>
          <w:noProof/>
        </w:rPr>
      </w:r>
      <w:r>
        <w:rPr>
          <w:noProof/>
        </w:rPr>
        <w:fldChar w:fldCharType="separate"/>
      </w:r>
      <w:r>
        <w:rPr>
          <w:noProof/>
        </w:rPr>
        <w:t>6</w:t>
      </w:r>
      <w:r>
        <w:rPr>
          <w:noProof/>
        </w:rPr>
        <w:fldChar w:fldCharType="end"/>
      </w:r>
    </w:p>
    <w:p w14:paraId="722D808A" w14:textId="6034ABC4" w:rsidR="002E004A" w:rsidRDefault="002E004A">
      <w:pPr>
        <w:pStyle w:val="TOC3"/>
        <w:tabs>
          <w:tab w:val="left" w:pos="1440"/>
          <w:tab w:val="right" w:leader="dot" w:pos="8630"/>
        </w:tabs>
        <w:rPr>
          <w:rFonts w:asciiTheme="minorHAnsi" w:hAnsiTheme="minorHAnsi"/>
          <w:noProof/>
        </w:rPr>
      </w:pPr>
      <w:r>
        <w:rPr>
          <w:noProof/>
        </w:rPr>
        <w:t>2.2.1</w:t>
      </w:r>
      <w:r>
        <w:rPr>
          <w:rFonts w:asciiTheme="minorHAnsi" w:hAnsiTheme="minorHAnsi"/>
          <w:noProof/>
        </w:rPr>
        <w:tab/>
      </w:r>
      <w:r>
        <w:rPr>
          <w:noProof/>
        </w:rPr>
        <w:t>Delimiting Messages Within the File</w:t>
      </w:r>
      <w:r>
        <w:rPr>
          <w:noProof/>
        </w:rPr>
        <w:tab/>
      </w:r>
      <w:r>
        <w:rPr>
          <w:noProof/>
        </w:rPr>
        <w:fldChar w:fldCharType="begin"/>
      </w:r>
      <w:r>
        <w:rPr>
          <w:noProof/>
        </w:rPr>
        <w:instrText xml:space="preserve"> PAGEREF _Toc64562161 \h </w:instrText>
      </w:r>
      <w:r>
        <w:rPr>
          <w:noProof/>
        </w:rPr>
      </w:r>
      <w:r>
        <w:rPr>
          <w:noProof/>
        </w:rPr>
        <w:fldChar w:fldCharType="separate"/>
      </w:r>
      <w:r>
        <w:rPr>
          <w:noProof/>
        </w:rPr>
        <w:t>7</w:t>
      </w:r>
      <w:r>
        <w:rPr>
          <w:noProof/>
        </w:rPr>
        <w:fldChar w:fldCharType="end"/>
      </w:r>
    </w:p>
    <w:p w14:paraId="56A92C3C" w14:textId="5057C7C6" w:rsidR="002E004A" w:rsidRDefault="002E004A">
      <w:pPr>
        <w:pStyle w:val="TOC2"/>
        <w:tabs>
          <w:tab w:val="left" w:pos="960"/>
          <w:tab w:val="right" w:leader="dot" w:pos="8630"/>
        </w:tabs>
        <w:rPr>
          <w:rFonts w:asciiTheme="minorHAnsi" w:hAnsiTheme="minorHAnsi"/>
          <w:noProof/>
        </w:rPr>
      </w:pPr>
      <w:r>
        <w:rPr>
          <w:noProof/>
        </w:rPr>
        <w:t>2.3</w:t>
      </w:r>
      <w:r>
        <w:rPr>
          <w:rFonts w:asciiTheme="minorHAnsi" w:hAnsiTheme="minorHAnsi"/>
          <w:noProof/>
        </w:rPr>
        <w:tab/>
      </w:r>
      <w:r>
        <w:rPr>
          <w:noProof/>
        </w:rPr>
        <w:t>Directory Data Source</w:t>
      </w:r>
      <w:r>
        <w:rPr>
          <w:noProof/>
        </w:rPr>
        <w:tab/>
      </w:r>
      <w:r>
        <w:rPr>
          <w:noProof/>
        </w:rPr>
        <w:fldChar w:fldCharType="begin"/>
      </w:r>
      <w:r>
        <w:rPr>
          <w:noProof/>
        </w:rPr>
        <w:instrText xml:space="preserve"> PAGEREF _Toc64562162 \h </w:instrText>
      </w:r>
      <w:r>
        <w:rPr>
          <w:noProof/>
        </w:rPr>
      </w:r>
      <w:r>
        <w:rPr>
          <w:noProof/>
        </w:rPr>
        <w:fldChar w:fldCharType="separate"/>
      </w:r>
      <w:r>
        <w:rPr>
          <w:noProof/>
        </w:rPr>
        <w:t>8</w:t>
      </w:r>
      <w:r>
        <w:rPr>
          <w:noProof/>
        </w:rPr>
        <w:fldChar w:fldCharType="end"/>
      </w:r>
    </w:p>
    <w:p w14:paraId="3312EE9C" w14:textId="231D5BC1" w:rsidR="002E004A" w:rsidRDefault="002E004A">
      <w:pPr>
        <w:pStyle w:val="TOC3"/>
        <w:tabs>
          <w:tab w:val="left" w:pos="1440"/>
          <w:tab w:val="right" w:leader="dot" w:pos="8630"/>
        </w:tabs>
        <w:rPr>
          <w:rFonts w:asciiTheme="minorHAnsi" w:hAnsiTheme="minorHAnsi"/>
          <w:noProof/>
        </w:rPr>
      </w:pPr>
      <w:r>
        <w:rPr>
          <w:noProof/>
        </w:rPr>
        <w:t>2.3.1</w:t>
      </w:r>
      <w:r>
        <w:rPr>
          <w:rFonts w:asciiTheme="minorHAnsi" w:hAnsiTheme="minorHAnsi"/>
          <w:noProof/>
        </w:rPr>
        <w:tab/>
      </w:r>
      <w:r>
        <w:rPr>
          <w:noProof/>
        </w:rPr>
        <w:t>Files with No Header</w:t>
      </w:r>
      <w:r>
        <w:rPr>
          <w:noProof/>
        </w:rPr>
        <w:tab/>
      </w:r>
      <w:r>
        <w:rPr>
          <w:noProof/>
        </w:rPr>
        <w:fldChar w:fldCharType="begin"/>
      </w:r>
      <w:r>
        <w:rPr>
          <w:noProof/>
        </w:rPr>
        <w:instrText xml:space="preserve"> PAGEREF _Toc64562163 \h </w:instrText>
      </w:r>
      <w:r>
        <w:rPr>
          <w:noProof/>
        </w:rPr>
      </w:r>
      <w:r>
        <w:rPr>
          <w:noProof/>
        </w:rPr>
        <w:fldChar w:fldCharType="separate"/>
      </w:r>
      <w:r>
        <w:rPr>
          <w:noProof/>
        </w:rPr>
        <w:t>10</w:t>
      </w:r>
      <w:r>
        <w:rPr>
          <w:noProof/>
        </w:rPr>
        <w:fldChar w:fldCharType="end"/>
      </w:r>
    </w:p>
    <w:p w14:paraId="7858B754" w14:textId="1FBA076A" w:rsidR="002E004A" w:rsidRDefault="002E004A">
      <w:pPr>
        <w:pStyle w:val="TOC2"/>
        <w:tabs>
          <w:tab w:val="left" w:pos="960"/>
          <w:tab w:val="right" w:leader="dot" w:pos="8630"/>
        </w:tabs>
        <w:rPr>
          <w:rFonts w:asciiTheme="minorHAnsi" w:hAnsiTheme="minorHAnsi"/>
          <w:noProof/>
        </w:rPr>
      </w:pPr>
      <w:r>
        <w:rPr>
          <w:noProof/>
        </w:rPr>
        <w:t>2.4</w:t>
      </w:r>
      <w:r>
        <w:rPr>
          <w:rFonts w:asciiTheme="minorHAnsi" w:hAnsiTheme="minorHAnsi"/>
          <w:noProof/>
        </w:rPr>
        <w:tab/>
      </w:r>
      <w:r>
        <w:rPr>
          <w:noProof/>
        </w:rPr>
        <w:t>Hot Backup Group Data Source</w:t>
      </w:r>
      <w:r>
        <w:rPr>
          <w:noProof/>
        </w:rPr>
        <w:tab/>
      </w:r>
      <w:r>
        <w:rPr>
          <w:noProof/>
        </w:rPr>
        <w:fldChar w:fldCharType="begin"/>
      </w:r>
      <w:r>
        <w:rPr>
          <w:noProof/>
        </w:rPr>
        <w:instrText xml:space="preserve"> PAGEREF _Toc64562164 \h </w:instrText>
      </w:r>
      <w:r>
        <w:rPr>
          <w:noProof/>
        </w:rPr>
      </w:r>
      <w:r>
        <w:rPr>
          <w:noProof/>
        </w:rPr>
        <w:fldChar w:fldCharType="separate"/>
      </w:r>
      <w:r>
        <w:rPr>
          <w:noProof/>
        </w:rPr>
        <w:t>11</w:t>
      </w:r>
      <w:r>
        <w:rPr>
          <w:noProof/>
        </w:rPr>
        <w:fldChar w:fldCharType="end"/>
      </w:r>
    </w:p>
    <w:p w14:paraId="7E7DF77D" w14:textId="5B2A688B" w:rsidR="002E004A" w:rsidRDefault="002E004A">
      <w:pPr>
        <w:pStyle w:val="TOC2"/>
        <w:tabs>
          <w:tab w:val="left" w:pos="960"/>
          <w:tab w:val="right" w:leader="dot" w:pos="8630"/>
        </w:tabs>
        <w:rPr>
          <w:rFonts w:asciiTheme="minorHAnsi" w:hAnsiTheme="minorHAnsi"/>
          <w:noProof/>
        </w:rPr>
      </w:pPr>
      <w:r>
        <w:rPr>
          <w:noProof/>
        </w:rPr>
        <w:t>2.5</w:t>
      </w:r>
      <w:r>
        <w:rPr>
          <w:rFonts w:asciiTheme="minorHAnsi" w:hAnsiTheme="minorHAnsi"/>
          <w:noProof/>
        </w:rPr>
        <w:tab/>
      </w:r>
      <w:r>
        <w:rPr>
          <w:noProof/>
        </w:rPr>
        <w:t>Round Robin Group Data Source</w:t>
      </w:r>
      <w:r>
        <w:rPr>
          <w:noProof/>
        </w:rPr>
        <w:tab/>
      </w:r>
      <w:r>
        <w:rPr>
          <w:noProof/>
        </w:rPr>
        <w:fldChar w:fldCharType="begin"/>
      </w:r>
      <w:r>
        <w:rPr>
          <w:noProof/>
        </w:rPr>
        <w:instrText xml:space="preserve"> PAGEREF _Toc64562165 \h </w:instrText>
      </w:r>
      <w:r>
        <w:rPr>
          <w:noProof/>
        </w:rPr>
      </w:r>
      <w:r>
        <w:rPr>
          <w:noProof/>
        </w:rPr>
        <w:fldChar w:fldCharType="separate"/>
      </w:r>
      <w:r>
        <w:rPr>
          <w:noProof/>
        </w:rPr>
        <w:t>12</w:t>
      </w:r>
      <w:r>
        <w:rPr>
          <w:noProof/>
        </w:rPr>
        <w:fldChar w:fldCharType="end"/>
      </w:r>
    </w:p>
    <w:p w14:paraId="418C7EDB" w14:textId="60531055" w:rsidR="002E004A" w:rsidRDefault="002E004A">
      <w:pPr>
        <w:pStyle w:val="TOC2"/>
        <w:tabs>
          <w:tab w:val="left" w:pos="960"/>
          <w:tab w:val="right" w:leader="dot" w:pos="8630"/>
        </w:tabs>
        <w:rPr>
          <w:rFonts w:asciiTheme="minorHAnsi" w:hAnsiTheme="minorHAnsi"/>
          <w:noProof/>
        </w:rPr>
      </w:pPr>
      <w:r>
        <w:rPr>
          <w:noProof/>
        </w:rPr>
        <w:t>2.6</w:t>
      </w:r>
      <w:r>
        <w:rPr>
          <w:rFonts w:asciiTheme="minorHAnsi" w:hAnsiTheme="minorHAnsi"/>
          <w:noProof/>
        </w:rPr>
        <w:tab/>
      </w:r>
      <w:r>
        <w:rPr>
          <w:noProof/>
        </w:rPr>
        <w:t>Socket Stream Data Source</w:t>
      </w:r>
      <w:r>
        <w:rPr>
          <w:noProof/>
        </w:rPr>
        <w:tab/>
      </w:r>
      <w:r>
        <w:rPr>
          <w:noProof/>
        </w:rPr>
        <w:fldChar w:fldCharType="begin"/>
      </w:r>
      <w:r>
        <w:rPr>
          <w:noProof/>
        </w:rPr>
        <w:instrText xml:space="preserve"> PAGEREF _Toc64562166 \h </w:instrText>
      </w:r>
      <w:r>
        <w:rPr>
          <w:noProof/>
        </w:rPr>
      </w:r>
      <w:r>
        <w:rPr>
          <w:noProof/>
        </w:rPr>
        <w:fldChar w:fldCharType="separate"/>
      </w:r>
      <w:r>
        <w:rPr>
          <w:noProof/>
        </w:rPr>
        <w:t>13</w:t>
      </w:r>
      <w:r>
        <w:rPr>
          <w:noProof/>
        </w:rPr>
        <w:fldChar w:fldCharType="end"/>
      </w:r>
    </w:p>
    <w:p w14:paraId="45EB688E" w14:textId="2F8EABE2" w:rsidR="002E004A" w:rsidRDefault="002E004A">
      <w:pPr>
        <w:pStyle w:val="TOC3"/>
        <w:tabs>
          <w:tab w:val="left" w:pos="1440"/>
          <w:tab w:val="right" w:leader="dot" w:pos="8630"/>
        </w:tabs>
        <w:rPr>
          <w:rFonts w:asciiTheme="minorHAnsi" w:hAnsiTheme="minorHAnsi"/>
          <w:noProof/>
        </w:rPr>
      </w:pPr>
      <w:r>
        <w:rPr>
          <w:noProof/>
        </w:rPr>
        <w:t>2.6.1</w:t>
      </w:r>
      <w:r>
        <w:rPr>
          <w:rFonts w:asciiTheme="minorHAnsi" w:hAnsiTheme="minorHAnsi"/>
          <w:noProof/>
        </w:rPr>
        <w:tab/>
      </w:r>
      <w:r>
        <w:rPr>
          <w:noProof/>
        </w:rPr>
        <w:t>Using SocketStreamDataSource for NOAAPORT</w:t>
      </w:r>
      <w:r>
        <w:rPr>
          <w:noProof/>
        </w:rPr>
        <w:tab/>
      </w:r>
      <w:r>
        <w:rPr>
          <w:noProof/>
        </w:rPr>
        <w:fldChar w:fldCharType="begin"/>
      </w:r>
      <w:r>
        <w:rPr>
          <w:noProof/>
        </w:rPr>
        <w:instrText xml:space="preserve"> PAGEREF _Toc64562167 \h </w:instrText>
      </w:r>
      <w:r>
        <w:rPr>
          <w:noProof/>
        </w:rPr>
      </w:r>
      <w:r>
        <w:rPr>
          <w:noProof/>
        </w:rPr>
        <w:fldChar w:fldCharType="separate"/>
      </w:r>
      <w:r>
        <w:rPr>
          <w:noProof/>
        </w:rPr>
        <w:t>15</w:t>
      </w:r>
      <w:r>
        <w:rPr>
          <w:noProof/>
        </w:rPr>
        <w:fldChar w:fldCharType="end"/>
      </w:r>
    </w:p>
    <w:p w14:paraId="7316F6FC" w14:textId="7402B2B1" w:rsidR="002E004A" w:rsidRDefault="002E004A">
      <w:pPr>
        <w:pStyle w:val="TOC2"/>
        <w:tabs>
          <w:tab w:val="left" w:pos="960"/>
          <w:tab w:val="right" w:leader="dot" w:pos="8630"/>
        </w:tabs>
        <w:rPr>
          <w:rFonts w:asciiTheme="minorHAnsi" w:hAnsiTheme="minorHAnsi"/>
          <w:noProof/>
        </w:rPr>
      </w:pPr>
      <w:r>
        <w:rPr>
          <w:noProof/>
        </w:rPr>
        <w:t>2.7</w:t>
      </w:r>
      <w:r>
        <w:rPr>
          <w:rFonts w:asciiTheme="minorHAnsi" w:hAnsiTheme="minorHAnsi"/>
          <w:noProof/>
        </w:rPr>
        <w:tab/>
      </w:r>
      <w:r>
        <w:rPr>
          <w:noProof/>
        </w:rPr>
        <w:t>Abstract Web Data Source</w:t>
      </w:r>
      <w:r>
        <w:rPr>
          <w:noProof/>
        </w:rPr>
        <w:tab/>
      </w:r>
      <w:r>
        <w:rPr>
          <w:noProof/>
        </w:rPr>
        <w:fldChar w:fldCharType="begin"/>
      </w:r>
      <w:r>
        <w:rPr>
          <w:noProof/>
        </w:rPr>
        <w:instrText xml:space="preserve"> PAGEREF _Toc64562168 \h </w:instrText>
      </w:r>
      <w:r>
        <w:rPr>
          <w:noProof/>
        </w:rPr>
      </w:r>
      <w:r>
        <w:rPr>
          <w:noProof/>
        </w:rPr>
        <w:fldChar w:fldCharType="separate"/>
      </w:r>
      <w:r>
        <w:rPr>
          <w:noProof/>
        </w:rPr>
        <w:t>16</w:t>
      </w:r>
      <w:r>
        <w:rPr>
          <w:noProof/>
        </w:rPr>
        <w:fldChar w:fldCharType="end"/>
      </w:r>
    </w:p>
    <w:p w14:paraId="530E14DC" w14:textId="38EF4607" w:rsidR="002E004A" w:rsidRDefault="002E004A">
      <w:pPr>
        <w:pStyle w:val="TOC2"/>
        <w:tabs>
          <w:tab w:val="left" w:pos="960"/>
          <w:tab w:val="right" w:leader="dot" w:pos="8630"/>
        </w:tabs>
        <w:rPr>
          <w:rFonts w:asciiTheme="minorHAnsi" w:hAnsiTheme="minorHAnsi"/>
          <w:noProof/>
        </w:rPr>
      </w:pPr>
      <w:r>
        <w:rPr>
          <w:noProof/>
        </w:rPr>
        <w:t>2.8</w:t>
      </w:r>
      <w:r>
        <w:rPr>
          <w:rFonts w:asciiTheme="minorHAnsi" w:hAnsiTheme="minorHAnsi"/>
          <w:noProof/>
        </w:rPr>
        <w:tab/>
      </w:r>
      <w:r>
        <w:rPr>
          <w:noProof/>
        </w:rPr>
        <w:t>FTP Data Source</w:t>
      </w:r>
      <w:r>
        <w:rPr>
          <w:noProof/>
        </w:rPr>
        <w:tab/>
      </w:r>
      <w:r>
        <w:rPr>
          <w:noProof/>
        </w:rPr>
        <w:fldChar w:fldCharType="begin"/>
      </w:r>
      <w:r>
        <w:rPr>
          <w:noProof/>
        </w:rPr>
        <w:instrText xml:space="preserve"> PAGEREF _Toc64562169 \h </w:instrText>
      </w:r>
      <w:r>
        <w:rPr>
          <w:noProof/>
        </w:rPr>
      </w:r>
      <w:r>
        <w:rPr>
          <w:noProof/>
        </w:rPr>
        <w:fldChar w:fldCharType="separate"/>
      </w:r>
      <w:r>
        <w:rPr>
          <w:noProof/>
        </w:rPr>
        <w:t>19</w:t>
      </w:r>
      <w:r>
        <w:rPr>
          <w:noProof/>
        </w:rPr>
        <w:fldChar w:fldCharType="end"/>
      </w:r>
    </w:p>
    <w:p w14:paraId="5E432ABD" w14:textId="205BB5CA" w:rsidR="002E004A" w:rsidRDefault="002E004A">
      <w:pPr>
        <w:pStyle w:val="TOC2"/>
        <w:tabs>
          <w:tab w:val="left" w:pos="960"/>
          <w:tab w:val="right" w:leader="dot" w:pos="8630"/>
        </w:tabs>
        <w:rPr>
          <w:rFonts w:asciiTheme="minorHAnsi" w:hAnsiTheme="minorHAnsi"/>
          <w:noProof/>
        </w:rPr>
      </w:pPr>
      <w:r>
        <w:rPr>
          <w:noProof/>
        </w:rPr>
        <w:t>2.9</w:t>
      </w:r>
      <w:r>
        <w:rPr>
          <w:rFonts w:asciiTheme="minorHAnsi" w:hAnsiTheme="minorHAnsi"/>
          <w:noProof/>
        </w:rPr>
        <w:tab/>
      </w:r>
      <w:r>
        <w:rPr>
          <w:noProof/>
        </w:rPr>
        <w:t>Web Directory Data Source</w:t>
      </w:r>
      <w:r>
        <w:rPr>
          <w:noProof/>
        </w:rPr>
        <w:tab/>
      </w:r>
      <w:r>
        <w:rPr>
          <w:noProof/>
        </w:rPr>
        <w:fldChar w:fldCharType="begin"/>
      </w:r>
      <w:r>
        <w:rPr>
          <w:noProof/>
        </w:rPr>
        <w:instrText xml:space="preserve"> PAGEREF _Toc64562170 \h </w:instrText>
      </w:r>
      <w:r>
        <w:rPr>
          <w:noProof/>
        </w:rPr>
      </w:r>
      <w:r>
        <w:rPr>
          <w:noProof/>
        </w:rPr>
        <w:fldChar w:fldCharType="separate"/>
      </w:r>
      <w:r>
        <w:rPr>
          <w:noProof/>
        </w:rPr>
        <w:t>21</w:t>
      </w:r>
      <w:r>
        <w:rPr>
          <w:noProof/>
        </w:rPr>
        <w:fldChar w:fldCharType="end"/>
      </w:r>
    </w:p>
    <w:p w14:paraId="51CB874D" w14:textId="5613577D" w:rsidR="002E004A" w:rsidRDefault="002E004A">
      <w:pPr>
        <w:pStyle w:val="TOC2"/>
        <w:tabs>
          <w:tab w:val="left" w:pos="960"/>
          <w:tab w:val="right" w:leader="dot" w:pos="8630"/>
        </w:tabs>
        <w:rPr>
          <w:rFonts w:asciiTheme="minorHAnsi" w:hAnsiTheme="minorHAnsi"/>
          <w:noProof/>
        </w:rPr>
      </w:pPr>
      <w:r>
        <w:rPr>
          <w:noProof/>
        </w:rPr>
        <w:t>2.10</w:t>
      </w:r>
      <w:r>
        <w:rPr>
          <w:rFonts w:asciiTheme="minorHAnsi" w:hAnsiTheme="minorHAnsi"/>
          <w:noProof/>
        </w:rPr>
        <w:tab/>
      </w:r>
      <w:r>
        <w:rPr>
          <w:noProof/>
        </w:rPr>
        <w:t>SCP Data Source</w:t>
      </w:r>
      <w:r>
        <w:rPr>
          <w:noProof/>
        </w:rPr>
        <w:tab/>
      </w:r>
      <w:r>
        <w:rPr>
          <w:noProof/>
        </w:rPr>
        <w:fldChar w:fldCharType="begin"/>
      </w:r>
      <w:r>
        <w:rPr>
          <w:noProof/>
        </w:rPr>
        <w:instrText xml:space="preserve"> PAGEREF _Toc64562171 \h </w:instrText>
      </w:r>
      <w:r>
        <w:rPr>
          <w:noProof/>
        </w:rPr>
      </w:r>
      <w:r>
        <w:rPr>
          <w:noProof/>
        </w:rPr>
        <w:fldChar w:fldCharType="separate"/>
      </w:r>
      <w:r>
        <w:rPr>
          <w:noProof/>
        </w:rPr>
        <w:t>25</w:t>
      </w:r>
      <w:r>
        <w:rPr>
          <w:noProof/>
        </w:rPr>
        <w:fldChar w:fldCharType="end"/>
      </w:r>
    </w:p>
    <w:p w14:paraId="08126B5E" w14:textId="4F66ADE6" w:rsidR="002E004A" w:rsidRDefault="002E004A">
      <w:pPr>
        <w:pStyle w:val="TOC2"/>
        <w:tabs>
          <w:tab w:val="left" w:pos="960"/>
          <w:tab w:val="right" w:leader="dot" w:pos="8630"/>
        </w:tabs>
        <w:rPr>
          <w:rFonts w:asciiTheme="minorHAnsi" w:hAnsiTheme="minorHAnsi"/>
          <w:noProof/>
        </w:rPr>
      </w:pPr>
      <w:r>
        <w:rPr>
          <w:noProof/>
        </w:rPr>
        <w:t>2.11</w:t>
      </w:r>
      <w:r>
        <w:rPr>
          <w:rFonts w:asciiTheme="minorHAnsi" w:hAnsiTheme="minorHAnsi"/>
          <w:noProof/>
        </w:rPr>
        <w:tab/>
      </w:r>
      <w:r>
        <w:rPr>
          <w:noProof/>
        </w:rPr>
        <w:t>SFTP Data Source</w:t>
      </w:r>
      <w:r>
        <w:rPr>
          <w:noProof/>
        </w:rPr>
        <w:tab/>
      </w:r>
      <w:r>
        <w:rPr>
          <w:noProof/>
        </w:rPr>
        <w:fldChar w:fldCharType="begin"/>
      </w:r>
      <w:r>
        <w:rPr>
          <w:noProof/>
        </w:rPr>
        <w:instrText xml:space="preserve"> PAGEREF _Toc64562172 \h </w:instrText>
      </w:r>
      <w:r>
        <w:rPr>
          <w:noProof/>
        </w:rPr>
      </w:r>
      <w:r>
        <w:rPr>
          <w:noProof/>
        </w:rPr>
        <w:fldChar w:fldCharType="separate"/>
      </w:r>
      <w:r>
        <w:rPr>
          <w:noProof/>
        </w:rPr>
        <w:t>26</w:t>
      </w:r>
      <w:r>
        <w:rPr>
          <w:noProof/>
        </w:rPr>
        <w:fldChar w:fldCharType="end"/>
      </w:r>
    </w:p>
    <w:p w14:paraId="45ADB92F" w14:textId="764B87BD" w:rsidR="002E004A" w:rsidRDefault="002E004A">
      <w:pPr>
        <w:pStyle w:val="TOC2"/>
        <w:tabs>
          <w:tab w:val="left" w:pos="960"/>
          <w:tab w:val="right" w:leader="dot" w:pos="8630"/>
        </w:tabs>
        <w:rPr>
          <w:rFonts w:asciiTheme="minorHAnsi" w:hAnsiTheme="minorHAnsi"/>
          <w:noProof/>
        </w:rPr>
      </w:pPr>
      <w:r>
        <w:rPr>
          <w:noProof/>
        </w:rPr>
        <w:t>2.12</w:t>
      </w:r>
      <w:r>
        <w:rPr>
          <w:rFonts w:asciiTheme="minorHAnsi" w:hAnsiTheme="minorHAnsi"/>
          <w:noProof/>
        </w:rPr>
        <w:tab/>
      </w:r>
      <w:r>
        <w:rPr>
          <w:noProof/>
        </w:rPr>
        <w:t>NRCS Web Data Source</w:t>
      </w:r>
      <w:r>
        <w:rPr>
          <w:noProof/>
        </w:rPr>
        <w:tab/>
      </w:r>
      <w:r>
        <w:rPr>
          <w:noProof/>
        </w:rPr>
        <w:fldChar w:fldCharType="begin"/>
      </w:r>
      <w:r>
        <w:rPr>
          <w:noProof/>
        </w:rPr>
        <w:instrText xml:space="preserve"> PAGEREF _Toc64562173 \h </w:instrText>
      </w:r>
      <w:r>
        <w:rPr>
          <w:noProof/>
        </w:rPr>
      </w:r>
      <w:r>
        <w:rPr>
          <w:noProof/>
        </w:rPr>
        <w:fldChar w:fldCharType="separate"/>
      </w:r>
      <w:r>
        <w:rPr>
          <w:noProof/>
        </w:rPr>
        <w:t>27</w:t>
      </w:r>
      <w:r>
        <w:rPr>
          <w:noProof/>
        </w:rPr>
        <w:fldChar w:fldCharType="end"/>
      </w:r>
    </w:p>
    <w:p w14:paraId="34A61738" w14:textId="09572626" w:rsidR="002E004A" w:rsidRDefault="002E004A">
      <w:pPr>
        <w:pStyle w:val="TOC2"/>
        <w:tabs>
          <w:tab w:val="left" w:pos="960"/>
          <w:tab w:val="right" w:leader="dot" w:pos="8630"/>
        </w:tabs>
        <w:rPr>
          <w:rFonts w:asciiTheme="minorHAnsi" w:hAnsiTheme="minorHAnsi"/>
          <w:noProof/>
        </w:rPr>
      </w:pPr>
      <w:r>
        <w:rPr>
          <w:noProof/>
        </w:rPr>
        <w:t>2.13</w:t>
      </w:r>
      <w:r>
        <w:rPr>
          <w:rFonts w:asciiTheme="minorHAnsi" w:hAnsiTheme="minorHAnsi"/>
          <w:noProof/>
        </w:rPr>
        <w:tab/>
      </w:r>
      <w:r>
        <w:rPr>
          <w:noProof/>
        </w:rPr>
        <w:t>USGS Web Data Source</w:t>
      </w:r>
      <w:r>
        <w:rPr>
          <w:noProof/>
        </w:rPr>
        <w:tab/>
      </w:r>
      <w:r>
        <w:rPr>
          <w:noProof/>
        </w:rPr>
        <w:fldChar w:fldCharType="begin"/>
      </w:r>
      <w:r>
        <w:rPr>
          <w:noProof/>
        </w:rPr>
        <w:instrText xml:space="preserve"> PAGEREF _Toc64562174 \h </w:instrText>
      </w:r>
      <w:r>
        <w:rPr>
          <w:noProof/>
        </w:rPr>
      </w:r>
      <w:r>
        <w:rPr>
          <w:noProof/>
        </w:rPr>
        <w:fldChar w:fldCharType="separate"/>
      </w:r>
      <w:r>
        <w:rPr>
          <w:noProof/>
        </w:rPr>
        <w:t>36</w:t>
      </w:r>
      <w:r>
        <w:rPr>
          <w:noProof/>
        </w:rPr>
        <w:fldChar w:fldCharType="end"/>
      </w:r>
    </w:p>
    <w:p w14:paraId="62D57C55" w14:textId="3AAB8421" w:rsidR="002E004A" w:rsidRDefault="002E004A">
      <w:pPr>
        <w:pStyle w:val="TOC1"/>
        <w:tabs>
          <w:tab w:val="left" w:pos="480"/>
          <w:tab w:val="right" w:leader="dot" w:pos="8630"/>
        </w:tabs>
        <w:rPr>
          <w:rFonts w:asciiTheme="minorHAnsi" w:hAnsiTheme="minorHAnsi"/>
          <w:noProof/>
        </w:rPr>
      </w:pPr>
      <w:r>
        <w:rPr>
          <w:noProof/>
        </w:rPr>
        <w:t>3</w:t>
      </w:r>
      <w:r>
        <w:rPr>
          <w:rFonts w:asciiTheme="minorHAnsi" w:hAnsiTheme="minorHAnsi"/>
          <w:noProof/>
        </w:rPr>
        <w:tab/>
      </w:r>
      <w:r>
        <w:rPr>
          <w:noProof/>
        </w:rPr>
        <w:t>Network Lists</w:t>
      </w:r>
      <w:r>
        <w:rPr>
          <w:noProof/>
        </w:rPr>
        <w:tab/>
      </w:r>
      <w:r>
        <w:rPr>
          <w:noProof/>
        </w:rPr>
        <w:fldChar w:fldCharType="begin"/>
      </w:r>
      <w:r>
        <w:rPr>
          <w:noProof/>
        </w:rPr>
        <w:instrText xml:space="preserve"> PAGEREF _Toc64562175 \h </w:instrText>
      </w:r>
      <w:r>
        <w:rPr>
          <w:noProof/>
        </w:rPr>
      </w:r>
      <w:r>
        <w:rPr>
          <w:noProof/>
        </w:rPr>
        <w:fldChar w:fldCharType="separate"/>
      </w:r>
      <w:r>
        <w:rPr>
          <w:noProof/>
        </w:rPr>
        <w:t>44</w:t>
      </w:r>
      <w:r>
        <w:rPr>
          <w:noProof/>
        </w:rPr>
        <w:fldChar w:fldCharType="end"/>
      </w:r>
    </w:p>
    <w:p w14:paraId="330FC38A" w14:textId="138BE2BE" w:rsidR="002E004A" w:rsidRDefault="002E004A">
      <w:pPr>
        <w:pStyle w:val="TOC1"/>
        <w:tabs>
          <w:tab w:val="left" w:pos="480"/>
          <w:tab w:val="right" w:leader="dot" w:pos="8630"/>
        </w:tabs>
        <w:rPr>
          <w:rFonts w:asciiTheme="minorHAnsi" w:hAnsiTheme="minorHAnsi"/>
          <w:noProof/>
        </w:rPr>
      </w:pPr>
      <w:r>
        <w:rPr>
          <w:noProof/>
        </w:rPr>
        <w:t>4</w:t>
      </w:r>
      <w:r>
        <w:rPr>
          <w:rFonts w:asciiTheme="minorHAnsi" w:hAnsiTheme="minorHAnsi"/>
          <w:noProof/>
        </w:rPr>
        <w:tab/>
      </w:r>
      <w:r>
        <w:rPr>
          <w:noProof/>
        </w:rPr>
        <w:t>Presentation Groups</w:t>
      </w:r>
      <w:r>
        <w:rPr>
          <w:noProof/>
        </w:rPr>
        <w:tab/>
      </w:r>
      <w:r>
        <w:rPr>
          <w:noProof/>
        </w:rPr>
        <w:fldChar w:fldCharType="begin"/>
      </w:r>
      <w:r>
        <w:rPr>
          <w:noProof/>
        </w:rPr>
        <w:instrText xml:space="preserve"> PAGEREF _Toc64562176 \h </w:instrText>
      </w:r>
      <w:r>
        <w:rPr>
          <w:noProof/>
        </w:rPr>
      </w:r>
      <w:r>
        <w:rPr>
          <w:noProof/>
        </w:rPr>
        <w:fldChar w:fldCharType="separate"/>
      </w:r>
      <w:r>
        <w:rPr>
          <w:noProof/>
        </w:rPr>
        <w:t>45</w:t>
      </w:r>
      <w:r>
        <w:rPr>
          <w:noProof/>
        </w:rPr>
        <w:fldChar w:fldCharType="end"/>
      </w:r>
    </w:p>
    <w:p w14:paraId="7ECD45DE" w14:textId="0CB9A89A" w:rsidR="002E004A" w:rsidRDefault="002E004A">
      <w:pPr>
        <w:pStyle w:val="TOC2"/>
        <w:tabs>
          <w:tab w:val="left" w:pos="960"/>
          <w:tab w:val="right" w:leader="dot" w:pos="8630"/>
        </w:tabs>
        <w:rPr>
          <w:rFonts w:asciiTheme="minorHAnsi" w:hAnsiTheme="minorHAnsi"/>
          <w:noProof/>
        </w:rPr>
      </w:pPr>
      <w:r>
        <w:rPr>
          <w:noProof/>
        </w:rPr>
        <w:t>4.1</w:t>
      </w:r>
      <w:r>
        <w:rPr>
          <w:rFonts w:asciiTheme="minorHAnsi" w:hAnsiTheme="minorHAnsi"/>
          <w:noProof/>
        </w:rPr>
        <w:tab/>
      </w:r>
      <w:r>
        <w:rPr>
          <w:noProof/>
        </w:rPr>
        <w:t>Using a Presentation Group as a Sensor Filter</w:t>
      </w:r>
      <w:r>
        <w:rPr>
          <w:noProof/>
        </w:rPr>
        <w:tab/>
      </w:r>
      <w:r>
        <w:rPr>
          <w:noProof/>
        </w:rPr>
        <w:fldChar w:fldCharType="begin"/>
      </w:r>
      <w:r>
        <w:rPr>
          <w:noProof/>
        </w:rPr>
        <w:instrText xml:space="preserve"> PAGEREF _Toc64562177 \h </w:instrText>
      </w:r>
      <w:r>
        <w:rPr>
          <w:noProof/>
        </w:rPr>
      </w:r>
      <w:r>
        <w:rPr>
          <w:noProof/>
        </w:rPr>
        <w:fldChar w:fldCharType="separate"/>
      </w:r>
      <w:r>
        <w:rPr>
          <w:noProof/>
        </w:rPr>
        <w:t>45</w:t>
      </w:r>
      <w:r>
        <w:rPr>
          <w:noProof/>
        </w:rPr>
        <w:fldChar w:fldCharType="end"/>
      </w:r>
    </w:p>
    <w:p w14:paraId="23FE5375" w14:textId="2D3EE49B" w:rsidR="002E004A" w:rsidRDefault="002E004A">
      <w:pPr>
        <w:pStyle w:val="TOC1"/>
        <w:tabs>
          <w:tab w:val="left" w:pos="480"/>
          <w:tab w:val="right" w:leader="dot" w:pos="8630"/>
        </w:tabs>
        <w:rPr>
          <w:rFonts w:asciiTheme="minorHAnsi" w:hAnsiTheme="minorHAnsi"/>
          <w:noProof/>
        </w:rPr>
      </w:pPr>
      <w:r>
        <w:rPr>
          <w:noProof/>
        </w:rPr>
        <w:t>5</w:t>
      </w:r>
      <w:r>
        <w:rPr>
          <w:rFonts w:asciiTheme="minorHAnsi" w:hAnsiTheme="minorHAnsi"/>
          <w:noProof/>
        </w:rPr>
        <w:tab/>
      </w:r>
      <w:r>
        <w:rPr>
          <w:noProof/>
        </w:rPr>
        <w:t>Routing Specifications</w:t>
      </w:r>
      <w:r>
        <w:rPr>
          <w:noProof/>
        </w:rPr>
        <w:tab/>
      </w:r>
      <w:r>
        <w:rPr>
          <w:noProof/>
        </w:rPr>
        <w:fldChar w:fldCharType="begin"/>
      </w:r>
      <w:r>
        <w:rPr>
          <w:noProof/>
        </w:rPr>
        <w:instrText xml:space="preserve"> PAGEREF _Toc64562178 \h </w:instrText>
      </w:r>
      <w:r>
        <w:rPr>
          <w:noProof/>
        </w:rPr>
      </w:r>
      <w:r>
        <w:rPr>
          <w:noProof/>
        </w:rPr>
        <w:fldChar w:fldCharType="separate"/>
      </w:r>
      <w:r>
        <w:rPr>
          <w:noProof/>
        </w:rPr>
        <w:t>46</w:t>
      </w:r>
      <w:r>
        <w:rPr>
          <w:noProof/>
        </w:rPr>
        <w:fldChar w:fldCharType="end"/>
      </w:r>
    </w:p>
    <w:p w14:paraId="6ED46214" w14:textId="5FD22B42" w:rsidR="002E004A" w:rsidRDefault="002E004A">
      <w:pPr>
        <w:pStyle w:val="TOC1"/>
        <w:tabs>
          <w:tab w:val="left" w:pos="480"/>
          <w:tab w:val="right" w:leader="dot" w:pos="8630"/>
        </w:tabs>
        <w:rPr>
          <w:rFonts w:asciiTheme="minorHAnsi" w:hAnsiTheme="minorHAnsi"/>
          <w:noProof/>
        </w:rPr>
      </w:pPr>
      <w:r>
        <w:rPr>
          <w:noProof/>
        </w:rPr>
        <w:t>6</w:t>
      </w:r>
      <w:r>
        <w:rPr>
          <w:rFonts w:asciiTheme="minorHAnsi" w:hAnsiTheme="minorHAnsi"/>
          <w:noProof/>
        </w:rPr>
        <w:tab/>
      </w:r>
      <w:r>
        <w:rPr>
          <w:noProof/>
        </w:rPr>
        <w:t>Running a Routing Specification Manually</w:t>
      </w:r>
      <w:r>
        <w:rPr>
          <w:noProof/>
        </w:rPr>
        <w:tab/>
      </w:r>
      <w:r>
        <w:rPr>
          <w:noProof/>
        </w:rPr>
        <w:fldChar w:fldCharType="begin"/>
      </w:r>
      <w:r>
        <w:rPr>
          <w:noProof/>
        </w:rPr>
        <w:instrText xml:space="preserve"> PAGEREF _Toc64562179 \h </w:instrText>
      </w:r>
      <w:r>
        <w:rPr>
          <w:noProof/>
        </w:rPr>
      </w:r>
      <w:r>
        <w:rPr>
          <w:noProof/>
        </w:rPr>
        <w:fldChar w:fldCharType="separate"/>
      </w:r>
      <w:r>
        <w:rPr>
          <w:noProof/>
        </w:rPr>
        <w:t>48</w:t>
      </w:r>
      <w:r>
        <w:rPr>
          <w:noProof/>
        </w:rPr>
        <w:fldChar w:fldCharType="end"/>
      </w:r>
    </w:p>
    <w:p w14:paraId="64C38A68" w14:textId="6E8C31BF" w:rsidR="002E004A" w:rsidRDefault="002E004A">
      <w:pPr>
        <w:pStyle w:val="TOC2"/>
        <w:tabs>
          <w:tab w:val="left" w:pos="960"/>
          <w:tab w:val="right" w:leader="dot" w:pos="8630"/>
        </w:tabs>
        <w:rPr>
          <w:rFonts w:asciiTheme="minorHAnsi" w:hAnsiTheme="minorHAnsi"/>
          <w:noProof/>
        </w:rPr>
      </w:pPr>
      <w:r>
        <w:rPr>
          <w:noProof/>
        </w:rPr>
        <w:t>6.1</w:t>
      </w:r>
      <w:r>
        <w:rPr>
          <w:rFonts w:asciiTheme="minorHAnsi" w:hAnsiTheme="minorHAnsi"/>
          <w:noProof/>
        </w:rPr>
        <w:tab/>
      </w:r>
      <w:r>
        <w:rPr>
          <w:noProof/>
        </w:rPr>
        <w:t>Overriding Time Range from the Command Line</w:t>
      </w:r>
      <w:r>
        <w:rPr>
          <w:noProof/>
        </w:rPr>
        <w:tab/>
      </w:r>
      <w:r>
        <w:rPr>
          <w:noProof/>
        </w:rPr>
        <w:fldChar w:fldCharType="begin"/>
      </w:r>
      <w:r>
        <w:rPr>
          <w:noProof/>
        </w:rPr>
        <w:instrText xml:space="preserve"> PAGEREF _Toc64562180 \h </w:instrText>
      </w:r>
      <w:r>
        <w:rPr>
          <w:noProof/>
        </w:rPr>
      </w:r>
      <w:r>
        <w:rPr>
          <w:noProof/>
        </w:rPr>
        <w:fldChar w:fldCharType="separate"/>
      </w:r>
      <w:r>
        <w:rPr>
          <w:noProof/>
        </w:rPr>
        <w:t>49</w:t>
      </w:r>
      <w:r>
        <w:rPr>
          <w:noProof/>
        </w:rPr>
        <w:fldChar w:fldCharType="end"/>
      </w:r>
    </w:p>
    <w:p w14:paraId="3CA19C69" w14:textId="345E0C15" w:rsidR="002E004A" w:rsidRDefault="002E004A">
      <w:pPr>
        <w:pStyle w:val="TOC2"/>
        <w:tabs>
          <w:tab w:val="left" w:pos="960"/>
          <w:tab w:val="right" w:leader="dot" w:pos="8630"/>
        </w:tabs>
        <w:rPr>
          <w:rFonts w:asciiTheme="minorHAnsi" w:hAnsiTheme="minorHAnsi"/>
          <w:noProof/>
        </w:rPr>
      </w:pPr>
      <w:r>
        <w:rPr>
          <w:noProof/>
        </w:rPr>
        <w:t>6.2</w:t>
      </w:r>
      <w:r>
        <w:rPr>
          <w:rFonts w:asciiTheme="minorHAnsi" w:hAnsiTheme="minorHAnsi"/>
          <w:noProof/>
        </w:rPr>
        <w:tab/>
      </w:r>
      <w:r>
        <w:rPr>
          <w:noProof/>
        </w:rPr>
        <w:t>Status Output File</w:t>
      </w:r>
      <w:r>
        <w:rPr>
          <w:noProof/>
        </w:rPr>
        <w:tab/>
      </w:r>
      <w:r>
        <w:rPr>
          <w:noProof/>
        </w:rPr>
        <w:fldChar w:fldCharType="begin"/>
      </w:r>
      <w:r>
        <w:rPr>
          <w:noProof/>
        </w:rPr>
        <w:instrText xml:space="preserve"> PAGEREF _Toc64562181 \h </w:instrText>
      </w:r>
      <w:r>
        <w:rPr>
          <w:noProof/>
        </w:rPr>
      </w:r>
      <w:r>
        <w:rPr>
          <w:noProof/>
        </w:rPr>
        <w:fldChar w:fldCharType="separate"/>
      </w:r>
      <w:r>
        <w:rPr>
          <w:noProof/>
        </w:rPr>
        <w:t>49</w:t>
      </w:r>
      <w:r>
        <w:rPr>
          <w:noProof/>
        </w:rPr>
        <w:fldChar w:fldCharType="end"/>
      </w:r>
    </w:p>
    <w:p w14:paraId="1EFA3FD0" w14:textId="723F861A" w:rsidR="002E004A" w:rsidRDefault="002E004A">
      <w:pPr>
        <w:pStyle w:val="TOC2"/>
        <w:tabs>
          <w:tab w:val="left" w:pos="960"/>
          <w:tab w:val="right" w:leader="dot" w:pos="8630"/>
        </w:tabs>
        <w:rPr>
          <w:rFonts w:asciiTheme="minorHAnsi" w:hAnsiTheme="minorHAnsi"/>
          <w:noProof/>
        </w:rPr>
      </w:pPr>
      <w:r>
        <w:rPr>
          <w:noProof/>
        </w:rPr>
        <w:t>6.3</w:t>
      </w:r>
      <w:r>
        <w:rPr>
          <w:rFonts w:asciiTheme="minorHAnsi" w:hAnsiTheme="minorHAnsi"/>
          <w:noProof/>
        </w:rPr>
        <w:tab/>
      </w:r>
      <w:r>
        <w:rPr>
          <w:noProof/>
        </w:rPr>
        <w:t>Optional Lock File</w:t>
      </w:r>
      <w:r>
        <w:rPr>
          <w:noProof/>
        </w:rPr>
        <w:tab/>
      </w:r>
      <w:r>
        <w:rPr>
          <w:noProof/>
        </w:rPr>
        <w:fldChar w:fldCharType="begin"/>
      </w:r>
      <w:r>
        <w:rPr>
          <w:noProof/>
        </w:rPr>
        <w:instrText xml:space="preserve"> PAGEREF _Toc64562182 \h </w:instrText>
      </w:r>
      <w:r>
        <w:rPr>
          <w:noProof/>
        </w:rPr>
      </w:r>
      <w:r>
        <w:rPr>
          <w:noProof/>
        </w:rPr>
        <w:fldChar w:fldCharType="separate"/>
      </w:r>
      <w:r>
        <w:rPr>
          <w:noProof/>
        </w:rPr>
        <w:t>50</w:t>
      </w:r>
      <w:r>
        <w:rPr>
          <w:noProof/>
        </w:rPr>
        <w:fldChar w:fldCharType="end"/>
      </w:r>
    </w:p>
    <w:p w14:paraId="016ED5F9" w14:textId="76DB219C" w:rsidR="002E004A" w:rsidRDefault="002E004A">
      <w:pPr>
        <w:pStyle w:val="TOC2"/>
        <w:tabs>
          <w:tab w:val="left" w:pos="960"/>
          <w:tab w:val="right" w:leader="dot" w:pos="8630"/>
        </w:tabs>
        <w:rPr>
          <w:rFonts w:asciiTheme="minorHAnsi" w:hAnsiTheme="minorHAnsi"/>
          <w:noProof/>
        </w:rPr>
      </w:pPr>
      <w:r>
        <w:rPr>
          <w:noProof/>
        </w:rPr>
        <w:t>6.4</w:t>
      </w:r>
      <w:r>
        <w:rPr>
          <w:rFonts w:asciiTheme="minorHAnsi" w:hAnsiTheme="minorHAnsi"/>
          <w:noProof/>
        </w:rPr>
        <w:tab/>
      </w:r>
      <w:r>
        <w:rPr>
          <w:noProof/>
        </w:rPr>
        <w:t>Expanding Environment Variables</w:t>
      </w:r>
      <w:r>
        <w:rPr>
          <w:noProof/>
        </w:rPr>
        <w:tab/>
      </w:r>
      <w:r>
        <w:rPr>
          <w:noProof/>
        </w:rPr>
        <w:fldChar w:fldCharType="begin"/>
      </w:r>
      <w:r>
        <w:rPr>
          <w:noProof/>
        </w:rPr>
        <w:instrText xml:space="preserve"> PAGEREF _Toc64562183 \h </w:instrText>
      </w:r>
      <w:r>
        <w:rPr>
          <w:noProof/>
        </w:rPr>
      </w:r>
      <w:r>
        <w:rPr>
          <w:noProof/>
        </w:rPr>
        <w:fldChar w:fldCharType="separate"/>
      </w:r>
      <w:r>
        <w:rPr>
          <w:noProof/>
        </w:rPr>
        <w:t>50</w:t>
      </w:r>
      <w:r>
        <w:rPr>
          <w:noProof/>
        </w:rPr>
        <w:fldChar w:fldCharType="end"/>
      </w:r>
    </w:p>
    <w:p w14:paraId="141368E8" w14:textId="78329563" w:rsidR="002E004A" w:rsidRDefault="002E004A">
      <w:pPr>
        <w:pStyle w:val="TOC1"/>
        <w:tabs>
          <w:tab w:val="left" w:pos="480"/>
          <w:tab w:val="right" w:leader="dot" w:pos="8630"/>
        </w:tabs>
        <w:rPr>
          <w:rFonts w:asciiTheme="minorHAnsi" w:hAnsiTheme="minorHAnsi"/>
          <w:noProof/>
        </w:rPr>
      </w:pPr>
      <w:r>
        <w:rPr>
          <w:noProof/>
        </w:rPr>
        <w:t>7</w:t>
      </w:r>
      <w:r>
        <w:rPr>
          <w:rFonts w:asciiTheme="minorHAnsi" w:hAnsiTheme="minorHAnsi"/>
          <w:noProof/>
        </w:rPr>
        <w:tab/>
      </w:r>
      <w:r>
        <w:rPr>
          <w:noProof/>
        </w:rPr>
        <w:t>Output Formatters</w:t>
      </w:r>
      <w:r>
        <w:rPr>
          <w:noProof/>
        </w:rPr>
        <w:tab/>
      </w:r>
      <w:r>
        <w:rPr>
          <w:noProof/>
        </w:rPr>
        <w:fldChar w:fldCharType="begin"/>
      </w:r>
      <w:r>
        <w:rPr>
          <w:noProof/>
        </w:rPr>
        <w:instrText xml:space="preserve"> PAGEREF _Toc64562184 \h </w:instrText>
      </w:r>
      <w:r>
        <w:rPr>
          <w:noProof/>
        </w:rPr>
      </w:r>
      <w:r>
        <w:rPr>
          <w:noProof/>
        </w:rPr>
        <w:fldChar w:fldCharType="separate"/>
      </w:r>
      <w:r>
        <w:rPr>
          <w:noProof/>
        </w:rPr>
        <w:t>51</w:t>
      </w:r>
      <w:r>
        <w:rPr>
          <w:noProof/>
        </w:rPr>
        <w:fldChar w:fldCharType="end"/>
      </w:r>
    </w:p>
    <w:p w14:paraId="47AC4FA5" w14:textId="5DEF14F8" w:rsidR="002E004A" w:rsidRDefault="002E004A">
      <w:pPr>
        <w:pStyle w:val="TOC2"/>
        <w:tabs>
          <w:tab w:val="left" w:pos="960"/>
          <w:tab w:val="right" w:leader="dot" w:pos="8630"/>
        </w:tabs>
        <w:rPr>
          <w:rFonts w:asciiTheme="minorHAnsi" w:hAnsiTheme="minorHAnsi"/>
          <w:noProof/>
        </w:rPr>
      </w:pPr>
      <w:r>
        <w:rPr>
          <w:noProof/>
        </w:rPr>
        <w:t>7.1</w:t>
      </w:r>
      <w:r>
        <w:rPr>
          <w:rFonts w:asciiTheme="minorHAnsi" w:hAnsiTheme="minorHAnsi"/>
          <w:noProof/>
        </w:rPr>
        <w:tab/>
      </w:r>
      <w:r>
        <w:rPr>
          <w:noProof/>
        </w:rPr>
        <w:t>SHEF Output Format</w:t>
      </w:r>
      <w:r>
        <w:rPr>
          <w:noProof/>
        </w:rPr>
        <w:tab/>
      </w:r>
      <w:r>
        <w:rPr>
          <w:noProof/>
        </w:rPr>
        <w:fldChar w:fldCharType="begin"/>
      </w:r>
      <w:r>
        <w:rPr>
          <w:noProof/>
        </w:rPr>
        <w:instrText xml:space="preserve"> PAGEREF _Toc64562185 \h </w:instrText>
      </w:r>
      <w:r>
        <w:rPr>
          <w:noProof/>
        </w:rPr>
      </w:r>
      <w:r>
        <w:rPr>
          <w:noProof/>
        </w:rPr>
        <w:fldChar w:fldCharType="separate"/>
      </w:r>
      <w:r>
        <w:rPr>
          <w:noProof/>
        </w:rPr>
        <w:t>52</w:t>
      </w:r>
      <w:r>
        <w:rPr>
          <w:noProof/>
        </w:rPr>
        <w:fldChar w:fldCharType="end"/>
      </w:r>
    </w:p>
    <w:p w14:paraId="3878373C" w14:textId="6BBA67D8" w:rsidR="002E004A" w:rsidRDefault="002E004A">
      <w:pPr>
        <w:pStyle w:val="TOC2"/>
        <w:tabs>
          <w:tab w:val="left" w:pos="960"/>
          <w:tab w:val="right" w:leader="dot" w:pos="8630"/>
        </w:tabs>
        <w:rPr>
          <w:rFonts w:asciiTheme="minorHAnsi" w:hAnsiTheme="minorHAnsi"/>
          <w:noProof/>
        </w:rPr>
      </w:pPr>
      <w:r>
        <w:rPr>
          <w:noProof/>
        </w:rPr>
        <w:t>7.2</w:t>
      </w:r>
      <w:r>
        <w:rPr>
          <w:rFonts w:asciiTheme="minorHAnsi" w:hAnsiTheme="minorHAnsi"/>
          <w:noProof/>
        </w:rPr>
        <w:tab/>
      </w:r>
      <w:r>
        <w:rPr>
          <w:noProof/>
        </w:rPr>
        <w:t>SHEFIT Output Format</w:t>
      </w:r>
      <w:r>
        <w:rPr>
          <w:noProof/>
        </w:rPr>
        <w:tab/>
      </w:r>
      <w:r>
        <w:rPr>
          <w:noProof/>
        </w:rPr>
        <w:fldChar w:fldCharType="begin"/>
      </w:r>
      <w:r>
        <w:rPr>
          <w:noProof/>
        </w:rPr>
        <w:instrText xml:space="preserve"> PAGEREF _Toc64562186 \h </w:instrText>
      </w:r>
      <w:r>
        <w:rPr>
          <w:noProof/>
        </w:rPr>
      </w:r>
      <w:r>
        <w:rPr>
          <w:noProof/>
        </w:rPr>
        <w:fldChar w:fldCharType="separate"/>
      </w:r>
      <w:r>
        <w:rPr>
          <w:noProof/>
        </w:rPr>
        <w:t>54</w:t>
      </w:r>
      <w:r>
        <w:rPr>
          <w:noProof/>
        </w:rPr>
        <w:fldChar w:fldCharType="end"/>
      </w:r>
    </w:p>
    <w:p w14:paraId="76EBC31F" w14:textId="730FD66F" w:rsidR="002E004A" w:rsidRDefault="002E004A">
      <w:pPr>
        <w:pStyle w:val="TOC2"/>
        <w:tabs>
          <w:tab w:val="left" w:pos="960"/>
          <w:tab w:val="right" w:leader="dot" w:pos="8630"/>
        </w:tabs>
        <w:rPr>
          <w:rFonts w:asciiTheme="minorHAnsi" w:hAnsiTheme="minorHAnsi"/>
          <w:noProof/>
        </w:rPr>
      </w:pPr>
      <w:r>
        <w:rPr>
          <w:noProof/>
        </w:rPr>
        <w:lastRenderedPageBreak/>
        <w:t>7.3</w:t>
      </w:r>
      <w:r>
        <w:rPr>
          <w:rFonts w:asciiTheme="minorHAnsi" w:hAnsiTheme="minorHAnsi"/>
          <w:noProof/>
        </w:rPr>
        <w:tab/>
      </w:r>
      <w:r>
        <w:rPr>
          <w:noProof/>
        </w:rPr>
        <w:t>Human Readable Output Format</w:t>
      </w:r>
      <w:r>
        <w:rPr>
          <w:noProof/>
        </w:rPr>
        <w:tab/>
      </w:r>
      <w:r>
        <w:rPr>
          <w:noProof/>
        </w:rPr>
        <w:fldChar w:fldCharType="begin"/>
      </w:r>
      <w:r>
        <w:rPr>
          <w:noProof/>
        </w:rPr>
        <w:instrText xml:space="preserve"> PAGEREF _Toc64562187 \h </w:instrText>
      </w:r>
      <w:r>
        <w:rPr>
          <w:noProof/>
        </w:rPr>
      </w:r>
      <w:r>
        <w:rPr>
          <w:noProof/>
        </w:rPr>
        <w:fldChar w:fldCharType="separate"/>
      </w:r>
      <w:r>
        <w:rPr>
          <w:noProof/>
        </w:rPr>
        <w:t>54</w:t>
      </w:r>
      <w:r>
        <w:rPr>
          <w:noProof/>
        </w:rPr>
        <w:fldChar w:fldCharType="end"/>
      </w:r>
    </w:p>
    <w:p w14:paraId="4DA983A8" w14:textId="71129045" w:rsidR="002E004A" w:rsidRDefault="002E004A">
      <w:pPr>
        <w:pStyle w:val="TOC2"/>
        <w:tabs>
          <w:tab w:val="left" w:pos="960"/>
          <w:tab w:val="right" w:leader="dot" w:pos="8630"/>
        </w:tabs>
        <w:rPr>
          <w:rFonts w:asciiTheme="minorHAnsi" w:hAnsiTheme="minorHAnsi"/>
          <w:noProof/>
        </w:rPr>
      </w:pPr>
      <w:r>
        <w:rPr>
          <w:noProof/>
        </w:rPr>
        <w:t>7.4</w:t>
      </w:r>
      <w:r>
        <w:rPr>
          <w:rFonts w:asciiTheme="minorHAnsi" w:hAnsiTheme="minorHAnsi"/>
          <w:noProof/>
        </w:rPr>
        <w:tab/>
      </w:r>
      <w:r>
        <w:rPr>
          <w:noProof/>
        </w:rPr>
        <w:t>EMIT-ASCII Format</w:t>
      </w:r>
      <w:r>
        <w:rPr>
          <w:noProof/>
        </w:rPr>
        <w:tab/>
      </w:r>
      <w:r>
        <w:rPr>
          <w:noProof/>
        </w:rPr>
        <w:fldChar w:fldCharType="begin"/>
      </w:r>
      <w:r>
        <w:rPr>
          <w:noProof/>
        </w:rPr>
        <w:instrText xml:space="preserve"> PAGEREF _Toc64562188 \h </w:instrText>
      </w:r>
      <w:r>
        <w:rPr>
          <w:noProof/>
        </w:rPr>
      </w:r>
      <w:r>
        <w:rPr>
          <w:noProof/>
        </w:rPr>
        <w:fldChar w:fldCharType="separate"/>
      </w:r>
      <w:r>
        <w:rPr>
          <w:noProof/>
        </w:rPr>
        <w:t>56</w:t>
      </w:r>
      <w:r>
        <w:rPr>
          <w:noProof/>
        </w:rPr>
        <w:fldChar w:fldCharType="end"/>
      </w:r>
    </w:p>
    <w:p w14:paraId="7B2CA68F" w14:textId="6CF13E9F" w:rsidR="002E004A" w:rsidRDefault="002E004A">
      <w:pPr>
        <w:pStyle w:val="TOC2"/>
        <w:tabs>
          <w:tab w:val="left" w:pos="960"/>
          <w:tab w:val="right" w:leader="dot" w:pos="8630"/>
        </w:tabs>
        <w:rPr>
          <w:rFonts w:asciiTheme="minorHAnsi" w:hAnsiTheme="minorHAnsi"/>
          <w:noProof/>
        </w:rPr>
      </w:pPr>
      <w:r>
        <w:rPr>
          <w:noProof/>
        </w:rPr>
        <w:t>7.5</w:t>
      </w:r>
      <w:r>
        <w:rPr>
          <w:rFonts w:asciiTheme="minorHAnsi" w:hAnsiTheme="minorHAnsi"/>
          <w:noProof/>
        </w:rPr>
        <w:tab/>
      </w:r>
      <w:r>
        <w:rPr>
          <w:noProof/>
        </w:rPr>
        <w:t>EMIT-Oracle Format</w:t>
      </w:r>
      <w:r>
        <w:rPr>
          <w:noProof/>
        </w:rPr>
        <w:tab/>
      </w:r>
      <w:r>
        <w:rPr>
          <w:noProof/>
        </w:rPr>
        <w:fldChar w:fldCharType="begin"/>
      </w:r>
      <w:r>
        <w:rPr>
          <w:noProof/>
        </w:rPr>
        <w:instrText xml:space="preserve"> PAGEREF _Toc64562189 \h </w:instrText>
      </w:r>
      <w:r>
        <w:rPr>
          <w:noProof/>
        </w:rPr>
      </w:r>
      <w:r>
        <w:rPr>
          <w:noProof/>
        </w:rPr>
        <w:fldChar w:fldCharType="separate"/>
      </w:r>
      <w:r>
        <w:rPr>
          <w:noProof/>
        </w:rPr>
        <w:t>57</w:t>
      </w:r>
      <w:r>
        <w:rPr>
          <w:noProof/>
        </w:rPr>
        <w:fldChar w:fldCharType="end"/>
      </w:r>
    </w:p>
    <w:p w14:paraId="7AFEB6AE" w14:textId="35B1D788" w:rsidR="002E004A" w:rsidRDefault="002E004A">
      <w:pPr>
        <w:pStyle w:val="TOC2"/>
        <w:tabs>
          <w:tab w:val="left" w:pos="960"/>
          <w:tab w:val="right" w:leader="dot" w:pos="8630"/>
        </w:tabs>
        <w:rPr>
          <w:rFonts w:asciiTheme="minorHAnsi" w:hAnsiTheme="minorHAnsi"/>
          <w:noProof/>
        </w:rPr>
      </w:pPr>
      <w:r>
        <w:rPr>
          <w:noProof/>
        </w:rPr>
        <w:t>7.6</w:t>
      </w:r>
      <w:r>
        <w:rPr>
          <w:rFonts w:asciiTheme="minorHAnsi" w:hAnsiTheme="minorHAnsi"/>
          <w:noProof/>
        </w:rPr>
        <w:tab/>
      </w:r>
      <w:r>
        <w:rPr>
          <w:noProof/>
        </w:rPr>
        <w:t>Dump Formatter</w:t>
      </w:r>
      <w:r>
        <w:rPr>
          <w:noProof/>
        </w:rPr>
        <w:tab/>
      </w:r>
      <w:r>
        <w:rPr>
          <w:noProof/>
        </w:rPr>
        <w:fldChar w:fldCharType="begin"/>
      </w:r>
      <w:r>
        <w:rPr>
          <w:noProof/>
        </w:rPr>
        <w:instrText xml:space="preserve"> PAGEREF _Toc64562190 \h </w:instrText>
      </w:r>
      <w:r>
        <w:rPr>
          <w:noProof/>
        </w:rPr>
      </w:r>
      <w:r>
        <w:rPr>
          <w:noProof/>
        </w:rPr>
        <w:fldChar w:fldCharType="separate"/>
      </w:r>
      <w:r>
        <w:rPr>
          <w:noProof/>
        </w:rPr>
        <w:t>59</w:t>
      </w:r>
      <w:r>
        <w:rPr>
          <w:noProof/>
        </w:rPr>
        <w:fldChar w:fldCharType="end"/>
      </w:r>
    </w:p>
    <w:p w14:paraId="18B31F6F" w14:textId="6C1E82C0" w:rsidR="002E004A" w:rsidRDefault="002E004A">
      <w:pPr>
        <w:pStyle w:val="TOC2"/>
        <w:tabs>
          <w:tab w:val="left" w:pos="960"/>
          <w:tab w:val="right" w:leader="dot" w:pos="8630"/>
        </w:tabs>
        <w:rPr>
          <w:rFonts w:asciiTheme="minorHAnsi" w:hAnsiTheme="minorHAnsi"/>
          <w:noProof/>
        </w:rPr>
      </w:pPr>
      <w:r>
        <w:rPr>
          <w:noProof/>
        </w:rPr>
        <w:t>7.7</w:t>
      </w:r>
      <w:r>
        <w:rPr>
          <w:rFonts w:asciiTheme="minorHAnsi" w:hAnsiTheme="minorHAnsi"/>
          <w:noProof/>
        </w:rPr>
        <w:tab/>
      </w:r>
      <w:r>
        <w:rPr>
          <w:noProof/>
        </w:rPr>
        <w:t>Transmit Monitor Formatter</w:t>
      </w:r>
      <w:r>
        <w:rPr>
          <w:noProof/>
        </w:rPr>
        <w:tab/>
      </w:r>
      <w:r>
        <w:rPr>
          <w:noProof/>
        </w:rPr>
        <w:fldChar w:fldCharType="begin"/>
      </w:r>
      <w:r>
        <w:rPr>
          <w:noProof/>
        </w:rPr>
        <w:instrText xml:space="preserve"> PAGEREF _Toc64562191 \h </w:instrText>
      </w:r>
      <w:r>
        <w:rPr>
          <w:noProof/>
        </w:rPr>
      </w:r>
      <w:r>
        <w:rPr>
          <w:noProof/>
        </w:rPr>
        <w:fldChar w:fldCharType="separate"/>
      </w:r>
      <w:r>
        <w:rPr>
          <w:noProof/>
        </w:rPr>
        <w:t>60</w:t>
      </w:r>
      <w:r>
        <w:rPr>
          <w:noProof/>
        </w:rPr>
        <w:fldChar w:fldCharType="end"/>
      </w:r>
    </w:p>
    <w:p w14:paraId="2AC9A04B" w14:textId="41847FAC" w:rsidR="002E004A" w:rsidRDefault="002E004A">
      <w:pPr>
        <w:pStyle w:val="TOC2"/>
        <w:tabs>
          <w:tab w:val="left" w:pos="960"/>
          <w:tab w:val="right" w:leader="dot" w:pos="8630"/>
        </w:tabs>
        <w:rPr>
          <w:rFonts w:asciiTheme="minorHAnsi" w:hAnsiTheme="minorHAnsi"/>
          <w:noProof/>
        </w:rPr>
      </w:pPr>
      <w:r>
        <w:rPr>
          <w:noProof/>
        </w:rPr>
        <w:t>7.8</w:t>
      </w:r>
      <w:r>
        <w:rPr>
          <w:rFonts w:asciiTheme="minorHAnsi" w:hAnsiTheme="minorHAnsi"/>
          <w:noProof/>
        </w:rPr>
        <w:tab/>
      </w:r>
      <w:r>
        <w:rPr>
          <w:noProof/>
        </w:rPr>
        <w:t>Raw Formatter</w:t>
      </w:r>
      <w:r>
        <w:rPr>
          <w:noProof/>
        </w:rPr>
        <w:tab/>
      </w:r>
      <w:r>
        <w:rPr>
          <w:noProof/>
        </w:rPr>
        <w:fldChar w:fldCharType="begin"/>
      </w:r>
      <w:r>
        <w:rPr>
          <w:noProof/>
        </w:rPr>
        <w:instrText xml:space="preserve"> PAGEREF _Toc64562192 \h </w:instrText>
      </w:r>
      <w:r>
        <w:rPr>
          <w:noProof/>
        </w:rPr>
      </w:r>
      <w:r>
        <w:rPr>
          <w:noProof/>
        </w:rPr>
        <w:fldChar w:fldCharType="separate"/>
      </w:r>
      <w:r>
        <w:rPr>
          <w:noProof/>
        </w:rPr>
        <w:t>62</w:t>
      </w:r>
      <w:r>
        <w:rPr>
          <w:noProof/>
        </w:rPr>
        <w:fldChar w:fldCharType="end"/>
      </w:r>
    </w:p>
    <w:p w14:paraId="14173537" w14:textId="54999D72" w:rsidR="002E004A" w:rsidRDefault="002E004A">
      <w:pPr>
        <w:pStyle w:val="TOC2"/>
        <w:tabs>
          <w:tab w:val="left" w:pos="960"/>
          <w:tab w:val="right" w:leader="dot" w:pos="8630"/>
        </w:tabs>
        <w:rPr>
          <w:rFonts w:asciiTheme="minorHAnsi" w:hAnsiTheme="minorHAnsi"/>
          <w:noProof/>
        </w:rPr>
      </w:pPr>
      <w:r>
        <w:rPr>
          <w:noProof/>
        </w:rPr>
        <w:t>7.9</w:t>
      </w:r>
      <w:r>
        <w:rPr>
          <w:rFonts w:asciiTheme="minorHAnsi" w:hAnsiTheme="minorHAnsi"/>
          <w:noProof/>
        </w:rPr>
        <w:tab/>
      </w:r>
      <w:r>
        <w:rPr>
          <w:noProof/>
        </w:rPr>
        <w:t>Hydstra Formatter</w:t>
      </w:r>
      <w:r>
        <w:rPr>
          <w:noProof/>
        </w:rPr>
        <w:tab/>
      </w:r>
      <w:r>
        <w:rPr>
          <w:noProof/>
        </w:rPr>
        <w:fldChar w:fldCharType="begin"/>
      </w:r>
      <w:r>
        <w:rPr>
          <w:noProof/>
        </w:rPr>
        <w:instrText xml:space="preserve"> PAGEREF _Toc64562193 \h </w:instrText>
      </w:r>
      <w:r>
        <w:rPr>
          <w:noProof/>
        </w:rPr>
      </w:r>
      <w:r>
        <w:rPr>
          <w:noProof/>
        </w:rPr>
        <w:fldChar w:fldCharType="separate"/>
      </w:r>
      <w:r>
        <w:rPr>
          <w:noProof/>
        </w:rPr>
        <w:t>62</w:t>
      </w:r>
      <w:r>
        <w:rPr>
          <w:noProof/>
        </w:rPr>
        <w:fldChar w:fldCharType="end"/>
      </w:r>
    </w:p>
    <w:p w14:paraId="59613BE5" w14:textId="1F0B42E5" w:rsidR="002E004A" w:rsidRDefault="002E004A">
      <w:pPr>
        <w:pStyle w:val="TOC3"/>
        <w:tabs>
          <w:tab w:val="left" w:pos="1440"/>
          <w:tab w:val="right" w:leader="dot" w:pos="8630"/>
        </w:tabs>
        <w:rPr>
          <w:rFonts w:asciiTheme="minorHAnsi" w:hAnsiTheme="minorHAnsi"/>
          <w:noProof/>
        </w:rPr>
      </w:pPr>
      <w:r>
        <w:rPr>
          <w:noProof/>
        </w:rPr>
        <w:t>7.9.1</w:t>
      </w:r>
      <w:r>
        <w:rPr>
          <w:rFonts w:asciiTheme="minorHAnsi" w:hAnsiTheme="minorHAnsi"/>
          <w:noProof/>
        </w:rPr>
        <w:tab/>
      </w:r>
      <w:r>
        <w:rPr>
          <w:noProof/>
        </w:rPr>
        <w:t>Hydstra ‘Self Identifying’ Format</w:t>
      </w:r>
      <w:r>
        <w:rPr>
          <w:noProof/>
        </w:rPr>
        <w:tab/>
      </w:r>
      <w:r>
        <w:rPr>
          <w:noProof/>
        </w:rPr>
        <w:fldChar w:fldCharType="begin"/>
      </w:r>
      <w:r>
        <w:rPr>
          <w:noProof/>
        </w:rPr>
        <w:instrText xml:space="preserve"> PAGEREF _Toc64562194 \h </w:instrText>
      </w:r>
      <w:r>
        <w:rPr>
          <w:noProof/>
        </w:rPr>
      </w:r>
      <w:r>
        <w:rPr>
          <w:noProof/>
        </w:rPr>
        <w:fldChar w:fldCharType="separate"/>
      </w:r>
      <w:r>
        <w:rPr>
          <w:noProof/>
        </w:rPr>
        <w:t>63</w:t>
      </w:r>
      <w:r>
        <w:rPr>
          <w:noProof/>
        </w:rPr>
        <w:fldChar w:fldCharType="end"/>
      </w:r>
    </w:p>
    <w:p w14:paraId="0243B3E3" w14:textId="115B7103" w:rsidR="002E004A" w:rsidRDefault="002E004A">
      <w:pPr>
        <w:pStyle w:val="TOC2"/>
        <w:tabs>
          <w:tab w:val="left" w:pos="960"/>
          <w:tab w:val="right" w:leader="dot" w:pos="8630"/>
        </w:tabs>
        <w:rPr>
          <w:rFonts w:asciiTheme="minorHAnsi" w:hAnsiTheme="minorHAnsi"/>
          <w:noProof/>
        </w:rPr>
      </w:pPr>
      <w:r>
        <w:rPr>
          <w:noProof/>
        </w:rPr>
        <w:t>7.10</w:t>
      </w:r>
      <w:r>
        <w:rPr>
          <w:rFonts w:asciiTheme="minorHAnsi" w:hAnsiTheme="minorHAnsi"/>
          <w:noProof/>
        </w:rPr>
        <w:tab/>
      </w:r>
      <w:r>
        <w:rPr>
          <w:noProof/>
        </w:rPr>
        <w:t>USBR Hydromet DMS3 Formatter</w:t>
      </w:r>
      <w:r>
        <w:rPr>
          <w:noProof/>
        </w:rPr>
        <w:tab/>
      </w:r>
      <w:r>
        <w:rPr>
          <w:noProof/>
        </w:rPr>
        <w:fldChar w:fldCharType="begin"/>
      </w:r>
      <w:r>
        <w:rPr>
          <w:noProof/>
        </w:rPr>
        <w:instrText xml:space="preserve"> PAGEREF _Toc64562195 \h </w:instrText>
      </w:r>
      <w:r>
        <w:rPr>
          <w:noProof/>
        </w:rPr>
      </w:r>
      <w:r>
        <w:rPr>
          <w:noProof/>
        </w:rPr>
        <w:fldChar w:fldCharType="separate"/>
      </w:r>
      <w:r>
        <w:rPr>
          <w:noProof/>
        </w:rPr>
        <w:t>64</w:t>
      </w:r>
      <w:r>
        <w:rPr>
          <w:noProof/>
        </w:rPr>
        <w:fldChar w:fldCharType="end"/>
      </w:r>
    </w:p>
    <w:p w14:paraId="7A58A9F5" w14:textId="5B123623" w:rsidR="002E004A" w:rsidRDefault="002E004A">
      <w:pPr>
        <w:pStyle w:val="TOC2"/>
        <w:tabs>
          <w:tab w:val="left" w:pos="960"/>
          <w:tab w:val="right" w:leader="dot" w:pos="8630"/>
        </w:tabs>
        <w:rPr>
          <w:rFonts w:asciiTheme="minorHAnsi" w:hAnsiTheme="minorHAnsi"/>
          <w:noProof/>
        </w:rPr>
      </w:pPr>
      <w:r>
        <w:rPr>
          <w:noProof/>
        </w:rPr>
        <w:t>7.11</w:t>
      </w:r>
      <w:r>
        <w:rPr>
          <w:rFonts w:asciiTheme="minorHAnsi" w:hAnsiTheme="minorHAnsi"/>
          <w:noProof/>
        </w:rPr>
        <w:tab/>
      </w:r>
      <w:r>
        <w:rPr>
          <w:noProof/>
        </w:rPr>
        <w:t>Kisters ZRXP Formatter</w:t>
      </w:r>
      <w:r>
        <w:rPr>
          <w:noProof/>
        </w:rPr>
        <w:tab/>
      </w:r>
      <w:r>
        <w:rPr>
          <w:noProof/>
        </w:rPr>
        <w:fldChar w:fldCharType="begin"/>
      </w:r>
      <w:r>
        <w:rPr>
          <w:noProof/>
        </w:rPr>
        <w:instrText xml:space="preserve"> PAGEREF _Toc64562196 \h </w:instrText>
      </w:r>
      <w:r>
        <w:rPr>
          <w:noProof/>
        </w:rPr>
      </w:r>
      <w:r>
        <w:rPr>
          <w:noProof/>
        </w:rPr>
        <w:fldChar w:fldCharType="separate"/>
      </w:r>
      <w:r>
        <w:rPr>
          <w:noProof/>
        </w:rPr>
        <w:t>66</w:t>
      </w:r>
      <w:r>
        <w:rPr>
          <w:noProof/>
        </w:rPr>
        <w:fldChar w:fldCharType="end"/>
      </w:r>
    </w:p>
    <w:p w14:paraId="367D1970" w14:textId="751457C9" w:rsidR="002E004A" w:rsidRDefault="002E004A">
      <w:pPr>
        <w:pStyle w:val="TOC2"/>
        <w:tabs>
          <w:tab w:val="left" w:pos="960"/>
          <w:tab w:val="right" w:leader="dot" w:pos="8630"/>
        </w:tabs>
        <w:rPr>
          <w:rFonts w:asciiTheme="minorHAnsi" w:hAnsiTheme="minorHAnsi"/>
          <w:noProof/>
        </w:rPr>
      </w:pPr>
      <w:r>
        <w:rPr>
          <w:noProof/>
        </w:rPr>
        <w:t>7.12</w:t>
      </w:r>
      <w:r>
        <w:rPr>
          <w:rFonts w:asciiTheme="minorHAnsi" w:hAnsiTheme="minorHAnsi"/>
          <w:noProof/>
        </w:rPr>
        <w:tab/>
      </w:r>
      <w:r>
        <w:rPr>
          <w:noProof/>
        </w:rPr>
        <w:t>CSV Formatter</w:t>
      </w:r>
      <w:r>
        <w:rPr>
          <w:noProof/>
        </w:rPr>
        <w:tab/>
      </w:r>
      <w:r>
        <w:rPr>
          <w:noProof/>
        </w:rPr>
        <w:fldChar w:fldCharType="begin"/>
      </w:r>
      <w:r>
        <w:rPr>
          <w:noProof/>
        </w:rPr>
        <w:instrText xml:space="preserve"> PAGEREF _Toc64562197 \h </w:instrText>
      </w:r>
      <w:r>
        <w:rPr>
          <w:noProof/>
        </w:rPr>
      </w:r>
      <w:r>
        <w:rPr>
          <w:noProof/>
        </w:rPr>
        <w:fldChar w:fldCharType="separate"/>
      </w:r>
      <w:r>
        <w:rPr>
          <w:noProof/>
        </w:rPr>
        <w:t>68</w:t>
      </w:r>
      <w:r>
        <w:rPr>
          <w:noProof/>
        </w:rPr>
        <w:fldChar w:fldCharType="end"/>
      </w:r>
    </w:p>
    <w:p w14:paraId="7845AAC9" w14:textId="0721B88E" w:rsidR="002E004A" w:rsidRDefault="002E004A">
      <w:pPr>
        <w:pStyle w:val="TOC2"/>
        <w:tabs>
          <w:tab w:val="left" w:pos="960"/>
          <w:tab w:val="right" w:leader="dot" w:pos="8630"/>
        </w:tabs>
        <w:rPr>
          <w:rFonts w:asciiTheme="minorHAnsi" w:hAnsiTheme="minorHAnsi"/>
          <w:noProof/>
        </w:rPr>
      </w:pPr>
      <w:r>
        <w:rPr>
          <w:noProof/>
        </w:rPr>
        <w:t>7.13</w:t>
      </w:r>
      <w:r>
        <w:rPr>
          <w:rFonts w:asciiTheme="minorHAnsi" w:hAnsiTheme="minorHAnsi"/>
          <w:noProof/>
        </w:rPr>
        <w:tab/>
      </w:r>
      <w:r>
        <w:rPr>
          <w:noProof/>
        </w:rPr>
        <w:t>XML-1 Formatter</w:t>
      </w:r>
      <w:r>
        <w:rPr>
          <w:noProof/>
        </w:rPr>
        <w:tab/>
      </w:r>
      <w:r>
        <w:rPr>
          <w:noProof/>
        </w:rPr>
        <w:fldChar w:fldCharType="begin"/>
      </w:r>
      <w:r>
        <w:rPr>
          <w:noProof/>
        </w:rPr>
        <w:instrText xml:space="preserve"> PAGEREF _Toc64562198 \h </w:instrText>
      </w:r>
      <w:r>
        <w:rPr>
          <w:noProof/>
        </w:rPr>
      </w:r>
      <w:r>
        <w:rPr>
          <w:noProof/>
        </w:rPr>
        <w:fldChar w:fldCharType="separate"/>
      </w:r>
      <w:r>
        <w:rPr>
          <w:noProof/>
        </w:rPr>
        <w:t>69</w:t>
      </w:r>
      <w:r>
        <w:rPr>
          <w:noProof/>
        </w:rPr>
        <w:fldChar w:fldCharType="end"/>
      </w:r>
    </w:p>
    <w:p w14:paraId="23B5DDB4" w14:textId="585F8FBA" w:rsidR="002E004A" w:rsidRDefault="002E004A">
      <w:pPr>
        <w:pStyle w:val="TOC2"/>
        <w:tabs>
          <w:tab w:val="left" w:pos="960"/>
          <w:tab w:val="right" w:leader="dot" w:pos="8630"/>
        </w:tabs>
        <w:rPr>
          <w:rFonts w:asciiTheme="minorHAnsi" w:hAnsiTheme="minorHAnsi"/>
          <w:noProof/>
        </w:rPr>
      </w:pPr>
      <w:r>
        <w:rPr>
          <w:noProof/>
        </w:rPr>
        <w:t>7.14</w:t>
      </w:r>
      <w:r>
        <w:rPr>
          <w:rFonts w:asciiTheme="minorHAnsi" w:hAnsiTheme="minorHAnsi"/>
          <w:noProof/>
        </w:rPr>
        <w:tab/>
      </w:r>
      <w:r>
        <w:rPr>
          <w:noProof/>
        </w:rPr>
        <w:t>HydroJSON Formatter</w:t>
      </w:r>
      <w:r>
        <w:rPr>
          <w:noProof/>
        </w:rPr>
        <w:tab/>
      </w:r>
      <w:r>
        <w:rPr>
          <w:noProof/>
        </w:rPr>
        <w:fldChar w:fldCharType="begin"/>
      </w:r>
      <w:r>
        <w:rPr>
          <w:noProof/>
        </w:rPr>
        <w:instrText xml:space="preserve"> PAGEREF _Toc64562199 \h </w:instrText>
      </w:r>
      <w:r>
        <w:rPr>
          <w:noProof/>
        </w:rPr>
      </w:r>
      <w:r>
        <w:rPr>
          <w:noProof/>
        </w:rPr>
        <w:fldChar w:fldCharType="separate"/>
      </w:r>
      <w:r>
        <w:rPr>
          <w:noProof/>
        </w:rPr>
        <w:t>71</w:t>
      </w:r>
      <w:r>
        <w:rPr>
          <w:noProof/>
        </w:rPr>
        <w:fldChar w:fldCharType="end"/>
      </w:r>
    </w:p>
    <w:p w14:paraId="1306FF76" w14:textId="3F232BAC" w:rsidR="002E004A" w:rsidRDefault="002E004A">
      <w:pPr>
        <w:pStyle w:val="TOC2"/>
        <w:tabs>
          <w:tab w:val="left" w:pos="960"/>
          <w:tab w:val="right" w:leader="dot" w:pos="8630"/>
        </w:tabs>
        <w:rPr>
          <w:rFonts w:asciiTheme="minorHAnsi" w:hAnsiTheme="minorHAnsi"/>
          <w:noProof/>
        </w:rPr>
      </w:pPr>
      <w:r>
        <w:rPr>
          <w:noProof/>
        </w:rPr>
        <w:t>7.15</w:t>
      </w:r>
      <w:r>
        <w:rPr>
          <w:rFonts w:asciiTheme="minorHAnsi" w:hAnsiTheme="minorHAnsi"/>
          <w:noProof/>
        </w:rPr>
        <w:tab/>
      </w:r>
      <w:r>
        <w:rPr>
          <w:noProof/>
        </w:rPr>
        <w:t>TsImport Formatter</w:t>
      </w:r>
      <w:r>
        <w:rPr>
          <w:noProof/>
        </w:rPr>
        <w:tab/>
      </w:r>
      <w:r>
        <w:rPr>
          <w:noProof/>
        </w:rPr>
        <w:fldChar w:fldCharType="begin"/>
      </w:r>
      <w:r>
        <w:rPr>
          <w:noProof/>
        </w:rPr>
        <w:instrText xml:space="preserve"> PAGEREF _Toc64562200 \h </w:instrText>
      </w:r>
      <w:r>
        <w:rPr>
          <w:noProof/>
        </w:rPr>
      </w:r>
      <w:r>
        <w:rPr>
          <w:noProof/>
        </w:rPr>
        <w:fldChar w:fldCharType="separate"/>
      </w:r>
      <w:r>
        <w:rPr>
          <w:noProof/>
        </w:rPr>
        <w:t>72</w:t>
      </w:r>
      <w:r>
        <w:rPr>
          <w:noProof/>
        </w:rPr>
        <w:fldChar w:fldCharType="end"/>
      </w:r>
    </w:p>
    <w:p w14:paraId="0E8306C5" w14:textId="4D88DFCC" w:rsidR="002E004A" w:rsidRDefault="002E004A">
      <w:pPr>
        <w:pStyle w:val="TOC2"/>
        <w:tabs>
          <w:tab w:val="left" w:pos="960"/>
          <w:tab w:val="right" w:leader="dot" w:pos="8630"/>
        </w:tabs>
        <w:rPr>
          <w:rFonts w:asciiTheme="minorHAnsi" w:hAnsiTheme="minorHAnsi"/>
          <w:noProof/>
        </w:rPr>
      </w:pPr>
      <w:r>
        <w:rPr>
          <w:noProof/>
        </w:rPr>
        <w:t>7.16</w:t>
      </w:r>
      <w:r>
        <w:rPr>
          <w:rFonts w:asciiTheme="minorHAnsi" w:hAnsiTheme="minorHAnsi"/>
          <w:noProof/>
        </w:rPr>
        <w:tab/>
      </w:r>
      <w:r>
        <w:rPr>
          <w:noProof/>
        </w:rPr>
        <w:t>SNOTEL Formatter</w:t>
      </w:r>
      <w:r>
        <w:rPr>
          <w:noProof/>
        </w:rPr>
        <w:tab/>
      </w:r>
      <w:r>
        <w:rPr>
          <w:noProof/>
        </w:rPr>
        <w:fldChar w:fldCharType="begin"/>
      </w:r>
      <w:r>
        <w:rPr>
          <w:noProof/>
        </w:rPr>
        <w:instrText xml:space="preserve"> PAGEREF _Toc64562201 \h </w:instrText>
      </w:r>
      <w:r>
        <w:rPr>
          <w:noProof/>
        </w:rPr>
      </w:r>
      <w:r>
        <w:rPr>
          <w:noProof/>
        </w:rPr>
        <w:fldChar w:fldCharType="separate"/>
      </w:r>
      <w:r>
        <w:rPr>
          <w:noProof/>
        </w:rPr>
        <w:t>73</w:t>
      </w:r>
      <w:r>
        <w:rPr>
          <w:noProof/>
        </w:rPr>
        <w:fldChar w:fldCharType="end"/>
      </w:r>
    </w:p>
    <w:p w14:paraId="53A7702F" w14:textId="2A61CE5E" w:rsidR="002E004A" w:rsidRDefault="002E004A">
      <w:pPr>
        <w:pStyle w:val="TOC1"/>
        <w:tabs>
          <w:tab w:val="left" w:pos="480"/>
          <w:tab w:val="right" w:leader="dot" w:pos="8630"/>
        </w:tabs>
        <w:rPr>
          <w:rFonts w:asciiTheme="minorHAnsi" w:hAnsiTheme="minorHAnsi"/>
          <w:noProof/>
        </w:rPr>
      </w:pPr>
      <w:r>
        <w:rPr>
          <w:noProof/>
        </w:rPr>
        <w:t>8</w:t>
      </w:r>
      <w:r>
        <w:rPr>
          <w:rFonts w:asciiTheme="minorHAnsi" w:hAnsiTheme="minorHAnsi"/>
          <w:noProof/>
        </w:rPr>
        <w:tab/>
      </w:r>
      <w:r>
        <w:rPr>
          <w:noProof/>
        </w:rPr>
        <w:t>DECODES Consumers</w:t>
      </w:r>
      <w:r>
        <w:rPr>
          <w:noProof/>
        </w:rPr>
        <w:tab/>
      </w:r>
      <w:r>
        <w:rPr>
          <w:noProof/>
        </w:rPr>
        <w:fldChar w:fldCharType="begin"/>
      </w:r>
      <w:r>
        <w:rPr>
          <w:noProof/>
        </w:rPr>
        <w:instrText xml:space="preserve"> PAGEREF _Toc64562202 \h </w:instrText>
      </w:r>
      <w:r>
        <w:rPr>
          <w:noProof/>
        </w:rPr>
      </w:r>
      <w:r>
        <w:rPr>
          <w:noProof/>
        </w:rPr>
        <w:fldChar w:fldCharType="separate"/>
      </w:r>
      <w:r>
        <w:rPr>
          <w:noProof/>
        </w:rPr>
        <w:t>77</w:t>
      </w:r>
      <w:r>
        <w:rPr>
          <w:noProof/>
        </w:rPr>
        <w:fldChar w:fldCharType="end"/>
      </w:r>
    </w:p>
    <w:p w14:paraId="598792E4" w14:textId="59CF28FB" w:rsidR="002E004A" w:rsidRDefault="002E004A">
      <w:pPr>
        <w:pStyle w:val="TOC2"/>
        <w:tabs>
          <w:tab w:val="left" w:pos="960"/>
          <w:tab w:val="right" w:leader="dot" w:pos="8630"/>
        </w:tabs>
        <w:rPr>
          <w:rFonts w:asciiTheme="minorHAnsi" w:hAnsiTheme="minorHAnsi"/>
          <w:noProof/>
        </w:rPr>
      </w:pPr>
      <w:r>
        <w:rPr>
          <w:noProof/>
        </w:rPr>
        <w:t>8.1</w:t>
      </w:r>
      <w:r>
        <w:rPr>
          <w:rFonts w:asciiTheme="minorHAnsi" w:hAnsiTheme="minorHAnsi"/>
          <w:noProof/>
        </w:rPr>
        <w:tab/>
      </w:r>
      <w:r>
        <w:rPr>
          <w:noProof/>
        </w:rPr>
        <w:t>Pipe Consumer</w:t>
      </w:r>
      <w:r>
        <w:rPr>
          <w:noProof/>
        </w:rPr>
        <w:tab/>
      </w:r>
      <w:r>
        <w:rPr>
          <w:noProof/>
        </w:rPr>
        <w:fldChar w:fldCharType="begin"/>
      </w:r>
      <w:r>
        <w:rPr>
          <w:noProof/>
        </w:rPr>
        <w:instrText xml:space="preserve"> PAGEREF _Toc64562203 \h </w:instrText>
      </w:r>
      <w:r>
        <w:rPr>
          <w:noProof/>
        </w:rPr>
      </w:r>
      <w:r>
        <w:rPr>
          <w:noProof/>
        </w:rPr>
        <w:fldChar w:fldCharType="separate"/>
      </w:r>
      <w:r>
        <w:rPr>
          <w:noProof/>
        </w:rPr>
        <w:t>77</w:t>
      </w:r>
      <w:r>
        <w:rPr>
          <w:noProof/>
        </w:rPr>
        <w:fldChar w:fldCharType="end"/>
      </w:r>
    </w:p>
    <w:p w14:paraId="411B0A2C" w14:textId="625286F4" w:rsidR="002E004A" w:rsidRDefault="002E004A">
      <w:pPr>
        <w:pStyle w:val="TOC2"/>
        <w:tabs>
          <w:tab w:val="left" w:pos="960"/>
          <w:tab w:val="right" w:leader="dot" w:pos="8630"/>
        </w:tabs>
        <w:rPr>
          <w:rFonts w:asciiTheme="minorHAnsi" w:hAnsiTheme="minorHAnsi"/>
          <w:noProof/>
        </w:rPr>
      </w:pPr>
      <w:r>
        <w:rPr>
          <w:noProof/>
        </w:rPr>
        <w:t>8.2</w:t>
      </w:r>
      <w:r>
        <w:rPr>
          <w:rFonts w:asciiTheme="minorHAnsi" w:hAnsiTheme="minorHAnsi"/>
          <w:noProof/>
        </w:rPr>
        <w:tab/>
      </w:r>
      <w:r>
        <w:rPr>
          <w:noProof/>
        </w:rPr>
        <w:t>File Consumer</w:t>
      </w:r>
      <w:r>
        <w:rPr>
          <w:noProof/>
        </w:rPr>
        <w:tab/>
      </w:r>
      <w:r>
        <w:rPr>
          <w:noProof/>
        </w:rPr>
        <w:fldChar w:fldCharType="begin"/>
      </w:r>
      <w:r>
        <w:rPr>
          <w:noProof/>
        </w:rPr>
        <w:instrText xml:space="preserve"> PAGEREF _Toc64562204 \h </w:instrText>
      </w:r>
      <w:r>
        <w:rPr>
          <w:noProof/>
        </w:rPr>
      </w:r>
      <w:r>
        <w:rPr>
          <w:noProof/>
        </w:rPr>
        <w:fldChar w:fldCharType="separate"/>
      </w:r>
      <w:r>
        <w:rPr>
          <w:noProof/>
        </w:rPr>
        <w:t>78</w:t>
      </w:r>
      <w:r>
        <w:rPr>
          <w:noProof/>
        </w:rPr>
        <w:fldChar w:fldCharType="end"/>
      </w:r>
    </w:p>
    <w:p w14:paraId="45620F8D" w14:textId="773448B9" w:rsidR="002E004A" w:rsidRDefault="002E004A">
      <w:pPr>
        <w:pStyle w:val="TOC2"/>
        <w:tabs>
          <w:tab w:val="left" w:pos="960"/>
          <w:tab w:val="right" w:leader="dot" w:pos="8630"/>
        </w:tabs>
        <w:rPr>
          <w:rFonts w:asciiTheme="minorHAnsi" w:hAnsiTheme="minorHAnsi"/>
          <w:noProof/>
        </w:rPr>
      </w:pPr>
      <w:r>
        <w:rPr>
          <w:noProof/>
        </w:rPr>
        <w:t>8.3</w:t>
      </w:r>
      <w:r>
        <w:rPr>
          <w:rFonts w:asciiTheme="minorHAnsi" w:hAnsiTheme="minorHAnsi"/>
          <w:noProof/>
        </w:rPr>
        <w:tab/>
      </w:r>
      <w:r>
        <w:rPr>
          <w:noProof/>
        </w:rPr>
        <w:t>Directory Consumer</w:t>
      </w:r>
      <w:r>
        <w:rPr>
          <w:noProof/>
        </w:rPr>
        <w:tab/>
      </w:r>
      <w:r>
        <w:rPr>
          <w:noProof/>
        </w:rPr>
        <w:fldChar w:fldCharType="begin"/>
      </w:r>
      <w:r>
        <w:rPr>
          <w:noProof/>
        </w:rPr>
        <w:instrText xml:space="preserve"> PAGEREF _Toc64562205 \h </w:instrText>
      </w:r>
      <w:r>
        <w:rPr>
          <w:noProof/>
        </w:rPr>
      </w:r>
      <w:r>
        <w:rPr>
          <w:noProof/>
        </w:rPr>
        <w:fldChar w:fldCharType="separate"/>
      </w:r>
      <w:r>
        <w:rPr>
          <w:noProof/>
        </w:rPr>
        <w:t>79</w:t>
      </w:r>
      <w:r>
        <w:rPr>
          <w:noProof/>
        </w:rPr>
        <w:fldChar w:fldCharType="end"/>
      </w:r>
    </w:p>
    <w:p w14:paraId="5DFB7EB2" w14:textId="2236D140" w:rsidR="002E004A" w:rsidRDefault="002E004A">
      <w:pPr>
        <w:pStyle w:val="TOC2"/>
        <w:tabs>
          <w:tab w:val="left" w:pos="960"/>
          <w:tab w:val="right" w:leader="dot" w:pos="8630"/>
        </w:tabs>
        <w:rPr>
          <w:rFonts w:asciiTheme="minorHAnsi" w:hAnsiTheme="minorHAnsi"/>
          <w:noProof/>
        </w:rPr>
      </w:pPr>
      <w:r>
        <w:rPr>
          <w:noProof/>
        </w:rPr>
        <w:t>8.4</w:t>
      </w:r>
      <w:r>
        <w:rPr>
          <w:rFonts w:asciiTheme="minorHAnsi" w:hAnsiTheme="minorHAnsi"/>
          <w:noProof/>
        </w:rPr>
        <w:tab/>
      </w:r>
      <w:r>
        <w:rPr>
          <w:noProof/>
        </w:rPr>
        <w:t>CWMS Consumer</w:t>
      </w:r>
      <w:r>
        <w:rPr>
          <w:noProof/>
        </w:rPr>
        <w:tab/>
      </w:r>
      <w:r>
        <w:rPr>
          <w:noProof/>
        </w:rPr>
        <w:fldChar w:fldCharType="begin"/>
      </w:r>
      <w:r>
        <w:rPr>
          <w:noProof/>
        </w:rPr>
        <w:instrText xml:space="preserve"> PAGEREF _Toc64562206 \h </w:instrText>
      </w:r>
      <w:r>
        <w:rPr>
          <w:noProof/>
        </w:rPr>
      </w:r>
      <w:r>
        <w:rPr>
          <w:noProof/>
        </w:rPr>
        <w:fldChar w:fldCharType="separate"/>
      </w:r>
      <w:r>
        <w:rPr>
          <w:noProof/>
        </w:rPr>
        <w:t>80</w:t>
      </w:r>
      <w:r>
        <w:rPr>
          <w:noProof/>
        </w:rPr>
        <w:fldChar w:fldCharType="end"/>
      </w:r>
    </w:p>
    <w:p w14:paraId="143850C7" w14:textId="30C0D2FF" w:rsidR="002E004A" w:rsidRDefault="002E004A">
      <w:pPr>
        <w:pStyle w:val="TOC3"/>
        <w:tabs>
          <w:tab w:val="left" w:pos="1440"/>
          <w:tab w:val="right" w:leader="dot" w:pos="8630"/>
        </w:tabs>
        <w:rPr>
          <w:rFonts w:asciiTheme="minorHAnsi" w:hAnsiTheme="minorHAnsi"/>
          <w:noProof/>
        </w:rPr>
      </w:pPr>
      <w:r>
        <w:rPr>
          <w:noProof/>
        </w:rPr>
        <w:t>8.4.1</w:t>
      </w:r>
      <w:r>
        <w:rPr>
          <w:rFonts w:asciiTheme="minorHAnsi" w:hAnsiTheme="minorHAnsi"/>
          <w:noProof/>
        </w:rPr>
        <w:tab/>
      </w:r>
      <w:r>
        <w:rPr>
          <w:noProof/>
        </w:rPr>
        <w:t>Set up DECODES for CWMS</w:t>
      </w:r>
      <w:r>
        <w:rPr>
          <w:noProof/>
        </w:rPr>
        <w:tab/>
      </w:r>
      <w:r>
        <w:rPr>
          <w:noProof/>
        </w:rPr>
        <w:fldChar w:fldCharType="begin"/>
      </w:r>
      <w:r>
        <w:rPr>
          <w:noProof/>
        </w:rPr>
        <w:instrText xml:space="preserve"> PAGEREF _Toc64562207 \h </w:instrText>
      </w:r>
      <w:r>
        <w:rPr>
          <w:noProof/>
        </w:rPr>
      </w:r>
      <w:r>
        <w:rPr>
          <w:noProof/>
        </w:rPr>
        <w:fldChar w:fldCharType="separate"/>
      </w:r>
      <w:r>
        <w:rPr>
          <w:noProof/>
        </w:rPr>
        <w:t>80</w:t>
      </w:r>
      <w:r>
        <w:rPr>
          <w:noProof/>
        </w:rPr>
        <w:fldChar w:fldCharType="end"/>
      </w:r>
    </w:p>
    <w:p w14:paraId="4F7F9B2A" w14:textId="2BCCA2FE" w:rsidR="002E004A" w:rsidRDefault="002E004A">
      <w:pPr>
        <w:pStyle w:val="TOC3"/>
        <w:tabs>
          <w:tab w:val="left" w:pos="1440"/>
          <w:tab w:val="right" w:leader="dot" w:pos="8630"/>
        </w:tabs>
        <w:rPr>
          <w:rFonts w:asciiTheme="minorHAnsi" w:hAnsiTheme="minorHAnsi"/>
          <w:noProof/>
        </w:rPr>
      </w:pPr>
      <w:r>
        <w:rPr>
          <w:noProof/>
        </w:rPr>
        <w:t>8.4.2</w:t>
      </w:r>
      <w:r>
        <w:rPr>
          <w:rFonts w:asciiTheme="minorHAnsi" w:hAnsiTheme="minorHAnsi"/>
          <w:noProof/>
        </w:rPr>
        <w:tab/>
      </w:r>
      <w:r>
        <w:rPr>
          <w:noProof/>
        </w:rPr>
        <w:t>CWMS Connection Parameters</w:t>
      </w:r>
      <w:r>
        <w:rPr>
          <w:noProof/>
        </w:rPr>
        <w:tab/>
      </w:r>
      <w:r>
        <w:rPr>
          <w:noProof/>
        </w:rPr>
        <w:fldChar w:fldCharType="begin"/>
      </w:r>
      <w:r>
        <w:rPr>
          <w:noProof/>
        </w:rPr>
        <w:instrText xml:space="preserve"> PAGEREF _Toc64562208 \h </w:instrText>
      </w:r>
      <w:r>
        <w:rPr>
          <w:noProof/>
        </w:rPr>
      </w:r>
      <w:r>
        <w:rPr>
          <w:noProof/>
        </w:rPr>
        <w:fldChar w:fldCharType="separate"/>
      </w:r>
      <w:r>
        <w:rPr>
          <w:noProof/>
        </w:rPr>
        <w:t>81</w:t>
      </w:r>
      <w:r>
        <w:rPr>
          <w:noProof/>
        </w:rPr>
        <w:fldChar w:fldCharType="end"/>
      </w:r>
    </w:p>
    <w:p w14:paraId="6D706EED" w14:textId="559186C0" w:rsidR="002E004A" w:rsidRDefault="002E004A">
      <w:pPr>
        <w:pStyle w:val="TOC3"/>
        <w:tabs>
          <w:tab w:val="left" w:pos="1440"/>
          <w:tab w:val="right" w:leader="dot" w:pos="8630"/>
        </w:tabs>
        <w:rPr>
          <w:rFonts w:asciiTheme="minorHAnsi" w:hAnsiTheme="minorHAnsi"/>
          <w:noProof/>
        </w:rPr>
      </w:pPr>
      <w:r>
        <w:rPr>
          <w:noProof/>
        </w:rPr>
        <w:t>8.4.3</w:t>
      </w:r>
      <w:r>
        <w:rPr>
          <w:rFonts w:asciiTheme="minorHAnsi" w:hAnsiTheme="minorHAnsi"/>
          <w:noProof/>
        </w:rPr>
        <w:tab/>
      </w:r>
      <w:r>
        <w:rPr>
          <w:noProof/>
        </w:rPr>
        <w:t>Optional CWMS Parameter Mapping File</w:t>
      </w:r>
      <w:r>
        <w:rPr>
          <w:noProof/>
        </w:rPr>
        <w:tab/>
      </w:r>
      <w:r>
        <w:rPr>
          <w:noProof/>
        </w:rPr>
        <w:fldChar w:fldCharType="begin"/>
      </w:r>
      <w:r>
        <w:rPr>
          <w:noProof/>
        </w:rPr>
        <w:instrText xml:space="preserve"> PAGEREF _Toc64562209 \h </w:instrText>
      </w:r>
      <w:r>
        <w:rPr>
          <w:noProof/>
        </w:rPr>
      </w:r>
      <w:r>
        <w:rPr>
          <w:noProof/>
        </w:rPr>
        <w:fldChar w:fldCharType="separate"/>
      </w:r>
      <w:r>
        <w:rPr>
          <w:noProof/>
        </w:rPr>
        <w:t>82</w:t>
      </w:r>
      <w:r>
        <w:rPr>
          <w:noProof/>
        </w:rPr>
        <w:fldChar w:fldCharType="end"/>
      </w:r>
    </w:p>
    <w:p w14:paraId="0D5C5DAE" w14:textId="58578CF2" w:rsidR="002E004A" w:rsidRDefault="002E004A">
      <w:pPr>
        <w:pStyle w:val="TOC3"/>
        <w:tabs>
          <w:tab w:val="left" w:pos="1440"/>
          <w:tab w:val="right" w:leader="dot" w:pos="8630"/>
        </w:tabs>
        <w:rPr>
          <w:rFonts w:asciiTheme="minorHAnsi" w:hAnsiTheme="minorHAnsi"/>
          <w:noProof/>
        </w:rPr>
      </w:pPr>
      <w:r>
        <w:rPr>
          <w:noProof/>
        </w:rPr>
        <w:t>8.4.4</w:t>
      </w:r>
      <w:r>
        <w:rPr>
          <w:rFonts w:asciiTheme="minorHAnsi" w:hAnsiTheme="minorHAnsi"/>
          <w:noProof/>
        </w:rPr>
        <w:tab/>
      </w:r>
      <w:r>
        <w:rPr>
          <w:noProof/>
        </w:rPr>
        <w:t>The CWMS Time Series Descriptor</w:t>
      </w:r>
      <w:r>
        <w:rPr>
          <w:noProof/>
        </w:rPr>
        <w:tab/>
      </w:r>
      <w:r>
        <w:rPr>
          <w:noProof/>
        </w:rPr>
        <w:fldChar w:fldCharType="begin"/>
      </w:r>
      <w:r>
        <w:rPr>
          <w:noProof/>
        </w:rPr>
        <w:instrText xml:space="preserve"> PAGEREF _Toc64562210 \h </w:instrText>
      </w:r>
      <w:r>
        <w:rPr>
          <w:noProof/>
        </w:rPr>
      </w:r>
      <w:r>
        <w:rPr>
          <w:noProof/>
        </w:rPr>
        <w:fldChar w:fldCharType="separate"/>
      </w:r>
      <w:r>
        <w:rPr>
          <w:noProof/>
        </w:rPr>
        <w:t>83</w:t>
      </w:r>
      <w:r>
        <w:rPr>
          <w:noProof/>
        </w:rPr>
        <w:fldChar w:fldCharType="end"/>
      </w:r>
    </w:p>
    <w:p w14:paraId="2B829F20" w14:textId="266BACDE" w:rsidR="002E004A" w:rsidRDefault="002E004A">
      <w:pPr>
        <w:pStyle w:val="TOC3"/>
        <w:tabs>
          <w:tab w:val="left" w:pos="1440"/>
          <w:tab w:val="right" w:leader="dot" w:pos="8630"/>
        </w:tabs>
        <w:rPr>
          <w:rFonts w:asciiTheme="minorHAnsi" w:hAnsiTheme="minorHAnsi"/>
          <w:noProof/>
        </w:rPr>
      </w:pPr>
      <w:r>
        <w:rPr>
          <w:noProof/>
        </w:rPr>
        <w:t>8.4.5</w:t>
      </w:r>
      <w:r>
        <w:rPr>
          <w:rFonts w:asciiTheme="minorHAnsi" w:hAnsiTheme="minorHAnsi"/>
          <w:noProof/>
        </w:rPr>
        <w:tab/>
      </w:r>
      <w:r>
        <w:rPr>
          <w:noProof/>
        </w:rPr>
        <w:t>The CMWS Office ID</w:t>
      </w:r>
      <w:r>
        <w:rPr>
          <w:noProof/>
        </w:rPr>
        <w:tab/>
      </w:r>
      <w:r>
        <w:rPr>
          <w:noProof/>
        </w:rPr>
        <w:fldChar w:fldCharType="begin"/>
      </w:r>
      <w:r>
        <w:rPr>
          <w:noProof/>
        </w:rPr>
        <w:instrText xml:space="preserve"> PAGEREF _Toc64562211 \h </w:instrText>
      </w:r>
      <w:r>
        <w:rPr>
          <w:noProof/>
        </w:rPr>
      </w:r>
      <w:r>
        <w:rPr>
          <w:noProof/>
        </w:rPr>
        <w:fldChar w:fldCharType="separate"/>
      </w:r>
      <w:r>
        <w:rPr>
          <w:noProof/>
        </w:rPr>
        <w:t>85</w:t>
      </w:r>
      <w:r>
        <w:rPr>
          <w:noProof/>
        </w:rPr>
        <w:fldChar w:fldCharType="end"/>
      </w:r>
    </w:p>
    <w:p w14:paraId="4D1F49F8" w14:textId="57B8F139" w:rsidR="002E004A" w:rsidRDefault="002E004A">
      <w:pPr>
        <w:pStyle w:val="TOC3"/>
        <w:tabs>
          <w:tab w:val="left" w:pos="1440"/>
          <w:tab w:val="right" w:leader="dot" w:pos="8630"/>
        </w:tabs>
        <w:rPr>
          <w:rFonts w:asciiTheme="minorHAnsi" w:hAnsiTheme="minorHAnsi"/>
          <w:noProof/>
        </w:rPr>
      </w:pPr>
      <w:r>
        <w:rPr>
          <w:noProof/>
        </w:rPr>
        <w:t>8.4.6</w:t>
      </w:r>
      <w:r>
        <w:rPr>
          <w:rFonts w:asciiTheme="minorHAnsi" w:hAnsiTheme="minorHAnsi"/>
          <w:noProof/>
        </w:rPr>
        <w:tab/>
      </w:r>
      <w:r>
        <w:rPr>
          <w:noProof/>
        </w:rPr>
        <w:t>The “Store Rule”</w:t>
      </w:r>
      <w:r>
        <w:rPr>
          <w:noProof/>
        </w:rPr>
        <w:tab/>
      </w:r>
      <w:r>
        <w:rPr>
          <w:noProof/>
        </w:rPr>
        <w:fldChar w:fldCharType="begin"/>
      </w:r>
      <w:r>
        <w:rPr>
          <w:noProof/>
        </w:rPr>
        <w:instrText xml:space="preserve"> PAGEREF _Toc64562212 \h </w:instrText>
      </w:r>
      <w:r>
        <w:rPr>
          <w:noProof/>
        </w:rPr>
      </w:r>
      <w:r>
        <w:rPr>
          <w:noProof/>
        </w:rPr>
        <w:fldChar w:fldCharType="separate"/>
      </w:r>
      <w:r>
        <w:rPr>
          <w:noProof/>
        </w:rPr>
        <w:t>86</w:t>
      </w:r>
      <w:r>
        <w:rPr>
          <w:noProof/>
        </w:rPr>
        <w:fldChar w:fldCharType="end"/>
      </w:r>
    </w:p>
    <w:p w14:paraId="4465838A" w14:textId="630B9EED" w:rsidR="002E004A" w:rsidRDefault="002E004A">
      <w:pPr>
        <w:pStyle w:val="TOC3"/>
        <w:tabs>
          <w:tab w:val="left" w:pos="1440"/>
          <w:tab w:val="right" w:leader="dot" w:pos="8630"/>
        </w:tabs>
        <w:rPr>
          <w:rFonts w:asciiTheme="minorHAnsi" w:hAnsiTheme="minorHAnsi"/>
          <w:noProof/>
        </w:rPr>
      </w:pPr>
      <w:r>
        <w:rPr>
          <w:noProof/>
        </w:rPr>
        <w:t>8.4.7</w:t>
      </w:r>
      <w:r>
        <w:rPr>
          <w:rFonts w:asciiTheme="minorHAnsi" w:hAnsiTheme="minorHAnsi"/>
          <w:noProof/>
        </w:rPr>
        <w:tab/>
      </w:r>
      <w:r>
        <w:rPr>
          <w:noProof/>
        </w:rPr>
        <w:t>Override Protection</w:t>
      </w:r>
      <w:r>
        <w:rPr>
          <w:noProof/>
        </w:rPr>
        <w:tab/>
      </w:r>
      <w:r>
        <w:rPr>
          <w:noProof/>
        </w:rPr>
        <w:fldChar w:fldCharType="begin"/>
      </w:r>
      <w:r>
        <w:rPr>
          <w:noProof/>
        </w:rPr>
        <w:instrText xml:space="preserve"> PAGEREF _Toc64562213 \h </w:instrText>
      </w:r>
      <w:r>
        <w:rPr>
          <w:noProof/>
        </w:rPr>
      </w:r>
      <w:r>
        <w:rPr>
          <w:noProof/>
        </w:rPr>
        <w:fldChar w:fldCharType="separate"/>
      </w:r>
      <w:r>
        <w:rPr>
          <w:noProof/>
        </w:rPr>
        <w:t>86</w:t>
      </w:r>
      <w:r>
        <w:rPr>
          <w:noProof/>
        </w:rPr>
        <w:fldChar w:fldCharType="end"/>
      </w:r>
    </w:p>
    <w:p w14:paraId="057413D0" w14:textId="1F60AA58" w:rsidR="002E004A" w:rsidRDefault="002E004A">
      <w:pPr>
        <w:pStyle w:val="TOC3"/>
        <w:tabs>
          <w:tab w:val="left" w:pos="1440"/>
          <w:tab w:val="right" w:leader="dot" w:pos="8630"/>
        </w:tabs>
        <w:rPr>
          <w:rFonts w:asciiTheme="minorHAnsi" w:hAnsiTheme="minorHAnsi"/>
          <w:noProof/>
        </w:rPr>
      </w:pPr>
      <w:r>
        <w:rPr>
          <w:noProof/>
        </w:rPr>
        <w:t>8.4.8</w:t>
      </w:r>
      <w:r>
        <w:rPr>
          <w:rFonts w:asciiTheme="minorHAnsi" w:hAnsiTheme="minorHAnsi"/>
          <w:noProof/>
        </w:rPr>
        <w:tab/>
      </w:r>
      <w:r>
        <w:rPr>
          <w:noProof/>
        </w:rPr>
        <w:t>Version Date</w:t>
      </w:r>
      <w:r>
        <w:rPr>
          <w:noProof/>
        </w:rPr>
        <w:tab/>
      </w:r>
      <w:r>
        <w:rPr>
          <w:noProof/>
        </w:rPr>
        <w:fldChar w:fldCharType="begin"/>
      </w:r>
      <w:r>
        <w:rPr>
          <w:noProof/>
        </w:rPr>
        <w:instrText xml:space="preserve"> PAGEREF _Toc64562214 \h </w:instrText>
      </w:r>
      <w:r>
        <w:rPr>
          <w:noProof/>
        </w:rPr>
      </w:r>
      <w:r>
        <w:rPr>
          <w:noProof/>
        </w:rPr>
        <w:fldChar w:fldCharType="separate"/>
      </w:r>
      <w:r>
        <w:rPr>
          <w:noProof/>
        </w:rPr>
        <w:t>86</w:t>
      </w:r>
      <w:r>
        <w:rPr>
          <w:noProof/>
        </w:rPr>
        <w:fldChar w:fldCharType="end"/>
      </w:r>
    </w:p>
    <w:p w14:paraId="5128BB66" w14:textId="152D966A" w:rsidR="002E004A" w:rsidRDefault="002E004A">
      <w:pPr>
        <w:pStyle w:val="TOC3"/>
        <w:tabs>
          <w:tab w:val="left" w:pos="1440"/>
          <w:tab w:val="right" w:leader="dot" w:pos="8630"/>
        </w:tabs>
        <w:rPr>
          <w:rFonts w:asciiTheme="minorHAnsi" w:hAnsiTheme="minorHAnsi"/>
          <w:noProof/>
        </w:rPr>
      </w:pPr>
      <w:r>
        <w:rPr>
          <w:noProof/>
        </w:rPr>
        <w:t>8.4.9</w:t>
      </w:r>
      <w:r>
        <w:rPr>
          <w:rFonts w:asciiTheme="minorHAnsi" w:hAnsiTheme="minorHAnsi"/>
          <w:noProof/>
        </w:rPr>
        <w:tab/>
      </w:r>
      <w:r>
        <w:rPr>
          <w:noProof/>
        </w:rPr>
        <w:t>Create the Routing Spec</w:t>
      </w:r>
      <w:r>
        <w:rPr>
          <w:noProof/>
        </w:rPr>
        <w:tab/>
      </w:r>
      <w:r>
        <w:rPr>
          <w:noProof/>
        </w:rPr>
        <w:fldChar w:fldCharType="begin"/>
      </w:r>
      <w:r>
        <w:rPr>
          <w:noProof/>
        </w:rPr>
        <w:instrText xml:space="preserve"> PAGEREF _Toc64562215 \h </w:instrText>
      </w:r>
      <w:r>
        <w:rPr>
          <w:noProof/>
        </w:rPr>
      </w:r>
      <w:r>
        <w:rPr>
          <w:noProof/>
        </w:rPr>
        <w:fldChar w:fldCharType="separate"/>
      </w:r>
      <w:r>
        <w:rPr>
          <w:noProof/>
        </w:rPr>
        <w:t>86</w:t>
      </w:r>
      <w:r>
        <w:rPr>
          <w:noProof/>
        </w:rPr>
        <w:fldChar w:fldCharType="end"/>
      </w:r>
    </w:p>
    <w:p w14:paraId="22AA11AC" w14:textId="6B07D1D8" w:rsidR="002E004A" w:rsidRDefault="002E004A">
      <w:pPr>
        <w:pStyle w:val="TOC3"/>
        <w:tabs>
          <w:tab w:val="left" w:pos="1440"/>
          <w:tab w:val="right" w:leader="dot" w:pos="8630"/>
        </w:tabs>
        <w:rPr>
          <w:rFonts w:asciiTheme="minorHAnsi" w:hAnsiTheme="minorHAnsi"/>
          <w:noProof/>
        </w:rPr>
      </w:pPr>
      <w:r>
        <w:rPr>
          <w:noProof/>
        </w:rPr>
        <w:t>8.4.10</w:t>
      </w:r>
      <w:r>
        <w:rPr>
          <w:rFonts w:asciiTheme="minorHAnsi" w:hAnsiTheme="minorHAnsi"/>
          <w:noProof/>
        </w:rPr>
        <w:tab/>
      </w:r>
      <w:r>
        <w:rPr>
          <w:noProof/>
        </w:rPr>
        <w:t>Engineering Units</w:t>
      </w:r>
      <w:r>
        <w:rPr>
          <w:noProof/>
        </w:rPr>
        <w:tab/>
      </w:r>
      <w:r>
        <w:rPr>
          <w:noProof/>
        </w:rPr>
        <w:fldChar w:fldCharType="begin"/>
      </w:r>
      <w:r>
        <w:rPr>
          <w:noProof/>
        </w:rPr>
        <w:instrText xml:space="preserve"> PAGEREF _Toc64562216 \h </w:instrText>
      </w:r>
      <w:r>
        <w:rPr>
          <w:noProof/>
        </w:rPr>
      </w:r>
      <w:r>
        <w:rPr>
          <w:noProof/>
        </w:rPr>
        <w:fldChar w:fldCharType="separate"/>
      </w:r>
      <w:r>
        <w:rPr>
          <w:noProof/>
        </w:rPr>
        <w:t>87</w:t>
      </w:r>
      <w:r>
        <w:rPr>
          <w:noProof/>
        </w:rPr>
        <w:fldChar w:fldCharType="end"/>
      </w:r>
    </w:p>
    <w:p w14:paraId="7174B040" w14:textId="5651964A" w:rsidR="002E004A" w:rsidRDefault="002E004A">
      <w:pPr>
        <w:pStyle w:val="TOC3"/>
        <w:tabs>
          <w:tab w:val="left" w:pos="1440"/>
          <w:tab w:val="right" w:leader="dot" w:pos="8630"/>
        </w:tabs>
        <w:rPr>
          <w:rFonts w:asciiTheme="minorHAnsi" w:hAnsiTheme="minorHAnsi"/>
          <w:noProof/>
        </w:rPr>
      </w:pPr>
      <w:r>
        <w:rPr>
          <w:noProof/>
        </w:rPr>
        <w:t>8.4.11</w:t>
      </w:r>
      <w:r>
        <w:rPr>
          <w:rFonts w:asciiTheme="minorHAnsi" w:hAnsiTheme="minorHAnsi"/>
          <w:noProof/>
        </w:rPr>
        <w:tab/>
      </w:r>
      <w:r>
        <w:rPr>
          <w:noProof/>
        </w:rPr>
        <w:t>Troubleshooting</w:t>
      </w:r>
      <w:r>
        <w:rPr>
          <w:noProof/>
        </w:rPr>
        <w:tab/>
      </w:r>
      <w:r>
        <w:rPr>
          <w:noProof/>
        </w:rPr>
        <w:fldChar w:fldCharType="begin"/>
      </w:r>
      <w:r>
        <w:rPr>
          <w:noProof/>
        </w:rPr>
        <w:instrText xml:space="preserve"> PAGEREF _Toc64562217 \h </w:instrText>
      </w:r>
      <w:r>
        <w:rPr>
          <w:noProof/>
        </w:rPr>
      </w:r>
      <w:r>
        <w:rPr>
          <w:noProof/>
        </w:rPr>
        <w:fldChar w:fldCharType="separate"/>
      </w:r>
      <w:r>
        <w:rPr>
          <w:noProof/>
        </w:rPr>
        <w:t>87</w:t>
      </w:r>
      <w:r>
        <w:rPr>
          <w:noProof/>
        </w:rPr>
        <w:fldChar w:fldCharType="end"/>
      </w:r>
    </w:p>
    <w:p w14:paraId="249A6D01" w14:textId="15C3A163" w:rsidR="002E004A" w:rsidRDefault="002E004A">
      <w:pPr>
        <w:pStyle w:val="TOC2"/>
        <w:tabs>
          <w:tab w:val="left" w:pos="960"/>
          <w:tab w:val="right" w:leader="dot" w:pos="8630"/>
        </w:tabs>
        <w:rPr>
          <w:rFonts w:asciiTheme="minorHAnsi" w:hAnsiTheme="minorHAnsi"/>
          <w:noProof/>
        </w:rPr>
      </w:pPr>
      <w:r>
        <w:rPr>
          <w:noProof/>
        </w:rPr>
        <w:t>8.5</w:t>
      </w:r>
      <w:r>
        <w:rPr>
          <w:rFonts w:asciiTheme="minorHAnsi" w:hAnsiTheme="minorHAnsi"/>
          <w:noProof/>
        </w:rPr>
        <w:tab/>
      </w:r>
      <w:r>
        <w:rPr>
          <w:noProof/>
        </w:rPr>
        <w:t>TCP Client Consumer</w:t>
      </w:r>
      <w:r>
        <w:rPr>
          <w:noProof/>
        </w:rPr>
        <w:tab/>
      </w:r>
      <w:r>
        <w:rPr>
          <w:noProof/>
        </w:rPr>
        <w:fldChar w:fldCharType="begin"/>
      </w:r>
      <w:r>
        <w:rPr>
          <w:noProof/>
        </w:rPr>
        <w:instrText xml:space="preserve"> PAGEREF _Toc64562218 \h </w:instrText>
      </w:r>
      <w:r>
        <w:rPr>
          <w:noProof/>
        </w:rPr>
      </w:r>
      <w:r>
        <w:rPr>
          <w:noProof/>
        </w:rPr>
        <w:fldChar w:fldCharType="separate"/>
      </w:r>
      <w:r>
        <w:rPr>
          <w:noProof/>
        </w:rPr>
        <w:t>91</w:t>
      </w:r>
      <w:r>
        <w:rPr>
          <w:noProof/>
        </w:rPr>
        <w:fldChar w:fldCharType="end"/>
      </w:r>
    </w:p>
    <w:p w14:paraId="53548C9D" w14:textId="6BAF5EB1" w:rsidR="002E004A" w:rsidRDefault="002E004A">
      <w:pPr>
        <w:pStyle w:val="TOC1"/>
        <w:tabs>
          <w:tab w:val="left" w:pos="480"/>
          <w:tab w:val="right" w:leader="dot" w:pos="8630"/>
        </w:tabs>
        <w:rPr>
          <w:rFonts w:asciiTheme="minorHAnsi" w:hAnsiTheme="minorHAnsi"/>
          <w:noProof/>
        </w:rPr>
      </w:pPr>
      <w:r>
        <w:rPr>
          <w:noProof/>
        </w:rPr>
        <w:t>9</w:t>
      </w:r>
      <w:r>
        <w:rPr>
          <w:rFonts w:asciiTheme="minorHAnsi" w:hAnsiTheme="minorHAnsi"/>
          <w:noProof/>
        </w:rPr>
        <w:tab/>
      </w:r>
      <w:r>
        <w:rPr>
          <w:noProof/>
        </w:rPr>
        <w:t>Running the Routing Spec Scheduler</w:t>
      </w:r>
      <w:r>
        <w:rPr>
          <w:noProof/>
        </w:rPr>
        <w:tab/>
      </w:r>
      <w:r>
        <w:rPr>
          <w:noProof/>
        </w:rPr>
        <w:fldChar w:fldCharType="begin"/>
      </w:r>
      <w:r>
        <w:rPr>
          <w:noProof/>
        </w:rPr>
        <w:instrText xml:space="preserve"> PAGEREF _Toc64562219 \h </w:instrText>
      </w:r>
      <w:r>
        <w:rPr>
          <w:noProof/>
        </w:rPr>
      </w:r>
      <w:r>
        <w:rPr>
          <w:noProof/>
        </w:rPr>
        <w:fldChar w:fldCharType="separate"/>
      </w:r>
      <w:r>
        <w:rPr>
          <w:noProof/>
        </w:rPr>
        <w:t>93</w:t>
      </w:r>
      <w:r>
        <w:rPr>
          <w:noProof/>
        </w:rPr>
        <w:fldChar w:fldCharType="end"/>
      </w:r>
    </w:p>
    <w:p w14:paraId="6DA34749" w14:textId="4819C44F" w:rsidR="002E004A" w:rsidRDefault="002E004A">
      <w:pPr>
        <w:pStyle w:val="TOC2"/>
        <w:tabs>
          <w:tab w:val="left" w:pos="960"/>
          <w:tab w:val="right" w:leader="dot" w:pos="8630"/>
        </w:tabs>
        <w:rPr>
          <w:rFonts w:asciiTheme="minorHAnsi" w:hAnsiTheme="minorHAnsi"/>
          <w:noProof/>
        </w:rPr>
      </w:pPr>
      <w:r>
        <w:rPr>
          <w:noProof/>
        </w:rPr>
        <w:lastRenderedPageBreak/>
        <w:t>9.1</w:t>
      </w:r>
      <w:r>
        <w:rPr>
          <w:rFonts w:asciiTheme="minorHAnsi" w:hAnsiTheme="minorHAnsi"/>
          <w:noProof/>
        </w:rPr>
        <w:tab/>
      </w:r>
      <w:r>
        <w:rPr>
          <w:noProof/>
        </w:rPr>
        <w:t>Schedule Entries</w:t>
      </w:r>
      <w:r>
        <w:rPr>
          <w:noProof/>
        </w:rPr>
        <w:tab/>
      </w:r>
      <w:r>
        <w:rPr>
          <w:noProof/>
        </w:rPr>
        <w:fldChar w:fldCharType="begin"/>
      </w:r>
      <w:r>
        <w:rPr>
          <w:noProof/>
        </w:rPr>
        <w:instrText xml:space="preserve"> PAGEREF _Toc64562220 \h </w:instrText>
      </w:r>
      <w:r>
        <w:rPr>
          <w:noProof/>
        </w:rPr>
      </w:r>
      <w:r>
        <w:rPr>
          <w:noProof/>
        </w:rPr>
        <w:fldChar w:fldCharType="separate"/>
      </w:r>
      <w:r>
        <w:rPr>
          <w:noProof/>
        </w:rPr>
        <w:t>93</w:t>
      </w:r>
      <w:r>
        <w:rPr>
          <w:noProof/>
        </w:rPr>
        <w:fldChar w:fldCharType="end"/>
      </w:r>
    </w:p>
    <w:p w14:paraId="2BF2BD12" w14:textId="2E212518" w:rsidR="002E004A" w:rsidRDefault="002E004A">
      <w:pPr>
        <w:pStyle w:val="TOC2"/>
        <w:tabs>
          <w:tab w:val="left" w:pos="960"/>
          <w:tab w:val="right" w:leader="dot" w:pos="8630"/>
        </w:tabs>
        <w:rPr>
          <w:rFonts w:asciiTheme="minorHAnsi" w:hAnsiTheme="minorHAnsi"/>
          <w:noProof/>
        </w:rPr>
      </w:pPr>
      <w:r>
        <w:rPr>
          <w:noProof/>
        </w:rPr>
        <w:t>9.2</w:t>
      </w:r>
      <w:r>
        <w:rPr>
          <w:rFonts w:asciiTheme="minorHAnsi" w:hAnsiTheme="minorHAnsi"/>
          <w:noProof/>
        </w:rPr>
        <w:tab/>
      </w:r>
      <w:r>
        <w:rPr>
          <w:noProof/>
        </w:rPr>
        <w:t>Routing Scheduler Processes</w:t>
      </w:r>
      <w:r>
        <w:rPr>
          <w:noProof/>
        </w:rPr>
        <w:tab/>
      </w:r>
      <w:r>
        <w:rPr>
          <w:noProof/>
        </w:rPr>
        <w:fldChar w:fldCharType="begin"/>
      </w:r>
      <w:r>
        <w:rPr>
          <w:noProof/>
        </w:rPr>
        <w:instrText xml:space="preserve"> PAGEREF _Toc64562221 \h </w:instrText>
      </w:r>
      <w:r>
        <w:rPr>
          <w:noProof/>
        </w:rPr>
      </w:r>
      <w:r>
        <w:rPr>
          <w:noProof/>
        </w:rPr>
        <w:fldChar w:fldCharType="separate"/>
      </w:r>
      <w:r>
        <w:rPr>
          <w:noProof/>
        </w:rPr>
        <w:t>94</w:t>
      </w:r>
      <w:r>
        <w:rPr>
          <w:noProof/>
        </w:rPr>
        <w:fldChar w:fldCharType="end"/>
      </w:r>
    </w:p>
    <w:p w14:paraId="1A4C37A1" w14:textId="48CF055D" w:rsidR="002E004A" w:rsidRDefault="002E004A">
      <w:pPr>
        <w:pStyle w:val="TOC2"/>
        <w:tabs>
          <w:tab w:val="left" w:pos="960"/>
          <w:tab w:val="right" w:leader="dot" w:pos="8630"/>
        </w:tabs>
        <w:rPr>
          <w:rFonts w:asciiTheme="minorHAnsi" w:hAnsiTheme="minorHAnsi"/>
          <w:noProof/>
        </w:rPr>
      </w:pPr>
      <w:r>
        <w:rPr>
          <w:noProof/>
        </w:rPr>
        <w:t>9.3</w:t>
      </w:r>
      <w:r>
        <w:rPr>
          <w:rFonts w:asciiTheme="minorHAnsi" w:hAnsiTheme="minorHAnsi"/>
          <w:noProof/>
        </w:rPr>
        <w:tab/>
      </w:r>
      <w:r>
        <w:rPr>
          <w:noProof/>
        </w:rPr>
        <w:t>Starting and Stopping the Routing Scheduler</w:t>
      </w:r>
      <w:r>
        <w:rPr>
          <w:noProof/>
        </w:rPr>
        <w:tab/>
      </w:r>
      <w:r>
        <w:rPr>
          <w:noProof/>
        </w:rPr>
        <w:fldChar w:fldCharType="begin"/>
      </w:r>
      <w:r>
        <w:rPr>
          <w:noProof/>
        </w:rPr>
        <w:instrText xml:space="preserve"> PAGEREF _Toc64562222 \h </w:instrText>
      </w:r>
      <w:r>
        <w:rPr>
          <w:noProof/>
        </w:rPr>
      </w:r>
      <w:r>
        <w:rPr>
          <w:noProof/>
        </w:rPr>
        <w:fldChar w:fldCharType="separate"/>
      </w:r>
      <w:r>
        <w:rPr>
          <w:noProof/>
        </w:rPr>
        <w:t>95</w:t>
      </w:r>
      <w:r>
        <w:rPr>
          <w:noProof/>
        </w:rPr>
        <w:fldChar w:fldCharType="end"/>
      </w:r>
    </w:p>
    <w:p w14:paraId="78FED807" w14:textId="1047AA8F" w:rsidR="002E004A" w:rsidRDefault="002E004A">
      <w:pPr>
        <w:pStyle w:val="TOC2"/>
        <w:tabs>
          <w:tab w:val="left" w:pos="960"/>
          <w:tab w:val="right" w:leader="dot" w:pos="8630"/>
        </w:tabs>
        <w:rPr>
          <w:rFonts w:asciiTheme="minorHAnsi" w:hAnsiTheme="minorHAnsi"/>
          <w:noProof/>
        </w:rPr>
      </w:pPr>
      <w:r>
        <w:rPr>
          <w:noProof/>
        </w:rPr>
        <w:t>9.4</w:t>
      </w:r>
      <w:r>
        <w:rPr>
          <w:rFonts w:asciiTheme="minorHAnsi" w:hAnsiTheme="minorHAnsi"/>
          <w:noProof/>
        </w:rPr>
        <w:tab/>
      </w:r>
      <w:r>
        <w:rPr>
          <w:noProof/>
        </w:rPr>
        <w:t>Monitoring the Routing Scheduler Processes</w:t>
      </w:r>
      <w:r>
        <w:rPr>
          <w:noProof/>
        </w:rPr>
        <w:tab/>
      </w:r>
      <w:r>
        <w:rPr>
          <w:noProof/>
        </w:rPr>
        <w:fldChar w:fldCharType="begin"/>
      </w:r>
      <w:r>
        <w:rPr>
          <w:noProof/>
        </w:rPr>
        <w:instrText xml:space="preserve"> PAGEREF _Toc64562223 \h </w:instrText>
      </w:r>
      <w:r>
        <w:rPr>
          <w:noProof/>
        </w:rPr>
      </w:r>
      <w:r>
        <w:rPr>
          <w:noProof/>
        </w:rPr>
        <w:fldChar w:fldCharType="separate"/>
      </w:r>
      <w:r>
        <w:rPr>
          <w:noProof/>
        </w:rPr>
        <w:t>96</w:t>
      </w:r>
      <w:r>
        <w:rPr>
          <w:noProof/>
        </w:rPr>
        <w:fldChar w:fldCharType="end"/>
      </w:r>
    </w:p>
    <w:p w14:paraId="63B27BC1" w14:textId="24BCD7A4" w:rsidR="002E004A" w:rsidRDefault="002E004A">
      <w:pPr>
        <w:pStyle w:val="TOC1"/>
        <w:tabs>
          <w:tab w:val="left" w:pos="720"/>
          <w:tab w:val="right" w:leader="dot" w:pos="8630"/>
        </w:tabs>
        <w:rPr>
          <w:rFonts w:asciiTheme="minorHAnsi" w:hAnsiTheme="minorHAnsi"/>
          <w:noProof/>
        </w:rPr>
      </w:pPr>
      <w:r>
        <w:rPr>
          <w:noProof/>
        </w:rPr>
        <w:t>10</w:t>
      </w:r>
      <w:r>
        <w:rPr>
          <w:rFonts w:asciiTheme="minorHAnsi" w:hAnsiTheme="minorHAnsi"/>
          <w:noProof/>
        </w:rPr>
        <w:tab/>
      </w:r>
      <w:r>
        <w:rPr>
          <w:noProof/>
        </w:rPr>
        <w:t>DECODES Processing Modules</w:t>
      </w:r>
      <w:r>
        <w:rPr>
          <w:noProof/>
        </w:rPr>
        <w:tab/>
      </w:r>
      <w:r>
        <w:rPr>
          <w:noProof/>
        </w:rPr>
        <w:fldChar w:fldCharType="begin"/>
      </w:r>
      <w:r>
        <w:rPr>
          <w:noProof/>
        </w:rPr>
        <w:instrText xml:space="preserve"> PAGEREF _Toc64562224 \h </w:instrText>
      </w:r>
      <w:r>
        <w:rPr>
          <w:noProof/>
        </w:rPr>
      </w:r>
      <w:r>
        <w:rPr>
          <w:noProof/>
        </w:rPr>
        <w:fldChar w:fldCharType="separate"/>
      </w:r>
      <w:r>
        <w:rPr>
          <w:noProof/>
        </w:rPr>
        <w:t>97</w:t>
      </w:r>
      <w:r>
        <w:rPr>
          <w:noProof/>
        </w:rPr>
        <w:fldChar w:fldCharType="end"/>
      </w:r>
    </w:p>
    <w:p w14:paraId="514274A7" w14:textId="532898D9" w:rsidR="002E004A" w:rsidRDefault="002E004A">
      <w:pPr>
        <w:pStyle w:val="TOC2"/>
        <w:tabs>
          <w:tab w:val="left" w:pos="960"/>
          <w:tab w:val="right" w:leader="dot" w:pos="8630"/>
        </w:tabs>
        <w:rPr>
          <w:rFonts w:asciiTheme="minorHAnsi" w:hAnsiTheme="minorHAnsi"/>
          <w:noProof/>
        </w:rPr>
      </w:pPr>
      <w:r>
        <w:rPr>
          <w:noProof/>
        </w:rPr>
        <w:t>10.1</w:t>
      </w:r>
      <w:r>
        <w:rPr>
          <w:rFonts w:asciiTheme="minorHAnsi" w:hAnsiTheme="minorHAnsi"/>
          <w:noProof/>
        </w:rPr>
        <w:tab/>
      </w:r>
      <w:r>
        <w:rPr>
          <w:noProof/>
        </w:rPr>
        <w:t>Configuring Processing Modules</w:t>
      </w:r>
      <w:r>
        <w:rPr>
          <w:noProof/>
        </w:rPr>
        <w:tab/>
      </w:r>
      <w:r>
        <w:rPr>
          <w:noProof/>
        </w:rPr>
        <w:fldChar w:fldCharType="begin"/>
      </w:r>
      <w:r>
        <w:rPr>
          <w:noProof/>
        </w:rPr>
        <w:instrText xml:space="preserve"> PAGEREF _Toc64562225 \h </w:instrText>
      </w:r>
      <w:r>
        <w:rPr>
          <w:noProof/>
        </w:rPr>
      </w:r>
      <w:r>
        <w:rPr>
          <w:noProof/>
        </w:rPr>
        <w:fldChar w:fldCharType="separate"/>
      </w:r>
      <w:r>
        <w:rPr>
          <w:noProof/>
        </w:rPr>
        <w:t>97</w:t>
      </w:r>
      <w:r>
        <w:rPr>
          <w:noProof/>
        </w:rPr>
        <w:fldChar w:fldCharType="end"/>
      </w:r>
    </w:p>
    <w:p w14:paraId="7D8206D4" w14:textId="6F59AD28" w:rsidR="002E004A" w:rsidRDefault="002E004A">
      <w:pPr>
        <w:pStyle w:val="TOC2"/>
        <w:tabs>
          <w:tab w:val="left" w:pos="960"/>
          <w:tab w:val="right" w:leader="dot" w:pos="8630"/>
        </w:tabs>
        <w:rPr>
          <w:rFonts w:asciiTheme="minorHAnsi" w:hAnsiTheme="minorHAnsi"/>
          <w:noProof/>
        </w:rPr>
      </w:pPr>
      <w:r>
        <w:rPr>
          <w:noProof/>
        </w:rPr>
        <w:t>10.2</w:t>
      </w:r>
      <w:r>
        <w:rPr>
          <w:rFonts w:asciiTheme="minorHAnsi" w:hAnsiTheme="minorHAnsi"/>
          <w:noProof/>
        </w:rPr>
        <w:tab/>
      </w:r>
      <w:r>
        <w:rPr>
          <w:noProof/>
        </w:rPr>
        <w:t>Rating Computations</w:t>
      </w:r>
      <w:r>
        <w:rPr>
          <w:noProof/>
        </w:rPr>
        <w:tab/>
      </w:r>
      <w:r>
        <w:rPr>
          <w:noProof/>
        </w:rPr>
        <w:fldChar w:fldCharType="begin"/>
      </w:r>
      <w:r>
        <w:rPr>
          <w:noProof/>
        </w:rPr>
        <w:instrText xml:space="preserve"> PAGEREF _Toc64562226 \h </w:instrText>
      </w:r>
      <w:r>
        <w:rPr>
          <w:noProof/>
        </w:rPr>
      </w:r>
      <w:r>
        <w:rPr>
          <w:noProof/>
        </w:rPr>
        <w:fldChar w:fldCharType="separate"/>
      </w:r>
      <w:r>
        <w:rPr>
          <w:noProof/>
        </w:rPr>
        <w:t>98</w:t>
      </w:r>
      <w:r>
        <w:rPr>
          <w:noProof/>
        </w:rPr>
        <w:fldChar w:fldCharType="end"/>
      </w:r>
    </w:p>
    <w:p w14:paraId="004CDCE5" w14:textId="1D31EA7B" w:rsidR="002E004A" w:rsidRDefault="002E004A">
      <w:pPr>
        <w:pStyle w:val="TOC3"/>
        <w:tabs>
          <w:tab w:val="left" w:pos="1440"/>
          <w:tab w:val="right" w:leader="dot" w:pos="8630"/>
        </w:tabs>
        <w:rPr>
          <w:rFonts w:asciiTheme="minorHAnsi" w:hAnsiTheme="minorHAnsi"/>
          <w:noProof/>
        </w:rPr>
      </w:pPr>
      <w:r>
        <w:rPr>
          <w:noProof/>
        </w:rPr>
        <w:t>10.2.1</w:t>
      </w:r>
      <w:r>
        <w:rPr>
          <w:rFonts w:asciiTheme="minorHAnsi" w:hAnsiTheme="minorHAnsi"/>
          <w:noProof/>
        </w:rPr>
        <w:tab/>
      </w:r>
      <w:r>
        <w:rPr>
          <w:noProof/>
        </w:rPr>
        <w:t>USGS RDB Rating Computations</w:t>
      </w:r>
      <w:r>
        <w:rPr>
          <w:noProof/>
        </w:rPr>
        <w:tab/>
      </w:r>
      <w:r>
        <w:rPr>
          <w:noProof/>
        </w:rPr>
        <w:fldChar w:fldCharType="begin"/>
      </w:r>
      <w:r>
        <w:rPr>
          <w:noProof/>
        </w:rPr>
        <w:instrText xml:space="preserve"> PAGEREF _Toc64562227 \h </w:instrText>
      </w:r>
      <w:r>
        <w:rPr>
          <w:noProof/>
        </w:rPr>
      </w:r>
      <w:r>
        <w:rPr>
          <w:noProof/>
        </w:rPr>
        <w:fldChar w:fldCharType="separate"/>
      </w:r>
      <w:r>
        <w:rPr>
          <w:noProof/>
        </w:rPr>
        <w:t>98</w:t>
      </w:r>
      <w:r>
        <w:rPr>
          <w:noProof/>
        </w:rPr>
        <w:fldChar w:fldCharType="end"/>
      </w:r>
    </w:p>
    <w:p w14:paraId="1FC2E3A2" w14:textId="047D8075" w:rsidR="002E004A" w:rsidRDefault="002E004A">
      <w:pPr>
        <w:pStyle w:val="TOC3"/>
        <w:tabs>
          <w:tab w:val="left" w:pos="1440"/>
          <w:tab w:val="right" w:leader="dot" w:pos="8630"/>
        </w:tabs>
        <w:rPr>
          <w:rFonts w:asciiTheme="minorHAnsi" w:hAnsiTheme="minorHAnsi"/>
          <w:noProof/>
        </w:rPr>
      </w:pPr>
      <w:r>
        <w:rPr>
          <w:noProof/>
        </w:rPr>
        <w:t>10.2.2</w:t>
      </w:r>
      <w:r>
        <w:rPr>
          <w:rFonts w:asciiTheme="minorHAnsi" w:hAnsiTheme="minorHAnsi"/>
          <w:noProof/>
        </w:rPr>
        <w:tab/>
      </w:r>
      <w:r>
        <w:rPr>
          <w:noProof/>
        </w:rPr>
        <w:t>Simple ASCII Table Files</w:t>
      </w:r>
      <w:r>
        <w:rPr>
          <w:noProof/>
        </w:rPr>
        <w:tab/>
      </w:r>
      <w:r>
        <w:rPr>
          <w:noProof/>
        </w:rPr>
        <w:fldChar w:fldCharType="begin"/>
      </w:r>
      <w:r>
        <w:rPr>
          <w:noProof/>
        </w:rPr>
        <w:instrText xml:space="preserve"> PAGEREF _Toc64562228 \h </w:instrText>
      </w:r>
      <w:r>
        <w:rPr>
          <w:noProof/>
        </w:rPr>
      </w:r>
      <w:r>
        <w:rPr>
          <w:noProof/>
        </w:rPr>
        <w:fldChar w:fldCharType="separate"/>
      </w:r>
      <w:r>
        <w:rPr>
          <w:noProof/>
        </w:rPr>
        <w:t>101</w:t>
      </w:r>
      <w:r>
        <w:rPr>
          <w:noProof/>
        </w:rPr>
        <w:fldChar w:fldCharType="end"/>
      </w:r>
    </w:p>
    <w:p w14:paraId="12A3784D" w14:textId="28D2DCAB" w:rsidR="002E004A" w:rsidRDefault="002E004A">
      <w:pPr>
        <w:pStyle w:val="TOC3"/>
        <w:tabs>
          <w:tab w:val="left" w:pos="1440"/>
          <w:tab w:val="right" w:leader="dot" w:pos="8630"/>
        </w:tabs>
        <w:rPr>
          <w:rFonts w:asciiTheme="minorHAnsi" w:hAnsiTheme="minorHAnsi"/>
          <w:noProof/>
        </w:rPr>
      </w:pPr>
      <w:r>
        <w:rPr>
          <w:noProof/>
        </w:rPr>
        <w:t>10.2.3</w:t>
      </w:r>
      <w:r>
        <w:rPr>
          <w:rFonts w:asciiTheme="minorHAnsi" w:hAnsiTheme="minorHAnsi"/>
          <w:noProof/>
        </w:rPr>
        <w:tab/>
      </w:r>
      <w:r>
        <w:rPr>
          <w:noProof/>
        </w:rPr>
        <w:t>USGS Area Ratings</w:t>
      </w:r>
      <w:r>
        <w:rPr>
          <w:noProof/>
        </w:rPr>
        <w:tab/>
      </w:r>
      <w:r>
        <w:rPr>
          <w:noProof/>
        </w:rPr>
        <w:fldChar w:fldCharType="begin"/>
      </w:r>
      <w:r>
        <w:rPr>
          <w:noProof/>
        </w:rPr>
        <w:instrText xml:space="preserve"> PAGEREF _Toc64562229 \h </w:instrText>
      </w:r>
      <w:r>
        <w:rPr>
          <w:noProof/>
        </w:rPr>
      </w:r>
      <w:r>
        <w:rPr>
          <w:noProof/>
        </w:rPr>
        <w:fldChar w:fldCharType="separate"/>
      </w:r>
      <w:r>
        <w:rPr>
          <w:noProof/>
        </w:rPr>
        <w:t>102</w:t>
      </w:r>
      <w:r>
        <w:rPr>
          <w:noProof/>
        </w:rPr>
        <w:fldChar w:fldCharType="end"/>
      </w:r>
    </w:p>
    <w:p w14:paraId="244AD78C" w14:textId="103D2792" w:rsidR="002E004A" w:rsidRDefault="002E004A">
      <w:pPr>
        <w:pStyle w:val="TOC2"/>
        <w:tabs>
          <w:tab w:val="left" w:pos="960"/>
          <w:tab w:val="right" w:leader="dot" w:pos="8630"/>
        </w:tabs>
        <w:rPr>
          <w:rFonts w:asciiTheme="minorHAnsi" w:hAnsiTheme="minorHAnsi"/>
          <w:noProof/>
        </w:rPr>
      </w:pPr>
      <w:r>
        <w:rPr>
          <w:noProof/>
        </w:rPr>
        <w:t>10.3</w:t>
      </w:r>
      <w:r>
        <w:rPr>
          <w:rFonts w:asciiTheme="minorHAnsi" w:hAnsiTheme="minorHAnsi"/>
          <w:noProof/>
        </w:rPr>
        <w:tab/>
      </w:r>
      <w:r>
        <w:rPr>
          <w:noProof/>
        </w:rPr>
        <w:t>Saving Raw Archives</w:t>
      </w:r>
      <w:r>
        <w:rPr>
          <w:noProof/>
        </w:rPr>
        <w:tab/>
      </w:r>
      <w:r>
        <w:rPr>
          <w:noProof/>
        </w:rPr>
        <w:fldChar w:fldCharType="begin"/>
      </w:r>
      <w:r>
        <w:rPr>
          <w:noProof/>
        </w:rPr>
        <w:instrText xml:space="preserve"> PAGEREF _Toc64562230 \h </w:instrText>
      </w:r>
      <w:r>
        <w:rPr>
          <w:noProof/>
        </w:rPr>
      </w:r>
      <w:r>
        <w:rPr>
          <w:noProof/>
        </w:rPr>
        <w:fldChar w:fldCharType="separate"/>
      </w:r>
      <w:r>
        <w:rPr>
          <w:noProof/>
        </w:rPr>
        <w:t>103</w:t>
      </w:r>
      <w:r>
        <w:rPr>
          <w:noProof/>
        </w:rPr>
        <w:fldChar w:fldCharType="end"/>
      </w:r>
    </w:p>
    <w:p w14:paraId="663BEAD3" w14:textId="4E17B337" w:rsidR="002E004A" w:rsidRDefault="002E004A">
      <w:pPr>
        <w:pStyle w:val="TOC2"/>
        <w:tabs>
          <w:tab w:val="left" w:pos="960"/>
          <w:tab w:val="right" w:leader="dot" w:pos="8630"/>
        </w:tabs>
        <w:rPr>
          <w:rFonts w:asciiTheme="minorHAnsi" w:hAnsiTheme="minorHAnsi"/>
          <w:noProof/>
        </w:rPr>
      </w:pPr>
      <w:r>
        <w:rPr>
          <w:noProof/>
        </w:rPr>
        <w:t>10.4</w:t>
      </w:r>
      <w:r>
        <w:rPr>
          <w:rFonts w:asciiTheme="minorHAnsi" w:hAnsiTheme="minorHAnsi"/>
          <w:noProof/>
        </w:rPr>
        <w:tab/>
      </w:r>
      <w:r>
        <w:rPr>
          <w:noProof/>
        </w:rPr>
        <w:t>Time Range Filtering</w:t>
      </w:r>
      <w:r>
        <w:rPr>
          <w:noProof/>
        </w:rPr>
        <w:tab/>
      </w:r>
      <w:r>
        <w:rPr>
          <w:noProof/>
        </w:rPr>
        <w:fldChar w:fldCharType="begin"/>
      </w:r>
      <w:r>
        <w:rPr>
          <w:noProof/>
        </w:rPr>
        <w:instrText xml:space="preserve"> PAGEREF _Toc64562231 \h </w:instrText>
      </w:r>
      <w:r>
        <w:rPr>
          <w:noProof/>
        </w:rPr>
      </w:r>
      <w:r>
        <w:rPr>
          <w:noProof/>
        </w:rPr>
        <w:fldChar w:fldCharType="separate"/>
      </w:r>
      <w:r>
        <w:rPr>
          <w:noProof/>
        </w:rPr>
        <w:t>104</w:t>
      </w:r>
      <w:r>
        <w:rPr>
          <w:noProof/>
        </w:rPr>
        <w:fldChar w:fldCharType="end"/>
      </w:r>
    </w:p>
    <w:p w14:paraId="23ACA01B" w14:textId="446FF739" w:rsidR="002E004A" w:rsidRDefault="002E004A">
      <w:pPr>
        <w:pStyle w:val="TOC2"/>
        <w:tabs>
          <w:tab w:val="left" w:pos="960"/>
          <w:tab w:val="right" w:leader="dot" w:pos="8630"/>
        </w:tabs>
        <w:rPr>
          <w:rFonts w:asciiTheme="minorHAnsi" w:hAnsiTheme="minorHAnsi"/>
          <w:noProof/>
        </w:rPr>
      </w:pPr>
      <w:r>
        <w:rPr>
          <w:noProof/>
        </w:rPr>
        <w:t>10.5</w:t>
      </w:r>
      <w:r>
        <w:rPr>
          <w:rFonts w:asciiTheme="minorHAnsi" w:hAnsiTheme="minorHAnsi"/>
          <w:noProof/>
        </w:rPr>
        <w:tab/>
      </w:r>
      <w:r>
        <w:rPr>
          <w:noProof/>
        </w:rPr>
        <w:t>Excluding Stations from the Output</w:t>
      </w:r>
      <w:r>
        <w:rPr>
          <w:noProof/>
        </w:rPr>
        <w:tab/>
      </w:r>
      <w:r>
        <w:rPr>
          <w:noProof/>
        </w:rPr>
        <w:fldChar w:fldCharType="begin"/>
      </w:r>
      <w:r>
        <w:rPr>
          <w:noProof/>
        </w:rPr>
        <w:instrText xml:space="preserve"> PAGEREF _Toc64562232 \h </w:instrText>
      </w:r>
      <w:r>
        <w:rPr>
          <w:noProof/>
        </w:rPr>
      </w:r>
      <w:r>
        <w:rPr>
          <w:noProof/>
        </w:rPr>
        <w:fldChar w:fldCharType="separate"/>
      </w:r>
      <w:r>
        <w:rPr>
          <w:noProof/>
        </w:rPr>
        <w:t>105</w:t>
      </w:r>
      <w:r>
        <w:rPr>
          <w:noProof/>
        </w:rPr>
        <w:fldChar w:fldCharType="end"/>
      </w:r>
    </w:p>
    <w:p w14:paraId="30870486" w14:textId="7E0E5569" w:rsidR="002E004A" w:rsidRDefault="002E004A">
      <w:pPr>
        <w:pStyle w:val="TOC1"/>
        <w:tabs>
          <w:tab w:val="left" w:pos="480"/>
          <w:tab w:val="right" w:leader="dot" w:pos="8630"/>
        </w:tabs>
        <w:rPr>
          <w:rFonts w:asciiTheme="minorHAnsi" w:hAnsiTheme="minorHAnsi"/>
          <w:noProof/>
        </w:rPr>
      </w:pPr>
      <w:r>
        <w:rPr>
          <w:noProof/>
        </w:rPr>
        <w:t>11</w:t>
      </w:r>
      <w:r>
        <w:rPr>
          <w:rFonts w:asciiTheme="minorHAnsi" w:hAnsiTheme="minorHAnsi"/>
          <w:noProof/>
        </w:rPr>
        <w:tab/>
      </w:r>
      <w:r>
        <w:rPr>
          <w:noProof/>
        </w:rPr>
        <w:t>Monitoring Schedule and Platform Status</w:t>
      </w:r>
      <w:r>
        <w:rPr>
          <w:noProof/>
        </w:rPr>
        <w:tab/>
      </w:r>
      <w:r>
        <w:rPr>
          <w:noProof/>
        </w:rPr>
        <w:fldChar w:fldCharType="begin"/>
      </w:r>
      <w:r>
        <w:rPr>
          <w:noProof/>
        </w:rPr>
        <w:instrText xml:space="preserve"> PAGEREF _Toc64562233 \h </w:instrText>
      </w:r>
      <w:r>
        <w:rPr>
          <w:noProof/>
        </w:rPr>
      </w:r>
      <w:r>
        <w:rPr>
          <w:noProof/>
        </w:rPr>
        <w:fldChar w:fldCharType="separate"/>
      </w:r>
      <w:r>
        <w:rPr>
          <w:noProof/>
        </w:rPr>
        <w:t>106</w:t>
      </w:r>
      <w:r>
        <w:rPr>
          <w:noProof/>
        </w:rPr>
        <w:fldChar w:fldCharType="end"/>
      </w:r>
    </w:p>
    <w:p w14:paraId="46C564EB" w14:textId="6D7F85D2" w:rsidR="002E004A" w:rsidRDefault="002E004A">
      <w:pPr>
        <w:pStyle w:val="TOC2"/>
        <w:tabs>
          <w:tab w:val="left" w:pos="960"/>
          <w:tab w:val="right" w:leader="dot" w:pos="8630"/>
        </w:tabs>
        <w:rPr>
          <w:rFonts w:asciiTheme="minorHAnsi" w:hAnsiTheme="minorHAnsi"/>
          <w:noProof/>
        </w:rPr>
      </w:pPr>
      <w:r>
        <w:rPr>
          <w:noProof/>
        </w:rPr>
        <w:t>11.1</w:t>
      </w:r>
      <w:r>
        <w:rPr>
          <w:rFonts w:asciiTheme="minorHAnsi" w:hAnsiTheme="minorHAnsi"/>
          <w:noProof/>
        </w:rPr>
        <w:tab/>
      </w:r>
      <w:r>
        <w:rPr>
          <w:noProof/>
        </w:rPr>
        <w:t>GUI Platform and Routing Monitor</w:t>
      </w:r>
      <w:r>
        <w:rPr>
          <w:noProof/>
        </w:rPr>
        <w:tab/>
      </w:r>
      <w:r>
        <w:rPr>
          <w:noProof/>
        </w:rPr>
        <w:fldChar w:fldCharType="begin"/>
      </w:r>
      <w:r>
        <w:rPr>
          <w:noProof/>
        </w:rPr>
        <w:instrText xml:space="preserve"> PAGEREF _Toc64562234 \h </w:instrText>
      </w:r>
      <w:r>
        <w:rPr>
          <w:noProof/>
        </w:rPr>
      </w:r>
      <w:r>
        <w:rPr>
          <w:noProof/>
        </w:rPr>
        <w:fldChar w:fldCharType="separate"/>
      </w:r>
      <w:r>
        <w:rPr>
          <w:noProof/>
        </w:rPr>
        <w:t>106</w:t>
      </w:r>
      <w:r>
        <w:rPr>
          <w:noProof/>
        </w:rPr>
        <w:fldChar w:fldCharType="end"/>
      </w:r>
    </w:p>
    <w:p w14:paraId="1DBD55DA" w14:textId="1FF5B703" w:rsidR="002E004A" w:rsidRDefault="002E004A">
      <w:pPr>
        <w:pStyle w:val="TOC3"/>
        <w:tabs>
          <w:tab w:val="left" w:pos="1440"/>
          <w:tab w:val="right" w:leader="dot" w:pos="8630"/>
        </w:tabs>
        <w:rPr>
          <w:rFonts w:asciiTheme="minorHAnsi" w:hAnsiTheme="minorHAnsi"/>
          <w:noProof/>
        </w:rPr>
      </w:pPr>
      <w:r>
        <w:rPr>
          <w:noProof/>
        </w:rPr>
        <w:t>11.1.1</w:t>
      </w:r>
      <w:r>
        <w:rPr>
          <w:rFonts w:asciiTheme="minorHAnsi" w:hAnsiTheme="minorHAnsi"/>
          <w:noProof/>
        </w:rPr>
        <w:tab/>
      </w:r>
      <w:r>
        <w:rPr>
          <w:noProof/>
        </w:rPr>
        <w:t>Platform Monitor</w:t>
      </w:r>
      <w:r>
        <w:rPr>
          <w:noProof/>
        </w:rPr>
        <w:tab/>
      </w:r>
      <w:r>
        <w:rPr>
          <w:noProof/>
        </w:rPr>
        <w:fldChar w:fldCharType="begin"/>
      </w:r>
      <w:r>
        <w:rPr>
          <w:noProof/>
        </w:rPr>
        <w:instrText xml:space="preserve"> PAGEREF _Toc64562235 \h </w:instrText>
      </w:r>
      <w:r>
        <w:rPr>
          <w:noProof/>
        </w:rPr>
      </w:r>
      <w:r>
        <w:rPr>
          <w:noProof/>
        </w:rPr>
        <w:fldChar w:fldCharType="separate"/>
      </w:r>
      <w:r>
        <w:rPr>
          <w:noProof/>
        </w:rPr>
        <w:t>107</w:t>
      </w:r>
      <w:r>
        <w:rPr>
          <w:noProof/>
        </w:rPr>
        <w:fldChar w:fldCharType="end"/>
      </w:r>
    </w:p>
    <w:p w14:paraId="039354CE" w14:textId="6480416C" w:rsidR="002E004A" w:rsidRDefault="002E004A">
      <w:pPr>
        <w:pStyle w:val="TOC3"/>
        <w:tabs>
          <w:tab w:val="left" w:pos="1440"/>
          <w:tab w:val="right" w:leader="dot" w:pos="8630"/>
        </w:tabs>
        <w:rPr>
          <w:rFonts w:asciiTheme="minorHAnsi" w:hAnsiTheme="minorHAnsi"/>
          <w:noProof/>
        </w:rPr>
      </w:pPr>
      <w:r>
        <w:rPr>
          <w:noProof/>
        </w:rPr>
        <w:t>11.1.2</w:t>
      </w:r>
      <w:r>
        <w:rPr>
          <w:rFonts w:asciiTheme="minorHAnsi" w:hAnsiTheme="minorHAnsi"/>
          <w:noProof/>
        </w:rPr>
        <w:tab/>
      </w:r>
      <w:r>
        <w:rPr>
          <w:noProof/>
        </w:rPr>
        <w:t>Routing Monitor</w:t>
      </w:r>
      <w:r>
        <w:rPr>
          <w:noProof/>
        </w:rPr>
        <w:tab/>
      </w:r>
      <w:r>
        <w:rPr>
          <w:noProof/>
        </w:rPr>
        <w:fldChar w:fldCharType="begin"/>
      </w:r>
      <w:r>
        <w:rPr>
          <w:noProof/>
        </w:rPr>
        <w:instrText xml:space="preserve"> PAGEREF _Toc64562236 \h </w:instrText>
      </w:r>
      <w:r>
        <w:rPr>
          <w:noProof/>
        </w:rPr>
      </w:r>
      <w:r>
        <w:rPr>
          <w:noProof/>
        </w:rPr>
        <w:fldChar w:fldCharType="separate"/>
      </w:r>
      <w:r>
        <w:rPr>
          <w:noProof/>
        </w:rPr>
        <w:t>108</w:t>
      </w:r>
      <w:r>
        <w:rPr>
          <w:noProof/>
        </w:rPr>
        <w:fldChar w:fldCharType="end"/>
      </w:r>
    </w:p>
    <w:p w14:paraId="462916B0" w14:textId="5B8DED15" w:rsidR="002E004A" w:rsidRDefault="002E004A">
      <w:pPr>
        <w:pStyle w:val="TOC2"/>
        <w:tabs>
          <w:tab w:val="left" w:pos="960"/>
          <w:tab w:val="right" w:leader="dot" w:pos="8630"/>
        </w:tabs>
        <w:rPr>
          <w:rFonts w:asciiTheme="minorHAnsi" w:hAnsiTheme="minorHAnsi"/>
          <w:noProof/>
        </w:rPr>
      </w:pPr>
      <w:r>
        <w:rPr>
          <w:noProof/>
        </w:rPr>
        <w:t>11.2</w:t>
      </w:r>
      <w:r>
        <w:rPr>
          <w:rFonts w:asciiTheme="minorHAnsi" w:hAnsiTheme="minorHAnsi"/>
          <w:noProof/>
        </w:rPr>
        <w:tab/>
      </w:r>
      <w:r>
        <w:rPr>
          <w:noProof/>
        </w:rPr>
        <w:t>Text Mode Utilities</w:t>
      </w:r>
      <w:r>
        <w:rPr>
          <w:noProof/>
        </w:rPr>
        <w:tab/>
      </w:r>
      <w:r>
        <w:rPr>
          <w:noProof/>
        </w:rPr>
        <w:fldChar w:fldCharType="begin"/>
      </w:r>
      <w:r>
        <w:rPr>
          <w:noProof/>
        </w:rPr>
        <w:instrText xml:space="preserve"> PAGEREF _Toc64562237 \h </w:instrText>
      </w:r>
      <w:r>
        <w:rPr>
          <w:noProof/>
        </w:rPr>
      </w:r>
      <w:r>
        <w:rPr>
          <w:noProof/>
        </w:rPr>
        <w:fldChar w:fldCharType="separate"/>
      </w:r>
      <w:r>
        <w:rPr>
          <w:noProof/>
        </w:rPr>
        <w:t>108</w:t>
      </w:r>
      <w:r>
        <w:rPr>
          <w:noProof/>
        </w:rPr>
        <w:fldChar w:fldCharType="end"/>
      </w:r>
    </w:p>
    <w:p w14:paraId="31582C17" w14:textId="15FF738A" w:rsidR="002E004A" w:rsidRDefault="002E004A">
      <w:pPr>
        <w:pStyle w:val="TOC1"/>
        <w:tabs>
          <w:tab w:val="left" w:pos="480"/>
          <w:tab w:val="right" w:leader="dot" w:pos="8630"/>
        </w:tabs>
        <w:rPr>
          <w:rFonts w:asciiTheme="minorHAnsi" w:hAnsiTheme="minorHAnsi"/>
          <w:noProof/>
        </w:rPr>
      </w:pPr>
      <w:r>
        <w:rPr>
          <w:noProof/>
        </w:rPr>
        <w:t>12</w:t>
      </w:r>
      <w:r>
        <w:rPr>
          <w:rFonts w:asciiTheme="minorHAnsi" w:hAnsiTheme="minorHAnsi"/>
          <w:noProof/>
        </w:rPr>
        <w:tab/>
      </w:r>
      <w:r>
        <w:rPr>
          <w:noProof/>
        </w:rPr>
        <w:t>Data Acquisition &amp; Decoding Events</w:t>
      </w:r>
      <w:r>
        <w:rPr>
          <w:noProof/>
        </w:rPr>
        <w:tab/>
      </w:r>
      <w:r>
        <w:rPr>
          <w:noProof/>
        </w:rPr>
        <w:fldChar w:fldCharType="begin"/>
      </w:r>
      <w:r>
        <w:rPr>
          <w:noProof/>
        </w:rPr>
        <w:instrText xml:space="preserve"> PAGEREF _Toc64562238 \h </w:instrText>
      </w:r>
      <w:r>
        <w:rPr>
          <w:noProof/>
        </w:rPr>
      </w:r>
      <w:r>
        <w:rPr>
          <w:noProof/>
        </w:rPr>
        <w:fldChar w:fldCharType="separate"/>
      </w:r>
      <w:r>
        <w:rPr>
          <w:noProof/>
        </w:rPr>
        <w:t>111</w:t>
      </w:r>
      <w:r>
        <w:rPr>
          <w:noProof/>
        </w:rPr>
        <w:fldChar w:fldCharType="end"/>
      </w:r>
    </w:p>
    <w:p w14:paraId="1EA03324" w14:textId="5050DFF2" w:rsidR="002E004A" w:rsidRDefault="002E004A">
      <w:pPr>
        <w:pStyle w:val="TOC1"/>
        <w:tabs>
          <w:tab w:val="left" w:pos="480"/>
          <w:tab w:val="right" w:leader="dot" w:pos="8630"/>
        </w:tabs>
        <w:rPr>
          <w:rFonts w:asciiTheme="minorHAnsi" w:hAnsiTheme="minorHAnsi"/>
          <w:noProof/>
        </w:rPr>
      </w:pPr>
      <w:r>
        <w:rPr>
          <w:noProof/>
        </w:rPr>
        <w:t>13</w:t>
      </w:r>
      <w:r>
        <w:rPr>
          <w:rFonts w:asciiTheme="minorHAnsi" w:hAnsiTheme="minorHAnsi"/>
          <w:noProof/>
        </w:rPr>
        <w:tab/>
      </w:r>
      <w:r>
        <w:rPr>
          <w:noProof/>
        </w:rPr>
        <w:t>Polling and Listening for Data Loggers</w:t>
      </w:r>
      <w:r>
        <w:rPr>
          <w:noProof/>
        </w:rPr>
        <w:tab/>
      </w:r>
      <w:r>
        <w:rPr>
          <w:noProof/>
        </w:rPr>
        <w:fldChar w:fldCharType="begin"/>
      </w:r>
      <w:r>
        <w:rPr>
          <w:noProof/>
        </w:rPr>
        <w:instrText xml:space="preserve"> PAGEREF _Toc64562239 \h </w:instrText>
      </w:r>
      <w:r>
        <w:rPr>
          <w:noProof/>
        </w:rPr>
      </w:r>
      <w:r>
        <w:rPr>
          <w:noProof/>
        </w:rPr>
        <w:fldChar w:fldCharType="separate"/>
      </w:r>
      <w:r>
        <w:rPr>
          <w:noProof/>
        </w:rPr>
        <w:t>112</w:t>
      </w:r>
      <w:r>
        <w:rPr>
          <w:noProof/>
        </w:rPr>
        <w:fldChar w:fldCharType="end"/>
      </w:r>
    </w:p>
    <w:p w14:paraId="02D6BC2E" w14:textId="78D06B42" w:rsidR="002E004A" w:rsidRDefault="002E004A">
      <w:pPr>
        <w:pStyle w:val="TOC2"/>
        <w:tabs>
          <w:tab w:val="left" w:pos="960"/>
          <w:tab w:val="right" w:leader="dot" w:pos="8630"/>
        </w:tabs>
        <w:rPr>
          <w:rFonts w:asciiTheme="minorHAnsi" w:hAnsiTheme="minorHAnsi"/>
          <w:noProof/>
        </w:rPr>
      </w:pPr>
      <w:r>
        <w:rPr>
          <w:noProof/>
        </w:rPr>
        <w:t>13.1</w:t>
      </w:r>
      <w:r>
        <w:rPr>
          <w:rFonts w:asciiTheme="minorHAnsi" w:hAnsiTheme="minorHAnsi"/>
          <w:noProof/>
        </w:rPr>
        <w:tab/>
      </w:r>
      <w:r>
        <w:rPr>
          <w:noProof/>
        </w:rPr>
        <w:t>Enumeration Records</w:t>
      </w:r>
      <w:r>
        <w:rPr>
          <w:noProof/>
        </w:rPr>
        <w:tab/>
      </w:r>
      <w:r>
        <w:rPr>
          <w:noProof/>
        </w:rPr>
        <w:fldChar w:fldCharType="begin"/>
      </w:r>
      <w:r>
        <w:rPr>
          <w:noProof/>
        </w:rPr>
        <w:instrText xml:space="preserve"> PAGEREF _Toc64562240 \h </w:instrText>
      </w:r>
      <w:r>
        <w:rPr>
          <w:noProof/>
        </w:rPr>
      </w:r>
      <w:r>
        <w:rPr>
          <w:noProof/>
        </w:rPr>
        <w:fldChar w:fldCharType="separate"/>
      </w:r>
      <w:r>
        <w:rPr>
          <w:noProof/>
        </w:rPr>
        <w:t>113</w:t>
      </w:r>
      <w:r>
        <w:rPr>
          <w:noProof/>
        </w:rPr>
        <w:fldChar w:fldCharType="end"/>
      </w:r>
    </w:p>
    <w:p w14:paraId="02FDEADC" w14:textId="1E8AAFFD" w:rsidR="002E004A" w:rsidRDefault="002E004A">
      <w:pPr>
        <w:pStyle w:val="TOC2"/>
        <w:tabs>
          <w:tab w:val="left" w:pos="960"/>
          <w:tab w:val="right" w:leader="dot" w:pos="8630"/>
        </w:tabs>
        <w:rPr>
          <w:rFonts w:asciiTheme="minorHAnsi" w:hAnsiTheme="minorHAnsi"/>
          <w:noProof/>
        </w:rPr>
      </w:pPr>
      <w:r>
        <w:rPr>
          <w:noProof/>
        </w:rPr>
        <w:t>13.2</w:t>
      </w:r>
      <w:r>
        <w:rPr>
          <w:rFonts w:asciiTheme="minorHAnsi" w:hAnsiTheme="minorHAnsi"/>
          <w:noProof/>
        </w:rPr>
        <w:tab/>
      </w:r>
      <w:r>
        <w:rPr>
          <w:noProof/>
        </w:rPr>
        <w:t>Platform Designator</w:t>
      </w:r>
      <w:r>
        <w:rPr>
          <w:noProof/>
        </w:rPr>
        <w:tab/>
      </w:r>
      <w:r>
        <w:rPr>
          <w:noProof/>
        </w:rPr>
        <w:fldChar w:fldCharType="begin"/>
      </w:r>
      <w:r>
        <w:rPr>
          <w:noProof/>
        </w:rPr>
        <w:instrText xml:space="preserve"> PAGEREF _Toc64562241 \h </w:instrText>
      </w:r>
      <w:r>
        <w:rPr>
          <w:noProof/>
        </w:rPr>
      </w:r>
      <w:r>
        <w:rPr>
          <w:noProof/>
        </w:rPr>
        <w:fldChar w:fldCharType="separate"/>
      </w:r>
      <w:r>
        <w:rPr>
          <w:noProof/>
        </w:rPr>
        <w:t>117</w:t>
      </w:r>
      <w:r>
        <w:rPr>
          <w:noProof/>
        </w:rPr>
        <w:fldChar w:fldCharType="end"/>
      </w:r>
    </w:p>
    <w:p w14:paraId="6227AB9A" w14:textId="5F97A2B8" w:rsidR="002E004A" w:rsidRDefault="002E004A">
      <w:pPr>
        <w:pStyle w:val="TOC2"/>
        <w:tabs>
          <w:tab w:val="left" w:pos="960"/>
          <w:tab w:val="right" w:leader="dot" w:pos="8630"/>
        </w:tabs>
        <w:rPr>
          <w:rFonts w:asciiTheme="minorHAnsi" w:hAnsiTheme="minorHAnsi"/>
          <w:noProof/>
        </w:rPr>
      </w:pPr>
      <w:r>
        <w:rPr>
          <w:noProof/>
        </w:rPr>
        <w:t>13.3</w:t>
      </w:r>
      <w:r>
        <w:rPr>
          <w:rFonts w:asciiTheme="minorHAnsi" w:hAnsiTheme="minorHAnsi"/>
          <w:noProof/>
        </w:rPr>
        <w:tab/>
      </w:r>
      <w:r>
        <w:rPr>
          <w:noProof/>
        </w:rPr>
        <w:t>Modem Polling Routing Spec</w:t>
      </w:r>
      <w:r>
        <w:rPr>
          <w:noProof/>
        </w:rPr>
        <w:tab/>
      </w:r>
      <w:r>
        <w:rPr>
          <w:noProof/>
        </w:rPr>
        <w:fldChar w:fldCharType="begin"/>
      </w:r>
      <w:r>
        <w:rPr>
          <w:noProof/>
        </w:rPr>
        <w:instrText xml:space="preserve"> PAGEREF _Toc64562242 \h </w:instrText>
      </w:r>
      <w:r>
        <w:rPr>
          <w:noProof/>
        </w:rPr>
      </w:r>
      <w:r>
        <w:rPr>
          <w:noProof/>
        </w:rPr>
        <w:fldChar w:fldCharType="separate"/>
      </w:r>
      <w:r>
        <w:rPr>
          <w:noProof/>
        </w:rPr>
        <w:t>119</w:t>
      </w:r>
      <w:r>
        <w:rPr>
          <w:noProof/>
        </w:rPr>
        <w:fldChar w:fldCharType="end"/>
      </w:r>
    </w:p>
    <w:p w14:paraId="26EF0DD5" w14:textId="6C1D5FC9" w:rsidR="002E004A" w:rsidRDefault="002E004A">
      <w:pPr>
        <w:pStyle w:val="TOC2"/>
        <w:tabs>
          <w:tab w:val="left" w:pos="960"/>
          <w:tab w:val="right" w:leader="dot" w:pos="8630"/>
        </w:tabs>
        <w:rPr>
          <w:rFonts w:asciiTheme="minorHAnsi" w:hAnsiTheme="minorHAnsi"/>
          <w:noProof/>
        </w:rPr>
      </w:pPr>
      <w:r>
        <w:rPr>
          <w:noProof/>
        </w:rPr>
        <w:t>13.4</w:t>
      </w:r>
      <w:r>
        <w:rPr>
          <w:rFonts w:asciiTheme="minorHAnsi" w:hAnsiTheme="minorHAnsi"/>
          <w:noProof/>
        </w:rPr>
        <w:tab/>
      </w:r>
      <w:r>
        <w:rPr>
          <w:noProof/>
        </w:rPr>
        <w:t>Round Trip through LRGS</w:t>
      </w:r>
      <w:r>
        <w:rPr>
          <w:noProof/>
        </w:rPr>
        <w:tab/>
      </w:r>
      <w:r>
        <w:rPr>
          <w:noProof/>
        </w:rPr>
        <w:fldChar w:fldCharType="begin"/>
      </w:r>
      <w:r>
        <w:rPr>
          <w:noProof/>
        </w:rPr>
        <w:instrText xml:space="preserve"> PAGEREF _Toc64562243 \h </w:instrText>
      </w:r>
      <w:r>
        <w:rPr>
          <w:noProof/>
        </w:rPr>
      </w:r>
      <w:r>
        <w:rPr>
          <w:noProof/>
        </w:rPr>
        <w:fldChar w:fldCharType="separate"/>
      </w:r>
      <w:r>
        <w:rPr>
          <w:noProof/>
        </w:rPr>
        <w:t>123</w:t>
      </w:r>
      <w:r>
        <w:rPr>
          <w:noProof/>
        </w:rPr>
        <w:fldChar w:fldCharType="end"/>
      </w:r>
    </w:p>
    <w:p w14:paraId="3BF25CE0" w14:textId="26052E13" w:rsidR="002E004A" w:rsidRDefault="002E004A">
      <w:pPr>
        <w:pStyle w:val="TOC2"/>
        <w:tabs>
          <w:tab w:val="left" w:pos="960"/>
          <w:tab w:val="right" w:leader="dot" w:pos="8630"/>
        </w:tabs>
        <w:rPr>
          <w:rFonts w:asciiTheme="minorHAnsi" w:hAnsiTheme="minorHAnsi"/>
          <w:noProof/>
        </w:rPr>
      </w:pPr>
      <w:r>
        <w:rPr>
          <w:noProof/>
        </w:rPr>
        <w:t>13.5</w:t>
      </w:r>
      <w:r>
        <w:rPr>
          <w:rFonts w:asciiTheme="minorHAnsi" w:hAnsiTheme="minorHAnsi"/>
          <w:noProof/>
        </w:rPr>
        <w:tab/>
      </w:r>
      <w:r>
        <w:rPr>
          <w:noProof/>
        </w:rPr>
        <w:t>TCP Polling Routing Spec</w:t>
      </w:r>
      <w:r>
        <w:rPr>
          <w:noProof/>
        </w:rPr>
        <w:tab/>
      </w:r>
      <w:r>
        <w:rPr>
          <w:noProof/>
        </w:rPr>
        <w:fldChar w:fldCharType="begin"/>
      </w:r>
      <w:r>
        <w:rPr>
          <w:noProof/>
        </w:rPr>
        <w:instrText xml:space="preserve"> PAGEREF _Toc64562244 \h </w:instrText>
      </w:r>
      <w:r>
        <w:rPr>
          <w:noProof/>
        </w:rPr>
      </w:r>
      <w:r>
        <w:rPr>
          <w:noProof/>
        </w:rPr>
        <w:fldChar w:fldCharType="separate"/>
      </w:r>
      <w:r>
        <w:rPr>
          <w:noProof/>
        </w:rPr>
        <w:t>124</w:t>
      </w:r>
      <w:r>
        <w:rPr>
          <w:noProof/>
        </w:rPr>
        <w:fldChar w:fldCharType="end"/>
      </w:r>
    </w:p>
    <w:p w14:paraId="5BE1D590" w14:textId="2BBE6642" w:rsidR="002E004A" w:rsidRDefault="002E004A">
      <w:pPr>
        <w:pStyle w:val="TOC2"/>
        <w:tabs>
          <w:tab w:val="left" w:pos="960"/>
          <w:tab w:val="right" w:leader="dot" w:pos="8630"/>
        </w:tabs>
        <w:rPr>
          <w:rFonts w:asciiTheme="minorHAnsi" w:hAnsiTheme="minorHAnsi"/>
          <w:noProof/>
        </w:rPr>
      </w:pPr>
      <w:r>
        <w:rPr>
          <w:noProof/>
        </w:rPr>
        <w:t>13.6</w:t>
      </w:r>
      <w:r>
        <w:rPr>
          <w:rFonts w:asciiTheme="minorHAnsi" w:hAnsiTheme="minorHAnsi"/>
          <w:noProof/>
        </w:rPr>
        <w:tab/>
      </w:r>
      <w:r>
        <w:rPr>
          <w:noProof/>
        </w:rPr>
        <w:t>TCP Listening Routing Spec</w:t>
      </w:r>
      <w:r>
        <w:rPr>
          <w:noProof/>
        </w:rPr>
        <w:tab/>
      </w:r>
      <w:r>
        <w:rPr>
          <w:noProof/>
        </w:rPr>
        <w:fldChar w:fldCharType="begin"/>
      </w:r>
      <w:r>
        <w:rPr>
          <w:noProof/>
        </w:rPr>
        <w:instrText xml:space="preserve"> PAGEREF _Toc64562245 \h </w:instrText>
      </w:r>
      <w:r>
        <w:rPr>
          <w:noProof/>
        </w:rPr>
      </w:r>
      <w:r>
        <w:rPr>
          <w:noProof/>
        </w:rPr>
        <w:fldChar w:fldCharType="separate"/>
      </w:r>
      <w:r>
        <w:rPr>
          <w:noProof/>
        </w:rPr>
        <w:t>125</w:t>
      </w:r>
      <w:r>
        <w:rPr>
          <w:noProof/>
        </w:rPr>
        <w:fldChar w:fldCharType="end"/>
      </w:r>
    </w:p>
    <w:p w14:paraId="01CAED80" w14:textId="54FC9304" w:rsidR="002E004A" w:rsidRDefault="002E004A">
      <w:pPr>
        <w:pStyle w:val="TOC2"/>
        <w:tabs>
          <w:tab w:val="left" w:pos="960"/>
          <w:tab w:val="right" w:leader="dot" w:pos="8630"/>
        </w:tabs>
        <w:rPr>
          <w:rFonts w:asciiTheme="minorHAnsi" w:hAnsiTheme="minorHAnsi"/>
          <w:noProof/>
        </w:rPr>
      </w:pPr>
      <w:r>
        <w:rPr>
          <w:noProof/>
        </w:rPr>
        <w:t>13.7</w:t>
      </w:r>
      <w:r>
        <w:rPr>
          <w:rFonts w:asciiTheme="minorHAnsi" w:hAnsiTheme="minorHAnsi"/>
          <w:noProof/>
        </w:rPr>
        <w:tab/>
      </w:r>
      <w:r>
        <w:rPr>
          <w:noProof/>
        </w:rPr>
        <w:t>Logger Types and Poll Scripts</w:t>
      </w:r>
      <w:r>
        <w:rPr>
          <w:noProof/>
        </w:rPr>
        <w:tab/>
      </w:r>
      <w:r>
        <w:rPr>
          <w:noProof/>
        </w:rPr>
        <w:fldChar w:fldCharType="begin"/>
      </w:r>
      <w:r>
        <w:rPr>
          <w:noProof/>
        </w:rPr>
        <w:instrText xml:space="preserve"> PAGEREF _Toc64562246 \h </w:instrText>
      </w:r>
      <w:r>
        <w:rPr>
          <w:noProof/>
        </w:rPr>
      </w:r>
      <w:r>
        <w:rPr>
          <w:noProof/>
        </w:rPr>
        <w:fldChar w:fldCharType="separate"/>
      </w:r>
      <w:r>
        <w:rPr>
          <w:noProof/>
        </w:rPr>
        <w:t>130</w:t>
      </w:r>
      <w:r>
        <w:rPr>
          <w:noProof/>
        </w:rPr>
        <w:fldChar w:fldCharType="end"/>
      </w:r>
    </w:p>
    <w:p w14:paraId="61060876" w14:textId="398D761B" w:rsidR="002E004A" w:rsidRDefault="002E004A">
      <w:pPr>
        <w:pStyle w:val="TOC3"/>
        <w:tabs>
          <w:tab w:val="left" w:pos="1440"/>
          <w:tab w:val="right" w:leader="dot" w:pos="8630"/>
        </w:tabs>
        <w:rPr>
          <w:rFonts w:asciiTheme="minorHAnsi" w:hAnsiTheme="minorHAnsi"/>
          <w:noProof/>
        </w:rPr>
      </w:pPr>
      <w:r>
        <w:rPr>
          <w:noProof/>
        </w:rPr>
        <w:t>13.7.1</w:t>
      </w:r>
      <w:r>
        <w:rPr>
          <w:rFonts w:asciiTheme="minorHAnsi" w:hAnsiTheme="minorHAnsi"/>
          <w:noProof/>
        </w:rPr>
        <w:tab/>
      </w:r>
      <w:r>
        <w:rPr>
          <w:noProof/>
        </w:rPr>
        <w:t>Poll Scripts</w:t>
      </w:r>
      <w:r>
        <w:rPr>
          <w:noProof/>
        </w:rPr>
        <w:tab/>
      </w:r>
      <w:r>
        <w:rPr>
          <w:noProof/>
        </w:rPr>
        <w:fldChar w:fldCharType="begin"/>
      </w:r>
      <w:r>
        <w:rPr>
          <w:noProof/>
        </w:rPr>
        <w:instrText xml:space="preserve"> PAGEREF _Toc64562247 \h </w:instrText>
      </w:r>
      <w:r>
        <w:rPr>
          <w:noProof/>
        </w:rPr>
      </w:r>
      <w:r>
        <w:rPr>
          <w:noProof/>
        </w:rPr>
        <w:fldChar w:fldCharType="separate"/>
      </w:r>
      <w:r>
        <w:rPr>
          <w:noProof/>
        </w:rPr>
        <w:t>132</w:t>
      </w:r>
      <w:r>
        <w:rPr>
          <w:noProof/>
        </w:rPr>
        <w:fldChar w:fldCharType="end"/>
      </w:r>
    </w:p>
    <w:p w14:paraId="3F7F8337" w14:textId="3FDCB4C1" w:rsidR="002E004A" w:rsidRDefault="002E004A">
      <w:pPr>
        <w:pStyle w:val="TOC3"/>
        <w:tabs>
          <w:tab w:val="left" w:pos="1440"/>
          <w:tab w:val="right" w:leader="dot" w:pos="8630"/>
        </w:tabs>
        <w:rPr>
          <w:rFonts w:asciiTheme="minorHAnsi" w:hAnsiTheme="minorHAnsi"/>
          <w:noProof/>
        </w:rPr>
      </w:pPr>
      <w:r>
        <w:rPr>
          <w:noProof/>
        </w:rPr>
        <w:t>13.7.2</w:t>
      </w:r>
      <w:r>
        <w:rPr>
          <w:rFonts w:asciiTheme="minorHAnsi" w:hAnsiTheme="minorHAnsi"/>
          <w:noProof/>
        </w:rPr>
        <w:tab/>
      </w:r>
      <w:r>
        <w:rPr>
          <w:noProof/>
        </w:rPr>
        <w:t>PakBus Protocol</w:t>
      </w:r>
      <w:r>
        <w:rPr>
          <w:noProof/>
        </w:rPr>
        <w:tab/>
      </w:r>
      <w:r>
        <w:rPr>
          <w:noProof/>
        </w:rPr>
        <w:fldChar w:fldCharType="begin"/>
      </w:r>
      <w:r>
        <w:rPr>
          <w:noProof/>
        </w:rPr>
        <w:instrText xml:space="preserve"> PAGEREF _Toc64562248 \h </w:instrText>
      </w:r>
      <w:r>
        <w:rPr>
          <w:noProof/>
        </w:rPr>
      </w:r>
      <w:r>
        <w:rPr>
          <w:noProof/>
        </w:rPr>
        <w:fldChar w:fldCharType="separate"/>
      </w:r>
      <w:r>
        <w:rPr>
          <w:noProof/>
        </w:rPr>
        <w:t>134</w:t>
      </w:r>
      <w:r>
        <w:rPr>
          <w:noProof/>
        </w:rPr>
        <w:fldChar w:fldCharType="end"/>
      </w:r>
    </w:p>
    <w:p w14:paraId="19D9B87D" w14:textId="0F7B3791" w:rsidR="002E004A" w:rsidRDefault="002E004A">
      <w:pPr>
        <w:pStyle w:val="TOC1"/>
        <w:tabs>
          <w:tab w:val="left" w:pos="480"/>
          <w:tab w:val="right" w:leader="dot" w:pos="8630"/>
        </w:tabs>
        <w:rPr>
          <w:rFonts w:asciiTheme="minorHAnsi" w:hAnsiTheme="minorHAnsi"/>
          <w:noProof/>
        </w:rPr>
      </w:pPr>
      <w:r>
        <w:rPr>
          <w:noProof/>
        </w:rPr>
        <w:t>14</w:t>
      </w:r>
      <w:r>
        <w:rPr>
          <w:rFonts w:asciiTheme="minorHAnsi" w:hAnsiTheme="minorHAnsi"/>
          <w:noProof/>
        </w:rPr>
        <w:tab/>
      </w:r>
      <w:r>
        <w:rPr>
          <w:noProof/>
        </w:rPr>
        <w:t>DCP Performance Measurment Sensors</w:t>
      </w:r>
      <w:r>
        <w:rPr>
          <w:noProof/>
        </w:rPr>
        <w:tab/>
      </w:r>
      <w:r>
        <w:rPr>
          <w:noProof/>
        </w:rPr>
        <w:fldChar w:fldCharType="begin"/>
      </w:r>
      <w:r>
        <w:rPr>
          <w:noProof/>
        </w:rPr>
        <w:instrText xml:space="preserve"> PAGEREF _Toc64562249 \h </w:instrText>
      </w:r>
      <w:r>
        <w:rPr>
          <w:noProof/>
        </w:rPr>
      </w:r>
      <w:r>
        <w:rPr>
          <w:noProof/>
        </w:rPr>
        <w:fldChar w:fldCharType="separate"/>
      </w:r>
      <w:r>
        <w:rPr>
          <w:noProof/>
        </w:rPr>
        <w:t>135</w:t>
      </w:r>
      <w:r>
        <w:rPr>
          <w:noProof/>
        </w:rPr>
        <w:fldChar w:fldCharType="end"/>
      </w:r>
    </w:p>
    <w:p w14:paraId="40A82FB5" w14:textId="50874F47" w:rsidR="00551411" w:rsidRDefault="00551411" w:rsidP="0026383C">
      <w:r>
        <w:fldChar w:fldCharType="end"/>
      </w:r>
    </w:p>
    <w:p w14:paraId="0F3B1A88" w14:textId="77777777" w:rsidR="00551411" w:rsidRDefault="00551411" w:rsidP="0026383C">
      <w:pPr>
        <w:sectPr w:rsidR="00551411" w:rsidSect="00551411">
          <w:type w:val="oddPage"/>
          <w:pgSz w:w="12240" w:h="15840"/>
          <w:pgMar w:top="1440" w:right="1800" w:bottom="1440" w:left="1800" w:header="720" w:footer="720" w:gutter="0"/>
          <w:cols w:space="720"/>
          <w:docGrid w:linePitch="360"/>
        </w:sectPr>
      </w:pPr>
    </w:p>
    <w:p w14:paraId="60634722" w14:textId="120D255F" w:rsidR="00D02B7D" w:rsidRDefault="00D02B7D" w:rsidP="0026383C">
      <w:pPr>
        <w:pStyle w:val="Heading1"/>
      </w:pPr>
      <w:bookmarkStart w:id="0" w:name="_Toc64562155"/>
      <w:r>
        <w:lastRenderedPageBreak/>
        <w:t>Context</w:t>
      </w:r>
      <w:bookmarkEnd w:id="0"/>
    </w:p>
    <w:p w14:paraId="5BACDFA8" w14:textId="71ADBDD6" w:rsidR="00D02B7D" w:rsidRDefault="00D02B7D" w:rsidP="00D02B7D">
      <w:r>
        <w:t>This manual describes the processing functions of DECODES:</w:t>
      </w:r>
    </w:p>
    <w:p w14:paraId="1D5F7239" w14:textId="1B378850" w:rsidR="00D02B7D" w:rsidRDefault="00D02B7D" w:rsidP="008048BA">
      <w:pPr>
        <w:pStyle w:val="ListParagraph"/>
        <w:numPr>
          <w:ilvl w:val="0"/>
          <w:numId w:val="19"/>
        </w:numPr>
      </w:pPr>
      <w:r>
        <w:t>Data Sources for Retrieving Raw Data</w:t>
      </w:r>
    </w:p>
    <w:p w14:paraId="21BE43B0" w14:textId="74BC6679" w:rsidR="00D02B7D" w:rsidRDefault="00D02B7D" w:rsidP="008048BA">
      <w:pPr>
        <w:pStyle w:val="ListParagraph"/>
        <w:numPr>
          <w:ilvl w:val="0"/>
          <w:numId w:val="19"/>
        </w:numPr>
      </w:pPr>
      <w:r>
        <w:t>Network Lists contain a list of Platforms</w:t>
      </w:r>
    </w:p>
    <w:p w14:paraId="3C752294" w14:textId="6B52818A" w:rsidR="00D02B7D" w:rsidRDefault="00D02B7D" w:rsidP="008048BA">
      <w:pPr>
        <w:pStyle w:val="ListParagraph"/>
        <w:numPr>
          <w:ilvl w:val="0"/>
          <w:numId w:val="19"/>
        </w:numPr>
      </w:pPr>
      <w:r>
        <w:t>Presentation Groups for Controlling the Output Engineering Units and Precision</w:t>
      </w:r>
    </w:p>
    <w:p w14:paraId="7AB42092" w14:textId="5F65540F" w:rsidR="00D02B7D" w:rsidRDefault="00D02B7D" w:rsidP="008048BA">
      <w:pPr>
        <w:pStyle w:val="ListParagraph"/>
        <w:numPr>
          <w:ilvl w:val="0"/>
          <w:numId w:val="19"/>
        </w:numPr>
      </w:pPr>
      <w:r>
        <w:t>Routing Specifications for Running DECODES interactively or from a Command Line</w:t>
      </w:r>
    </w:p>
    <w:p w14:paraId="574078C0" w14:textId="1385DBE3" w:rsidR="00D02B7D" w:rsidRDefault="00D02B7D" w:rsidP="008048BA">
      <w:pPr>
        <w:pStyle w:val="ListParagraph"/>
        <w:numPr>
          <w:ilvl w:val="0"/>
          <w:numId w:val="19"/>
        </w:numPr>
      </w:pPr>
      <w:r>
        <w:t>Output Formatters to Prepare the Output Data in various standard formats</w:t>
      </w:r>
    </w:p>
    <w:p w14:paraId="4D56BC62" w14:textId="1151569B" w:rsidR="00D02B7D" w:rsidRDefault="00D02B7D" w:rsidP="008048BA">
      <w:pPr>
        <w:pStyle w:val="ListParagraph"/>
        <w:numPr>
          <w:ilvl w:val="0"/>
          <w:numId w:val="19"/>
        </w:numPr>
      </w:pPr>
      <w:r>
        <w:t>Consumers for Placing the Results of DECODES in Files, Sockets, or Databases</w:t>
      </w:r>
    </w:p>
    <w:p w14:paraId="78742231" w14:textId="222060D6" w:rsidR="00D02B7D" w:rsidRDefault="00D02B7D" w:rsidP="008048BA">
      <w:pPr>
        <w:pStyle w:val="ListParagraph"/>
        <w:numPr>
          <w:ilvl w:val="0"/>
          <w:numId w:val="19"/>
        </w:numPr>
      </w:pPr>
      <w:r>
        <w:t>Schedule Entries for Running DECODES Routing Specs on a Schedule</w:t>
      </w:r>
    </w:p>
    <w:p w14:paraId="1A50A03F" w14:textId="410D39D8" w:rsidR="00D02B7D" w:rsidRDefault="002F768A" w:rsidP="008048BA">
      <w:pPr>
        <w:pStyle w:val="ListParagraph"/>
        <w:numPr>
          <w:ilvl w:val="0"/>
          <w:numId w:val="19"/>
        </w:numPr>
      </w:pPr>
      <w:r>
        <w:t>Special Processing Modules</w:t>
      </w:r>
    </w:p>
    <w:p w14:paraId="50254678" w14:textId="13C0ED07" w:rsidR="002F768A" w:rsidRDefault="002F768A" w:rsidP="002F768A">
      <w:r>
        <w:t xml:space="preserve">For details on specifying your platforms, sites, configurations, etc., please see the </w:t>
      </w:r>
      <w:r w:rsidRPr="002F768A">
        <w:rPr>
          <w:u w:val="single"/>
        </w:rPr>
        <w:t>OPENDCS DECODES Platform Decoding Guide</w:t>
      </w:r>
      <w:r>
        <w:t>.</w:t>
      </w:r>
    </w:p>
    <w:p w14:paraId="2DCCBF8E" w14:textId="77777777" w:rsidR="00A6696D" w:rsidRDefault="00A6696D" w:rsidP="002F768A"/>
    <w:p w14:paraId="25C3F964" w14:textId="0F4FD127" w:rsidR="00A6696D" w:rsidRDefault="00A6696D" w:rsidP="00A6696D">
      <w:pPr>
        <w:pStyle w:val="Heading2"/>
      </w:pPr>
      <w:bookmarkStart w:id="1" w:name="_Toc64562156"/>
      <w:r>
        <w:t>Document History</w:t>
      </w:r>
      <w:bookmarkEnd w:id="1"/>
    </w:p>
    <w:p w14:paraId="04178190" w14:textId="493B6479" w:rsidR="00A6696D" w:rsidRDefault="00A6696D" w:rsidP="00A6696D">
      <w:r>
        <w:t>Revision 5, July, 2016</w:t>
      </w:r>
    </w:p>
    <w:p w14:paraId="14D2343A" w14:textId="6559010E" w:rsidR="00A6696D" w:rsidRDefault="00A6696D" w:rsidP="008048BA">
      <w:pPr>
        <w:pStyle w:val="ListParagraph"/>
        <w:numPr>
          <w:ilvl w:val="0"/>
          <w:numId w:val="27"/>
        </w:numPr>
      </w:pPr>
      <w:r>
        <w:t>Added instructions for Routing Monitor and Platform Monitor GUIs</w:t>
      </w:r>
    </w:p>
    <w:p w14:paraId="7CB6AF44" w14:textId="068A4310" w:rsidR="008B587F" w:rsidRDefault="008B587F" w:rsidP="008B587F">
      <w:r>
        <w:t>Revision 6, August, 2016</w:t>
      </w:r>
    </w:p>
    <w:p w14:paraId="16494EBF" w14:textId="5B53B3BD" w:rsidR="008B587F" w:rsidRDefault="008B587F" w:rsidP="008048BA">
      <w:pPr>
        <w:pStyle w:val="ListParagraph"/>
        <w:numPr>
          <w:ilvl w:val="0"/>
          <w:numId w:val="27"/>
        </w:numPr>
      </w:pPr>
      <w:r>
        <w:t>Added chapter on Polling at the end of the document</w:t>
      </w:r>
    </w:p>
    <w:p w14:paraId="1E4556B8" w14:textId="29AEE81E" w:rsidR="00087F4E" w:rsidRDefault="00087F4E" w:rsidP="00087F4E">
      <w:r>
        <w:t>Revision 7, January, 2017</w:t>
      </w:r>
    </w:p>
    <w:p w14:paraId="5FC87EA2" w14:textId="057E7902" w:rsidR="00087F4E" w:rsidRDefault="00087F4E" w:rsidP="00087F4E">
      <w:pPr>
        <w:pStyle w:val="ListParagraph"/>
        <w:numPr>
          <w:ilvl w:val="0"/>
          <w:numId w:val="27"/>
        </w:numPr>
      </w:pPr>
      <w:r>
        <w:t>Different types of network lists in section 3.</w:t>
      </w:r>
    </w:p>
    <w:p w14:paraId="65DF2A3D" w14:textId="3D64628B" w:rsidR="001331B7" w:rsidRDefault="001331B7" w:rsidP="00087F4E">
      <w:pPr>
        <w:pStyle w:val="ListParagraph"/>
        <w:numPr>
          <w:ilvl w:val="0"/>
          <w:numId w:val="27"/>
        </w:numPr>
      </w:pPr>
      <w:r>
        <w:t>Improvements to section on Poll Scripts.</w:t>
      </w:r>
    </w:p>
    <w:p w14:paraId="2B56F64D" w14:textId="4233A5A4" w:rsidR="00F52A76" w:rsidRDefault="00F52A76" w:rsidP="00087F4E">
      <w:pPr>
        <w:pStyle w:val="ListParagraph"/>
        <w:numPr>
          <w:ilvl w:val="0"/>
          <w:numId w:val="27"/>
        </w:numPr>
      </w:pPr>
      <w:r>
        <w:t>Added hydstra-code enumeration explanation to the section on the Hydstra Formatter</w:t>
      </w:r>
    </w:p>
    <w:p w14:paraId="7D021AB6" w14:textId="5EC0AE70" w:rsidR="007A2BF8" w:rsidRDefault="007A2BF8" w:rsidP="007A2BF8">
      <w:r>
        <w:t>Revision 8, March, 2017</w:t>
      </w:r>
    </w:p>
    <w:p w14:paraId="276B69A5" w14:textId="3975E388" w:rsidR="007A2BF8" w:rsidRDefault="007A2BF8" w:rsidP="00F10663">
      <w:pPr>
        <w:pStyle w:val="ListParagraph"/>
        <w:numPr>
          <w:ilvl w:val="0"/>
          <w:numId w:val="47"/>
        </w:numPr>
      </w:pPr>
      <w:r>
        <w:t xml:space="preserve">XML-1 Formatter Added. See section </w:t>
      </w:r>
      <w:r>
        <w:fldChar w:fldCharType="begin"/>
      </w:r>
      <w:r>
        <w:instrText xml:space="preserve"> REF _Ref350095231 \r \h </w:instrText>
      </w:r>
      <w:r>
        <w:fldChar w:fldCharType="separate"/>
      </w:r>
      <w:r w:rsidR="002E004A">
        <w:t xml:space="preserve">7.13 </w:t>
      </w:r>
      <w:r>
        <w:fldChar w:fldCharType="end"/>
      </w:r>
      <w:r>
        <w:t>.</w:t>
      </w:r>
    </w:p>
    <w:p w14:paraId="393B5756" w14:textId="27B23C2E" w:rsidR="00BF2C1A" w:rsidRDefault="00BF2C1A" w:rsidP="00F10663">
      <w:pPr>
        <w:pStyle w:val="ListParagraph"/>
        <w:numPr>
          <w:ilvl w:val="0"/>
          <w:numId w:val="47"/>
        </w:numPr>
      </w:pPr>
      <w:r>
        <w:t>Additions to Section 13, Polling for PakBus Protocol support.</w:t>
      </w:r>
    </w:p>
    <w:p w14:paraId="2D07B133" w14:textId="20E33030" w:rsidR="00416DBD" w:rsidRDefault="00416DBD" w:rsidP="00F10663">
      <w:pPr>
        <w:pStyle w:val="ListParagraph"/>
        <w:numPr>
          <w:ilvl w:val="0"/>
          <w:numId w:val="47"/>
        </w:numPr>
      </w:pPr>
      <w:r>
        <w:t>Section 7.9.1 on Hydstra “Self-Identifying” format.</w:t>
      </w:r>
    </w:p>
    <w:p w14:paraId="234354FE" w14:textId="3A7D76BA" w:rsidR="007F3DFA" w:rsidRDefault="007F3DFA" w:rsidP="007F3DFA">
      <w:r>
        <w:t>Revision 9, May, 2017</w:t>
      </w:r>
    </w:p>
    <w:p w14:paraId="58EA95B0" w14:textId="6913A0EB" w:rsidR="007F3DFA" w:rsidRDefault="007F3DFA" w:rsidP="007F3DFA">
      <w:pPr>
        <w:pStyle w:val="ListParagraph"/>
        <w:numPr>
          <w:ilvl w:val="0"/>
          <w:numId w:val="53"/>
        </w:numPr>
      </w:pPr>
      <w:r>
        <w:t xml:space="preserve">Added documentation on new features in EMIT Oracle Formatter in section </w:t>
      </w:r>
      <w:r>
        <w:fldChar w:fldCharType="begin"/>
      </w:r>
      <w:r>
        <w:instrText xml:space="preserve"> REF _Ref356745718 \r \h </w:instrText>
      </w:r>
      <w:r>
        <w:fldChar w:fldCharType="separate"/>
      </w:r>
      <w:r w:rsidR="002E004A">
        <w:t xml:space="preserve">7.5 </w:t>
      </w:r>
      <w:r>
        <w:fldChar w:fldCharType="end"/>
      </w:r>
      <w:r>
        <w:t>.</w:t>
      </w:r>
    </w:p>
    <w:p w14:paraId="1BD2AA1B" w14:textId="17542E2A" w:rsidR="00ED4967" w:rsidRDefault="00ED4967" w:rsidP="00ED4967">
      <w:r>
        <w:t xml:space="preserve">Revision 10, </w:t>
      </w:r>
      <w:r w:rsidR="006406CB">
        <w:t>June</w:t>
      </w:r>
      <w:r>
        <w:t>, 2018</w:t>
      </w:r>
    </w:p>
    <w:p w14:paraId="333183E5" w14:textId="08F61083" w:rsidR="00ED4967" w:rsidRDefault="00ED4967" w:rsidP="00ED4967">
      <w:pPr>
        <w:pStyle w:val="ListParagraph"/>
        <w:numPr>
          <w:ilvl w:val="0"/>
          <w:numId w:val="53"/>
        </w:numPr>
      </w:pPr>
      <w:r>
        <w:t>Directory Consumer now supports $SEQUENCE in the file name template.</w:t>
      </w:r>
    </w:p>
    <w:p w14:paraId="75062CEA" w14:textId="62E41CAC" w:rsidR="00ED4967" w:rsidRDefault="00ED4967" w:rsidP="00ED4967">
      <w:pPr>
        <w:pStyle w:val="ListParagraph"/>
        <w:numPr>
          <w:ilvl w:val="0"/>
          <w:numId w:val="53"/>
        </w:numPr>
      </w:pPr>
      <w:r>
        <w:t>SHEF Formatter will attempt .E for non-GOES data as long as it is regular interval.</w:t>
      </w:r>
    </w:p>
    <w:p w14:paraId="4E76E518" w14:textId="77777777" w:rsidR="00771131" w:rsidRDefault="00771131" w:rsidP="00771131"/>
    <w:p w14:paraId="73534606" w14:textId="608B1347" w:rsidR="00771131" w:rsidRDefault="00771131" w:rsidP="00771131">
      <w:r>
        <w:lastRenderedPageBreak/>
        <w:t>Revision 11, March, 2019</w:t>
      </w:r>
    </w:p>
    <w:p w14:paraId="37CD7840" w14:textId="7D712113" w:rsidR="00771131" w:rsidRDefault="00771131" w:rsidP="00771131">
      <w:pPr>
        <w:pStyle w:val="ListParagraph"/>
        <w:numPr>
          <w:ilvl w:val="0"/>
          <w:numId w:val="56"/>
        </w:numPr>
      </w:pPr>
      <w:r>
        <w:t>Added WebDirectoryDataSource. This is new in OpenDCS 6.6 RC02</w:t>
      </w:r>
      <w:r w:rsidR="00493390">
        <w:t xml:space="preserve">. This is described in section </w:t>
      </w:r>
      <w:r w:rsidR="00493390">
        <w:fldChar w:fldCharType="begin"/>
      </w:r>
      <w:r w:rsidR="00493390">
        <w:instrText xml:space="preserve"> REF _Ref414611605 \r \h </w:instrText>
      </w:r>
      <w:r w:rsidR="00493390">
        <w:fldChar w:fldCharType="separate"/>
      </w:r>
      <w:r w:rsidR="002E004A">
        <w:t xml:space="preserve">2.9 </w:t>
      </w:r>
      <w:r w:rsidR="00493390">
        <w:fldChar w:fldCharType="end"/>
      </w:r>
      <w:r w:rsidR="00493390">
        <w:t>.</w:t>
      </w:r>
    </w:p>
    <w:p w14:paraId="6E77D43F" w14:textId="1AABBCFE" w:rsidR="008C2870" w:rsidRDefault="008C2870" w:rsidP="008C2870">
      <w:r>
        <w:t>Revision 12, October 2019</w:t>
      </w:r>
    </w:p>
    <w:p w14:paraId="4BF5402C" w14:textId="54A78D92" w:rsidR="008C2870" w:rsidRDefault="008C2870" w:rsidP="00A57A70">
      <w:pPr>
        <w:pStyle w:val="ListParagraph"/>
        <w:numPr>
          <w:ilvl w:val="0"/>
          <w:numId w:val="57"/>
        </w:numPr>
      </w:pPr>
      <w:r>
        <w:t>Updated TabRating and RdbRating sections to include depSensorNumber property. This is now the preferred method of setting dependent parameter attributes.</w:t>
      </w:r>
    </w:p>
    <w:p w14:paraId="665C91BD" w14:textId="084FE26B" w:rsidR="00C1340B" w:rsidRDefault="00C1340B" w:rsidP="00A57A70">
      <w:pPr>
        <w:pStyle w:val="ListParagraph"/>
        <w:numPr>
          <w:ilvl w:val="0"/>
          <w:numId w:val="57"/>
        </w:numPr>
      </w:pPr>
      <w:r>
        <w:t>Added section on SCP Data Source.</w:t>
      </w:r>
    </w:p>
    <w:p w14:paraId="45FE92AC" w14:textId="04F5F5EE" w:rsidR="00A57A70" w:rsidRDefault="00A57A70" w:rsidP="00A57A70">
      <w:pPr>
        <w:pStyle w:val="ListParagraph"/>
        <w:numPr>
          <w:ilvl w:val="0"/>
          <w:numId w:val="57"/>
        </w:numPr>
      </w:pPr>
      <w:r>
        <w:t>Added section on SFTP Data Source.</w:t>
      </w:r>
    </w:p>
    <w:p w14:paraId="6AE8551E" w14:textId="72D2807C" w:rsidR="007C0A35" w:rsidRDefault="007C0A35" w:rsidP="007C0A35">
      <w:r>
        <w:t>Revision 13, September 2020</w:t>
      </w:r>
    </w:p>
    <w:p w14:paraId="1098181A" w14:textId="390C519A" w:rsidR="007C0A35" w:rsidRDefault="007C0A35" w:rsidP="007C0A35">
      <w:pPr>
        <w:pStyle w:val="ListParagraph"/>
        <w:numPr>
          <w:ilvl w:val="0"/>
          <w:numId w:val="56"/>
        </w:numPr>
      </w:pPr>
      <w:r>
        <w:t>Added sections on TSDB Import Formatter and SNOTEL Formatter</w:t>
      </w:r>
    </w:p>
    <w:p w14:paraId="28A356E4" w14:textId="5B637DD4" w:rsidR="00535C1C" w:rsidRDefault="00535C1C" w:rsidP="00535C1C">
      <w:r>
        <w:t>Revision 14, October 2020</w:t>
      </w:r>
    </w:p>
    <w:p w14:paraId="12DF0948" w14:textId="74358424" w:rsidR="00535C1C" w:rsidRDefault="00535C1C" w:rsidP="00535C1C">
      <w:pPr>
        <w:pStyle w:val="ListParagraph"/>
        <w:numPr>
          <w:ilvl w:val="0"/>
          <w:numId w:val="56"/>
        </w:numPr>
      </w:pPr>
      <w:r>
        <w:t>Added sections on NRCS and USGS Data Source Modules.</w:t>
      </w:r>
    </w:p>
    <w:p w14:paraId="7243040B" w14:textId="1EEC6962" w:rsidR="007C0A35" w:rsidRDefault="002E004A" w:rsidP="007C0A35">
      <w:r>
        <w:t>Revision 15, February, 2021</w:t>
      </w:r>
    </w:p>
    <w:p w14:paraId="6E9394BD" w14:textId="4A140B41" w:rsidR="002E004A" w:rsidRPr="00A6696D" w:rsidRDefault="002E004A" w:rsidP="002E004A">
      <w:pPr>
        <w:pStyle w:val="ListParagraph"/>
        <w:numPr>
          <w:ilvl w:val="0"/>
          <w:numId w:val="56"/>
        </w:numPr>
      </w:pPr>
      <w:r>
        <w:t>Added chapter 14 on including Performance Measurements.</w:t>
      </w:r>
    </w:p>
    <w:p w14:paraId="3096E261" w14:textId="277774B0" w:rsidR="00CC231E" w:rsidRDefault="00CC231E" w:rsidP="0026383C">
      <w:pPr>
        <w:pStyle w:val="Heading1"/>
      </w:pPr>
      <w:bookmarkStart w:id="2" w:name="_Toc64562157"/>
      <w:r>
        <w:lastRenderedPageBreak/>
        <w:t>Data Sources</w:t>
      </w:r>
      <w:bookmarkEnd w:id="2"/>
    </w:p>
    <w:p w14:paraId="1809D4D4" w14:textId="193CD642" w:rsidR="00CC231E" w:rsidRDefault="005B504D" w:rsidP="00CC231E">
      <w:r>
        <w:t>Data Sources provide Raw Messages to DECODES for processing. There are several types:</w:t>
      </w:r>
    </w:p>
    <w:p w14:paraId="1EC57C43" w14:textId="0238E378" w:rsidR="005B504D" w:rsidRDefault="005B504D" w:rsidP="008048BA">
      <w:pPr>
        <w:pStyle w:val="ListParagraph"/>
        <w:numPr>
          <w:ilvl w:val="0"/>
          <w:numId w:val="21"/>
        </w:numPr>
      </w:pPr>
      <w:r>
        <w:t>LRGS – Retrieves raw messages from a remote LRGS server over the network.</w:t>
      </w:r>
    </w:p>
    <w:p w14:paraId="6B53A048" w14:textId="350E0E2D" w:rsidR="005B504D" w:rsidRDefault="005B504D" w:rsidP="008048BA">
      <w:pPr>
        <w:pStyle w:val="ListParagraph"/>
        <w:numPr>
          <w:ilvl w:val="0"/>
          <w:numId w:val="21"/>
        </w:numPr>
      </w:pPr>
      <w:r>
        <w:t>HotBackupGroup – An ordered group of LRGS data sources. It switches to a backup server if a primary server becomes unavailable.</w:t>
      </w:r>
    </w:p>
    <w:p w14:paraId="1F024497" w14:textId="05ACE44B" w:rsidR="005B504D" w:rsidRDefault="005B504D" w:rsidP="008048BA">
      <w:pPr>
        <w:pStyle w:val="ListParagraph"/>
        <w:numPr>
          <w:ilvl w:val="0"/>
          <w:numId w:val="21"/>
        </w:numPr>
      </w:pPr>
      <w:r>
        <w:t>File – Read data from a specified file</w:t>
      </w:r>
    </w:p>
    <w:p w14:paraId="4847CDBF" w14:textId="637A301A" w:rsidR="005B504D" w:rsidRDefault="005B504D" w:rsidP="008048BA">
      <w:pPr>
        <w:pStyle w:val="ListParagraph"/>
        <w:numPr>
          <w:ilvl w:val="0"/>
          <w:numId w:val="21"/>
        </w:numPr>
      </w:pPr>
      <w:r>
        <w:t>Directory – Continually scan a directory and process files as they appear</w:t>
      </w:r>
    </w:p>
    <w:p w14:paraId="56DAFE68" w14:textId="44130F19" w:rsidR="00A067A8" w:rsidRDefault="00A067A8" w:rsidP="008048BA">
      <w:pPr>
        <w:pStyle w:val="ListParagraph"/>
        <w:numPr>
          <w:ilvl w:val="0"/>
          <w:numId w:val="21"/>
        </w:numPr>
      </w:pPr>
      <w:r>
        <w:t>Socket Stream – Connect to a socket and process a stream of data</w:t>
      </w:r>
    </w:p>
    <w:p w14:paraId="649459F0" w14:textId="4BEC30B8" w:rsidR="00CC231E" w:rsidRDefault="00CC231E" w:rsidP="00CC231E">
      <w:r>
        <w:fldChar w:fldCharType="begin"/>
      </w:r>
      <w:r>
        <w:instrText xml:space="preserve"> REF _Ref531941418 \h </w:instrText>
      </w:r>
      <w:r>
        <w:fldChar w:fldCharType="separate"/>
      </w:r>
      <w:r w:rsidR="002E004A">
        <w:t xml:space="preserve">Figure </w:t>
      </w:r>
      <w:r w:rsidR="002E004A">
        <w:rPr>
          <w:noProof/>
        </w:rPr>
        <w:t>1</w:t>
      </w:r>
      <w:r>
        <w:fldChar w:fldCharType="end"/>
      </w:r>
      <w:r>
        <w:t xml:space="preserve"> shows a data source that pulls data from the </w:t>
      </w:r>
      <w:r w:rsidR="005B504D">
        <w:t>CDADATA</w:t>
      </w:r>
      <w:r>
        <w:t xml:space="preserve"> machine operated by NESDIS at Wallops, VA. Note the properties that are appropriate for LRGS data sources:</w:t>
      </w:r>
    </w:p>
    <w:p w14:paraId="2A4B4619" w14:textId="5A6F343B" w:rsidR="00CC231E" w:rsidRDefault="00CC231E" w:rsidP="008048BA">
      <w:pPr>
        <w:pStyle w:val="ListBullet"/>
        <w:numPr>
          <w:ilvl w:val="0"/>
          <w:numId w:val="20"/>
        </w:numPr>
      </w:pPr>
      <w:r>
        <w:t>host: host name or IP address of t</w:t>
      </w:r>
      <w:r w:rsidR="005B504D">
        <w:t>he LRGS</w:t>
      </w:r>
    </w:p>
    <w:p w14:paraId="24CCF4DE" w14:textId="095A435D" w:rsidR="00CC231E" w:rsidRDefault="00CC231E" w:rsidP="008048BA">
      <w:pPr>
        <w:pStyle w:val="ListBullet"/>
        <w:numPr>
          <w:ilvl w:val="0"/>
          <w:numId w:val="20"/>
        </w:numPr>
      </w:pPr>
      <w:r>
        <w:t>username</w:t>
      </w:r>
      <w:r w:rsidR="005B504D">
        <w:t>: The figure shows xxxxxx. You must supply an actual user name given to you bay Wallops CDA.</w:t>
      </w:r>
    </w:p>
    <w:p w14:paraId="65DA9C92" w14:textId="215DDF9A" w:rsidR="00CC231E" w:rsidRDefault="00CC231E" w:rsidP="008048BA">
      <w:pPr>
        <w:pStyle w:val="ListEnd"/>
        <w:numPr>
          <w:ilvl w:val="0"/>
          <w:numId w:val="20"/>
        </w:numPr>
      </w:pPr>
      <w:r>
        <w:t>port</w:t>
      </w:r>
      <w:r w:rsidR="005B504D">
        <w:t>: (optional) You only need to enter this if it is something other than the default 16003.</w:t>
      </w:r>
    </w:p>
    <w:p w14:paraId="2B02A01F" w14:textId="77777777" w:rsidR="005B504D" w:rsidRPr="005B504D" w:rsidRDefault="005B504D" w:rsidP="005B504D"/>
    <w:p w14:paraId="65433D57" w14:textId="23708DA2" w:rsidR="00CC231E" w:rsidRDefault="005B504D" w:rsidP="00CC231E">
      <w:r>
        <w:rPr>
          <w:noProof/>
        </w:rPr>
        <w:drawing>
          <wp:inline distT="0" distB="0" distL="0" distR="0" wp14:anchorId="2F9BA751" wp14:editId="6E99F59D">
            <wp:extent cx="5938520" cy="2999740"/>
            <wp:effectExtent l="0" t="0" r="5080" b="0"/>
            <wp:docPr id="7" name="Picture 7" descr="Macintosh HD:Users:mmaloney:Desktop:Screen Shot 2014-04-15 at 8.55.5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mmaloney:Desktop:Screen Shot 2014-04-15 at 8.55.51 A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8520" cy="2999740"/>
                    </a:xfrm>
                    <a:prstGeom prst="rect">
                      <a:avLst/>
                    </a:prstGeom>
                    <a:noFill/>
                    <a:ln>
                      <a:noFill/>
                    </a:ln>
                  </pic:spPr>
                </pic:pic>
              </a:graphicData>
            </a:graphic>
          </wp:inline>
        </w:drawing>
      </w:r>
    </w:p>
    <w:p w14:paraId="5F952971" w14:textId="62EA527D" w:rsidR="00CC231E" w:rsidRDefault="005B504D" w:rsidP="00CC231E">
      <w:pPr>
        <w:pStyle w:val="Caption"/>
      </w:pPr>
      <w:bookmarkStart w:id="3" w:name="_Ref531941418"/>
      <w:r>
        <w:t xml:space="preserve">Figure </w:t>
      </w:r>
      <w:fldSimple w:instr=" SEQ Figure \* ARABIC \s 1 ">
        <w:r w:rsidR="002E004A">
          <w:rPr>
            <w:noProof/>
          </w:rPr>
          <w:t>1</w:t>
        </w:r>
      </w:fldSimple>
      <w:bookmarkEnd w:id="3"/>
      <w:r w:rsidR="00CC231E">
        <w:t>: Data Source Edit Panel showing LRGS Data Source.</w:t>
      </w:r>
    </w:p>
    <w:p w14:paraId="2A370867" w14:textId="77777777" w:rsidR="00A067A8" w:rsidRDefault="00A067A8" w:rsidP="00A067A8"/>
    <w:p w14:paraId="1C4A147D" w14:textId="6100B44F" w:rsidR="00A067A8" w:rsidRPr="00A067A8" w:rsidRDefault="00A067A8" w:rsidP="00A067A8">
      <w:r>
        <w:t>The following subsections describe each data source type in detail.</w:t>
      </w:r>
    </w:p>
    <w:p w14:paraId="11681746" w14:textId="77777777" w:rsidR="009A67F8" w:rsidRDefault="009A67F8" w:rsidP="009A67F8">
      <w:pPr>
        <w:pStyle w:val="Heading2"/>
        <w:keepLines w:val="0"/>
        <w:tabs>
          <w:tab w:val="num" w:pos="0"/>
        </w:tabs>
        <w:suppressAutoHyphens/>
        <w:spacing w:before="240"/>
        <w:ind w:left="0" w:firstLine="0"/>
      </w:pPr>
      <w:bookmarkStart w:id="4" w:name="_toc2111"/>
      <w:bookmarkStart w:id="5" w:name="_Toc233104976"/>
      <w:bookmarkStart w:id="6" w:name="_Toc64562158"/>
      <w:bookmarkEnd w:id="4"/>
      <w:r>
        <w:lastRenderedPageBreak/>
        <w:t>LRGS Data Source</w:t>
      </w:r>
      <w:bookmarkEnd w:id="5"/>
      <w:bookmarkEnd w:id="6"/>
    </w:p>
    <w:p w14:paraId="61519472" w14:textId="77777777" w:rsidR="009A67F8" w:rsidRDefault="009A67F8" w:rsidP="009A67F8">
      <w:r>
        <w:t>LRGS Data Sources are used to connect to LRGS or DRS systems over the network. The LDDS Server must be running on the LRGS you want to connect to.</w:t>
      </w:r>
    </w:p>
    <w:p w14:paraId="11B8C637" w14:textId="77777777" w:rsidR="009A67F8" w:rsidRDefault="009A67F8" w:rsidP="009A67F8">
      <w:r>
        <w:t>Properties for the LRGS Data Source may be placed in the Data Source record or the Routing Spec Record in your DECODES database. Properties defined in the Routing Spec record will override those of the same name defined in the Data Source record.</w:t>
      </w:r>
    </w:p>
    <w:p w14:paraId="7898D590" w14:textId="77777777" w:rsidR="009A67F8" w:rsidRDefault="009A67F8" w:rsidP="009A67F8">
      <w:r>
        <w:t>So, for example, if the Data Source record contains “username=joe”, but the Routing Spec record contains “username=ted”, THEN “ted” will be the username passed to the LRGS server.</w:t>
      </w:r>
    </w:p>
    <w:p w14:paraId="1A45EE40" w14:textId="77777777" w:rsidR="009A67F8" w:rsidRDefault="009A67F8" w:rsidP="009A67F8">
      <w:r>
        <w:t>Accepted properties are as follows:</w:t>
      </w:r>
    </w:p>
    <w:p w14:paraId="07D1C753" w14:textId="77777777" w:rsidR="009A67F8" w:rsidRDefault="009A67F8" w:rsidP="00A067A8">
      <w:pPr>
        <w:pStyle w:val="ListBullet"/>
        <w:numPr>
          <w:ilvl w:val="0"/>
          <w:numId w:val="2"/>
        </w:numPr>
      </w:pPr>
      <w:r>
        <w:t>host: The host name or IP Address of the LRGS system to connect to. (Optional, If missing, the name of the data source object is used.)</w:t>
      </w:r>
    </w:p>
    <w:p w14:paraId="15D865DD" w14:textId="77777777" w:rsidR="009A67F8" w:rsidRDefault="009A67F8" w:rsidP="00A067A8">
      <w:pPr>
        <w:pStyle w:val="ListBullet"/>
        <w:numPr>
          <w:ilvl w:val="0"/>
          <w:numId w:val="2"/>
        </w:numPr>
      </w:pPr>
      <w:r>
        <w:t>port: Port number for this LRGS’s server. (Optional, default = 16003)</w:t>
      </w:r>
    </w:p>
    <w:p w14:paraId="29C8974B" w14:textId="77777777" w:rsidR="009A67F8" w:rsidRDefault="009A67F8" w:rsidP="00A067A8">
      <w:pPr>
        <w:pStyle w:val="ListBullet"/>
        <w:numPr>
          <w:ilvl w:val="0"/>
          <w:numId w:val="2"/>
        </w:numPr>
      </w:pPr>
      <w:r>
        <w:t>username: registered user on the LRGS server (required)</w:t>
      </w:r>
    </w:p>
    <w:p w14:paraId="0F60E114" w14:textId="77777777" w:rsidR="009A67F8" w:rsidRDefault="009A67F8" w:rsidP="00A067A8">
      <w:pPr>
        <w:pStyle w:val="ListBullet"/>
        <w:numPr>
          <w:ilvl w:val="0"/>
          <w:numId w:val="2"/>
        </w:numPr>
        <w:rPr>
          <w:b/>
          <w:i/>
        </w:rPr>
      </w:pPr>
      <w:r>
        <w:t xml:space="preserve">password: Some LRGS servers are configured to require passwords. If this is the case, you will need to enter the password here. </w:t>
      </w:r>
      <w:r>
        <w:rPr>
          <w:b/>
          <w:i/>
        </w:rPr>
        <w:t>Warning! The password will be stored in clear text in the SQL database and XML files.</w:t>
      </w:r>
    </w:p>
    <w:p w14:paraId="12A78506" w14:textId="77777777" w:rsidR="009A67F8" w:rsidRDefault="009A67F8" w:rsidP="00A067A8">
      <w:pPr>
        <w:pStyle w:val="ListBullet"/>
        <w:numPr>
          <w:ilvl w:val="0"/>
          <w:numId w:val="2"/>
        </w:numPr>
      </w:pPr>
      <w:r>
        <w:t>single: (Default=false) The newer LRGS servers have a new feature whereby many DCP messages can be returned for a single request. By default, DECODES will use this feature if the server supports it. To force the old (single message per request) behavior, add a property “single” with a value of either “on”, “true”, or “yes”.</w:t>
      </w:r>
    </w:p>
    <w:p w14:paraId="3FA6F8F8" w14:textId="77777777" w:rsidR="009A67F8" w:rsidRDefault="009A67F8" w:rsidP="00A067A8">
      <w:pPr>
        <w:pStyle w:val="ListBullet"/>
        <w:numPr>
          <w:ilvl w:val="0"/>
          <w:numId w:val="2"/>
        </w:numPr>
      </w:pPr>
      <w:r>
        <w:t>sendnl: (Default=true) – Old DRS servers do not support network list transfers. Set this to false when connecting to such servers. The data source will then assume that the network lists are already loaded on the DRS. You must then transfer the list using some other mechanism (e.g. FTP) prior to running the routing spec.</w:t>
      </w:r>
    </w:p>
    <w:p w14:paraId="03AA0801" w14:textId="77777777" w:rsidR="009A67F8" w:rsidRDefault="009A67F8" w:rsidP="00A067A8">
      <w:pPr>
        <w:pStyle w:val="ListBullet"/>
        <w:numPr>
          <w:ilvl w:val="0"/>
          <w:numId w:val="2"/>
        </w:numPr>
      </w:pPr>
      <w:r>
        <w:t>response.timeout: (Default=60 seconds) This is the number of seconds to wait for a response from this server. See discussion of timeouts below.</w:t>
      </w:r>
    </w:p>
    <w:p w14:paraId="3A2AE79C" w14:textId="77777777" w:rsidR="009A67F8" w:rsidRDefault="009A67F8" w:rsidP="009A67F8">
      <w:pPr>
        <w:pStyle w:val="ListBullet"/>
        <w:ind w:left="360" w:hanging="360"/>
      </w:pPr>
    </w:p>
    <w:p w14:paraId="1B042956" w14:textId="77777777" w:rsidR="009A67F8" w:rsidRDefault="009A67F8" w:rsidP="009A67F8">
      <w:r>
        <w:t>Each time an LRGS is initialized, it is passed the new search criteria from the routing specification. This information includes the “since” and “until” times, network lists, and the routing spec properties.</w:t>
      </w:r>
    </w:p>
    <w:p w14:paraId="09B27DAB" w14:textId="77777777" w:rsidR="009A67F8" w:rsidRDefault="009A67F8" w:rsidP="009A67F8">
      <w:r>
        <w:t>The Routing Spec may contain a property called “lrgs.timeout”, set to a number of seconds. If so, this value will be used by the LRGS data source. The default timeout is 60 seconds.</w:t>
      </w:r>
    </w:p>
    <w:p w14:paraId="1F8BD028" w14:textId="77777777" w:rsidR="009A67F8" w:rsidRDefault="009A67F8" w:rsidP="009A67F8">
      <w:r>
        <w:t>The routing spec will exit with the LRGS Data Source determines that the specified “until time” has been reached. If no until time is specified, the routing spec will continue running indefinitely.</w:t>
      </w:r>
    </w:p>
    <w:p w14:paraId="3ABEBB77" w14:textId="77777777" w:rsidR="009A67F8" w:rsidRDefault="009A67F8" w:rsidP="009A67F8">
      <w:pPr>
        <w:pStyle w:val="Heading3"/>
        <w:keepLines w:val="0"/>
        <w:pageBreakBefore/>
        <w:tabs>
          <w:tab w:val="num" w:pos="0"/>
        </w:tabs>
        <w:suppressAutoHyphens/>
        <w:spacing w:before="240"/>
        <w:ind w:left="0" w:firstLine="0"/>
        <w:jc w:val="both"/>
      </w:pPr>
      <w:bookmarkStart w:id="7" w:name="_toc2136"/>
      <w:bookmarkStart w:id="8" w:name="_Toc233104977"/>
      <w:bookmarkStart w:id="9" w:name="_Toc64562159"/>
      <w:bookmarkEnd w:id="7"/>
      <w:r>
        <w:lastRenderedPageBreak/>
        <w:t>Timeouts in LRGS Data Sources</w:t>
      </w:r>
      <w:bookmarkEnd w:id="8"/>
      <w:bookmarkEnd w:id="9"/>
    </w:p>
    <w:p w14:paraId="422A9F32" w14:textId="77777777" w:rsidR="009A67F8" w:rsidRDefault="009A67F8" w:rsidP="009A67F8">
      <w:r>
        <w:t>There are two timeout values that effect the operation of an LRGS Data Source:</w:t>
      </w:r>
    </w:p>
    <w:p w14:paraId="782A0845" w14:textId="77777777" w:rsidR="009A67F8" w:rsidRDefault="009A67F8" w:rsidP="009A67F8">
      <w:r>
        <w:t>The “response.timeout” property in the LRGS Data Source object controls how long to wait for a response from the server after sending a request. The purpose of this timeout is to catch connections that have failed. For example, the server is no longer responding or a WAN link has gone done.</w:t>
      </w:r>
    </w:p>
    <w:p w14:paraId="7F8C275D" w14:textId="77777777" w:rsidR="009A67F8" w:rsidRDefault="009A67F8" w:rsidP="009A67F8">
      <w:r>
        <w:t xml:space="preserve">The “lrgs.timeout” property </w:t>
      </w:r>
      <w:r>
        <w:rPr>
          <w:i/>
        </w:rPr>
        <w:t>in the Routing Spec object</w:t>
      </w:r>
      <w:r>
        <w:t xml:space="preserve">, specifies the maximum number of seconds to wait for the next message to arrive. This means, even if a link is up and the server is responding to each request in a timely fashion, wait no more than this many seconds for the next message. The purpose of this timeout is to catch problems upstream from the server. </w:t>
      </w:r>
    </w:p>
    <w:p w14:paraId="3ECF14FE" w14:textId="77777777" w:rsidR="009A67F8" w:rsidRDefault="009A67F8" w:rsidP="009A67F8">
      <w:r>
        <w:t>The “lrgs.timeout” property is associated with the routing spec (not the Data Source) because it depends on what data you are retrieving. For example, if I am getting data from a single DCP that reports hourly, I might set lrgs.timeout to 3660 (1 hour and 1 minute).</w:t>
      </w:r>
    </w:p>
    <w:p w14:paraId="29653801" w14:textId="77777777" w:rsidR="009A67F8" w:rsidRDefault="009A67F8" w:rsidP="009A67F8">
      <w:r>
        <w:t>In most cases, the “response.timeout” should be fairly low. The default value of 60 seconds should suffice.</w:t>
      </w:r>
    </w:p>
    <w:p w14:paraId="2B224F23" w14:textId="77777777" w:rsidR="009A67F8" w:rsidRDefault="009A67F8" w:rsidP="009A67F8">
      <w:r>
        <w:t>When a timeout (of either type) occurs, the LRGS Data Source throws an exception and…</w:t>
      </w:r>
    </w:p>
    <w:p w14:paraId="5E42C436" w14:textId="77777777" w:rsidR="009A67F8" w:rsidRDefault="009A67F8" w:rsidP="00A067A8">
      <w:pPr>
        <w:pStyle w:val="ListBullet"/>
        <w:numPr>
          <w:ilvl w:val="0"/>
          <w:numId w:val="2"/>
        </w:numPr>
      </w:pPr>
      <w:r>
        <w:t>If this LRGS is part of a Hot Backup Group, the group will attempt to connect to another LRGS.</w:t>
      </w:r>
    </w:p>
    <w:p w14:paraId="426E24EF" w14:textId="77777777" w:rsidR="009A67F8" w:rsidRDefault="009A67F8" w:rsidP="00A067A8">
      <w:pPr>
        <w:pStyle w:val="ListBullet"/>
        <w:numPr>
          <w:ilvl w:val="0"/>
          <w:numId w:val="2"/>
        </w:numPr>
      </w:pPr>
      <w:r>
        <w:t>If this LRGS is the sole data source, the routing spec will terminate.</w:t>
      </w:r>
    </w:p>
    <w:p w14:paraId="168BAC15" w14:textId="77777777" w:rsidR="009A67F8" w:rsidRDefault="009A67F8" w:rsidP="009A67F8">
      <w:pPr>
        <w:pStyle w:val="Heading2"/>
        <w:keepLines w:val="0"/>
        <w:pageBreakBefore/>
        <w:tabs>
          <w:tab w:val="num" w:pos="0"/>
        </w:tabs>
        <w:suppressAutoHyphens/>
        <w:spacing w:before="240"/>
        <w:ind w:left="0" w:firstLine="0"/>
      </w:pPr>
      <w:bookmarkStart w:id="10" w:name="_toc2145"/>
      <w:bookmarkStart w:id="11" w:name="_Toc233104978"/>
      <w:bookmarkStart w:id="12" w:name="_Ref272571636"/>
      <w:bookmarkStart w:id="13" w:name="_Toc64562160"/>
      <w:bookmarkEnd w:id="10"/>
      <w:r>
        <w:lastRenderedPageBreak/>
        <w:t>File Data Source</w:t>
      </w:r>
      <w:bookmarkEnd w:id="11"/>
      <w:bookmarkEnd w:id="12"/>
      <w:bookmarkEnd w:id="13"/>
    </w:p>
    <w:p w14:paraId="07557182" w14:textId="77777777" w:rsidR="009A67F8" w:rsidRDefault="009A67F8" w:rsidP="009A67F8">
      <w:r>
        <w:t>A File Data Source reads a series of DCP messages from a single file. It processes the file from beginning to end and returns each message found therein. After reaching the end of the file, the Data Source causes the routing spec to exit.</w:t>
      </w:r>
    </w:p>
    <w:p w14:paraId="73F02D77" w14:textId="77777777" w:rsidR="009A67F8" w:rsidRDefault="009A67F8" w:rsidP="009A67F8">
      <w:r>
        <w:t>Accepted properties for a File Data Source are as follows:</w:t>
      </w:r>
    </w:p>
    <w:tbl>
      <w:tblPr>
        <w:tblW w:w="0" w:type="auto"/>
        <w:tblInd w:w="-20" w:type="dxa"/>
        <w:tblLayout w:type="fixed"/>
        <w:tblLook w:val="0000" w:firstRow="0" w:lastRow="0" w:firstColumn="0" w:lastColumn="0" w:noHBand="0" w:noVBand="0"/>
      </w:tblPr>
      <w:tblGrid>
        <w:gridCol w:w="2108"/>
        <w:gridCol w:w="1139"/>
        <w:gridCol w:w="5649"/>
      </w:tblGrid>
      <w:tr w:rsidR="009A67F8" w14:paraId="349AA0B1" w14:textId="77777777" w:rsidTr="00A067A8">
        <w:tc>
          <w:tcPr>
            <w:tcW w:w="2108" w:type="dxa"/>
            <w:tcBorders>
              <w:top w:val="single" w:sz="4" w:space="0" w:color="000000"/>
              <w:left w:val="single" w:sz="4" w:space="0" w:color="000000"/>
              <w:bottom w:val="single" w:sz="4" w:space="0" w:color="000000"/>
            </w:tcBorders>
          </w:tcPr>
          <w:p w14:paraId="600D12A2" w14:textId="77777777" w:rsidR="009A67F8" w:rsidRPr="00A067A8" w:rsidRDefault="009A67F8" w:rsidP="009A67F8">
            <w:pPr>
              <w:snapToGrid w:val="0"/>
              <w:spacing w:after="0"/>
              <w:jc w:val="center"/>
              <w:rPr>
                <w:b/>
                <w:i/>
                <w:sz w:val="20"/>
                <w:szCs w:val="20"/>
              </w:rPr>
            </w:pPr>
            <w:r w:rsidRPr="00A067A8">
              <w:rPr>
                <w:b/>
                <w:i/>
                <w:sz w:val="20"/>
                <w:szCs w:val="20"/>
              </w:rPr>
              <w:t>Name</w:t>
            </w:r>
          </w:p>
        </w:tc>
        <w:tc>
          <w:tcPr>
            <w:tcW w:w="1139" w:type="dxa"/>
            <w:tcBorders>
              <w:top w:val="single" w:sz="4" w:space="0" w:color="000000"/>
              <w:left w:val="single" w:sz="4" w:space="0" w:color="000000"/>
              <w:bottom w:val="single" w:sz="4" w:space="0" w:color="000000"/>
            </w:tcBorders>
          </w:tcPr>
          <w:p w14:paraId="7090B9F9" w14:textId="77777777" w:rsidR="009A67F8" w:rsidRPr="00A067A8" w:rsidRDefault="009A67F8" w:rsidP="009A67F8">
            <w:pPr>
              <w:snapToGrid w:val="0"/>
              <w:spacing w:after="0"/>
              <w:jc w:val="center"/>
              <w:rPr>
                <w:b/>
                <w:i/>
                <w:sz w:val="20"/>
                <w:szCs w:val="20"/>
              </w:rPr>
            </w:pPr>
            <w:r w:rsidRPr="00A067A8">
              <w:rPr>
                <w:b/>
                <w:i/>
                <w:sz w:val="20"/>
                <w:szCs w:val="20"/>
              </w:rPr>
              <w:t>Value Type</w:t>
            </w:r>
          </w:p>
        </w:tc>
        <w:tc>
          <w:tcPr>
            <w:tcW w:w="5649" w:type="dxa"/>
            <w:tcBorders>
              <w:top w:val="single" w:sz="4" w:space="0" w:color="000000"/>
              <w:left w:val="single" w:sz="4" w:space="0" w:color="000000"/>
              <w:bottom w:val="single" w:sz="4" w:space="0" w:color="000000"/>
              <w:right w:val="single" w:sz="4" w:space="0" w:color="000000"/>
            </w:tcBorders>
          </w:tcPr>
          <w:p w14:paraId="7B3B7F96" w14:textId="77777777" w:rsidR="009A67F8" w:rsidRPr="00A067A8" w:rsidRDefault="009A67F8" w:rsidP="009A67F8">
            <w:pPr>
              <w:snapToGrid w:val="0"/>
              <w:spacing w:after="0"/>
              <w:jc w:val="center"/>
              <w:rPr>
                <w:b/>
                <w:i/>
                <w:sz w:val="20"/>
                <w:szCs w:val="20"/>
              </w:rPr>
            </w:pPr>
            <w:r w:rsidRPr="00A067A8">
              <w:rPr>
                <w:b/>
                <w:i/>
                <w:sz w:val="20"/>
                <w:szCs w:val="20"/>
              </w:rPr>
              <w:t>Description</w:t>
            </w:r>
          </w:p>
        </w:tc>
      </w:tr>
      <w:tr w:rsidR="009A67F8" w14:paraId="13AFA1FC" w14:textId="77777777" w:rsidTr="00A067A8">
        <w:tc>
          <w:tcPr>
            <w:tcW w:w="2108" w:type="dxa"/>
            <w:tcBorders>
              <w:top w:val="single" w:sz="4" w:space="0" w:color="000000"/>
              <w:left w:val="single" w:sz="4" w:space="0" w:color="000000"/>
              <w:bottom w:val="single" w:sz="4" w:space="0" w:color="000000"/>
            </w:tcBorders>
          </w:tcPr>
          <w:p w14:paraId="2B13823D" w14:textId="77777777" w:rsidR="009A67F8" w:rsidRPr="00A067A8" w:rsidRDefault="009A67F8" w:rsidP="009A67F8">
            <w:pPr>
              <w:snapToGrid w:val="0"/>
              <w:spacing w:after="0"/>
              <w:rPr>
                <w:sz w:val="20"/>
                <w:szCs w:val="20"/>
              </w:rPr>
            </w:pPr>
            <w:r w:rsidRPr="00A067A8">
              <w:rPr>
                <w:sz w:val="20"/>
                <w:szCs w:val="20"/>
              </w:rPr>
              <w:t>filename</w:t>
            </w:r>
          </w:p>
        </w:tc>
        <w:tc>
          <w:tcPr>
            <w:tcW w:w="1139" w:type="dxa"/>
            <w:tcBorders>
              <w:top w:val="single" w:sz="4" w:space="0" w:color="000000"/>
              <w:left w:val="single" w:sz="4" w:space="0" w:color="000000"/>
              <w:bottom w:val="single" w:sz="4" w:space="0" w:color="000000"/>
            </w:tcBorders>
          </w:tcPr>
          <w:p w14:paraId="26783321" w14:textId="77777777" w:rsidR="009A67F8" w:rsidRPr="00A067A8" w:rsidRDefault="009A67F8" w:rsidP="009A67F8">
            <w:pPr>
              <w:snapToGrid w:val="0"/>
              <w:spacing w:after="0"/>
              <w:rPr>
                <w:sz w:val="20"/>
                <w:szCs w:val="20"/>
              </w:rPr>
            </w:pPr>
            <w:r w:rsidRPr="00A067A8">
              <w:rPr>
                <w:sz w:val="20"/>
                <w:szCs w:val="20"/>
              </w:rPr>
              <w:t>path</w:t>
            </w:r>
          </w:p>
        </w:tc>
        <w:tc>
          <w:tcPr>
            <w:tcW w:w="5649" w:type="dxa"/>
            <w:tcBorders>
              <w:top w:val="single" w:sz="4" w:space="0" w:color="000000"/>
              <w:left w:val="single" w:sz="4" w:space="0" w:color="000000"/>
              <w:bottom w:val="single" w:sz="4" w:space="0" w:color="000000"/>
              <w:right w:val="single" w:sz="4" w:space="0" w:color="000000"/>
            </w:tcBorders>
          </w:tcPr>
          <w:p w14:paraId="6C4E5213" w14:textId="42F9CBAE" w:rsidR="009A67F8" w:rsidRPr="00A067A8" w:rsidRDefault="009A67F8" w:rsidP="009A67F8">
            <w:pPr>
              <w:snapToGrid w:val="0"/>
              <w:spacing w:after="0"/>
              <w:rPr>
                <w:sz w:val="20"/>
                <w:szCs w:val="20"/>
              </w:rPr>
            </w:pPr>
            <w:r w:rsidRPr="00A067A8">
              <w:rPr>
                <w:sz w:val="20"/>
                <w:szCs w:val="20"/>
              </w:rPr>
              <w:t xml:space="preserve">If present, this value will be used as the file name to be read. It can be a complete path name or a filename relative to the current working directory. If this property is absent, the name of the data source will be assumed to be a file name. The value may also contain environment variables as described in section </w:t>
            </w:r>
            <w:r w:rsidRPr="00A067A8">
              <w:rPr>
                <w:sz w:val="20"/>
                <w:szCs w:val="20"/>
              </w:rPr>
              <w:fldChar w:fldCharType="begin"/>
            </w:r>
            <w:r w:rsidRPr="00A067A8">
              <w:rPr>
                <w:sz w:val="20"/>
                <w:szCs w:val="20"/>
              </w:rPr>
              <w:instrText xml:space="preserve"> REF _Ref128557049 \n \h </w:instrText>
            </w:r>
            <w:r w:rsidRPr="00A067A8">
              <w:rPr>
                <w:sz w:val="20"/>
                <w:szCs w:val="20"/>
              </w:rPr>
            </w:r>
            <w:r w:rsidRPr="00A067A8">
              <w:rPr>
                <w:sz w:val="20"/>
                <w:szCs w:val="20"/>
              </w:rPr>
              <w:fldChar w:fldCharType="separate"/>
            </w:r>
            <w:r w:rsidR="002E004A">
              <w:rPr>
                <w:sz w:val="20"/>
                <w:szCs w:val="20"/>
              </w:rPr>
              <w:t>0</w:t>
            </w:r>
            <w:r w:rsidRPr="00A067A8">
              <w:rPr>
                <w:sz w:val="20"/>
                <w:szCs w:val="20"/>
              </w:rPr>
              <w:fldChar w:fldCharType="end"/>
            </w:r>
            <w:r w:rsidRPr="00A067A8">
              <w:rPr>
                <w:sz w:val="20"/>
                <w:szCs w:val="20"/>
              </w:rPr>
              <w:t>.</w:t>
            </w:r>
          </w:p>
        </w:tc>
      </w:tr>
      <w:tr w:rsidR="009A67F8" w14:paraId="72CBB634" w14:textId="77777777" w:rsidTr="00A067A8">
        <w:tc>
          <w:tcPr>
            <w:tcW w:w="2108" w:type="dxa"/>
            <w:tcBorders>
              <w:top w:val="single" w:sz="4" w:space="0" w:color="000000"/>
              <w:left w:val="single" w:sz="4" w:space="0" w:color="000000"/>
              <w:bottom w:val="single" w:sz="4" w:space="0" w:color="000000"/>
            </w:tcBorders>
          </w:tcPr>
          <w:p w14:paraId="53E5F66B" w14:textId="77777777" w:rsidR="009A67F8" w:rsidRPr="00A067A8" w:rsidRDefault="009A67F8" w:rsidP="009A67F8">
            <w:pPr>
              <w:snapToGrid w:val="0"/>
              <w:spacing w:after="0"/>
              <w:rPr>
                <w:sz w:val="20"/>
                <w:szCs w:val="20"/>
              </w:rPr>
            </w:pPr>
            <w:r w:rsidRPr="00A067A8">
              <w:rPr>
                <w:sz w:val="20"/>
                <w:szCs w:val="20"/>
              </w:rPr>
              <w:t>before</w:t>
            </w:r>
          </w:p>
        </w:tc>
        <w:tc>
          <w:tcPr>
            <w:tcW w:w="1139" w:type="dxa"/>
            <w:tcBorders>
              <w:top w:val="single" w:sz="4" w:space="0" w:color="000000"/>
              <w:left w:val="single" w:sz="4" w:space="0" w:color="000000"/>
              <w:bottom w:val="single" w:sz="4" w:space="0" w:color="000000"/>
            </w:tcBorders>
          </w:tcPr>
          <w:p w14:paraId="382B57B7" w14:textId="77777777" w:rsidR="009A67F8" w:rsidRPr="00A067A8" w:rsidRDefault="009A67F8" w:rsidP="009A67F8">
            <w:pPr>
              <w:snapToGrid w:val="0"/>
              <w:spacing w:after="0"/>
              <w:rPr>
                <w:sz w:val="20"/>
                <w:szCs w:val="20"/>
              </w:rPr>
            </w:pPr>
            <w:r w:rsidRPr="00A067A8">
              <w:rPr>
                <w:sz w:val="20"/>
                <w:szCs w:val="20"/>
              </w:rPr>
              <w:t>delimiter</w:t>
            </w:r>
          </w:p>
        </w:tc>
        <w:tc>
          <w:tcPr>
            <w:tcW w:w="5649" w:type="dxa"/>
            <w:tcBorders>
              <w:top w:val="single" w:sz="4" w:space="0" w:color="000000"/>
              <w:left w:val="single" w:sz="4" w:space="0" w:color="000000"/>
              <w:bottom w:val="single" w:sz="4" w:space="0" w:color="000000"/>
              <w:right w:val="single" w:sz="4" w:space="0" w:color="000000"/>
            </w:tcBorders>
          </w:tcPr>
          <w:p w14:paraId="71D0D015" w14:textId="77777777" w:rsidR="009A67F8" w:rsidRPr="00A067A8" w:rsidRDefault="009A67F8" w:rsidP="009A67F8">
            <w:pPr>
              <w:snapToGrid w:val="0"/>
              <w:spacing w:after="0"/>
              <w:rPr>
                <w:sz w:val="20"/>
                <w:szCs w:val="20"/>
              </w:rPr>
            </w:pPr>
            <w:r w:rsidRPr="00A067A8">
              <w:rPr>
                <w:sz w:val="20"/>
                <w:szCs w:val="20"/>
              </w:rPr>
              <w:t>A special string that delimits the beginning of a new message in the file. This string may contain binary and escaped characters such as \n (newline) or \001 (ASCII STX).</w:t>
            </w:r>
          </w:p>
        </w:tc>
      </w:tr>
      <w:tr w:rsidR="009A67F8" w14:paraId="7B571353" w14:textId="77777777" w:rsidTr="00A067A8">
        <w:tc>
          <w:tcPr>
            <w:tcW w:w="2108" w:type="dxa"/>
            <w:tcBorders>
              <w:top w:val="single" w:sz="4" w:space="0" w:color="000000"/>
              <w:left w:val="single" w:sz="4" w:space="0" w:color="000000"/>
              <w:bottom w:val="single" w:sz="4" w:space="0" w:color="000000"/>
            </w:tcBorders>
          </w:tcPr>
          <w:p w14:paraId="0C19DD68" w14:textId="77777777" w:rsidR="009A67F8" w:rsidRPr="00A067A8" w:rsidRDefault="009A67F8" w:rsidP="009A67F8">
            <w:pPr>
              <w:snapToGrid w:val="0"/>
              <w:spacing w:after="0"/>
              <w:rPr>
                <w:sz w:val="20"/>
                <w:szCs w:val="20"/>
              </w:rPr>
            </w:pPr>
            <w:r w:rsidRPr="00A067A8">
              <w:rPr>
                <w:sz w:val="20"/>
                <w:szCs w:val="20"/>
              </w:rPr>
              <w:t>after</w:t>
            </w:r>
          </w:p>
        </w:tc>
        <w:tc>
          <w:tcPr>
            <w:tcW w:w="1139" w:type="dxa"/>
            <w:tcBorders>
              <w:top w:val="single" w:sz="4" w:space="0" w:color="000000"/>
              <w:left w:val="single" w:sz="4" w:space="0" w:color="000000"/>
              <w:bottom w:val="single" w:sz="4" w:space="0" w:color="000000"/>
            </w:tcBorders>
          </w:tcPr>
          <w:p w14:paraId="574FA3A4" w14:textId="77777777" w:rsidR="009A67F8" w:rsidRPr="00A067A8" w:rsidRDefault="009A67F8" w:rsidP="009A67F8">
            <w:pPr>
              <w:snapToGrid w:val="0"/>
              <w:spacing w:after="0"/>
              <w:rPr>
                <w:sz w:val="20"/>
                <w:szCs w:val="20"/>
              </w:rPr>
            </w:pPr>
            <w:r w:rsidRPr="00A067A8">
              <w:rPr>
                <w:sz w:val="20"/>
                <w:szCs w:val="20"/>
              </w:rPr>
              <w:t>delimiter</w:t>
            </w:r>
          </w:p>
        </w:tc>
        <w:tc>
          <w:tcPr>
            <w:tcW w:w="5649" w:type="dxa"/>
            <w:tcBorders>
              <w:top w:val="single" w:sz="4" w:space="0" w:color="000000"/>
              <w:left w:val="single" w:sz="4" w:space="0" w:color="000000"/>
              <w:bottom w:val="single" w:sz="4" w:space="0" w:color="000000"/>
              <w:right w:val="single" w:sz="4" w:space="0" w:color="000000"/>
            </w:tcBorders>
          </w:tcPr>
          <w:p w14:paraId="2545A1A6" w14:textId="77777777" w:rsidR="009A67F8" w:rsidRPr="00A067A8" w:rsidRDefault="009A67F8" w:rsidP="009A67F8">
            <w:pPr>
              <w:snapToGrid w:val="0"/>
              <w:spacing w:after="0"/>
              <w:rPr>
                <w:sz w:val="20"/>
                <w:szCs w:val="20"/>
              </w:rPr>
            </w:pPr>
            <w:r w:rsidRPr="00A067A8">
              <w:rPr>
                <w:sz w:val="20"/>
                <w:szCs w:val="20"/>
              </w:rPr>
              <w:t>special string the delimits the end of a message in the file.</w:t>
            </w:r>
          </w:p>
        </w:tc>
      </w:tr>
      <w:tr w:rsidR="009A67F8" w14:paraId="78861486" w14:textId="77777777" w:rsidTr="00A067A8">
        <w:tc>
          <w:tcPr>
            <w:tcW w:w="2108" w:type="dxa"/>
            <w:tcBorders>
              <w:top w:val="single" w:sz="4" w:space="0" w:color="000000"/>
              <w:left w:val="single" w:sz="4" w:space="0" w:color="000000"/>
              <w:bottom w:val="single" w:sz="4" w:space="0" w:color="000000"/>
            </w:tcBorders>
          </w:tcPr>
          <w:p w14:paraId="568D55EE" w14:textId="77777777" w:rsidR="009A67F8" w:rsidRPr="00A067A8" w:rsidRDefault="009A67F8" w:rsidP="009A67F8">
            <w:pPr>
              <w:snapToGrid w:val="0"/>
              <w:spacing w:after="0"/>
              <w:rPr>
                <w:sz w:val="20"/>
                <w:szCs w:val="20"/>
              </w:rPr>
            </w:pPr>
            <w:r w:rsidRPr="00A067A8">
              <w:rPr>
                <w:sz w:val="20"/>
                <w:szCs w:val="20"/>
              </w:rPr>
              <w:t>MediumType</w:t>
            </w:r>
          </w:p>
        </w:tc>
        <w:tc>
          <w:tcPr>
            <w:tcW w:w="1139" w:type="dxa"/>
            <w:tcBorders>
              <w:top w:val="single" w:sz="4" w:space="0" w:color="000000"/>
              <w:left w:val="single" w:sz="4" w:space="0" w:color="000000"/>
              <w:bottom w:val="single" w:sz="4" w:space="0" w:color="000000"/>
            </w:tcBorders>
          </w:tcPr>
          <w:p w14:paraId="07267231" w14:textId="77777777" w:rsidR="009A67F8" w:rsidRPr="00A067A8" w:rsidRDefault="009A67F8" w:rsidP="009A67F8">
            <w:pPr>
              <w:snapToGrid w:val="0"/>
              <w:spacing w:after="0"/>
              <w:rPr>
                <w:sz w:val="20"/>
                <w:szCs w:val="20"/>
              </w:rPr>
            </w:pPr>
            <w:r w:rsidRPr="00A067A8">
              <w:rPr>
                <w:sz w:val="20"/>
                <w:szCs w:val="20"/>
              </w:rPr>
              <w:t>name</w:t>
            </w:r>
          </w:p>
        </w:tc>
        <w:tc>
          <w:tcPr>
            <w:tcW w:w="5649" w:type="dxa"/>
            <w:tcBorders>
              <w:top w:val="single" w:sz="4" w:space="0" w:color="000000"/>
              <w:left w:val="single" w:sz="4" w:space="0" w:color="000000"/>
              <w:bottom w:val="single" w:sz="4" w:space="0" w:color="000000"/>
              <w:right w:val="single" w:sz="4" w:space="0" w:color="000000"/>
            </w:tcBorders>
          </w:tcPr>
          <w:p w14:paraId="68F77666" w14:textId="77777777" w:rsidR="009A67F8" w:rsidRPr="00A067A8" w:rsidRDefault="009A67F8" w:rsidP="009A67F8">
            <w:pPr>
              <w:snapToGrid w:val="0"/>
              <w:spacing w:after="0"/>
              <w:rPr>
                <w:sz w:val="20"/>
                <w:szCs w:val="20"/>
              </w:rPr>
            </w:pPr>
            <w:r w:rsidRPr="00A067A8">
              <w:rPr>
                <w:sz w:val="20"/>
                <w:szCs w:val="20"/>
              </w:rPr>
              <w:t>Specifies the type of data stored in the file, such as “GOES”, or “data-logger”.</w:t>
            </w:r>
          </w:p>
        </w:tc>
      </w:tr>
      <w:tr w:rsidR="009A67F8" w14:paraId="3FD39755" w14:textId="77777777" w:rsidTr="00A067A8">
        <w:tc>
          <w:tcPr>
            <w:tcW w:w="2108" w:type="dxa"/>
            <w:tcBorders>
              <w:top w:val="single" w:sz="4" w:space="0" w:color="000000"/>
              <w:left w:val="single" w:sz="4" w:space="0" w:color="000000"/>
              <w:bottom w:val="single" w:sz="4" w:space="0" w:color="000000"/>
            </w:tcBorders>
          </w:tcPr>
          <w:p w14:paraId="4ACE40FB" w14:textId="77777777" w:rsidR="009A67F8" w:rsidRPr="00A067A8" w:rsidRDefault="009A67F8" w:rsidP="009A67F8">
            <w:pPr>
              <w:snapToGrid w:val="0"/>
              <w:spacing w:after="0"/>
              <w:rPr>
                <w:sz w:val="20"/>
                <w:szCs w:val="20"/>
              </w:rPr>
            </w:pPr>
            <w:r w:rsidRPr="00A067A8">
              <w:rPr>
                <w:sz w:val="20"/>
                <w:szCs w:val="20"/>
              </w:rPr>
              <w:t>MediumId</w:t>
            </w:r>
          </w:p>
        </w:tc>
        <w:tc>
          <w:tcPr>
            <w:tcW w:w="1139" w:type="dxa"/>
            <w:tcBorders>
              <w:top w:val="single" w:sz="4" w:space="0" w:color="000000"/>
              <w:left w:val="single" w:sz="4" w:space="0" w:color="000000"/>
              <w:bottom w:val="single" w:sz="4" w:space="0" w:color="000000"/>
            </w:tcBorders>
          </w:tcPr>
          <w:p w14:paraId="659FB107" w14:textId="77777777" w:rsidR="009A67F8" w:rsidRPr="00A067A8" w:rsidRDefault="009A67F8" w:rsidP="009A67F8">
            <w:pPr>
              <w:snapToGrid w:val="0"/>
              <w:spacing w:after="0"/>
              <w:rPr>
                <w:sz w:val="20"/>
                <w:szCs w:val="20"/>
              </w:rPr>
            </w:pPr>
            <w:r w:rsidRPr="00A067A8">
              <w:rPr>
                <w:sz w:val="20"/>
                <w:szCs w:val="20"/>
              </w:rPr>
              <w:t>name</w:t>
            </w:r>
          </w:p>
        </w:tc>
        <w:tc>
          <w:tcPr>
            <w:tcW w:w="5649" w:type="dxa"/>
            <w:tcBorders>
              <w:top w:val="single" w:sz="4" w:space="0" w:color="000000"/>
              <w:left w:val="single" w:sz="4" w:space="0" w:color="000000"/>
              <w:bottom w:val="single" w:sz="4" w:space="0" w:color="000000"/>
              <w:right w:val="single" w:sz="4" w:space="0" w:color="000000"/>
            </w:tcBorders>
          </w:tcPr>
          <w:p w14:paraId="3A573D33" w14:textId="77777777" w:rsidR="009A67F8" w:rsidRPr="00A067A8" w:rsidRDefault="009A67F8" w:rsidP="009A67F8">
            <w:pPr>
              <w:snapToGrid w:val="0"/>
              <w:spacing w:after="0"/>
              <w:rPr>
                <w:sz w:val="20"/>
                <w:szCs w:val="20"/>
              </w:rPr>
            </w:pPr>
            <w:r w:rsidRPr="00A067A8">
              <w:rPr>
                <w:sz w:val="20"/>
                <w:szCs w:val="20"/>
              </w:rPr>
              <w:t>Specifies the transport medium ID of the platform that generated the messages in the file. Optional: Only use this if all the messages in the file came from the same platform, such as an EDL file. Typically, the MediumId can be constructed from information in the message header so specifying a property is not necessary.</w:t>
            </w:r>
          </w:p>
        </w:tc>
      </w:tr>
      <w:tr w:rsidR="009A67F8" w14:paraId="44C2BB7A" w14:textId="77777777" w:rsidTr="00A067A8">
        <w:tc>
          <w:tcPr>
            <w:tcW w:w="2108" w:type="dxa"/>
            <w:tcBorders>
              <w:top w:val="single" w:sz="4" w:space="0" w:color="000000"/>
              <w:left w:val="single" w:sz="4" w:space="0" w:color="000000"/>
              <w:bottom w:val="single" w:sz="4" w:space="0" w:color="000000"/>
            </w:tcBorders>
          </w:tcPr>
          <w:p w14:paraId="33616E7F" w14:textId="77777777" w:rsidR="009A67F8" w:rsidRPr="00A067A8" w:rsidRDefault="009A67F8" w:rsidP="009A67F8">
            <w:pPr>
              <w:snapToGrid w:val="0"/>
              <w:spacing w:after="0"/>
              <w:rPr>
                <w:sz w:val="20"/>
                <w:szCs w:val="20"/>
              </w:rPr>
            </w:pPr>
            <w:r w:rsidRPr="00A067A8">
              <w:rPr>
                <w:sz w:val="20"/>
                <w:szCs w:val="20"/>
              </w:rPr>
              <w:t>LengthAdj</w:t>
            </w:r>
          </w:p>
        </w:tc>
        <w:tc>
          <w:tcPr>
            <w:tcW w:w="1139" w:type="dxa"/>
            <w:tcBorders>
              <w:top w:val="single" w:sz="4" w:space="0" w:color="000000"/>
              <w:left w:val="single" w:sz="4" w:space="0" w:color="000000"/>
              <w:bottom w:val="single" w:sz="4" w:space="0" w:color="000000"/>
            </w:tcBorders>
          </w:tcPr>
          <w:p w14:paraId="3BD8D714" w14:textId="77777777" w:rsidR="009A67F8" w:rsidRPr="00A067A8" w:rsidRDefault="009A67F8" w:rsidP="009A67F8">
            <w:pPr>
              <w:snapToGrid w:val="0"/>
              <w:spacing w:after="0"/>
              <w:rPr>
                <w:sz w:val="20"/>
                <w:szCs w:val="20"/>
              </w:rPr>
            </w:pPr>
            <w:r w:rsidRPr="00A067A8">
              <w:rPr>
                <w:sz w:val="20"/>
                <w:szCs w:val="20"/>
              </w:rPr>
              <w:t>number</w:t>
            </w:r>
          </w:p>
        </w:tc>
        <w:tc>
          <w:tcPr>
            <w:tcW w:w="5649" w:type="dxa"/>
            <w:tcBorders>
              <w:top w:val="single" w:sz="4" w:space="0" w:color="000000"/>
              <w:left w:val="single" w:sz="4" w:space="0" w:color="000000"/>
              <w:bottom w:val="single" w:sz="4" w:space="0" w:color="000000"/>
              <w:right w:val="single" w:sz="4" w:space="0" w:color="000000"/>
            </w:tcBorders>
          </w:tcPr>
          <w:p w14:paraId="08BFE50C" w14:textId="77777777" w:rsidR="009A67F8" w:rsidRPr="00A067A8" w:rsidRDefault="009A67F8" w:rsidP="009A67F8">
            <w:pPr>
              <w:snapToGrid w:val="0"/>
              <w:spacing w:after="0"/>
              <w:rPr>
                <w:sz w:val="20"/>
                <w:szCs w:val="20"/>
              </w:rPr>
            </w:pPr>
            <w:r w:rsidRPr="00A067A8">
              <w:rPr>
                <w:sz w:val="20"/>
                <w:szCs w:val="20"/>
              </w:rPr>
              <w:t>Some header types (like Vitel) report message length wrong. Use this kludge to adjust the length before attempting to read the message bodies.</w:t>
            </w:r>
          </w:p>
        </w:tc>
      </w:tr>
      <w:tr w:rsidR="009A67F8" w14:paraId="5B671DAD" w14:textId="77777777" w:rsidTr="00A067A8">
        <w:tc>
          <w:tcPr>
            <w:tcW w:w="2108" w:type="dxa"/>
            <w:tcBorders>
              <w:top w:val="single" w:sz="4" w:space="0" w:color="000000"/>
              <w:left w:val="single" w:sz="4" w:space="0" w:color="000000"/>
              <w:bottom w:val="single" w:sz="4" w:space="0" w:color="000000"/>
            </w:tcBorders>
          </w:tcPr>
          <w:p w14:paraId="7D9F010C" w14:textId="77777777" w:rsidR="009A67F8" w:rsidRPr="00A067A8" w:rsidRDefault="009A67F8" w:rsidP="009A67F8">
            <w:pPr>
              <w:snapToGrid w:val="0"/>
              <w:spacing w:after="0"/>
              <w:rPr>
                <w:sz w:val="20"/>
                <w:szCs w:val="20"/>
              </w:rPr>
            </w:pPr>
            <w:r w:rsidRPr="00A067A8">
              <w:rPr>
                <w:sz w:val="20"/>
                <w:szCs w:val="20"/>
              </w:rPr>
              <w:t>OneMessageFile</w:t>
            </w:r>
          </w:p>
        </w:tc>
        <w:tc>
          <w:tcPr>
            <w:tcW w:w="1139" w:type="dxa"/>
            <w:tcBorders>
              <w:top w:val="single" w:sz="4" w:space="0" w:color="000000"/>
              <w:left w:val="single" w:sz="4" w:space="0" w:color="000000"/>
              <w:bottom w:val="single" w:sz="4" w:space="0" w:color="000000"/>
            </w:tcBorders>
          </w:tcPr>
          <w:p w14:paraId="57F81F5F" w14:textId="77777777" w:rsidR="009A67F8" w:rsidRPr="00A067A8" w:rsidRDefault="009A67F8" w:rsidP="009A67F8">
            <w:pPr>
              <w:snapToGrid w:val="0"/>
              <w:spacing w:after="0"/>
              <w:rPr>
                <w:sz w:val="20"/>
                <w:szCs w:val="20"/>
              </w:rPr>
            </w:pPr>
            <w:r w:rsidRPr="00A067A8">
              <w:rPr>
                <w:sz w:val="20"/>
                <w:szCs w:val="20"/>
              </w:rPr>
              <w:t>Boolean</w:t>
            </w:r>
          </w:p>
        </w:tc>
        <w:tc>
          <w:tcPr>
            <w:tcW w:w="5649" w:type="dxa"/>
            <w:tcBorders>
              <w:top w:val="single" w:sz="4" w:space="0" w:color="000000"/>
              <w:left w:val="single" w:sz="4" w:space="0" w:color="000000"/>
              <w:bottom w:val="single" w:sz="4" w:space="0" w:color="000000"/>
              <w:right w:val="single" w:sz="4" w:space="0" w:color="000000"/>
            </w:tcBorders>
          </w:tcPr>
          <w:p w14:paraId="64D85CA5" w14:textId="77777777" w:rsidR="009A67F8" w:rsidRPr="00A067A8" w:rsidRDefault="009A67F8" w:rsidP="009A67F8">
            <w:pPr>
              <w:snapToGrid w:val="0"/>
              <w:spacing w:after="0"/>
              <w:rPr>
                <w:sz w:val="20"/>
                <w:szCs w:val="20"/>
              </w:rPr>
            </w:pPr>
            <w:r w:rsidRPr="00A067A8">
              <w:rPr>
                <w:sz w:val="20"/>
                <w:szCs w:val="20"/>
              </w:rPr>
              <w:t>Default=false. When set to true, DECODES assumes that the entire file contains one message.</w:t>
            </w:r>
          </w:p>
        </w:tc>
      </w:tr>
      <w:tr w:rsidR="009A67F8" w14:paraId="22044536" w14:textId="77777777" w:rsidTr="00A067A8">
        <w:tc>
          <w:tcPr>
            <w:tcW w:w="2108" w:type="dxa"/>
            <w:tcBorders>
              <w:top w:val="single" w:sz="4" w:space="0" w:color="000000"/>
              <w:left w:val="single" w:sz="4" w:space="0" w:color="000000"/>
              <w:bottom w:val="single" w:sz="4" w:space="0" w:color="000000"/>
            </w:tcBorders>
          </w:tcPr>
          <w:p w14:paraId="1DEA59BB" w14:textId="77777777" w:rsidR="009A67F8" w:rsidRPr="00A067A8" w:rsidRDefault="009A67F8" w:rsidP="009A67F8">
            <w:pPr>
              <w:snapToGrid w:val="0"/>
              <w:spacing w:after="0"/>
              <w:rPr>
                <w:sz w:val="20"/>
                <w:szCs w:val="20"/>
              </w:rPr>
            </w:pPr>
            <w:r w:rsidRPr="00A067A8">
              <w:rPr>
                <w:sz w:val="20"/>
                <w:szCs w:val="20"/>
              </w:rPr>
              <w:t>gzip</w:t>
            </w:r>
          </w:p>
        </w:tc>
        <w:tc>
          <w:tcPr>
            <w:tcW w:w="1139" w:type="dxa"/>
            <w:tcBorders>
              <w:top w:val="single" w:sz="4" w:space="0" w:color="000000"/>
              <w:left w:val="single" w:sz="4" w:space="0" w:color="000000"/>
              <w:bottom w:val="single" w:sz="4" w:space="0" w:color="000000"/>
            </w:tcBorders>
          </w:tcPr>
          <w:p w14:paraId="42811348" w14:textId="77777777" w:rsidR="009A67F8" w:rsidRPr="00A067A8" w:rsidRDefault="009A67F8" w:rsidP="009A67F8">
            <w:pPr>
              <w:snapToGrid w:val="0"/>
              <w:spacing w:after="0"/>
              <w:rPr>
                <w:sz w:val="20"/>
                <w:szCs w:val="20"/>
              </w:rPr>
            </w:pPr>
            <w:r w:rsidRPr="00A067A8">
              <w:rPr>
                <w:sz w:val="20"/>
                <w:szCs w:val="20"/>
              </w:rPr>
              <w:t>Boolean</w:t>
            </w:r>
          </w:p>
        </w:tc>
        <w:tc>
          <w:tcPr>
            <w:tcW w:w="5649" w:type="dxa"/>
            <w:tcBorders>
              <w:top w:val="single" w:sz="4" w:space="0" w:color="000000"/>
              <w:left w:val="single" w:sz="4" w:space="0" w:color="000000"/>
              <w:bottom w:val="single" w:sz="4" w:space="0" w:color="000000"/>
              <w:right w:val="single" w:sz="4" w:space="0" w:color="000000"/>
            </w:tcBorders>
          </w:tcPr>
          <w:p w14:paraId="6CCD7B68" w14:textId="77777777" w:rsidR="009A67F8" w:rsidRPr="00A067A8" w:rsidRDefault="009A67F8" w:rsidP="009A67F8">
            <w:pPr>
              <w:snapToGrid w:val="0"/>
              <w:spacing w:after="0"/>
              <w:rPr>
                <w:sz w:val="20"/>
                <w:szCs w:val="20"/>
              </w:rPr>
            </w:pPr>
            <w:r w:rsidRPr="00A067A8">
              <w:rPr>
                <w:sz w:val="20"/>
                <w:szCs w:val="20"/>
              </w:rPr>
              <w:t>Default=false. Set to true to gunzip the file as it is being read.</w:t>
            </w:r>
          </w:p>
        </w:tc>
      </w:tr>
      <w:tr w:rsidR="009A67F8" w14:paraId="758D2AF1" w14:textId="77777777" w:rsidTr="00A067A8">
        <w:tc>
          <w:tcPr>
            <w:tcW w:w="2108" w:type="dxa"/>
            <w:tcBorders>
              <w:top w:val="single" w:sz="4" w:space="0" w:color="000000"/>
              <w:left w:val="single" w:sz="4" w:space="0" w:color="000000"/>
              <w:bottom w:val="single" w:sz="4" w:space="0" w:color="000000"/>
            </w:tcBorders>
          </w:tcPr>
          <w:p w14:paraId="18DFE8FC" w14:textId="77777777" w:rsidR="009A67F8" w:rsidRPr="00A067A8" w:rsidRDefault="009A67F8" w:rsidP="009A67F8">
            <w:pPr>
              <w:snapToGrid w:val="0"/>
              <w:spacing w:after="0"/>
              <w:rPr>
                <w:sz w:val="20"/>
                <w:szCs w:val="20"/>
              </w:rPr>
            </w:pPr>
            <w:r w:rsidRPr="00A067A8">
              <w:rPr>
                <w:sz w:val="20"/>
                <w:szCs w:val="20"/>
              </w:rPr>
              <w:t>ParityCheck</w:t>
            </w:r>
          </w:p>
        </w:tc>
        <w:tc>
          <w:tcPr>
            <w:tcW w:w="1139" w:type="dxa"/>
            <w:tcBorders>
              <w:top w:val="single" w:sz="4" w:space="0" w:color="000000"/>
              <w:left w:val="single" w:sz="4" w:space="0" w:color="000000"/>
              <w:bottom w:val="single" w:sz="4" w:space="0" w:color="000000"/>
            </w:tcBorders>
          </w:tcPr>
          <w:p w14:paraId="60F9C025" w14:textId="77777777" w:rsidR="009A67F8" w:rsidRPr="00A067A8" w:rsidRDefault="009A67F8" w:rsidP="009A67F8">
            <w:pPr>
              <w:snapToGrid w:val="0"/>
              <w:spacing w:after="0"/>
              <w:rPr>
                <w:sz w:val="20"/>
                <w:szCs w:val="20"/>
              </w:rPr>
            </w:pPr>
            <w:r w:rsidRPr="00A067A8">
              <w:rPr>
                <w:sz w:val="20"/>
                <w:szCs w:val="20"/>
              </w:rPr>
              <w:t>String</w:t>
            </w:r>
          </w:p>
        </w:tc>
        <w:tc>
          <w:tcPr>
            <w:tcW w:w="5649" w:type="dxa"/>
            <w:tcBorders>
              <w:top w:val="single" w:sz="4" w:space="0" w:color="000000"/>
              <w:left w:val="single" w:sz="4" w:space="0" w:color="000000"/>
              <w:bottom w:val="single" w:sz="4" w:space="0" w:color="000000"/>
              <w:right w:val="single" w:sz="4" w:space="0" w:color="000000"/>
            </w:tcBorders>
          </w:tcPr>
          <w:p w14:paraId="684D38E9" w14:textId="77777777" w:rsidR="009A67F8" w:rsidRPr="00A067A8" w:rsidRDefault="009A67F8" w:rsidP="009A67F8">
            <w:pPr>
              <w:snapToGrid w:val="0"/>
              <w:spacing w:after="0"/>
              <w:rPr>
                <w:sz w:val="20"/>
                <w:szCs w:val="20"/>
              </w:rPr>
            </w:pPr>
            <w:r w:rsidRPr="00A067A8">
              <w:rPr>
                <w:sz w:val="20"/>
                <w:szCs w:val="20"/>
              </w:rPr>
              <w:t>“none” (default) = no parity checking. “odd” means do an odd parity check and replace bad characters with ‘$’ and strip partiy from all results. Likewise “even” does an even check. “strip” means to strip parity bits but do no checking.</w:t>
            </w:r>
          </w:p>
        </w:tc>
      </w:tr>
    </w:tbl>
    <w:p w14:paraId="43B559C2" w14:textId="77777777" w:rsidR="009A67F8" w:rsidRDefault="009A67F8" w:rsidP="009A67F8"/>
    <w:p w14:paraId="1F414B35" w14:textId="77777777" w:rsidR="009A67F8" w:rsidRDefault="009A67F8" w:rsidP="009A67F8">
      <w:r>
        <w:t xml:space="preserve">For added flexibility, the filename property may contain environment variables preceded with a dollar sign. For example, set the filename property to </w:t>
      </w:r>
      <w:r>
        <w:rPr>
          <w:b/>
        </w:rPr>
        <w:t>$FILENAME</w:t>
      </w:r>
      <w:r>
        <w:t>. Then start the routing spec with the -D argument defining the filename, as follows:</w:t>
      </w:r>
    </w:p>
    <w:p w14:paraId="26EF0107" w14:textId="77777777" w:rsidR="009A67F8" w:rsidRDefault="009A67F8" w:rsidP="009A67F8">
      <w:pPr>
        <w:pStyle w:val="code"/>
      </w:pPr>
      <w:r>
        <w:tab/>
        <w:t>rs -e -DFILENAME=/usr/local/mydata/cr10-1.dat specname</w:t>
      </w:r>
    </w:p>
    <w:p w14:paraId="3A073C0A" w14:textId="77777777" w:rsidR="009A67F8" w:rsidRDefault="009A67F8" w:rsidP="009A67F8">
      <w:pPr>
        <w:pStyle w:val="Heading3"/>
        <w:keepLines w:val="0"/>
        <w:pageBreakBefore/>
        <w:tabs>
          <w:tab w:val="num" w:pos="0"/>
        </w:tabs>
        <w:suppressAutoHyphens/>
        <w:spacing w:before="240"/>
        <w:ind w:left="0" w:firstLine="0"/>
        <w:jc w:val="both"/>
      </w:pPr>
      <w:bookmarkStart w:id="14" w:name="_toc2225"/>
      <w:bookmarkStart w:id="15" w:name="_Toc233104979"/>
      <w:bookmarkStart w:id="16" w:name="_Toc64562161"/>
      <w:bookmarkEnd w:id="14"/>
      <w:r>
        <w:lastRenderedPageBreak/>
        <w:t>Delimiting Messages Within the File</w:t>
      </w:r>
      <w:bookmarkEnd w:id="15"/>
      <w:bookmarkEnd w:id="16"/>
    </w:p>
    <w:p w14:paraId="429724F3" w14:textId="77777777" w:rsidR="009A67F8" w:rsidRDefault="009A67F8" w:rsidP="009A67F8">
      <w:r>
        <w:t>The ‘before’ and ‘after’ strings are optional. Here is how DECODES interprets them:</w:t>
      </w:r>
    </w:p>
    <w:p w14:paraId="3B714589" w14:textId="77777777" w:rsidR="009A67F8" w:rsidRDefault="009A67F8" w:rsidP="00A067A8">
      <w:pPr>
        <w:pStyle w:val="ListBullet"/>
        <w:numPr>
          <w:ilvl w:val="0"/>
          <w:numId w:val="2"/>
        </w:numPr>
      </w:pPr>
      <w:r>
        <w:t>If neither ‘before’ or ‘after’ is specified, the entire file is assumed to contain a single message.</w:t>
      </w:r>
    </w:p>
    <w:p w14:paraId="038568A6" w14:textId="77777777" w:rsidR="009A67F8" w:rsidRDefault="009A67F8" w:rsidP="00A067A8">
      <w:pPr>
        <w:pStyle w:val="ListBullet"/>
        <w:numPr>
          <w:ilvl w:val="0"/>
          <w:numId w:val="2"/>
        </w:numPr>
      </w:pPr>
      <w:r>
        <w:t>If ‘before’ is specified, but ‘after’ is not. DECODES will scan the file for the ‘before’ string and return data following it, up to, but not including the next ‘before’ string. The final message terminates at end-of-file. Any data in the file prior to the first ‘before’ string will be ignored.</w:t>
      </w:r>
    </w:p>
    <w:p w14:paraId="300C4D8C" w14:textId="77777777" w:rsidR="009A67F8" w:rsidRDefault="009A67F8" w:rsidP="00A067A8">
      <w:pPr>
        <w:pStyle w:val="ListBullet"/>
        <w:numPr>
          <w:ilvl w:val="0"/>
          <w:numId w:val="2"/>
        </w:numPr>
      </w:pPr>
      <w:r>
        <w:t>If ‘after’ is specified, but ‘before’ is not. The first message starts at the beginning of the file and continues up to, but not including, the first occurance of the ‘after’ string. ny data at the end of the file not terminated by the ‘after’ string will be ignored.</w:t>
      </w:r>
    </w:p>
    <w:p w14:paraId="6307B1E6" w14:textId="77777777" w:rsidR="009A67F8" w:rsidRDefault="009A67F8" w:rsidP="00A067A8">
      <w:pPr>
        <w:pStyle w:val="ListBullet"/>
        <w:numPr>
          <w:ilvl w:val="0"/>
          <w:numId w:val="2"/>
        </w:numPr>
      </w:pPr>
      <w:r>
        <w:t>If both ‘before’ and ‘after’ are specified, only completely delimited messages will be processed from the file.</w:t>
      </w:r>
    </w:p>
    <w:p w14:paraId="3940ADAE" w14:textId="77777777" w:rsidR="009A67F8" w:rsidRDefault="009A67F8" w:rsidP="009A67F8">
      <w:pPr>
        <w:pStyle w:val="Heading2"/>
        <w:keepLines w:val="0"/>
        <w:pageBreakBefore/>
        <w:tabs>
          <w:tab w:val="num" w:pos="0"/>
        </w:tabs>
        <w:suppressAutoHyphens/>
        <w:spacing w:before="240"/>
        <w:ind w:left="0" w:firstLine="0"/>
      </w:pPr>
      <w:bookmarkStart w:id="17" w:name="_toc2231"/>
      <w:bookmarkStart w:id="18" w:name="_Ref107111325"/>
      <w:bookmarkStart w:id="19" w:name="_Toc233104980"/>
      <w:bookmarkStart w:id="20" w:name="_Toc64562162"/>
      <w:bookmarkEnd w:id="17"/>
      <w:r>
        <w:lastRenderedPageBreak/>
        <w:t>Directory Data Source</w:t>
      </w:r>
      <w:bookmarkEnd w:id="18"/>
      <w:bookmarkEnd w:id="19"/>
      <w:bookmarkEnd w:id="20"/>
    </w:p>
    <w:p w14:paraId="0153BFFC" w14:textId="19097408" w:rsidR="009A67F8" w:rsidRDefault="009A67F8" w:rsidP="009A67F8">
      <w:r>
        <w:t xml:space="preserve">A “Directory Data Source” allows you to designate one or more directories on your system into which data files are placed. This is typically used for Electronic Data Logger) files. </w:t>
      </w:r>
    </w:p>
    <w:p w14:paraId="04F8DCE0" w14:textId="77777777" w:rsidR="009A67F8" w:rsidRDefault="009A67F8" w:rsidP="009A67F8">
      <w:r>
        <w:t xml:space="preserve">You use properties to specify the directories and other settings. The routing spec will continually “watch” the directories for new files to appear. When a file is found it is decoded. The following properties are accepted. The property name is </w:t>
      </w:r>
      <w:r>
        <w:rPr>
          <w:i/>
        </w:rPr>
        <w:t>not</w:t>
      </w:r>
      <w:r>
        <w:t xml:space="preserve"> case sensitive, but in some cases (e.g. a UNIX file name) the property value </w:t>
      </w:r>
      <w:r>
        <w:rPr>
          <w:i/>
        </w:rPr>
        <w:t>is</w:t>
      </w:r>
      <w:r>
        <w:t xml:space="preserve"> case sensitive.</w:t>
      </w:r>
    </w:p>
    <w:tbl>
      <w:tblPr>
        <w:tblW w:w="0" w:type="auto"/>
        <w:tblInd w:w="-20" w:type="dxa"/>
        <w:tblLayout w:type="fixed"/>
        <w:tblLook w:val="0000" w:firstRow="0" w:lastRow="0" w:firstColumn="0" w:lastColumn="0" w:noHBand="0" w:noVBand="0"/>
      </w:tblPr>
      <w:tblGrid>
        <w:gridCol w:w="2108"/>
        <w:gridCol w:w="1170"/>
        <w:gridCol w:w="6210"/>
      </w:tblGrid>
      <w:tr w:rsidR="009A67F8" w:rsidRPr="00A067A8" w14:paraId="372BAD2D" w14:textId="77777777" w:rsidTr="005A2A3E">
        <w:tc>
          <w:tcPr>
            <w:tcW w:w="2108" w:type="dxa"/>
            <w:tcBorders>
              <w:top w:val="single" w:sz="4" w:space="0" w:color="000000"/>
              <w:left w:val="single" w:sz="4" w:space="0" w:color="000000"/>
              <w:bottom w:val="single" w:sz="4" w:space="0" w:color="000000"/>
            </w:tcBorders>
          </w:tcPr>
          <w:p w14:paraId="5A3E24F0" w14:textId="77777777" w:rsidR="009A67F8" w:rsidRPr="00A067A8" w:rsidRDefault="009A67F8" w:rsidP="009A67F8">
            <w:pPr>
              <w:snapToGrid w:val="0"/>
              <w:spacing w:after="0"/>
              <w:jc w:val="center"/>
              <w:rPr>
                <w:b/>
                <w:i/>
                <w:sz w:val="20"/>
                <w:szCs w:val="20"/>
              </w:rPr>
            </w:pPr>
            <w:r w:rsidRPr="00A067A8">
              <w:rPr>
                <w:b/>
                <w:i/>
                <w:sz w:val="20"/>
                <w:szCs w:val="20"/>
              </w:rPr>
              <w:t>Name</w:t>
            </w:r>
          </w:p>
        </w:tc>
        <w:tc>
          <w:tcPr>
            <w:tcW w:w="1170" w:type="dxa"/>
            <w:tcBorders>
              <w:top w:val="single" w:sz="4" w:space="0" w:color="000000"/>
              <w:left w:val="single" w:sz="4" w:space="0" w:color="000000"/>
              <w:bottom w:val="single" w:sz="4" w:space="0" w:color="000000"/>
            </w:tcBorders>
          </w:tcPr>
          <w:p w14:paraId="1D1BECEE" w14:textId="77777777" w:rsidR="009A67F8" w:rsidRPr="00A067A8" w:rsidRDefault="009A67F8" w:rsidP="009A67F8">
            <w:pPr>
              <w:snapToGrid w:val="0"/>
              <w:spacing w:after="0"/>
              <w:jc w:val="center"/>
              <w:rPr>
                <w:b/>
                <w:i/>
                <w:sz w:val="20"/>
                <w:szCs w:val="20"/>
              </w:rPr>
            </w:pPr>
            <w:r w:rsidRPr="00A067A8">
              <w:rPr>
                <w:b/>
                <w:i/>
                <w:sz w:val="20"/>
                <w:szCs w:val="20"/>
              </w:rPr>
              <w:t>Value Type</w:t>
            </w:r>
          </w:p>
        </w:tc>
        <w:tc>
          <w:tcPr>
            <w:tcW w:w="6210" w:type="dxa"/>
            <w:tcBorders>
              <w:top w:val="single" w:sz="4" w:space="0" w:color="000000"/>
              <w:left w:val="single" w:sz="4" w:space="0" w:color="000000"/>
              <w:bottom w:val="single" w:sz="4" w:space="0" w:color="000000"/>
              <w:right w:val="single" w:sz="4" w:space="0" w:color="000000"/>
            </w:tcBorders>
          </w:tcPr>
          <w:p w14:paraId="535D239A" w14:textId="77777777" w:rsidR="009A67F8" w:rsidRPr="00A067A8" w:rsidRDefault="009A67F8" w:rsidP="009A67F8">
            <w:pPr>
              <w:snapToGrid w:val="0"/>
              <w:spacing w:after="0"/>
              <w:jc w:val="center"/>
              <w:rPr>
                <w:b/>
                <w:i/>
                <w:sz w:val="20"/>
                <w:szCs w:val="20"/>
              </w:rPr>
            </w:pPr>
            <w:r w:rsidRPr="00A067A8">
              <w:rPr>
                <w:b/>
                <w:i/>
                <w:sz w:val="20"/>
                <w:szCs w:val="20"/>
              </w:rPr>
              <w:t>Description</w:t>
            </w:r>
          </w:p>
        </w:tc>
      </w:tr>
      <w:tr w:rsidR="009A67F8" w:rsidRPr="00A067A8" w14:paraId="7640EF1F" w14:textId="77777777" w:rsidTr="005A2A3E">
        <w:tc>
          <w:tcPr>
            <w:tcW w:w="2108" w:type="dxa"/>
            <w:tcBorders>
              <w:top w:val="single" w:sz="4" w:space="0" w:color="000000"/>
              <w:left w:val="single" w:sz="4" w:space="0" w:color="000000"/>
              <w:bottom w:val="single" w:sz="4" w:space="0" w:color="000000"/>
            </w:tcBorders>
          </w:tcPr>
          <w:p w14:paraId="219F7636" w14:textId="77777777" w:rsidR="009A67F8" w:rsidRPr="00A067A8" w:rsidRDefault="009A67F8" w:rsidP="009A67F8">
            <w:pPr>
              <w:snapToGrid w:val="0"/>
              <w:spacing w:after="0"/>
              <w:rPr>
                <w:sz w:val="20"/>
                <w:szCs w:val="20"/>
              </w:rPr>
            </w:pPr>
            <w:r w:rsidRPr="00A067A8">
              <w:rPr>
                <w:sz w:val="20"/>
                <w:szCs w:val="20"/>
              </w:rPr>
              <w:t>DirectoryName</w:t>
            </w:r>
          </w:p>
        </w:tc>
        <w:tc>
          <w:tcPr>
            <w:tcW w:w="1170" w:type="dxa"/>
            <w:tcBorders>
              <w:top w:val="single" w:sz="4" w:space="0" w:color="000000"/>
              <w:left w:val="single" w:sz="4" w:space="0" w:color="000000"/>
              <w:bottom w:val="single" w:sz="4" w:space="0" w:color="000000"/>
            </w:tcBorders>
          </w:tcPr>
          <w:p w14:paraId="7D86A771" w14:textId="77777777" w:rsidR="009A67F8" w:rsidRPr="00A067A8" w:rsidRDefault="009A67F8" w:rsidP="009A67F8">
            <w:pPr>
              <w:snapToGrid w:val="0"/>
              <w:spacing w:after="0"/>
              <w:rPr>
                <w:sz w:val="20"/>
                <w:szCs w:val="20"/>
              </w:rPr>
            </w:pPr>
            <w:r w:rsidRPr="00A067A8">
              <w:rPr>
                <w:sz w:val="20"/>
                <w:szCs w:val="20"/>
              </w:rPr>
              <w:t>Path</w:t>
            </w:r>
          </w:p>
        </w:tc>
        <w:tc>
          <w:tcPr>
            <w:tcW w:w="6210" w:type="dxa"/>
            <w:tcBorders>
              <w:top w:val="single" w:sz="4" w:space="0" w:color="000000"/>
              <w:left w:val="single" w:sz="4" w:space="0" w:color="000000"/>
              <w:bottom w:val="single" w:sz="4" w:space="0" w:color="000000"/>
              <w:right w:val="single" w:sz="4" w:space="0" w:color="000000"/>
            </w:tcBorders>
          </w:tcPr>
          <w:p w14:paraId="31D2923D" w14:textId="77777777" w:rsidR="009A67F8" w:rsidRPr="00A067A8" w:rsidRDefault="009A67F8" w:rsidP="009A67F8">
            <w:pPr>
              <w:snapToGrid w:val="0"/>
              <w:spacing w:after="0"/>
              <w:rPr>
                <w:sz w:val="20"/>
                <w:szCs w:val="20"/>
              </w:rPr>
            </w:pPr>
            <w:r w:rsidRPr="00A067A8">
              <w:rPr>
                <w:sz w:val="20"/>
                <w:szCs w:val="20"/>
              </w:rPr>
              <w:t>The path name to the directory to be watched. The value may contain environment variables (see below).</w:t>
            </w:r>
          </w:p>
        </w:tc>
      </w:tr>
      <w:tr w:rsidR="009A67F8" w:rsidRPr="00A067A8" w14:paraId="19995BFA" w14:textId="77777777" w:rsidTr="005A2A3E">
        <w:tc>
          <w:tcPr>
            <w:tcW w:w="2108" w:type="dxa"/>
            <w:tcBorders>
              <w:top w:val="single" w:sz="4" w:space="0" w:color="000000"/>
              <w:left w:val="single" w:sz="4" w:space="0" w:color="000000"/>
              <w:bottom w:val="single" w:sz="4" w:space="0" w:color="000000"/>
            </w:tcBorders>
          </w:tcPr>
          <w:p w14:paraId="3422649C" w14:textId="77777777" w:rsidR="009A67F8" w:rsidRPr="00A067A8" w:rsidRDefault="009A67F8" w:rsidP="009A67F8">
            <w:pPr>
              <w:snapToGrid w:val="0"/>
              <w:spacing w:after="0"/>
              <w:rPr>
                <w:sz w:val="20"/>
                <w:szCs w:val="20"/>
              </w:rPr>
            </w:pPr>
            <w:r w:rsidRPr="00A067A8">
              <w:rPr>
                <w:sz w:val="20"/>
                <w:szCs w:val="20"/>
              </w:rPr>
              <w:t>FileExt</w:t>
            </w:r>
          </w:p>
        </w:tc>
        <w:tc>
          <w:tcPr>
            <w:tcW w:w="1170" w:type="dxa"/>
            <w:tcBorders>
              <w:top w:val="single" w:sz="4" w:space="0" w:color="000000"/>
              <w:left w:val="single" w:sz="4" w:space="0" w:color="000000"/>
              <w:bottom w:val="single" w:sz="4" w:space="0" w:color="000000"/>
            </w:tcBorders>
          </w:tcPr>
          <w:p w14:paraId="267A8153" w14:textId="77777777" w:rsidR="009A67F8" w:rsidRPr="00A067A8" w:rsidRDefault="009A67F8" w:rsidP="009A67F8">
            <w:pPr>
              <w:snapToGrid w:val="0"/>
              <w:spacing w:after="0"/>
              <w:rPr>
                <w:sz w:val="20"/>
                <w:szCs w:val="20"/>
              </w:rPr>
            </w:pPr>
            <w:r w:rsidRPr="00A067A8">
              <w:rPr>
                <w:sz w:val="20"/>
                <w:szCs w:val="20"/>
              </w:rPr>
              <w:t>String</w:t>
            </w:r>
          </w:p>
        </w:tc>
        <w:tc>
          <w:tcPr>
            <w:tcW w:w="6210" w:type="dxa"/>
            <w:tcBorders>
              <w:top w:val="single" w:sz="4" w:space="0" w:color="000000"/>
              <w:left w:val="single" w:sz="4" w:space="0" w:color="000000"/>
              <w:bottom w:val="single" w:sz="4" w:space="0" w:color="000000"/>
              <w:right w:val="single" w:sz="4" w:space="0" w:color="000000"/>
            </w:tcBorders>
          </w:tcPr>
          <w:p w14:paraId="44C02006" w14:textId="77777777" w:rsidR="009A67F8" w:rsidRPr="00A067A8" w:rsidRDefault="009A67F8" w:rsidP="009A67F8">
            <w:pPr>
              <w:snapToGrid w:val="0"/>
              <w:spacing w:after="0"/>
              <w:rPr>
                <w:sz w:val="20"/>
                <w:szCs w:val="20"/>
              </w:rPr>
            </w:pPr>
            <w:r w:rsidRPr="00A067A8">
              <w:rPr>
                <w:sz w:val="20"/>
                <w:szCs w:val="20"/>
              </w:rPr>
              <w:t>Only files with this extension will be processed from the directory. Other files will be ignored.</w:t>
            </w:r>
          </w:p>
        </w:tc>
      </w:tr>
      <w:tr w:rsidR="009A67F8" w:rsidRPr="00A067A8" w14:paraId="75B168AF" w14:textId="77777777" w:rsidTr="005A2A3E">
        <w:tc>
          <w:tcPr>
            <w:tcW w:w="2108" w:type="dxa"/>
            <w:tcBorders>
              <w:top w:val="single" w:sz="4" w:space="0" w:color="000000"/>
              <w:left w:val="single" w:sz="4" w:space="0" w:color="000000"/>
              <w:bottom w:val="single" w:sz="4" w:space="0" w:color="000000"/>
            </w:tcBorders>
          </w:tcPr>
          <w:p w14:paraId="2B6A3879" w14:textId="77777777" w:rsidR="009A67F8" w:rsidRPr="00A067A8" w:rsidRDefault="009A67F8" w:rsidP="009A67F8">
            <w:pPr>
              <w:snapToGrid w:val="0"/>
              <w:spacing w:after="0"/>
              <w:rPr>
                <w:sz w:val="20"/>
                <w:szCs w:val="20"/>
              </w:rPr>
            </w:pPr>
            <w:r w:rsidRPr="00A067A8">
              <w:rPr>
                <w:sz w:val="20"/>
                <w:szCs w:val="20"/>
              </w:rPr>
              <w:t>Recursive</w:t>
            </w:r>
          </w:p>
        </w:tc>
        <w:tc>
          <w:tcPr>
            <w:tcW w:w="1170" w:type="dxa"/>
            <w:tcBorders>
              <w:top w:val="single" w:sz="4" w:space="0" w:color="000000"/>
              <w:left w:val="single" w:sz="4" w:space="0" w:color="000000"/>
              <w:bottom w:val="single" w:sz="4" w:space="0" w:color="000000"/>
            </w:tcBorders>
          </w:tcPr>
          <w:p w14:paraId="25054BB5" w14:textId="77777777" w:rsidR="009A67F8" w:rsidRPr="00A067A8" w:rsidRDefault="009A67F8" w:rsidP="009A67F8">
            <w:pPr>
              <w:snapToGrid w:val="0"/>
              <w:spacing w:after="0"/>
              <w:rPr>
                <w:sz w:val="20"/>
                <w:szCs w:val="20"/>
              </w:rPr>
            </w:pPr>
            <w:r w:rsidRPr="00A067A8">
              <w:rPr>
                <w:sz w:val="20"/>
                <w:szCs w:val="20"/>
              </w:rPr>
              <w:t>Boolean</w:t>
            </w:r>
          </w:p>
          <w:p w14:paraId="573618BF" w14:textId="77777777" w:rsidR="009A67F8" w:rsidRPr="00A067A8" w:rsidRDefault="009A67F8" w:rsidP="009A67F8">
            <w:pPr>
              <w:spacing w:after="0"/>
              <w:rPr>
                <w:sz w:val="20"/>
                <w:szCs w:val="20"/>
              </w:rPr>
            </w:pPr>
          </w:p>
        </w:tc>
        <w:tc>
          <w:tcPr>
            <w:tcW w:w="6210" w:type="dxa"/>
            <w:tcBorders>
              <w:top w:val="single" w:sz="4" w:space="0" w:color="000000"/>
              <w:left w:val="single" w:sz="4" w:space="0" w:color="000000"/>
              <w:bottom w:val="single" w:sz="4" w:space="0" w:color="000000"/>
              <w:right w:val="single" w:sz="4" w:space="0" w:color="000000"/>
            </w:tcBorders>
          </w:tcPr>
          <w:p w14:paraId="516047DA" w14:textId="77777777" w:rsidR="009A67F8" w:rsidRPr="00A067A8" w:rsidRDefault="009A67F8" w:rsidP="009A67F8">
            <w:pPr>
              <w:snapToGrid w:val="0"/>
              <w:spacing w:after="0"/>
              <w:rPr>
                <w:sz w:val="20"/>
                <w:szCs w:val="20"/>
              </w:rPr>
            </w:pPr>
            <w:r w:rsidRPr="00A067A8">
              <w:rPr>
                <w:sz w:val="20"/>
                <w:szCs w:val="20"/>
              </w:rPr>
              <w:t>If true, then DirectoryName is taken as the root of a hierarchy of directories. All sub-directories (and sub-sub-directories, etc.) are also watched for files.</w:t>
            </w:r>
          </w:p>
        </w:tc>
      </w:tr>
      <w:tr w:rsidR="009A67F8" w:rsidRPr="00A067A8" w14:paraId="5DE57756" w14:textId="77777777" w:rsidTr="005A2A3E">
        <w:tc>
          <w:tcPr>
            <w:tcW w:w="2108" w:type="dxa"/>
            <w:tcBorders>
              <w:top w:val="single" w:sz="4" w:space="0" w:color="000000"/>
              <w:left w:val="single" w:sz="4" w:space="0" w:color="000000"/>
              <w:bottom w:val="single" w:sz="4" w:space="0" w:color="000000"/>
            </w:tcBorders>
          </w:tcPr>
          <w:p w14:paraId="3209F065" w14:textId="77777777" w:rsidR="009A67F8" w:rsidRPr="00A067A8" w:rsidRDefault="009A67F8" w:rsidP="009A67F8">
            <w:pPr>
              <w:snapToGrid w:val="0"/>
              <w:spacing w:after="0"/>
              <w:rPr>
                <w:sz w:val="20"/>
                <w:szCs w:val="20"/>
              </w:rPr>
            </w:pPr>
            <w:r w:rsidRPr="00A067A8">
              <w:rPr>
                <w:sz w:val="20"/>
                <w:szCs w:val="20"/>
              </w:rPr>
              <w:t>NameIsMediumId</w:t>
            </w:r>
          </w:p>
        </w:tc>
        <w:tc>
          <w:tcPr>
            <w:tcW w:w="1170" w:type="dxa"/>
            <w:tcBorders>
              <w:top w:val="single" w:sz="4" w:space="0" w:color="000000"/>
              <w:left w:val="single" w:sz="4" w:space="0" w:color="000000"/>
              <w:bottom w:val="single" w:sz="4" w:space="0" w:color="000000"/>
            </w:tcBorders>
          </w:tcPr>
          <w:p w14:paraId="42581F0B" w14:textId="77777777" w:rsidR="009A67F8" w:rsidRPr="00A067A8" w:rsidRDefault="009A67F8" w:rsidP="009A67F8">
            <w:pPr>
              <w:snapToGrid w:val="0"/>
              <w:spacing w:after="0"/>
              <w:rPr>
                <w:sz w:val="20"/>
                <w:szCs w:val="20"/>
              </w:rPr>
            </w:pPr>
            <w:r w:rsidRPr="00A067A8">
              <w:rPr>
                <w:sz w:val="20"/>
                <w:szCs w:val="20"/>
              </w:rPr>
              <w:t xml:space="preserve">Boolean </w:t>
            </w:r>
          </w:p>
        </w:tc>
        <w:tc>
          <w:tcPr>
            <w:tcW w:w="6210" w:type="dxa"/>
            <w:tcBorders>
              <w:top w:val="single" w:sz="4" w:space="0" w:color="000000"/>
              <w:left w:val="single" w:sz="4" w:space="0" w:color="000000"/>
              <w:bottom w:val="single" w:sz="4" w:space="0" w:color="000000"/>
              <w:right w:val="single" w:sz="4" w:space="0" w:color="000000"/>
            </w:tcBorders>
          </w:tcPr>
          <w:p w14:paraId="49ABC65B" w14:textId="77777777" w:rsidR="009A67F8" w:rsidRPr="00A067A8" w:rsidRDefault="009A67F8" w:rsidP="009A67F8">
            <w:pPr>
              <w:snapToGrid w:val="0"/>
              <w:spacing w:after="0"/>
              <w:rPr>
                <w:sz w:val="20"/>
                <w:szCs w:val="20"/>
              </w:rPr>
            </w:pPr>
            <w:r w:rsidRPr="00A067A8">
              <w:rPr>
                <w:sz w:val="20"/>
                <w:szCs w:val="20"/>
              </w:rPr>
              <w:t>Some EDL files do not have a complete medium identifier in the header. Set this to true if the file-name itself is to be taken as the medium identifier. Note: If a FileExt is specified, it is stripped from the name before using it as a medium ID.</w:t>
            </w:r>
          </w:p>
        </w:tc>
      </w:tr>
      <w:tr w:rsidR="009A67F8" w:rsidRPr="00A067A8" w14:paraId="42AEC5BA" w14:textId="77777777" w:rsidTr="005A2A3E">
        <w:tc>
          <w:tcPr>
            <w:tcW w:w="2108" w:type="dxa"/>
            <w:tcBorders>
              <w:top w:val="single" w:sz="4" w:space="0" w:color="000000"/>
              <w:left w:val="single" w:sz="4" w:space="0" w:color="000000"/>
              <w:bottom w:val="single" w:sz="4" w:space="0" w:color="000000"/>
            </w:tcBorders>
          </w:tcPr>
          <w:p w14:paraId="471FF5C2" w14:textId="77777777" w:rsidR="009A67F8" w:rsidRPr="00A067A8" w:rsidRDefault="009A67F8" w:rsidP="009A67F8">
            <w:pPr>
              <w:snapToGrid w:val="0"/>
              <w:spacing w:after="0"/>
              <w:rPr>
                <w:sz w:val="20"/>
                <w:szCs w:val="20"/>
              </w:rPr>
            </w:pPr>
            <w:r w:rsidRPr="00A067A8">
              <w:rPr>
                <w:sz w:val="20"/>
                <w:szCs w:val="20"/>
              </w:rPr>
              <w:t>SubdirIsMediumId</w:t>
            </w:r>
          </w:p>
        </w:tc>
        <w:tc>
          <w:tcPr>
            <w:tcW w:w="1170" w:type="dxa"/>
            <w:tcBorders>
              <w:top w:val="single" w:sz="4" w:space="0" w:color="000000"/>
              <w:left w:val="single" w:sz="4" w:space="0" w:color="000000"/>
              <w:bottom w:val="single" w:sz="4" w:space="0" w:color="000000"/>
            </w:tcBorders>
          </w:tcPr>
          <w:p w14:paraId="3023F350" w14:textId="77777777" w:rsidR="009A67F8" w:rsidRPr="00A067A8" w:rsidRDefault="009A67F8" w:rsidP="009A67F8">
            <w:pPr>
              <w:snapToGrid w:val="0"/>
              <w:spacing w:after="0"/>
              <w:rPr>
                <w:sz w:val="20"/>
                <w:szCs w:val="20"/>
              </w:rPr>
            </w:pPr>
            <w:r w:rsidRPr="00A067A8">
              <w:rPr>
                <w:sz w:val="20"/>
                <w:szCs w:val="20"/>
              </w:rPr>
              <w:t>Boolean</w:t>
            </w:r>
          </w:p>
        </w:tc>
        <w:tc>
          <w:tcPr>
            <w:tcW w:w="6210" w:type="dxa"/>
            <w:tcBorders>
              <w:top w:val="single" w:sz="4" w:space="0" w:color="000000"/>
              <w:left w:val="single" w:sz="4" w:space="0" w:color="000000"/>
              <w:bottom w:val="single" w:sz="4" w:space="0" w:color="000000"/>
              <w:right w:val="single" w:sz="4" w:space="0" w:color="000000"/>
            </w:tcBorders>
          </w:tcPr>
          <w:p w14:paraId="6E3A03C0" w14:textId="77777777" w:rsidR="009A67F8" w:rsidRPr="00A067A8" w:rsidRDefault="009A67F8" w:rsidP="009A67F8">
            <w:pPr>
              <w:snapToGrid w:val="0"/>
              <w:spacing w:after="0"/>
              <w:rPr>
                <w:sz w:val="20"/>
                <w:szCs w:val="20"/>
              </w:rPr>
            </w:pPr>
            <w:r w:rsidRPr="00A067A8">
              <w:rPr>
                <w:sz w:val="20"/>
                <w:szCs w:val="20"/>
              </w:rPr>
              <w:t>Use this with the Recursive flag if the sub-directory name is to be taken as the medium ID.</w:t>
            </w:r>
          </w:p>
        </w:tc>
      </w:tr>
      <w:tr w:rsidR="009A67F8" w:rsidRPr="00A067A8" w14:paraId="610461B7" w14:textId="77777777" w:rsidTr="005A2A3E">
        <w:tc>
          <w:tcPr>
            <w:tcW w:w="2108" w:type="dxa"/>
            <w:tcBorders>
              <w:top w:val="single" w:sz="4" w:space="0" w:color="000000"/>
              <w:left w:val="single" w:sz="4" w:space="0" w:color="000000"/>
              <w:bottom w:val="single" w:sz="4" w:space="0" w:color="000000"/>
            </w:tcBorders>
          </w:tcPr>
          <w:p w14:paraId="45E4367A" w14:textId="77777777" w:rsidR="009A67F8" w:rsidRPr="00A067A8" w:rsidRDefault="009A67F8" w:rsidP="009A67F8">
            <w:pPr>
              <w:snapToGrid w:val="0"/>
              <w:spacing w:after="0"/>
              <w:rPr>
                <w:sz w:val="20"/>
                <w:szCs w:val="20"/>
              </w:rPr>
            </w:pPr>
            <w:r w:rsidRPr="00A067A8">
              <w:rPr>
                <w:sz w:val="20"/>
                <w:szCs w:val="20"/>
              </w:rPr>
              <w:t>DoneDir</w:t>
            </w:r>
          </w:p>
        </w:tc>
        <w:tc>
          <w:tcPr>
            <w:tcW w:w="1170" w:type="dxa"/>
            <w:tcBorders>
              <w:top w:val="single" w:sz="4" w:space="0" w:color="000000"/>
              <w:left w:val="single" w:sz="4" w:space="0" w:color="000000"/>
              <w:bottom w:val="single" w:sz="4" w:space="0" w:color="000000"/>
            </w:tcBorders>
          </w:tcPr>
          <w:p w14:paraId="5F0AD237" w14:textId="77777777" w:rsidR="009A67F8" w:rsidRPr="00A067A8" w:rsidRDefault="009A67F8" w:rsidP="009A67F8">
            <w:pPr>
              <w:snapToGrid w:val="0"/>
              <w:spacing w:after="0"/>
              <w:rPr>
                <w:sz w:val="20"/>
                <w:szCs w:val="20"/>
              </w:rPr>
            </w:pPr>
            <w:r w:rsidRPr="00A067A8">
              <w:rPr>
                <w:sz w:val="20"/>
                <w:szCs w:val="20"/>
              </w:rPr>
              <w:t>Path</w:t>
            </w:r>
          </w:p>
        </w:tc>
        <w:tc>
          <w:tcPr>
            <w:tcW w:w="6210" w:type="dxa"/>
            <w:tcBorders>
              <w:top w:val="single" w:sz="4" w:space="0" w:color="000000"/>
              <w:left w:val="single" w:sz="4" w:space="0" w:color="000000"/>
              <w:bottom w:val="single" w:sz="4" w:space="0" w:color="000000"/>
              <w:right w:val="single" w:sz="4" w:space="0" w:color="000000"/>
            </w:tcBorders>
          </w:tcPr>
          <w:p w14:paraId="3D2F7766" w14:textId="77777777" w:rsidR="009A67F8" w:rsidRPr="00A067A8" w:rsidRDefault="009A67F8" w:rsidP="009A67F8">
            <w:pPr>
              <w:snapToGrid w:val="0"/>
              <w:spacing w:after="0"/>
              <w:rPr>
                <w:sz w:val="20"/>
                <w:szCs w:val="20"/>
              </w:rPr>
            </w:pPr>
            <w:r w:rsidRPr="00A067A8">
              <w:rPr>
                <w:sz w:val="20"/>
                <w:szCs w:val="20"/>
              </w:rPr>
              <w:t xml:space="preserve">If specified, files that have been successfully processed will be moved to this directory. </w:t>
            </w:r>
          </w:p>
        </w:tc>
      </w:tr>
      <w:tr w:rsidR="009A67F8" w:rsidRPr="00A067A8" w14:paraId="0FD70FDD" w14:textId="77777777" w:rsidTr="005A2A3E">
        <w:tc>
          <w:tcPr>
            <w:tcW w:w="2108" w:type="dxa"/>
            <w:tcBorders>
              <w:top w:val="single" w:sz="4" w:space="0" w:color="000000"/>
              <w:left w:val="single" w:sz="4" w:space="0" w:color="000000"/>
              <w:bottom w:val="single" w:sz="4" w:space="0" w:color="000000"/>
            </w:tcBorders>
          </w:tcPr>
          <w:p w14:paraId="00258546" w14:textId="77777777" w:rsidR="009A67F8" w:rsidRPr="00A067A8" w:rsidRDefault="009A67F8" w:rsidP="009A67F8">
            <w:pPr>
              <w:snapToGrid w:val="0"/>
              <w:spacing w:after="0"/>
              <w:rPr>
                <w:sz w:val="20"/>
                <w:szCs w:val="20"/>
              </w:rPr>
            </w:pPr>
            <w:r w:rsidRPr="00A067A8">
              <w:rPr>
                <w:sz w:val="20"/>
                <w:szCs w:val="20"/>
              </w:rPr>
              <w:t>DoneExt</w:t>
            </w:r>
          </w:p>
        </w:tc>
        <w:tc>
          <w:tcPr>
            <w:tcW w:w="1170" w:type="dxa"/>
            <w:tcBorders>
              <w:top w:val="single" w:sz="4" w:space="0" w:color="000000"/>
              <w:left w:val="single" w:sz="4" w:space="0" w:color="000000"/>
              <w:bottom w:val="single" w:sz="4" w:space="0" w:color="000000"/>
            </w:tcBorders>
          </w:tcPr>
          <w:p w14:paraId="3A766F19" w14:textId="77777777" w:rsidR="009A67F8" w:rsidRPr="00A067A8" w:rsidRDefault="009A67F8" w:rsidP="009A67F8">
            <w:pPr>
              <w:snapToGrid w:val="0"/>
              <w:spacing w:after="0"/>
              <w:rPr>
                <w:sz w:val="20"/>
                <w:szCs w:val="20"/>
              </w:rPr>
            </w:pPr>
            <w:r w:rsidRPr="00A067A8">
              <w:rPr>
                <w:sz w:val="20"/>
                <w:szCs w:val="20"/>
              </w:rPr>
              <w:t>String</w:t>
            </w:r>
          </w:p>
        </w:tc>
        <w:tc>
          <w:tcPr>
            <w:tcW w:w="6210" w:type="dxa"/>
            <w:tcBorders>
              <w:top w:val="single" w:sz="4" w:space="0" w:color="000000"/>
              <w:left w:val="single" w:sz="4" w:space="0" w:color="000000"/>
              <w:bottom w:val="single" w:sz="4" w:space="0" w:color="000000"/>
              <w:right w:val="single" w:sz="4" w:space="0" w:color="000000"/>
            </w:tcBorders>
          </w:tcPr>
          <w:p w14:paraId="6C90F36A" w14:textId="77777777" w:rsidR="009A67F8" w:rsidRPr="00A067A8" w:rsidRDefault="009A67F8" w:rsidP="009A67F8">
            <w:pPr>
              <w:snapToGrid w:val="0"/>
              <w:spacing w:after="0"/>
              <w:rPr>
                <w:sz w:val="20"/>
                <w:szCs w:val="20"/>
              </w:rPr>
            </w:pPr>
            <w:r w:rsidRPr="00A067A8">
              <w:rPr>
                <w:sz w:val="20"/>
                <w:szCs w:val="20"/>
              </w:rPr>
              <w:t xml:space="preserve">If specified, files that have been successfully processed will be renamed with this extension. </w:t>
            </w:r>
          </w:p>
        </w:tc>
      </w:tr>
      <w:tr w:rsidR="009A67F8" w:rsidRPr="00A067A8" w14:paraId="5A5BF862" w14:textId="77777777" w:rsidTr="005A2A3E">
        <w:tc>
          <w:tcPr>
            <w:tcW w:w="2108" w:type="dxa"/>
            <w:tcBorders>
              <w:top w:val="single" w:sz="4" w:space="0" w:color="000000"/>
              <w:left w:val="single" w:sz="4" w:space="0" w:color="000000"/>
              <w:bottom w:val="single" w:sz="4" w:space="0" w:color="000000"/>
            </w:tcBorders>
          </w:tcPr>
          <w:p w14:paraId="4888498E" w14:textId="77777777" w:rsidR="009A67F8" w:rsidRPr="00A067A8" w:rsidRDefault="009A67F8" w:rsidP="009A67F8">
            <w:pPr>
              <w:snapToGrid w:val="0"/>
              <w:spacing w:after="0"/>
              <w:rPr>
                <w:sz w:val="20"/>
                <w:szCs w:val="20"/>
              </w:rPr>
            </w:pPr>
            <w:r w:rsidRPr="00A067A8">
              <w:rPr>
                <w:sz w:val="20"/>
                <w:szCs w:val="20"/>
              </w:rPr>
              <w:t>OneMessageFile</w:t>
            </w:r>
          </w:p>
        </w:tc>
        <w:tc>
          <w:tcPr>
            <w:tcW w:w="1170" w:type="dxa"/>
            <w:tcBorders>
              <w:top w:val="single" w:sz="4" w:space="0" w:color="000000"/>
              <w:left w:val="single" w:sz="4" w:space="0" w:color="000000"/>
              <w:bottom w:val="single" w:sz="4" w:space="0" w:color="000000"/>
            </w:tcBorders>
          </w:tcPr>
          <w:p w14:paraId="2F7AB63C" w14:textId="77777777" w:rsidR="009A67F8" w:rsidRPr="00A067A8" w:rsidRDefault="009A67F8" w:rsidP="009A67F8">
            <w:pPr>
              <w:snapToGrid w:val="0"/>
              <w:spacing w:after="0"/>
              <w:rPr>
                <w:sz w:val="20"/>
                <w:szCs w:val="20"/>
              </w:rPr>
            </w:pPr>
            <w:r w:rsidRPr="00A067A8">
              <w:rPr>
                <w:sz w:val="20"/>
                <w:szCs w:val="20"/>
              </w:rPr>
              <w:t>Boolean</w:t>
            </w:r>
          </w:p>
        </w:tc>
        <w:tc>
          <w:tcPr>
            <w:tcW w:w="6210" w:type="dxa"/>
            <w:tcBorders>
              <w:top w:val="single" w:sz="4" w:space="0" w:color="000000"/>
              <w:left w:val="single" w:sz="4" w:space="0" w:color="000000"/>
              <w:bottom w:val="single" w:sz="4" w:space="0" w:color="000000"/>
              <w:right w:val="single" w:sz="4" w:space="0" w:color="000000"/>
            </w:tcBorders>
          </w:tcPr>
          <w:p w14:paraId="11ADF9FC" w14:textId="77777777" w:rsidR="009A67F8" w:rsidRPr="00A067A8" w:rsidRDefault="009A67F8" w:rsidP="009A67F8">
            <w:pPr>
              <w:snapToGrid w:val="0"/>
              <w:spacing w:after="0"/>
              <w:rPr>
                <w:sz w:val="20"/>
                <w:szCs w:val="20"/>
              </w:rPr>
            </w:pPr>
            <w:r w:rsidRPr="00A067A8">
              <w:rPr>
                <w:sz w:val="20"/>
                <w:szCs w:val="20"/>
              </w:rPr>
              <w:t>Default=false. If true, DECODES assumes that each file in the directory contains a single message. Turn this feature off by adding a property explicitly set to false.</w:t>
            </w:r>
          </w:p>
        </w:tc>
      </w:tr>
      <w:tr w:rsidR="009A67F8" w:rsidRPr="00A067A8" w14:paraId="3AC1398E" w14:textId="77777777" w:rsidTr="005A2A3E">
        <w:tc>
          <w:tcPr>
            <w:tcW w:w="2108" w:type="dxa"/>
            <w:tcBorders>
              <w:top w:val="single" w:sz="4" w:space="0" w:color="000000"/>
              <w:left w:val="single" w:sz="4" w:space="0" w:color="000000"/>
              <w:bottom w:val="single" w:sz="4" w:space="0" w:color="000000"/>
            </w:tcBorders>
          </w:tcPr>
          <w:p w14:paraId="1554BE84" w14:textId="77777777" w:rsidR="009A67F8" w:rsidRPr="00A067A8" w:rsidRDefault="009A67F8" w:rsidP="009A67F8">
            <w:pPr>
              <w:snapToGrid w:val="0"/>
              <w:spacing w:after="0"/>
              <w:rPr>
                <w:sz w:val="20"/>
                <w:szCs w:val="20"/>
              </w:rPr>
            </w:pPr>
            <w:r w:rsidRPr="00A067A8">
              <w:rPr>
                <w:sz w:val="20"/>
                <w:szCs w:val="20"/>
              </w:rPr>
              <w:t>MediumType</w:t>
            </w:r>
          </w:p>
        </w:tc>
        <w:tc>
          <w:tcPr>
            <w:tcW w:w="1170" w:type="dxa"/>
            <w:tcBorders>
              <w:top w:val="single" w:sz="4" w:space="0" w:color="000000"/>
              <w:left w:val="single" w:sz="4" w:space="0" w:color="000000"/>
              <w:bottom w:val="single" w:sz="4" w:space="0" w:color="000000"/>
            </w:tcBorders>
          </w:tcPr>
          <w:p w14:paraId="6F1D8B8B" w14:textId="77777777" w:rsidR="009A67F8" w:rsidRPr="00A067A8" w:rsidRDefault="009A67F8" w:rsidP="009A67F8">
            <w:pPr>
              <w:snapToGrid w:val="0"/>
              <w:spacing w:after="0"/>
              <w:rPr>
                <w:sz w:val="20"/>
                <w:szCs w:val="20"/>
              </w:rPr>
            </w:pPr>
            <w:r w:rsidRPr="00A067A8">
              <w:rPr>
                <w:sz w:val="20"/>
                <w:szCs w:val="20"/>
              </w:rPr>
              <w:t>name</w:t>
            </w:r>
          </w:p>
        </w:tc>
        <w:tc>
          <w:tcPr>
            <w:tcW w:w="6210" w:type="dxa"/>
            <w:tcBorders>
              <w:top w:val="single" w:sz="4" w:space="0" w:color="000000"/>
              <w:left w:val="single" w:sz="4" w:space="0" w:color="000000"/>
              <w:bottom w:val="single" w:sz="4" w:space="0" w:color="000000"/>
              <w:right w:val="single" w:sz="4" w:space="0" w:color="000000"/>
            </w:tcBorders>
          </w:tcPr>
          <w:p w14:paraId="5B7F392C" w14:textId="77777777" w:rsidR="009A67F8" w:rsidRPr="00A067A8" w:rsidRDefault="009A67F8" w:rsidP="009A67F8">
            <w:pPr>
              <w:snapToGrid w:val="0"/>
              <w:spacing w:after="0"/>
              <w:rPr>
                <w:sz w:val="20"/>
                <w:szCs w:val="20"/>
              </w:rPr>
            </w:pPr>
            <w:r w:rsidRPr="00A067A8">
              <w:rPr>
                <w:sz w:val="20"/>
                <w:szCs w:val="20"/>
              </w:rPr>
              <w:t>Specifies the type of data stored in files in this directory, such as “GOES”, or “data-logger”.</w:t>
            </w:r>
          </w:p>
        </w:tc>
      </w:tr>
      <w:tr w:rsidR="009A67F8" w:rsidRPr="00A067A8" w14:paraId="53963835" w14:textId="77777777" w:rsidTr="005A2A3E">
        <w:tc>
          <w:tcPr>
            <w:tcW w:w="2108" w:type="dxa"/>
            <w:tcBorders>
              <w:top w:val="single" w:sz="4" w:space="0" w:color="000000"/>
              <w:left w:val="single" w:sz="4" w:space="0" w:color="000000"/>
              <w:bottom w:val="single" w:sz="4" w:space="0" w:color="000000"/>
            </w:tcBorders>
          </w:tcPr>
          <w:p w14:paraId="21C9DDFF" w14:textId="77777777" w:rsidR="009A67F8" w:rsidRPr="00A067A8" w:rsidRDefault="009A67F8" w:rsidP="009A67F8">
            <w:pPr>
              <w:snapToGrid w:val="0"/>
              <w:spacing w:after="0"/>
              <w:rPr>
                <w:sz w:val="20"/>
                <w:szCs w:val="20"/>
              </w:rPr>
            </w:pPr>
            <w:r w:rsidRPr="00A067A8">
              <w:rPr>
                <w:sz w:val="20"/>
                <w:szCs w:val="20"/>
              </w:rPr>
              <w:t>DoneProcessing</w:t>
            </w:r>
          </w:p>
        </w:tc>
        <w:tc>
          <w:tcPr>
            <w:tcW w:w="1170" w:type="dxa"/>
            <w:tcBorders>
              <w:top w:val="single" w:sz="4" w:space="0" w:color="000000"/>
              <w:left w:val="single" w:sz="4" w:space="0" w:color="000000"/>
              <w:bottom w:val="single" w:sz="4" w:space="0" w:color="000000"/>
            </w:tcBorders>
          </w:tcPr>
          <w:p w14:paraId="58563835" w14:textId="77777777" w:rsidR="009A67F8" w:rsidRPr="00A067A8" w:rsidRDefault="009A67F8" w:rsidP="009A67F8">
            <w:pPr>
              <w:snapToGrid w:val="0"/>
              <w:spacing w:after="0"/>
              <w:rPr>
                <w:sz w:val="20"/>
                <w:szCs w:val="20"/>
              </w:rPr>
            </w:pPr>
            <w:r w:rsidRPr="00A067A8">
              <w:rPr>
                <w:sz w:val="20"/>
                <w:szCs w:val="20"/>
              </w:rPr>
              <w:t>Boolean</w:t>
            </w:r>
          </w:p>
        </w:tc>
        <w:tc>
          <w:tcPr>
            <w:tcW w:w="6210" w:type="dxa"/>
            <w:tcBorders>
              <w:top w:val="single" w:sz="4" w:space="0" w:color="000000"/>
              <w:left w:val="single" w:sz="4" w:space="0" w:color="000000"/>
              <w:bottom w:val="single" w:sz="4" w:space="0" w:color="000000"/>
              <w:right w:val="single" w:sz="4" w:space="0" w:color="000000"/>
            </w:tcBorders>
          </w:tcPr>
          <w:p w14:paraId="7EB72869" w14:textId="04402C50" w:rsidR="009A67F8" w:rsidRPr="00A067A8" w:rsidRDefault="009A67F8" w:rsidP="005A2A3E">
            <w:pPr>
              <w:snapToGrid w:val="0"/>
              <w:spacing w:after="0"/>
              <w:rPr>
                <w:sz w:val="20"/>
                <w:szCs w:val="20"/>
              </w:rPr>
            </w:pPr>
            <w:r w:rsidRPr="00A067A8">
              <w:rPr>
                <w:sz w:val="20"/>
                <w:szCs w:val="20"/>
              </w:rPr>
              <w:t xml:space="preserve">Default=true. </w:t>
            </w:r>
            <w:r w:rsidR="005A2A3E">
              <w:rPr>
                <w:sz w:val="20"/>
                <w:szCs w:val="20"/>
              </w:rPr>
              <w:t>‘F</w:t>
            </w:r>
            <w:r w:rsidRPr="00A067A8">
              <w:rPr>
                <w:sz w:val="20"/>
                <w:szCs w:val="20"/>
              </w:rPr>
              <w:t>alse’</w:t>
            </w:r>
            <w:r w:rsidR="005A2A3E">
              <w:rPr>
                <w:sz w:val="20"/>
                <w:szCs w:val="20"/>
              </w:rPr>
              <w:t xml:space="preserve"> will cause the </w:t>
            </w:r>
            <w:r w:rsidRPr="00A067A8">
              <w:rPr>
                <w:sz w:val="20"/>
                <w:szCs w:val="20"/>
              </w:rPr>
              <w:t xml:space="preserve">input file </w:t>
            </w:r>
            <w:r w:rsidR="005A2A3E">
              <w:rPr>
                <w:sz w:val="20"/>
                <w:szCs w:val="20"/>
              </w:rPr>
              <w:t>to be d</w:t>
            </w:r>
            <w:r w:rsidRPr="00A067A8">
              <w:rPr>
                <w:sz w:val="20"/>
                <w:szCs w:val="20"/>
              </w:rPr>
              <w:t>eleted after processing.</w:t>
            </w:r>
          </w:p>
        </w:tc>
      </w:tr>
      <w:tr w:rsidR="009A67F8" w:rsidRPr="00A067A8" w14:paraId="34A5F0C9" w14:textId="77777777" w:rsidTr="005A2A3E">
        <w:tc>
          <w:tcPr>
            <w:tcW w:w="2108" w:type="dxa"/>
            <w:tcBorders>
              <w:top w:val="single" w:sz="4" w:space="0" w:color="000000"/>
              <w:left w:val="single" w:sz="4" w:space="0" w:color="000000"/>
              <w:bottom w:val="single" w:sz="4" w:space="0" w:color="000000"/>
            </w:tcBorders>
          </w:tcPr>
          <w:p w14:paraId="44F73108" w14:textId="77777777" w:rsidR="009A67F8" w:rsidRPr="00A067A8" w:rsidRDefault="009A67F8" w:rsidP="009A67F8">
            <w:pPr>
              <w:snapToGrid w:val="0"/>
              <w:spacing w:after="0"/>
              <w:rPr>
                <w:sz w:val="20"/>
                <w:szCs w:val="20"/>
              </w:rPr>
            </w:pPr>
            <w:r w:rsidRPr="00A067A8">
              <w:rPr>
                <w:sz w:val="20"/>
                <w:szCs w:val="20"/>
              </w:rPr>
              <w:t>FileNameDelimiter</w:t>
            </w:r>
          </w:p>
        </w:tc>
        <w:tc>
          <w:tcPr>
            <w:tcW w:w="1170" w:type="dxa"/>
            <w:tcBorders>
              <w:top w:val="single" w:sz="4" w:space="0" w:color="000000"/>
              <w:left w:val="single" w:sz="4" w:space="0" w:color="000000"/>
              <w:bottom w:val="single" w:sz="4" w:space="0" w:color="000000"/>
            </w:tcBorders>
          </w:tcPr>
          <w:p w14:paraId="5A20C956" w14:textId="77777777" w:rsidR="009A67F8" w:rsidRPr="00A067A8" w:rsidRDefault="009A67F8" w:rsidP="009A67F8">
            <w:pPr>
              <w:snapToGrid w:val="0"/>
              <w:spacing w:after="0"/>
              <w:rPr>
                <w:sz w:val="20"/>
                <w:szCs w:val="20"/>
              </w:rPr>
            </w:pPr>
            <w:r w:rsidRPr="00A067A8">
              <w:rPr>
                <w:sz w:val="20"/>
                <w:szCs w:val="20"/>
              </w:rPr>
              <w:t>String</w:t>
            </w:r>
          </w:p>
        </w:tc>
        <w:tc>
          <w:tcPr>
            <w:tcW w:w="6210" w:type="dxa"/>
            <w:tcBorders>
              <w:top w:val="single" w:sz="4" w:space="0" w:color="000000"/>
              <w:left w:val="single" w:sz="4" w:space="0" w:color="000000"/>
              <w:bottom w:val="single" w:sz="4" w:space="0" w:color="000000"/>
              <w:right w:val="single" w:sz="4" w:space="0" w:color="000000"/>
            </w:tcBorders>
          </w:tcPr>
          <w:p w14:paraId="36D8C262" w14:textId="77777777" w:rsidR="009A67F8" w:rsidRPr="00A067A8" w:rsidRDefault="009A67F8" w:rsidP="009A67F8">
            <w:pPr>
              <w:snapToGrid w:val="0"/>
              <w:spacing w:after="0"/>
              <w:rPr>
                <w:sz w:val="20"/>
                <w:szCs w:val="20"/>
              </w:rPr>
            </w:pPr>
            <w:r w:rsidRPr="00A067A8">
              <w:rPr>
                <w:sz w:val="20"/>
                <w:szCs w:val="20"/>
              </w:rPr>
              <w:t>If the medium ID is only the first part of the file name, perhaps followed by a time-stamp, you can specify a delimiter here. The default delimiter is a single period “.”. See the discussion below on File Name Delimiters.</w:t>
            </w:r>
          </w:p>
        </w:tc>
      </w:tr>
      <w:tr w:rsidR="009A67F8" w:rsidRPr="00A067A8" w14:paraId="336E1A13" w14:textId="77777777" w:rsidTr="005A2A3E">
        <w:tc>
          <w:tcPr>
            <w:tcW w:w="2108" w:type="dxa"/>
            <w:tcBorders>
              <w:top w:val="single" w:sz="4" w:space="0" w:color="000000"/>
              <w:left w:val="single" w:sz="4" w:space="0" w:color="000000"/>
              <w:bottom w:val="single" w:sz="4" w:space="0" w:color="000000"/>
            </w:tcBorders>
          </w:tcPr>
          <w:p w14:paraId="5D1317EC" w14:textId="77777777" w:rsidR="009A67F8" w:rsidRPr="00A067A8" w:rsidRDefault="009A67F8" w:rsidP="009A67F8">
            <w:pPr>
              <w:snapToGrid w:val="0"/>
              <w:spacing w:after="0"/>
              <w:rPr>
                <w:sz w:val="20"/>
                <w:szCs w:val="20"/>
              </w:rPr>
            </w:pPr>
            <w:r w:rsidRPr="00A067A8">
              <w:rPr>
                <w:sz w:val="20"/>
                <w:szCs w:val="20"/>
              </w:rPr>
              <w:t>fileNameTimeStamp</w:t>
            </w:r>
          </w:p>
        </w:tc>
        <w:tc>
          <w:tcPr>
            <w:tcW w:w="1170" w:type="dxa"/>
            <w:tcBorders>
              <w:top w:val="single" w:sz="4" w:space="0" w:color="000000"/>
              <w:left w:val="single" w:sz="4" w:space="0" w:color="000000"/>
              <w:bottom w:val="single" w:sz="4" w:space="0" w:color="000000"/>
            </w:tcBorders>
          </w:tcPr>
          <w:p w14:paraId="4089AED2" w14:textId="77777777" w:rsidR="009A67F8" w:rsidRPr="00A067A8" w:rsidRDefault="009A67F8" w:rsidP="009A67F8">
            <w:pPr>
              <w:snapToGrid w:val="0"/>
              <w:spacing w:after="0"/>
              <w:rPr>
                <w:sz w:val="20"/>
                <w:szCs w:val="20"/>
              </w:rPr>
            </w:pPr>
            <w:r w:rsidRPr="00A067A8">
              <w:rPr>
                <w:sz w:val="20"/>
                <w:szCs w:val="20"/>
              </w:rPr>
              <w:t>Boolean</w:t>
            </w:r>
          </w:p>
        </w:tc>
        <w:tc>
          <w:tcPr>
            <w:tcW w:w="6210" w:type="dxa"/>
            <w:tcBorders>
              <w:top w:val="single" w:sz="4" w:space="0" w:color="000000"/>
              <w:left w:val="single" w:sz="4" w:space="0" w:color="000000"/>
              <w:bottom w:val="single" w:sz="4" w:space="0" w:color="000000"/>
              <w:right w:val="single" w:sz="4" w:space="0" w:color="000000"/>
            </w:tcBorders>
          </w:tcPr>
          <w:p w14:paraId="7D049251" w14:textId="0B90E239" w:rsidR="009A67F8" w:rsidRPr="00A067A8" w:rsidRDefault="009A67F8" w:rsidP="005A2A3E">
            <w:pPr>
              <w:snapToGrid w:val="0"/>
              <w:spacing w:after="0"/>
              <w:rPr>
                <w:sz w:val="20"/>
                <w:szCs w:val="20"/>
              </w:rPr>
            </w:pPr>
            <w:r w:rsidRPr="00A067A8">
              <w:rPr>
                <w:sz w:val="20"/>
                <w:szCs w:val="20"/>
              </w:rPr>
              <w:t xml:space="preserve">Default=false, set to true if data between the delimiter and the filename extension is to be </w:t>
            </w:r>
            <w:r w:rsidR="005A2A3E">
              <w:rPr>
                <w:sz w:val="20"/>
                <w:szCs w:val="20"/>
              </w:rPr>
              <w:t>taken as the message time-stamp, which must be in the format</w:t>
            </w:r>
            <w:r w:rsidRPr="00A067A8">
              <w:rPr>
                <w:sz w:val="20"/>
                <w:szCs w:val="20"/>
              </w:rPr>
              <w:t xml:space="preserve"> MMDDYYYYHHMMSS.</w:t>
            </w:r>
          </w:p>
        </w:tc>
      </w:tr>
      <w:tr w:rsidR="009A67F8" w:rsidRPr="00A067A8" w14:paraId="52E0633C" w14:textId="77777777" w:rsidTr="005A2A3E">
        <w:tc>
          <w:tcPr>
            <w:tcW w:w="2108" w:type="dxa"/>
            <w:tcBorders>
              <w:top w:val="single" w:sz="4" w:space="0" w:color="000000"/>
              <w:left w:val="single" w:sz="4" w:space="0" w:color="000000"/>
              <w:bottom w:val="single" w:sz="4" w:space="0" w:color="000000"/>
            </w:tcBorders>
          </w:tcPr>
          <w:p w14:paraId="21EB0D11" w14:textId="77777777" w:rsidR="009A67F8" w:rsidRPr="00A067A8" w:rsidRDefault="009A67F8" w:rsidP="009A67F8">
            <w:pPr>
              <w:snapToGrid w:val="0"/>
              <w:spacing w:after="0"/>
              <w:rPr>
                <w:sz w:val="20"/>
                <w:szCs w:val="20"/>
              </w:rPr>
            </w:pPr>
            <w:r w:rsidRPr="00A067A8">
              <w:rPr>
                <w:sz w:val="20"/>
                <w:szCs w:val="20"/>
              </w:rPr>
              <w:t>gzip</w:t>
            </w:r>
          </w:p>
        </w:tc>
        <w:tc>
          <w:tcPr>
            <w:tcW w:w="1170" w:type="dxa"/>
            <w:tcBorders>
              <w:top w:val="single" w:sz="4" w:space="0" w:color="000000"/>
              <w:left w:val="single" w:sz="4" w:space="0" w:color="000000"/>
              <w:bottom w:val="single" w:sz="4" w:space="0" w:color="000000"/>
            </w:tcBorders>
          </w:tcPr>
          <w:p w14:paraId="51610790" w14:textId="77777777" w:rsidR="009A67F8" w:rsidRPr="00A067A8" w:rsidRDefault="009A67F8" w:rsidP="009A67F8">
            <w:pPr>
              <w:snapToGrid w:val="0"/>
              <w:spacing w:after="0"/>
              <w:rPr>
                <w:sz w:val="20"/>
                <w:szCs w:val="20"/>
              </w:rPr>
            </w:pPr>
            <w:r w:rsidRPr="00A067A8">
              <w:rPr>
                <w:sz w:val="20"/>
                <w:szCs w:val="20"/>
              </w:rPr>
              <w:t>Boolean</w:t>
            </w:r>
          </w:p>
        </w:tc>
        <w:tc>
          <w:tcPr>
            <w:tcW w:w="6210" w:type="dxa"/>
            <w:tcBorders>
              <w:top w:val="single" w:sz="4" w:space="0" w:color="000000"/>
              <w:left w:val="single" w:sz="4" w:space="0" w:color="000000"/>
              <w:bottom w:val="single" w:sz="4" w:space="0" w:color="000000"/>
              <w:right w:val="single" w:sz="4" w:space="0" w:color="000000"/>
            </w:tcBorders>
          </w:tcPr>
          <w:p w14:paraId="126BF69B" w14:textId="77777777" w:rsidR="009A67F8" w:rsidRPr="00A067A8" w:rsidRDefault="009A67F8" w:rsidP="009A67F8">
            <w:pPr>
              <w:snapToGrid w:val="0"/>
              <w:spacing w:after="0"/>
              <w:rPr>
                <w:sz w:val="20"/>
                <w:szCs w:val="20"/>
              </w:rPr>
            </w:pPr>
            <w:r w:rsidRPr="00A067A8">
              <w:rPr>
                <w:sz w:val="20"/>
                <w:szCs w:val="20"/>
              </w:rPr>
              <w:t>Default=false. Set to true to gunzip the file as it is being read.</w:t>
            </w:r>
          </w:p>
        </w:tc>
      </w:tr>
      <w:tr w:rsidR="009A67F8" w:rsidRPr="00A067A8" w14:paraId="58375F4A" w14:textId="77777777" w:rsidTr="005A2A3E">
        <w:tc>
          <w:tcPr>
            <w:tcW w:w="2108" w:type="dxa"/>
            <w:tcBorders>
              <w:top w:val="single" w:sz="4" w:space="0" w:color="000000"/>
              <w:left w:val="single" w:sz="4" w:space="0" w:color="000000"/>
              <w:bottom w:val="single" w:sz="4" w:space="0" w:color="000000"/>
            </w:tcBorders>
          </w:tcPr>
          <w:p w14:paraId="054BE737" w14:textId="77777777" w:rsidR="009A67F8" w:rsidRPr="00A067A8" w:rsidRDefault="009A67F8" w:rsidP="009A67F8">
            <w:pPr>
              <w:snapToGrid w:val="0"/>
              <w:spacing w:after="0"/>
              <w:rPr>
                <w:sz w:val="20"/>
                <w:szCs w:val="20"/>
              </w:rPr>
            </w:pPr>
            <w:r w:rsidRPr="00A067A8">
              <w:rPr>
                <w:sz w:val="20"/>
                <w:szCs w:val="20"/>
              </w:rPr>
              <w:t>ParityCheck</w:t>
            </w:r>
          </w:p>
        </w:tc>
        <w:tc>
          <w:tcPr>
            <w:tcW w:w="1170" w:type="dxa"/>
            <w:tcBorders>
              <w:top w:val="single" w:sz="4" w:space="0" w:color="000000"/>
              <w:left w:val="single" w:sz="4" w:space="0" w:color="000000"/>
              <w:bottom w:val="single" w:sz="4" w:space="0" w:color="000000"/>
            </w:tcBorders>
          </w:tcPr>
          <w:p w14:paraId="4BF1EA78" w14:textId="77777777" w:rsidR="009A67F8" w:rsidRPr="00A067A8" w:rsidRDefault="009A67F8" w:rsidP="009A67F8">
            <w:pPr>
              <w:snapToGrid w:val="0"/>
              <w:spacing w:after="0"/>
              <w:rPr>
                <w:sz w:val="20"/>
                <w:szCs w:val="20"/>
              </w:rPr>
            </w:pPr>
            <w:r w:rsidRPr="00A067A8">
              <w:rPr>
                <w:sz w:val="20"/>
                <w:szCs w:val="20"/>
              </w:rPr>
              <w:t>String</w:t>
            </w:r>
          </w:p>
        </w:tc>
        <w:tc>
          <w:tcPr>
            <w:tcW w:w="6210" w:type="dxa"/>
            <w:tcBorders>
              <w:top w:val="single" w:sz="4" w:space="0" w:color="000000"/>
              <w:left w:val="single" w:sz="4" w:space="0" w:color="000000"/>
              <w:bottom w:val="single" w:sz="4" w:space="0" w:color="000000"/>
              <w:right w:val="single" w:sz="4" w:space="0" w:color="000000"/>
            </w:tcBorders>
          </w:tcPr>
          <w:p w14:paraId="1ABCCDFF" w14:textId="77777777" w:rsidR="009A67F8" w:rsidRPr="00A067A8" w:rsidRDefault="009A67F8" w:rsidP="009A67F8">
            <w:pPr>
              <w:snapToGrid w:val="0"/>
              <w:spacing w:after="0"/>
              <w:rPr>
                <w:sz w:val="20"/>
                <w:szCs w:val="20"/>
              </w:rPr>
            </w:pPr>
            <w:r w:rsidRPr="00A067A8">
              <w:rPr>
                <w:sz w:val="20"/>
                <w:szCs w:val="20"/>
              </w:rPr>
              <w:t>“none” (default) = no parity checking. “odd” means do an odd parity check and replace bad characters with ‘$’ and strip partiy from all results. Likewise “even” does an even check. “strip” means to strip parity bits but do no checking.</w:t>
            </w:r>
          </w:p>
        </w:tc>
      </w:tr>
      <w:tr w:rsidR="005A2A3E" w:rsidRPr="00A067A8" w14:paraId="1E204717" w14:textId="77777777" w:rsidTr="005A2A3E">
        <w:tc>
          <w:tcPr>
            <w:tcW w:w="2108" w:type="dxa"/>
            <w:tcBorders>
              <w:top w:val="single" w:sz="4" w:space="0" w:color="000000"/>
              <w:left w:val="single" w:sz="4" w:space="0" w:color="000000"/>
              <w:bottom w:val="single" w:sz="4" w:space="0" w:color="000000"/>
            </w:tcBorders>
          </w:tcPr>
          <w:p w14:paraId="4C0CDD22" w14:textId="6E2F62D4" w:rsidR="005A2A3E" w:rsidRPr="00A067A8" w:rsidRDefault="005A2A3E" w:rsidP="009A67F8">
            <w:pPr>
              <w:snapToGrid w:val="0"/>
              <w:spacing w:after="0"/>
              <w:rPr>
                <w:sz w:val="20"/>
                <w:szCs w:val="20"/>
              </w:rPr>
            </w:pPr>
            <w:r>
              <w:rPr>
                <w:sz w:val="20"/>
                <w:szCs w:val="20"/>
              </w:rPr>
              <w:t>fileRestSeconds</w:t>
            </w:r>
          </w:p>
        </w:tc>
        <w:tc>
          <w:tcPr>
            <w:tcW w:w="1170" w:type="dxa"/>
            <w:tcBorders>
              <w:top w:val="single" w:sz="4" w:space="0" w:color="000000"/>
              <w:left w:val="single" w:sz="4" w:space="0" w:color="000000"/>
              <w:bottom w:val="single" w:sz="4" w:space="0" w:color="000000"/>
            </w:tcBorders>
          </w:tcPr>
          <w:p w14:paraId="248C47B5" w14:textId="4C2DD753" w:rsidR="005A2A3E" w:rsidRPr="00A067A8" w:rsidRDefault="005A2A3E" w:rsidP="009A67F8">
            <w:pPr>
              <w:snapToGrid w:val="0"/>
              <w:spacing w:after="0"/>
              <w:rPr>
                <w:sz w:val="20"/>
                <w:szCs w:val="20"/>
              </w:rPr>
            </w:pPr>
            <w:r>
              <w:rPr>
                <w:sz w:val="20"/>
                <w:szCs w:val="20"/>
              </w:rPr>
              <w:t>Integer</w:t>
            </w:r>
          </w:p>
        </w:tc>
        <w:tc>
          <w:tcPr>
            <w:tcW w:w="6210" w:type="dxa"/>
            <w:tcBorders>
              <w:top w:val="single" w:sz="4" w:space="0" w:color="000000"/>
              <w:left w:val="single" w:sz="4" w:space="0" w:color="000000"/>
              <w:bottom w:val="single" w:sz="4" w:space="0" w:color="000000"/>
              <w:right w:val="single" w:sz="4" w:space="0" w:color="000000"/>
            </w:tcBorders>
          </w:tcPr>
          <w:p w14:paraId="34A7A2E0" w14:textId="15AA62BF" w:rsidR="005A2A3E" w:rsidRPr="00A067A8" w:rsidRDefault="005A2A3E" w:rsidP="009A67F8">
            <w:pPr>
              <w:snapToGrid w:val="0"/>
              <w:spacing w:after="0"/>
              <w:rPr>
                <w:sz w:val="20"/>
                <w:szCs w:val="20"/>
              </w:rPr>
            </w:pPr>
            <w:r>
              <w:rPr>
                <w:sz w:val="20"/>
                <w:szCs w:val="20"/>
              </w:rPr>
              <w:t>Allow this many seconds to elapse since last modify time before processing file. This prevents processing of a file that is currently being written.</w:t>
            </w:r>
          </w:p>
        </w:tc>
      </w:tr>
    </w:tbl>
    <w:p w14:paraId="5F4F87CD" w14:textId="117E7BCD" w:rsidR="009A67F8" w:rsidRDefault="009A67F8" w:rsidP="009A67F8">
      <w:pPr>
        <w:pStyle w:val="Caption"/>
      </w:pPr>
      <w:r>
        <w:t>Table 8</w:t>
      </w:r>
      <w:r>
        <w:noBreakHyphen/>
      </w:r>
      <w:fldSimple w:instr=" SEQ Table \* ARABIC ">
        <w:r w:rsidR="002E004A">
          <w:rPr>
            <w:noProof/>
          </w:rPr>
          <w:t>1</w:t>
        </w:r>
      </w:fldSimple>
      <w:r>
        <w:t>: Properties for Directory Data Source.</w:t>
      </w:r>
    </w:p>
    <w:p w14:paraId="0919AF39" w14:textId="6052C653" w:rsidR="009A67F8" w:rsidRDefault="009A67F8" w:rsidP="009A67F8">
      <w:pPr>
        <w:pageBreakBefore/>
        <w:rPr>
          <w:b/>
        </w:rPr>
      </w:pPr>
      <w:r>
        <w:rPr>
          <w:b/>
        </w:rPr>
        <w:lastRenderedPageBreak/>
        <w:t xml:space="preserve">Setting up a Tree of Directories for </w:t>
      </w:r>
      <w:r w:rsidR="00A067A8">
        <w:rPr>
          <w:b/>
        </w:rPr>
        <w:t>Data Logger</w:t>
      </w:r>
      <w:r>
        <w:rPr>
          <w:b/>
        </w:rPr>
        <w:t xml:space="preserve"> Files:</w:t>
      </w:r>
    </w:p>
    <w:p w14:paraId="3963D8D4" w14:textId="77777777" w:rsidR="009A67F8" w:rsidRDefault="009A67F8" w:rsidP="009A67F8">
      <w:r>
        <w:t>To set up a tree of directories to be watched, set ‘DirectoryName’ to the root of the tree, and set ‘Recursive’ to true. If you want to devote each sub-directory to a specific platform, set ‘SubdirIsMediumId’ to true. Then name each subdirectory with the transport identifier in the platform.</w:t>
      </w:r>
    </w:p>
    <w:p w14:paraId="4681FC8E" w14:textId="77777777" w:rsidR="009A67F8" w:rsidRDefault="009A67F8" w:rsidP="009A67F8">
      <w:r>
        <w:t>Example: I have two data-loggers. The platform records have medium IDs of “01435532-cr10-1” and “05523352-cr10-1”. The file headers do not contain the STATION identifier. The data files will all end in “.dat”. After processing, I want the files renamed with the extension “.done”.</w:t>
      </w:r>
    </w:p>
    <w:p w14:paraId="03C2AEA1" w14:textId="77777777" w:rsidR="009A67F8" w:rsidRDefault="009A67F8" w:rsidP="009A67F8">
      <w:r>
        <w:t>I can set up a tree as follows:</w:t>
      </w:r>
    </w:p>
    <w:p w14:paraId="5EB1FE33" w14:textId="77777777" w:rsidR="009A67F8" w:rsidRDefault="009A67F8" w:rsidP="00A067A8">
      <w:pPr>
        <w:pStyle w:val="ListBullet"/>
        <w:numPr>
          <w:ilvl w:val="0"/>
          <w:numId w:val="2"/>
        </w:numPr>
      </w:pPr>
      <w:r>
        <w:t>Parent Dir:  $HOME/edl-data</w:t>
      </w:r>
    </w:p>
    <w:p w14:paraId="6D71CEB4" w14:textId="77777777" w:rsidR="009A67F8" w:rsidRDefault="009A67F8" w:rsidP="00A067A8">
      <w:pPr>
        <w:pStyle w:val="ListBullet"/>
        <w:numPr>
          <w:ilvl w:val="0"/>
          <w:numId w:val="2"/>
        </w:numPr>
        <w:tabs>
          <w:tab w:val="left" w:pos="1080"/>
        </w:tabs>
        <w:ind w:left="1080" w:firstLine="0"/>
      </w:pPr>
      <w:r>
        <w:t>Sub Dir: 01435532-cr10-1</w:t>
      </w:r>
    </w:p>
    <w:p w14:paraId="4213C9F9" w14:textId="77777777" w:rsidR="009A67F8" w:rsidRDefault="009A67F8" w:rsidP="00A067A8">
      <w:pPr>
        <w:pStyle w:val="ListBullet"/>
        <w:numPr>
          <w:ilvl w:val="0"/>
          <w:numId w:val="2"/>
        </w:numPr>
        <w:tabs>
          <w:tab w:val="left" w:pos="1080"/>
        </w:tabs>
        <w:ind w:left="1080" w:firstLine="0"/>
      </w:pPr>
      <w:r>
        <w:t>Sub Dir: 05523352-cr10-1</w:t>
      </w:r>
    </w:p>
    <w:p w14:paraId="0C383598" w14:textId="77777777" w:rsidR="009A67F8" w:rsidRDefault="009A67F8" w:rsidP="009A67F8">
      <w:pPr>
        <w:pStyle w:val="ListBullet"/>
        <w:ind w:left="360" w:hanging="360"/>
      </w:pPr>
    </w:p>
    <w:p w14:paraId="636CBD6A" w14:textId="77777777" w:rsidR="009A67F8" w:rsidRDefault="009A67F8" w:rsidP="009A67F8">
      <w:r>
        <w:t>I set up a DirectoryDataSource with the following parameters:</w:t>
      </w:r>
    </w:p>
    <w:tbl>
      <w:tblPr>
        <w:tblW w:w="0" w:type="auto"/>
        <w:tblInd w:w="-20" w:type="dxa"/>
        <w:tblLayout w:type="fixed"/>
        <w:tblLook w:val="0000" w:firstRow="0" w:lastRow="0" w:firstColumn="0" w:lastColumn="0" w:noHBand="0" w:noVBand="0"/>
      </w:tblPr>
      <w:tblGrid>
        <w:gridCol w:w="2808"/>
        <w:gridCol w:w="2920"/>
      </w:tblGrid>
      <w:tr w:rsidR="009A67F8" w14:paraId="11812ABE" w14:textId="77777777" w:rsidTr="009A67F8">
        <w:tc>
          <w:tcPr>
            <w:tcW w:w="2808" w:type="dxa"/>
            <w:tcBorders>
              <w:top w:val="single" w:sz="4" w:space="0" w:color="000000"/>
              <w:left w:val="single" w:sz="4" w:space="0" w:color="000000"/>
              <w:bottom w:val="single" w:sz="4" w:space="0" w:color="000000"/>
            </w:tcBorders>
          </w:tcPr>
          <w:p w14:paraId="5DAB8A5C" w14:textId="77777777" w:rsidR="009A67F8" w:rsidRDefault="009A67F8" w:rsidP="009A67F8">
            <w:pPr>
              <w:snapToGrid w:val="0"/>
              <w:spacing w:after="0"/>
            </w:pPr>
            <w:r>
              <w:t>DirectoryName</w:t>
            </w:r>
          </w:p>
        </w:tc>
        <w:tc>
          <w:tcPr>
            <w:tcW w:w="2920" w:type="dxa"/>
            <w:tcBorders>
              <w:top w:val="single" w:sz="4" w:space="0" w:color="000000"/>
              <w:left w:val="single" w:sz="4" w:space="0" w:color="000000"/>
              <w:bottom w:val="single" w:sz="4" w:space="0" w:color="000000"/>
              <w:right w:val="single" w:sz="4" w:space="0" w:color="000000"/>
            </w:tcBorders>
          </w:tcPr>
          <w:p w14:paraId="18E7D91F" w14:textId="77777777" w:rsidR="009A67F8" w:rsidRDefault="009A67F8" w:rsidP="009A67F8">
            <w:pPr>
              <w:snapToGrid w:val="0"/>
              <w:spacing w:after="0"/>
            </w:pPr>
            <w:r>
              <w:t>$HOME/edl-data</w:t>
            </w:r>
          </w:p>
        </w:tc>
      </w:tr>
      <w:tr w:rsidR="009A67F8" w14:paraId="2449402F" w14:textId="77777777" w:rsidTr="009A67F8">
        <w:tc>
          <w:tcPr>
            <w:tcW w:w="2808" w:type="dxa"/>
            <w:tcBorders>
              <w:top w:val="single" w:sz="4" w:space="0" w:color="000000"/>
              <w:left w:val="single" w:sz="4" w:space="0" w:color="000000"/>
              <w:bottom w:val="single" w:sz="4" w:space="0" w:color="000000"/>
            </w:tcBorders>
          </w:tcPr>
          <w:p w14:paraId="23518282" w14:textId="77777777" w:rsidR="009A67F8" w:rsidRDefault="009A67F8" w:rsidP="009A67F8">
            <w:pPr>
              <w:snapToGrid w:val="0"/>
              <w:spacing w:after="0"/>
            </w:pPr>
            <w:r>
              <w:t>FileExt</w:t>
            </w:r>
          </w:p>
        </w:tc>
        <w:tc>
          <w:tcPr>
            <w:tcW w:w="2920" w:type="dxa"/>
            <w:tcBorders>
              <w:top w:val="single" w:sz="4" w:space="0" w:color="000000"/>
              <w:left w:val="single" w:sz="4" w:space="0" w:color="000000"/>
              <w:bottom w:val="single" w:sz="4" w:space="0" w:color="000000"/>
              <w:right w:val="single" w:sz="4" w:space="0" w:color="000000"/>
            </w:tcBorders>
          </w:tcPr>
          <w:p w14:paraId="090873A5" w14:textId="77777777" w:rsidR="009A67F8" w:rsidRDefault="009A67F8" w:rsidP="009A67F8">
            <w:pPr>
              <w:snapToGrid w:val="0"/>
              <w:spacing w:after="0"/>
            </w:pPr>
            <w:r>
              <w:t>.dat</w:t>
            </w:r>
          </w:p>
        </w:tc>
      </w:tr>
      <w:tr w:rsidR="009A67F8" w14:paraId="7A8D0985" w14:textId="77777777" w:rsidTr="009A67F8">
        <w:tc>
          <w:tcPr>
            <w:tcW w:w="2808" w:type="dxa"/>
            <w:tcBorders>
              <w:top w:val="single" w:sz="4" w:space="0" w:color="000000"/>
              <w:left w:val="single" w:sz="4" w:space="0" w:color="000000"/>
              <w:bottom w:val="single" w:sz="4" w:space="0" w:color="000000"/>
            </w:tcBorders>
          </w:tcPr>
          <w:p w14:paraId="29300A3E" w14:textId="77777777" w:rsidR="009A67F8" w:rsidRDefault="009A67F8" w:rsidP="009A67F8">
            <w:pPr>
              <w:snapToGrid w:val="0"/>
              <w:spacing w:after="0"/>
            </w:pPr>
            <w:r>
              <w:t>Recursive</w:t>
            </w:r>
          </w:p>
        </w:tc>
        <w:tc>
          <w:tcPr>
            <w:tcW w:w="2920" w:type="dxa"/>
            <w:tcBorders>
              <w:top w:val="single" w:sz="4" w:space="0" w:color="000000"/>
              <w:left w:val="single" w:sz="4" w:space="0" w:color="000000"/>
              <w:bottom w:val="single" w:sz="4" w:space="0" w:color="000000"/>
              <w:right w:val="single" w:sz="4" w:space="0" w:color="000000"/>
            </w:tcBorders>
          </w:tcPr>
          <w:p w14:paraId="3305A4B9" w14:textId="77777777" w:rsidR="009A67F8" w:rsidRDefault="009A67F8" w:rsidP="009A67F8">
            <w:pPr>
              <w:snapToGrid w:val="0"/>
              <w:spacing w:after="0"/>
            </w:pPr>
            <w:r>
              <w:t>true</w:t>
            </w:r>
          </w:p>
        </w:tc>
      </w:tr>
      <w:tr w:rsidR="009A67F8" w14:paraId="2CE0EEF2" w14:textId="77777777" w:rsidTr="009A67F8">
        <w:tc>
          <w:tcPr>
            <w:tcW w:w="2808" w:type="dxa"/>
            <w:tcBorders>
              <w:top w:val="single" w:sz="4" w:space="0" w:color="000000"/>
              <w:left w:val="single" w:sz="4" w:space="0" w:color="000000"/>
              <w:bottom w:val="single" w:sz="4" w:space="0" w:color="000000"/>
            </w:tcBorders>
          </w:tcPr>
          <w:p w14:paraId="0FB33BFD" w14:textId="77777777" w:rsidR="009A67F8" w:rsidRDefault="009A67F8" w:rsidP="009A67F8">
            <w:pPr>
              <w:snapToGrid w:val="0"/>
              <w:spacing w:after="0"/>
            </w:pPr>
            <w:r>
              <w:t>SubdirIsMediumId</w:t>
            </w:r>
          </w:p>
        </w:tc>
        <w:tc>
          <w:tcPr>
            <w:tcW w:w="2920" w:type="dxa"/>
            <w:tcBorders>
              <w:top w:val="single" w:sz="4" w:space="0" w:color="000000"/>
              <w:left w:val="single" w:sz="4" w:space="0" w:color="000000"/>
              <w:bottom w:val="single" w:sz="4" w:space="0" w:color="000000"/>
              <w:right w:val="single" w:sz="4" w:space="0" w:color="000000"/>
            </w:tcBorders>
          </w:tcPr>
          <w:p w14:paraId="6A11185F" w14:textId="77777777" w:rsidR="009A67F8" w:rsidRDefault="009A67F8" w:rsidP="009A67F8">
            <w:pPr>
              <w:snapToGrid w:val="0"/>
              <w:spacing w:after="0"/>
            </w:pPr>
            <w:r>
              <w:t>true</w:t>
            </w:r>
          </w:p>
        </w:tc>
      </w:tr>
      <w:tr w:rsidR="009A67F8" w14:paraId="3EA1DB90" w14:textId="77777777" w:rsidTr="009A67F8">
        <w:tc>
          <w:tcPr>
            <w:tcW w:w="2808" w:type="dxa"/>
            <w:tcBorders>
              <w:top w:val="single" w:sz="4" w:space="0" w:color="000000"/>
              <w:left w:val="single" w:sz="4" w:space="0" w:color="000000"/>
              <w:bottom w:val="single" w:sz="4" w:space="0" w:color="000000"/>
            </w:tcBorders>
          </w:tcPr>
          <w:p w14:paraId="4C3B8C1C" w14:textId="77777777" w:rsidR="009A67F8" w:rsidRDefault="009A67F8" w:rsidP="009A67F8">
            <w:pPr>
              <w:snapToGrid w:val="0"/>
              <w:spacing w:after="0"/>
            </w:pPr>
            <w:r>
              <w:t>DoneExt</w:t>
            </w:r>
          </w:p>
        </w:tc>
        <w:tc>
          <w:tcPr>
            <w:tcW w:w="2920" w:type="dxa"/>
            <w:tcBorders>
              <w:top w:val="single" w:sz="4" w:space="0" w:color="000000"/>
              <w:left w:val="single" w:sz="4" w:space="0" w:color="000000"/>
              <w:bottom w:val="single" w:sz="4" w:space="0" w:color="000000"/>
              <w:right w:val="single" w:sz="4" w:space="0" w:color="000000"/>
            </w:tcBorders>
          </w:tcPr>
          <w:p w14:paraId="237AF1FA" w14:textId="77777777" w:rsidR="009A67F8" w:rsidRDefault="009A67F8" w:rsidP="009A67F8">
            <w:pPr>
              <w:snapToGrid w:val="0"/>
              <w:spacing w:after="0"/>
            </w:pPr>
            <w:r>
              <w:t>.done</w:t>
            </w:r>
          </w:p>
        </w:tc>
      </w:tr>
    </w:tbl>
    <w:p w14:paraId="6270F1B0" w14:textId="77777777" w:rsidR="009A67F8" w:rsidRDefault="009A67F8" w:rsidP="009A67F8"/>
    <w:p w14:paraId="21F4C6A1" w14:textId="77777777" w:rsidR="009A67F8" w:rsidRDefault="009A67F8" w:rsidP="009A67F8">
      <w:r>
        <w:t>I then build a routing spec that uses this data source. When I run the routing spec, it watches for new files to appear. I place the data files in the appropriate sub-directory and they are immediately processed.</w:t>
      </w:r>
    </w:p>
    <w:p w14:paraId="4674D239" w14:textId="77777777" w:rsidR="009A67F8" w:rsidRDefault="009A67F8" w:rsidP="009A67F8">
      <w:pPr>
        <w:rPr>
          <w:b/>
        </w:rPr>
      </w:pPr>
      <w:r>
        <w:rPr>
          <w:b/>
        </w:rPr>
        <w:t>Files with Errors:</w:t>
      </w:r>
    </w:p>
    <w:p w14:paraId="0AB1B658" w14:textId="77777777" w:rsidR="009A67F8" w:rsidRDefault="009A67F8" w:rsidP="009A67F8">
      <w:r>
        <w:t>If a file contains un-recoverable errors, we don’t want the routing spec to abort, as it would if we were only processing a single file. When such an error occurs, DirectoryDataSource renames the file with the extensions “.err” and leaves it in the input directory. FAILURE messages will be generated in the log explaining the nature of the problem.</w:t>
      </w:r>
    </w:p>
    <w:p w14:paraId="5EACF514" w14:textId="77777777" w:rsidR="009A67F8" w:rsidRDefault="009A67F8" w:rsidP="009A67F8">
      <w:pPr>
        <w:rPr>
          <w:b/>
        </w:rPr>
      </w:pPr>
      <w:r>
        <w:rPr>
          <w:b/>
        </w:rPr>
        <w:t>Only Process Complete Files</w:t>
      </w:r>
    </w:p>
    <w:p w14:paraId="2C42F96D" w14:textId="77777777" w:rsidR="009A67F8" w:rsidRDefault="009A67F8" w:rsidP="009A67F8">
      <w:r>
        <w:t>We only want to process files that are complete. Consider the following scenario: I am copying a large EDL file from a floppy disk into the input directory. Before the copy is complete, the Directory Data Source grabs the (partial) file and processes it. There are two way to avoid this problem:</w:t>
      </w:r>
    </w:p>
    <w:p w14:paraId="2067996D" w14:textId="77777777" w:rsidR="009A67F8" w:rsidRDefault="009A67F8" w:rsidP="00A067A8">
      <w:pPr>
        <w:pStyle w:val="ListBullet"/>
        <w:numPr>
          <w:ilvl w:val="0"/>
          <w:numId w:val="2"/>
        </w:numPr>
      </w:pPr>
      <w:r>
        <w:t xml:space="preserve">Specify a FileExt property like “.dat”. Copy the file in from the floppy disk </w:t>
      </w:r>
      <w:r>
        <w:rPr>
          <w:i/>
        </w:rPr>
        <w:t>without</w:t>
      </w:r>
      <w:r>
        <w:t xml:space="preserve"> the extension, and then rename the file </w:t>
      </w:r>
      <w:r>
        <w:rPr>
          <w:i/>
        </w:rPr>
        <w:t xml:space="preserve">with </w:t>
      </w:r>
      <w:r>
        <w:t>the extension.</w:t>
      </w:r>
    </w:p>
    <w:p w14:paraId="4175A15F" w14:textId="77777777" w:rsidR="009A67F8" w:rsidRDefault="009A67F8" w:rsidP="009A67F8">
      <w:pPr>
        <w:pStyle w:val="ListEnd"/>
      </w:pPr>
      <w:r>
        <w:t>Unix Only: Copy the file to a temporary directory on the same mounted disk partition. Then use the ‘mv’ command to move it into the input directory.</w:t>
      </w:r>
    </w:p>
    <w:p w14:paraId="58BC8AE2" w14:textId="77777777" w:rsidR="009A67F8" w:rsidRDefault="009A67F8" w:rsidP="009A67F8">
      <w:pPr>
        <w:rPr>
          <w:b/>
        </w:rPr>
      </w:pPr>
      <w:r>
        <w:rPr>
          <w:b/>
        </w:rPr>
        <w:t>File Name Delimiters</w:t>
      </w:r>
    </w:p>
    <w:p w14:paraId="5428E3FB" w14:textId="77777777" w:rsidR="009A67F8" w:rsidRDefault="009A67F8" w:rsidP="009A67F8">
      <w:r>
        <w:lastRenderedPageBreak/>
        <w:t xml:space="preserve">The ‘fileNameDelimiter’ property is used in conjunction with ‘nameIsMediumId’. If only the first part of the name is to be considered the medium ID. Set fileNameDelimiter to the character that separates the mediumID from the rest of the file name. The default is a single period. For example suppose the file from station ‘CORA’ has a time-stamp in the name: </w:t>
      </w:r>
    </w:p>
    <w:p w14:paraId="3FBEF2E5" w14:textId="77777777" w:rsidR="009A67F8" w:rsidRDefault="009A67F8" w:rsidP="009A67F8">
      <w:pPr>
        <w:ind w:firstLine="720"/>
      </w:pPr>
      <w:r>
        <w:t>CORA-0905041230.dat</w:t>
      </w:r>
    </w:p>
    <w:p w14:paraId="1B790573" w14:textId="77777777" w:rsidR="009A67F8" w:rsidRDefault="009A67F8" w:rsidP="009A67F8">
      <w:r>
        <w:t>In this case, set nameIsMediumId=true, fileNameDelimiter=- (a single hyphen), and fileExt=”.dat”.</w:t>
      </w:r>
    </w:p>
    <w:p w14:paraId="0CD2C07B" w14:textId="77777777" w:rsidR="009A67F8" w:rsidRDefault="009A67F8" w:rsidP="009A67F8">
      <w:pPr>
        <w:pStyle w:val="Heading3"/>
        <w:keepLines w:val="0"/>
        <w:tabs>
          <w:tab w:val="num" w:pos="0"/>
        </w:tabs>
        <w:suppressAutoHyphens/>
        <w:spacing w:before="240"/>
        <w:ind w:left="0" w:firstLine="0"/>
        <w:jc w:val="both"/>
      </w:pPr>
      <w:bookmarkStart w:id="21" w:name="_Toc233104981"/>
      <w:bookmarkStart w:id="22" w:name="_Toc64562163"/>
      <w:r>
        <w:t>Files with No Header</w:t>
      </w:r>
      <w:bookmarkEnd w:id="21"/>
      <w:bookmarkEnd w:id="22"/>
    </w:p>
    <w:p w14:paraId="0C2EEEE7" w14:textId="77777777" w:rsidR="009A67F8" w:rsidRDefault="009A67F8" w:rsidP="009A67F8">
      <w:r>
        <w:t>When processing files that contain no header, you need to set the property OneMessageFile=true. This tells DECODES that the entire file is to be taken as a single message.</w:t>
      </w:r>
    </w:p>
    <w:p w14:paraId="7F8FBA94" w14:textId="77777777" w:rsidR="009A67F8" w:rsidRDefault="009A67F8" w:rsidP="009A67F8">
      <w:r>
        <w:t>Then DECODES needs a way to associate the file to a platform. The medium ID can be found in 3 places:</w:t>
      </w:r>
    </w:p>
    <w:p w14:paraId="47F5B57A" w14:textId="77777777" w:rsidR="009A67F8" w:rsidRDefault="009A67F8" w:rsidP="008048BA">
      <w:pPr>
        <w:pStyle w:val="BodyText"/>
        <w:numPr>
          <w:ilvl w:val="0"/>
          <w:numId w:val="6"/>
        </w:numPr>
      </w:pPr>
      <w:r>
        <w:t>The file name: Add a property NameIsMediumId=true</w:t>
      </w:r>
    </w:p>
    <w:p w14:paraId="383FF0F2" w14:textId="77777777" w:rsidR="009A67F8" w:rsidRDefault="009A67F8" w:rsidP="008048BA">
      <w:pPr>
        <w:pStyle w:val="BodyText"/>
        <w:numPr>
          <w:ilvl w:val="0"/>
          <w:numId w:val="6"/>
        </w:numPr>
      </w:pPr>
      <w:r>
        <w:t>The subdirectory containing the file: That is, you might have a hierarchy of directories with a separate subdirectory for each platform. The subdirectory is to be taken as the medium ID. Then set property SubdirIsMediumId=true</w:t>
      </w:r>
    </w:p>
    <w:p w14:paraId="080B55C6" w14:textId="77777777" w:rsidR="009A67F8" w:rsidRDefault="009A67F8" w:rsidP="008048BA">
      <w:pPr>
        <w:pStyle w:val="BodyText"/>
        <w:numPr>
          <w:ilvl w:val="0"/>
          <w:numId w:val="6"/>
        </w:numPr>
      </w:pPr>
      <w:r>
        <w:t>If all files from a given data source have the same medium ID, you can set a property “MediumID” with the value.</w:t>
      </w:r>
    </w:p>
    <w:p w14:paraId="35E648F3" w14:textId="77777777" w:rsidR="009A67F8" w:rsidRDefault="009A67F8" w:rsidP="009A67F8">
      <w:pPr>
        <w:pStyle w:val="BodyText"/>
      </w:pPr>
      <w:r>
        <w:t>In the data source record, set medium type to either “NoHeader”, or “Other”.</w:t>
      </w:r>
    </w:p>
    <w:p w14:paraId="5E8958B5" w14:textId="77777777" w:rsidR="009A67F8" w:rsidRDefault="009A67F8" w:rsidP="009A67F8">
      <w:pPr>
        <w:pStyle w:val="BodyText"/>
      </w:pPr>
      <w:r>
        <w:t>In the Platform Transport Medium record, set Medium Type to “Other”. If “Other” is not one of the choices in the pull-down list, use the Reference List Editor “rledit” program to add it.</w:t>
      </w:r>
    </w:p>
    <w:p w14:paraId="2CDC6C01" w14:textId="77777777" w:rsidR="00A067A8" w:rsidRDefault="00A067A8">
      <w:pPr>
        <w:spacing w:after="0"/>
        <w:rPr>
          <w:rFonts w:eastAsiaTheme="majorEastAsia" w:cstheme="majorBidi"/>
          <w:b/>
          <w:bCs/>
          <w:sz w:val="36"/>
          <w:szCs w:val="36"/>
        </w:rPr>
      </w:pPr>
      <w:bookmarkStart w:id="23" w:name="_toc2417"/>
      <w:bookmarkStart w:id="24" w:name="_Toc233104982"/>
      <w:bookmarkEnd w:id="23"/>
      <w:r>
        <w:br w:type="page"/>
      </w:r>
    </w:p>
    <w:p w14:paraId="561D0E11" w14:textId="628F41CE" w:rsidR="009A67F8" w:rsidRDefault="009A67F8" w:rsidP="009A67F8">
      <w:pPr>
        <w:pStyle w:val="Heading2"/>
        <w:keepLines w:val="0"/>
        <w:tabs>
          <w:tab w:val="num" w:pos="0"/>
        </w:tabs>
        <w:suppressAutoHyphens/>
        <w:spacing w:before="240"/>
        <w:ind w:left="0" w:firstLine="0"/>
      </w:pPr>
      <w:bookmarkStart w:id="25" w:name="_Toc64562164"/>
      <w:r>
        <w:lastRenderedPageBreak/>
        <w:t>Hot Backup Group Data Source</w:t>
      </w:r>
      <w:bookmarkEnd w:id="24"/>
      <w:bookmarkEnd w:id="25"/>
    </w:p>
    <w:p w14:paraId="33B174BF" w14:textId="77777777" w:rsidR="009A67F8" w:rsidRDefault="009A67F8" w:rsidP="009A67F8">
      <w:r>
        <w:t>A Hot Backup Group Data Source is primarily used for a set of LRGS connections. One connection may fail, in which case we want our routing spec to try another. This makes your routing spec more reliable, particularly if this is a real-time routing spec that runs continuously (i.e. no “Until Time”).</w:t>
      </w:r>
    </w:p>
    <w:p w14:paraId="39D8A3AC" w14:textId="77777777" w:rsidR="009A67F8" w:rsidRDefault="009A67F8" w:rsidP="009A67F8">
      <w:r>
        <w:t>Currently there is only one property that is used by a Hot Backup Group:</w:t>
      </w:r>
    </w:p>
    <w:p w14:paraId="470BC09F" w14:textId="77777777" w:rsidR="009A67F8" w:rsidRDefault="009A67F8" w:rsidP="00A067A8">
      <w:pPr>
        <w:pStyle w:val="ListBullet"/>
        <w:numPr>
          <w:ilvl w:val="0"/>
          <w:numId w:val="2"/>
        </w:numPr>
      </w:pPr>
      <w:r>
        <w:t>recheck: (default = 900 seconds, or 15 minutes) – If the currently active data source is not the first one in the list, the Hot Backup Group will attempt to connect to higher priority data sources at this period.</w:t>
      </w:r>
    </w:p>
    <w:p w14:paraId="28E96403" w14:textId="77777777" w:rsidR="009A67F8" w:rsidRDefault="009A67F8" w:rsidP="00A067A8">
      <w:pPr>
        <w:pStyle w:val="ListBullet"/>
        <w:numPr>
          <w:ilvl w:val="0"/>
          <w:numId w:val="2"/>
        </w:numPr>
      </w:pPr>
      <w:r>
        <w:t>fudge: (default = 120 seconds, or 2 minutes) – Amount of time to back-up after connecting to new data source.</w:t>
      </w:r>
    </w:p>
    <w:p w14:paraId="1CAE8F2C" w14:textId="77777777" w:rsidR="009A67F8" w:rsidRDefault="009A67F8" w:rsidP="009A67F8"/>
    <w:p w14:paraId="6FB75AC8" w14:textId="77777777" w:rsidR="009A67F8" w:rsidRDefault="009A67F8" w:rsidP="009A67F8">
      <w:r>
        <w:t xml:space="preserve">The Hot Backup Group contains an </w:t>
      </w:r>
      <w:r>
        <w:rPr>
          <w:i/>
        </w:rPr>
        <w:t>ordered</w:t>
      </w:r>
      <w:r>
        <w:t xml:space="preserve"> list of LRGS data sources. The group will prefer the members in the order they are listed.</w:t>
      </w:r>
    </w:p>
    <w:p w14:paraId="682295A7" w14:textId="77777777" w:rsidR="009A67F8" w:rsidRDefault="009A67F8" w:rsidP="009A67F8">
      <w:r>
        <w:t xml:space="preserve">Upon start-up, the group will attempt to connect to a LRGS, starting with the first one listed. Once a successful connection is made, this LRGS becomes </w:t>
      </w:r>
      <w:r>
        <w:rPr>
          <w:i/>
        </w:rPr>
        <w:t>active</w:t>
      </w:r>
      <w:r>
        <w:t>. The group then reads DCP messages from this source until…</w:t>
      </w:r>
    </w:p>
    <w:p w14:paraId="11D41032" w14:textId="77777777" w:rsidR="009A67F8" w:rsidRDefault="009A67F8" w:rsidP="00A067A8">
      <w:pPr>
        <w:pStyle w:val="ListBullet"/>
        <w:numPr>
          <w:ilvl w:val="0"/>
          <w:numId w:val="2"/>
        </w:numPr>
      </w:pPr>
      <w:r>
        <w:t>The active source fails (either a timeout or broken connection), or</w:t>
      </w:r>
    </w:p>
    <w:p w14:paraId="0F7E108E" w14:textId="77777777" w:rsidR="009A67F8" w:rsidRDefault="009A67F8" w:rsidP="00A067A8">
      <w:pPr>
        <w:pStyle w:val="ListBullet"/>
        <w:numPr>
          <w:ilvl w:val="0"/>
          <w:numId w:val="2"/>
        </w:numPr>
      </w:pPr>
      <w:r>
        <w:t xml:space="preserve">The active source is not first in the list </w:t>
      </w:r>
      <w:r>
        <w:rPr>
          <w:i/>
        </w:rPr>
        <w:t>and</w:t>
      </w:r>
      <w:r>
        <w:t xml:space="preserve"> the recheck period expires.</w:t>
      </w:r>
    </w:p>
    <w:p w14:paraId="724DC883" w14:textId="77777777" w:rsidR="009A67F8" w:rsidRDefault="009A67F8" w:rsidP="009A67F8">
      <w:pPr>
        <w:pStyle w:val="ListBullet"/>
        <w:ind w:left="360" w:hanging="360"/>
      </w:pPr>
    </w:p>
    <w:p w14:paraId="2D123AE2" w14:textId="77777777" w:rsidR="009A67F8" w:rsidRDefault="009A67F8" w:rsidP="009A67F8">
      <w:r>
        <w:t>When this happens, the group will try to connect to a source, once again starting from the first in the list.</w:t>
      </w:r>
    </w:p>
    <w:p w14:paraId="2F69BC28" w14:textId="77777777" w:rsidR="009A67F8" w:rsidRDefault="009A67F8" w:rsidP="009A67F8">
      <w:r>
        <w:t>When the group changes from one active source to another, it passes the new source the network lists and search criteria with one modification: The ‘since’ time is adjusted to:</w:t>
      </w:r>
    </w:p>
    <w:p w14:paraId="06640C06" w14:textId="77777777" w:rsidR="009A67F8" w:rsidRDefault="009A67F8" w:rsidP="009A67F8">
      <w:r>
        <w:tab/>
        <w:t>LastMessageTime – fudge</w:t>
      </w:r>
    </w:p>
    <w:p w14:paraId="472DEC37" w14:textId="77777777" w:rsidR="009A67F8" w:rsidRDefault="009A67F8" w:rsidP="009A67F8">
      <w:r>
        <w:t>… where LastMessageTime is the time of the last DCP message I received. The ‘fudge’ factor (default=120 seconds) can be controlled via a property setting.</w:t>
      </w:r>
    </w:p>
    <w:p w14:paraId="47CBCFFF" w14:textId="77777777" w:rsidR="009A67F8" w:rsidRDefault="009A67F8" w:rsidP="009A67F8">
      <w:r>
        <w:t>The purpose of this fudge factor is to account for small variations in the system clocks of the LRGS members. If you have all your systems synchronized via NTP you can make the fudge factor very small.</w:t>
      </w:r>
    </w:p>
    <w:p w14:paraId="70F7578E" w14:textId="77777777" w:rsidR="009A67F8" w:rsidRDefault="009A67F8" w:rsidP="009A67F8">
      <w:r>
        <w:t>Larger fudge factors may result in duplicate messages: A DCP message received from one LRGS and then after a switch, the same message received from the new LRGS.</w:t>
      </w:r>
    </w:p>
    <w:p w14:paraId="5BE6CE55" w14:textId="77777777" w:rsidR="009A67F8" w:rsidRDefault="009A67F8" w:rsidP="009A67F8">
      <w:pPr>
        <w:pStyle w:val="Heading2"/>
        <w:keepLines w:val="0"/>
        <w:pageBreakBefore/>
        <w:tabs>
          <w:tab w:val="num" w:pos="0"/>
        </w:tabs>
        <w:suppressAutoHyphens/>
        <w:spacing w:before="240"/>
        <w:ind w:left="0" w:firstLine="0"/>
      </w:pPr>
      <w:bookmarkStart w:id="26" w:name="_toc2434"/>
      <w:bookmarkStart w:id="27" w:name="_Toc233104983"/>
      <w:bookmarkStart w:id="28" w:name="_Toc64562165"/>
      <w:bookmarkEnd w:id="26"/>
      <w:r>
        <w:lastRenderedPageBreak/>
        <w:t>Round Robin Group Data Source</w:t>
      </w:r>
      <w:bookmarkEnd w:id="27"/>
      <w:bookmarkEnd w:id="28"/>
    </w:p>
    <w:p w14:paraId="40867483" w14:textId="77777777" w:rsidR="009A67F8" w:rsidRDefault="009A67F8" w:rsidP="009A67F8">
      <w:r>
        <w:t>A round-robin group contains a list of other data sources.</w:t>
      </w:r>
    </w:p>
    <w:p w14:paraId="01309312" w14:textId="77777777" w:rsidR="009A67F8" w:rsidRDefault="009A67F8" w:rsidP="009A67F8">
      <w:r>
        <w:t>The purpose of a round-robin group is to continually read data from all data sources in the group. This differs from a hot-backup group, which only uses one data source at a time</w:t>
      </w:r>
    </w:p>
    <w:p w14:paraId="3F86C5F9" w14:textId="77777777" w:rsidR="009A67F8" w:rsidRDefault="009A67F8" w:rsidP="009A67F8">
      <w:pPr>
        <w:pStyle w:val="Heading2"/>
        <w:keepLines w:val="0"/>
        <w:pageBreakBefore/>
        <w:tabs>
          <w:tab w:val="num" w:pos="0"/>
        </w:tabs>
        <w:suppressAutoHyphens/>
        <w:spacing w:before="240"/>
        <w:ind w:left="0" w:firstLine="0"/>
      </w:pPr>
      <w:bookmarkStart w:id="29" w:name="_toc2437"/>
      <w:bookmarkStart w:id="30" w:name="_Toc233104984"/>
      <w:bookmarkStart w:id="31" w:name="_Toc64562166"/>
      <w:bookmarkEnd w:id="29"/>
      <w:r>
        <w:lastRenderedPageBreak/>
        <w:t>Socket Stream Data Source</w:t>
      </w:r>
      <w:bookmarkEnd w:id="30"/>
      <w:bookmarkEnd w:id="31"/>
    </w:p>
    <w:p w14:paraId="3065B049" w14:textId="77777777" w:rsidR="009A67F8" w:rsidRDefault="009A67F8" w:rsidP="009A67F8">
      <w:r>
        <w:t>A socket stream data source opens a socket and reads a one-way stream of data containing raw DCP messages. Some DRGS and DOMSAT product provide such a stream.</w:t>
      </w:r>
    </w:p>
    <w:p w14:paraId="4828A2C2" w14:textId="77777777" w:rsidR="009A67F8" w:rsidRDefault="009A67F8" w:rsidP="009A67F8">
      <w:r>
        <w:t>Accepted properties for SocketStreamDataSource are:</w:t>
      </w:r>
    </w:p>
    <w:p w14:paraId="59F8B5D5" w14:textId="77777777" w:rsidR="009A67F8" w:rsidRDefault="009A67F8" w:rsidP="00A067A8">
      <w:pPr>
        <w:pStyle w:val="ListBullet"/>
        <w:numPr>
          <w:ilvl w:val="0"/>
          <w:numId w:val="2"/>
        </w:numPr>
      </w:pPr>
      <w:r>
        <w:t>host = the host name or IP address of the server</w:t>
      </w:r>
    </w:p>
    <w:p w14:paraId="35647F8D" w14:textId="77777777" w:rsidR="009A67F8" w:rsidRDefault="009A67F8" w:rsidP="00A067A8">
      <w:pPr>
        <w:pStyle w:val="ListBullet"/>
        <w:numPr>
          <w:ilvl w:val="0"/>
          <w:numId w:val="2"/>
        </w:numPr>
      </w:pPr>
      <w:r>
        <w:t>port = the port number of the socket to be opened</w:t>
      </w:r>
    </w:p>
    <w:p w14:paraId="6B7E0F86" w14:textId="77777777" w:rsidR="009A67F8" w:rsidRDefault="009A67F8" w:rsidP="00A067A8">
      <w:pPr>
        <w:pStyle w:val="ListBullet"/>
        <w:numPr>
          <w:ilvl w:val="0"/>
          <w:numId w:val="2"/>
        </w:numPr>
      </w:pPr>
      <w:r>
        <w:t>lengthAdj = a negative or positive number. The default value is -1. (See below)</w:t>
      </w:r>
    </w:p>
    <w:p w14:paraId="5E267692" w14:textId="77777777" w:rsidR="009A67F8" w:rsidRDefault="009A67F8" w:rsidP="00A067A8">
      <w:pPr>
        <w:pStyle w:val="ListBullet"/>
        <w:numPr>
          <w:ilvl w:val="0"/>
          <w:numId w:val="2"/>
        </w:numPr>
      </w:pPr>
      <w:r>
        <w:t>delimiter = A string that begins each message, use \r for carriage return and \n for linefeed. The default delimiter is \r\n. (See below)</w:t>
      </w:r>
    </w:p>
    <w:p w14:paraId="049FB8A7" w14:textId="77777777" w:rsidR="009A67F8" w:rsidRDefault="009A67F8" w:rsidP="00A067A8">
      <w:pPr>
        <w:pStyle w:val="ListBullet"/>
        <w:numPr>
          <w:ilvl w:val="0"/>
          <w:numId w:val="2"/>
        </w:numPr>
      </w:pPr>
      <w:r>
        <w:t>endDelimiter = A string that marks the end of each message. This is required if header is “noaaport”. The NOAAPORT message format determines the message length not from the header but from the beginning and end delimiters.</w:t>
      </w:r>
    </w:p>
    <w:p w14:paraId="7E7B8A93" w14:textId="77777777" w:rsidR="009A67F8" w:rsidRDefault="009A67F8" w:rsidP="00A067A8">
      <w:pPr>
        <w:pStyle w:val="ListBullet"/>
        <w:numPr>
          <w:ilvl w:val="0"/>
          <w:numId w:val="2"/>
        </w:numPr>
      </w:pPr>
      <w:r>
        <w:rPr>
          <w:lang w:val="fr-FR"/>
        </w:rPr>
        <w:t xml:space="preserve">header = GOES, VITEL, NOAAPORT, Vaisala. </w:t>
      </w:r>
      <w:r>
        <w:t>The default is GOES (See below)</w:t>
      </w:r>
    </w:p>
    <w:p w14:paraId="6480142C" w14:textId="77777777" w:rsidR="009A67F8" w:rsidRDefault="009A67F8" w:rsidP="00A067A8">
      <w:pPr>
        <w:pStyle w:val="ListBullet"/>
        <w:numPr>
          <w:ilvl w:val="0"/>
          <w:numId w:val="2"/>
        </w:numPr>
      </w:pPr>
      <w:r>
        <w:t>ParityCheck = see description of this property under File Data Source.</w:t>
      </w:r>
    </w:p>
    <w:p w14:paraId="2092D60B" w14:textId="77777777" w:rsidR="009A67F8" w:rsidRDefault="009A67F8" w:rsidP="009A67F8">
      <w:pPr>
        <w:pStyle w:val="ListBullet"/>
        <w:ind w:left="360" w:hanging="360"/>
      </w:pPr>
    </w:p>
    <w:p w14:paraId="3C2A39B7" w14:textId="77777777" w:rsidR="009A67F8" w:rsidRDefault="009A67F8" w:rsidP="009A67F8">
      <w:pPr>
        <w:pStyle w:val="ListBullet"/>
        <w:ind w:left="360" w:hanging="360"/>
      </w:pPr>
    </w:p>
    <w:p w14:paraId="3AF4F387" w14:textId="77777777" w:rsidR="009A67F8" w:rsidRDefault="009A67F8" w:rsidP="009A67F8">
      <w:pPr>
        <w:rPr>
          <w:b/>
        </w:rPr>
      </w:pPr>
      <w:r>
        <w:rPr>
          <w:b/>
        </w:rPr>
        <w:t>Delimiters and Length Adjustments</w:t>
      </w:r>
    </w:p>
    <w:p w14:paraId="622F57E9" w14:textId="77777777" w:rsidR="009A67F8" w:rsidRDefault="009A67F8" w:rsidP="009A67F8">
      <w:r>
        <w:t>Each message must start with a 37-byte DOMSAT header. The last 5 bytes of the header is the number of message bytes to follow. Immediately following the message data, a delimiter is expected. The delimiter is not included in the message length.</w:t>
      </w:r>
    </w:p>
    <w:p w14:paraId="4D4C65A1" w14:textId="77777777" w:rsidR="009A67F8" w:rsidRDefault="009A67F8" w:rsidP="009A67F8">
      <w:r>
        <w:t>The Vitel DRGS reports a message length which is actually 4 more than the number of bytes actually present in the message data. Each message is terminated by a carriage return and linefeed. Hence the proper settings for a Vitel DRGS are:</w:t>
      </w:r>
    </w:p>
    <w:p w14:paraId="06E39F1E" w14:textId="77777777" w:rsidR="009A67F8" w:rsidRDefault="009A67F8" w:rsidP="009A67F8">
      <w:pPr>
        <w:rPr>
          <w:rFonts w:ascii="Courier New" w:hAnsi="Courier New" w:cs="Courier New"/>
        </w:rPr>
      </w:pPr>
      <w:r>
        <w:rPr>
          <w:rFonts w:ascii="Courier New" w:hAnsi="Courier New" w:cs="Courier New"/>
        </w:rPr>
        <w:tab/>
        <w:t>lengthAdj = -4</w:t>
      </w:r>
    </w:p>
    <w:p w14:paraId="655BFC44" w14:textId="77777777" w:rsidR="009A67F8" w:rsidRDefault="009A67F8" w:rsidP="009A67F8">
      <w:pPr>
        <w:rPr>
          <w:rFonts w:ascii="Courier New" w:hAnsi="Courier New" w:cs="Courier New"/>
        </w:rPr>
      </w:pPr>
      <w:r>
        <w:rPr>
          <w:rFonts w:ascii="Courier New" w:hAnsi="Courier New" w:cs="Courier New"/>
        </w:rPr>
        <w:tab/>
        <w:t>delimiter = \r\n</w:t>
      </w:r>
    </w:p>
    <w:p w14:paraId="14E9A9A7" w14:textId="77777777" w:rsidR="009A67F8" w:rsidRDefault="009A67F8" w:rsidP="009A67F8">
      <w:r>
        <w:t>The DataWise DOMSAT system reports a length that is one greater than the number actually present. It terminates each message with 3 sets of carriage-return/linefeed. The proper settings for a DataWise DOMSAT socket stream are:</w:t>
      </w:r>
    </w:p>
    <w:p w14:paraId="631E2330" w14:textId="77777777" w:rsidR="009A67F8" w:rsidRDefault="009A67F8" w:rsidP="009A67F8">
      <w:pPr>
        <w:rPr>
          <w:rFonts w:ascii="Courier New" w:hAnsi="Courier New" w:cs="Courier New"/>
        </w:rPr>
      </w:pPr>
      <w:r>
        <w:rPr>
          <w:rFonts w:ascii="Courier New" w:hAnsi="Courier New" w:cs="Courier New"/>
        </w:rPr>
        <w:tab/>
        <w:t>lengthAdj = 0</w:t>
      </w:r>
    </w:p>
    <w:p w14:paraId="1638D922" w14:textId="77777777" w:rsidR="009A67F8" w:rsidRDefault="009A67F8" w:rsidP="009A67F8">
      <w:pPr>
        <w:rPr>
          <w:rFonts w:ascii="Courier New" w:hAnsi="Courier New" w:cs="Courier New"/>
        </w:rPr>
      </w:pPr>
      <w:r>
        <w:rPr>
          <w:rFonts w:ascii="Courier New" w:hAnsi="Courier New" w:cs="Courier New"/>
        </w:rPr>
        <w:tab/>
        <w:t>delimiter = \r\n\r\n\r\n</w:t>
      </w:r>
    </w:p>
    <w:p w14:paraId="1DEEA806" w14:textId="77777777" w:rsidR="009A67F8" w:rsidRDefault="009A67F8" w:rsidP="009A67F8">
      <w:pPr>
        <w:rPr>
          <w:b/>
        </w:rPr>
      </w:pPr>
      <w:r>
        <w:rPr>
          <w:b/>
        </w:rPr>
        <w:t>How messages are parsed</w:t>
      </w:r>
    </w:p>
    <w:p w14:paraId="67B0AA45" w14:textId="77777777" w:rsidR="009A67F8" w:rsidRDefault="009A67F8" w:rsidP="009A67F8">
      <w:r>
        <w:t>The socket is opened. The input software expects the stream to start with a message header, followed by the message data, followed by the delimiter. This cycle repeats indefinitely until the socket is closed.</w:t>
      </w:r>
    </w:p>
    <w:p w14:paraId="7F810CD4" w14:textId="77777777" w:rsidR="009A67F8" w:rsidRDefault="009A67F8" w:rsidP="009A67F8">
      <w:r>
        <w:t>The input software can get out of sync in one of the following ways:</w:t>
      </w:r>
    </w:p>
    <w:p w14:paraId="14D61336" w14:textId="77777777" w:rsidR="009A67F8" w:rsidRDefault="009A67F8" w:rsidP="00A067A8">
      <w:pPr>
        <w:pStyle w:val="ListBullet"/>
        <w:numPr>
          <w:ilvl w:val="0"/>
          <w:numId w:val="2"/>
        </w:numPr>
      </w:pPr>
      <w:r>
        <w:t>Detecting an invalid 37-byte header (no DCP address, channel number, or message length).</w:t>
      </w:r>
    </w:p>
    <w:p w14:paraId="73ABAB32" w14:textId="77777777" w:rsidR="009A67F8" w:rsidRDefault="009A67F8" w:rsidP="009A67F8">
      <w:pPr>
        <w:pStyle w:val="ListEnd"/>
      </w:pPr>
      <w:r>
        <w:t>Failing to find the delimiter string</w:t>
      </w:r>
    </w:p>
    <w:p w14:paraId="1BD3A04B" w14:textId="77777777" w:rsidR="009A67F8" w:rsidRDefault="009A67F8" w:rsidP="009A67F8">
      <w:r>
        <w:lastRenderedPageBreak/>
        <w:t>When this happens, the input software goes into “hunt mode”. It will read characters from the socket looking for the delimiter sequence. Once found it will again attempt to read the 37 byte header.</w:t>
      </w:r>
    </w:p>
    <w:p w14:paraId="20B90BEE" w14:textId="77777777" w:rsidR="009A67F8" w:rsidRDefault="009A67F8" w:rsidP="009A67F8">
      <w:r>
        <w:t>Look at the debug-log when running the routing spec. If your ‘lengthAdj’ and ‘delimiter’ parameters are correct you will never see the messages saying that the software has skipped data. If you do see these messages:</w:t>
      </w:r>
    </w:p>
    <w:p w14:paraId="760B6327" w14:textId="77777777" w:rsidR="009A67F8" w:rsidRDefault="009A67F8" w:rsidP="00A067A8">
      <w:pPr>
        <w:pStyle w:val="ListBullet"/>
        <w:numPr>
          <w:ilvl w:val="0"/>
          <w:numId w:val="2"/>
        </w:numPr>
      </w:pPr>
      <w:r>
        <w:t>Consult the manual for the server system to determine how messages are formatted.</w:t>
      </w:r>
    </w:p>
    <w:p w14:paraId="2DE7CA20" w14:textId="77777777" w:rsidR="009A67F8" w:rsidRDefault="009A67F8" w:rsidP="00A067A8">
      <w:pPr>
        <w:pStyle w:val="ListBullet"/>
        <w:numPr>
          <w:ilvl w:val="0"/>
          <w:numId w:val="2"/>
        </w:numPr>
      </w:pPr>
      <w:r>
        <w:t>Make sure the delimiter string is correct as described above.</w:t>
      </w:r>
    </w:p>
    <w:p w14:paraId="30420A50" w14:textId="77777777" w:rsidR="009A67F8" w:rsidRDefault="009A67F8" w:rsidP="009A67F8">
      <w:pPr>
        <w:pStyle w:val="ListEnd"/>
      </w:pPr>
      <w:r>
        <w:t>Try adjustin lengthAdj downward, into negative numbers (incrementally).</w:t>
      </w:r>
    </w:p>
    <w:p w14:paraId="70926CFC" w14:textId="77777777" w:rsidR="009A67F8" w:rsidRDefault="009A67F8" w:rsidP="009A67F8">
      <w:pPr>
        <w:rPr>
          <w:b/>
        </w:rPr>
      </w:pPr>
      <w:r>
        <w:rPr>
          <w:b/>
        </w:rPr>
        <w:t>Network Lists and Time Ranges</w:t>
      </w:r>
    </w:p>
    <w:p w14:paraId="3C6BFC27" w14:textId="77777777" w:rsidR="009A67F8" w:rsidRDefault="009A67F8" w:rsidP="009A67F8">
      <w:r>
        <w:t xml:space="preserve">Since a socket-stream is assumed to be a real-time data source, the input software will ignore the ‘since’ and ‘until’ times specified in the routing spec. </w:t>
      </w:r>
    </w:p>
    <w:p w14:paraId="15B540B5" w14:textId="77777777" w:rsidR="009A67F8" w:rsidRDefault="009A67F8" w:rsidP="009A67F8">
      <w:r>
        <w:t>Network lists will be used to filter incoming data. Only messages whose DCP address is contained in one of the routing-specs network lists will be processed. If the routing spec contains no network lists, all data will be processed.</w:t>
      </w:r>
    </w:p>
    <w:p w14:paraId="65801FBE" w14:textId="77777777" w:rsidR="009A67F8" w:rsidRDefault="009A67F8" w:rsidP="009A67F8">
      <w:pPr>
        <w:rPr>
          <w:b/>
        </w:rPr>
      </w:pPr>
      <w:r>
        <w:rPr>
          <w:b/>
        </w:rPr>
        <w:t>Header Format</w:t>
      </w:r>
    </w:p>
    <w:p w14:paraId="7F4E9A81" w14:textId="77777777" w:rsidR="009A67F8" w:rsidRDefault="009A67F8" w:rsidP="009A67F8">
      <w:r>
        <w:t>The “header” property should be one of “GOES”, “VITEL”, or “NOAAPORT”. The default is “GOES” if the property is missing. The Vitel header is slightly different in that it does not include the failure-code field, causing subsequent fields to be shifted one character to the left.</w:t>
      </w:r>
    </w:p>
    <w:p w14:paraId="058A48F1" w14:textId="77777777" w:rsidR="009A67F8" w:rsidRDefault="009A67F8" w:rsidP="009A67F8">
      <w:pPr>
        <w:pStyle w:val="Heading3"/>
        <w:keepLines w:val="0"/>
        <w:pageBreakBefore/>
        <w:tabs>
          <w:tab w:val="num" w:pos="0"/>
        </w:tabs>
        <w:suppressAutoHyphens/>
        <w:spacing w:before="240"/>
        <w:ind w:left="0" w:firstLine="0"/>
        <w:jc w:val="both"/>
      </w:pPr>
      <w:bookmarkStart w:id="32" w:name="_toc2470"/>
      <w:bookmarkStart w:id="33" w:name="_Toc233104985"/>
      <w:bookmarkStart w:id="34" w:name="_Toc64562167"/>
      <w:bookmarkEnd w:id="32"/>
      <w:r>
        <w:lastRenderedPageBreak/>
        <w:t>Using SocketStreamDataSource for NOAAPORT</w:t>
      </w:r>
      <w:bookmarkEnd w:id="33"/>
      <w:bookmarkEnd w:id="34"/>
    </w:p>
    <w:p w14:paraId="251D059E" w14:textId="77777777" w:rsidR="009A67F8" w:rsidRDefault="009A67F8" w:rsidP="009A67F8">
      <w:r>
        <w:t>NOAAPORT messages are received over a socket in the following format:</w:t>
      </w:r>
    </w:p>
    <w:p w14:paraId="656D3D7C" w14:textId="77777777" w:rsidR="009A67F8" w:rsidRDefault="009A67F8" w:rsidP="009A67F8">
      <w:pPr>
        <w:pStyle w:val="code"/>
        <w:rPr>
          <w:i/>
        </w:rPr>
      </w:pPr>
      <w:r>
        <w:rPr>
          <w:i/>
        </w:rPr>
        <w:t>[SOH]</w:t>
      </w:r>
      <w:r>
        <w:t>\r\r\n</w:t>
      </w:r>
      <w:r>
        <w:rPr>
          <w:i/>
        </w:rPr>
        <w:t>NNN</w:t>
      </w:r>
      <w:r>
        <w:t>\r\r\n</w:t>
      </w:r>
      <w:r>
        <w:rPr>
          <w:i/>
        </w:rPr>
        <w:t>HHH[RS]DDD</w:t>
      </w:r>
      <w:r>
        <w:t>\r\r\n</w:t>
      </w:r>
      <w:r>
        <w:rPr>
          <w:i/>
        </w:rPr>
        <w:t>[ETX]</w:t>
      </w:r>
    </w:p>
    <w:p w14:paraId="2ADCBC01" w14:textId="77777777" w:rsidR="009A67F8" w:rsidRDefault="009A67F8" w:rsidP="009A67F8">
      <w:pPr>
        <w:pStyle w:val="code"/>
        <w:rPr>
          <w:i/>
        </w:rPr>
      </w:pPr>
    </w:p>
    <w:p w14:paraId="712532CD" w14:textId="77777777" w:rsidR="009A67F8" w:rsidRDefault="009A67F8" w:rsidP="009A67F8">
      <w:r>
        <w:t>…where</w:t>
      </w:r>
    </w:p>
    <w:p w14:paraId="3B1AC468" w14:textId="77777777" w:rsidR="009A67F8" w:rsidRDefault="009A67F8" w:rsidP="00A067A8">
      <w:pPr>
        <w:pStyle w:val="ListBullet"/>
        <w:numPr>
          <w:ilvl w:val="0"/>
          <w:numId w:val="2"/>
        </w:numPr>
      </w:pPr>
      <w:r>
        <w:rPr>
          <w:i/>
        </w:rPr>
        <w:t xml:space="preserve">[SOH] </w:t>
      </w:r>
      <w:r>
        <w:t>is an ASCII Start-Of-Header character (octal \001)</w:t>
      </w:r>
    </w:p>
    <w:p w14:paraId="0CED8CD8" w14:textId="77777777" w:rsidR="009A67F8" w:rsidRDefault="009A67F8" w:rsidP="00A067A8">
      <w:pPr>
        <w:pStyle w:val="ListBullet"/>
        <w:numPr>
          <w:ilvl w:val="0"/>
          <w:numId w:val="2"/>
        </w:numPr>
      </w:pPr>
      <w:r>
        <w:rPr>
          <w:i/>
        </w:rPr>
        <w:t xml:space="preserve">NNN </w:t>
      </w:r>
      <w:r>
        <w:t>is a NOAAPORT 3 digit sequence number</w:t>
      </w:r>
    </w:p>
    <w:p w14:paraId="104103C0" w14:textId="77777777" w:rsidR="009A67F8" w:rsidRDefault="009A67F8" w:rsidP="00A067A8">
      <w:pPr>
        <w:pStyle w:val="ListBullet"/>
        <w:numPr>
          <w:ilvl w:val="0"/>
          <w:numId w:val="2"/>
        </w:numPr>
      </w:pPr>
      <w:r>
        <w:rPr>
          <w:i/>
        </w:rPr>
        <w:t>HHH</w:t>
      </w:r>
      <w:r>
        <w:t xml:space="preserve"> is a NOAAPORT Header (ignored)</w:t>
      </w:r>
    </w:p>
    <w:p w14:paraId="2939A8F4" w14:textId="77777777" w:rsidR="009A67F8" w:rsidRDefault="009A67F8" w:rsidP="00A067A8">
      <w:pPr>
        <w:pStyle w:val="ListBullet"/>
        <w:numPr>
          <w:ilvl w:val="0"/>
          <w:numId w:val="2"/>
        </w:numPr>
      </w:pPr>
      <w:r>
        <w:rPr>
          <w:i/>
        </w:rPr>
        <w:t>[RS]</w:t>
      </w:r>
      <w:r>
        <w:t xml:space="preserve"> is an ASCII Record-Separator character (octal \036)</w:t>
      </w:r>
    </w:p>
    <w:p w14:paraId="24136811" w14:textId="77777777" w:rsidR="009A67F8" w:rsidRDefault="009A67F8" w:rsidP="00A067A8">
      <w:pPr>
        <w:pStyle w:val="ListBullet"/>
        <w:numPr>
          <w:ilvl w:val="0"/>
          <w:numId w:val="2"/>
        </w:numPr>
      </w:pPr>
      <w:r>
        <w:rPr>
          <w:i/>
        </w:rPr>
        <w:t>DDD</w:t>
      </w:r>
      <w:r>
        <w:t xml:space="preserve"> is the DCP message containing time stamp and other header fields before and after the message proper.</w:t>
      </w:r>
    </w:p>
    <w:p w14:paraId="178C1C56" w14:textId="77777777" w:rsidR="009A67F8" w:rsidRDefault="009A67F8" w:rsidP="00A067A8">
      <w:pPr>
        <w:pStyle w:val="ListBullet"/>
        <w:numPr>
          <w:ilvl w:val="0"/>
          <w:numId w:val="2"/>
        </w:numPr>
      </w:pPr>
      <w:r>
        <w:rPr>
          <w:i/>
        </w:rPr>
        <w:t>[ETX]</w:t>
      </w:r>
      <w:r>
        <w:t xml:space="preserve"> is an ASCII End-of-Text character (octal \003)</w:t>
      </w:r>
    </w:p>
    <w:p w14:paraId="7527BFA5" w14:textId="77777777" w:rsidR="009A67F8" w:rsidRDefault="009A67F8" w:rsidP="009A67F8">
      <w:pPr>
        <w:pStyle w:val="ListBullet"/>
        <w:ind w:left="360" w:hanging="360"/>
      </w:pPr>
    </w:p>
    <w:p w14:paraId="10F003D2" w14:textId="77777777" w:rsidR="009A67F8" w:rsidRDefault="009A67F8" w:rsidP="009A67F8">
      <w:r>
        <w:t xml:space="preserve">The </w:t>
      </w:r>
      <w:r>
        <w:rPr>
          <w:i/>
        </w:rPr>
        <w:t>DDD</w:t>
      </w:r>
      <w:r>
        <w:t xml:space="preserve"> data field contains all the header fields and message-data that we need. We want to ignore everything else. Consequently use the following Data Source Properties:</w:t>
      </w:r>
    </w:p>
    <w:p w14:paraId="62CF51E6" w14:textId="77777777" w:rsidR="009A67F8" w:rsidRDefault="009A67F8" w:rsidP="00A067A8">
      <w:pPr>
        <w:pStyle w:val="ListBullet"/>
        <w:numPr>
          <w:ilvl w:val="0"/>
          <w:numId w:val="2"/>
        </w:numPr>
      </w:pPr>
      <w:r>
        <w:t xml:space="preserve">host </w:t>
      </w:r>
    </w:p>
    <w:p w14:paraId="4685D0C0" w14:textId="77777777" w:rsidR="009A67F8" w:rsidRDefault="009A67F8" w:rsidP="00A067A8">
      <w:pPr>
        <w:pStyle w:val="ListBullet"/>
        <w:numPr>
          <w:ilvl w:val="0"/>
          <w:numId w:val="2"/>
        </w:numPr>
      </w:pPr>
      <w:r>
        <w:t xml:space="preserve">port = </w:t>
      </w:r>
    </w:p>
    <w:p w14:paraId="16A63AAE" w14:textId="77777777" w:rsidR="009A67F8" w:rsidRDefault="009A67F8" w:rsidP="00A067A8">
      <w:pPr>
        <w:pStyle w:val="ListBullet"/>
        <w:numPr>
          <w:ilvl w:val="0"/>
          <w:numId w:val="2"/>
        </w:numPr>
        <w:rPr>
          <w:rFonts w:ascii="Courier New" w:hAnsi="Courier New" w:cs="Courier New"/>
        </w:rPr>
      </w:pPr>
      <w:r>
        <w:t xml:space="preserve">delimiter = </w:t>
      </w:r>
      <w:r>
        <w:rPr>
          <w:rFonts w:ascii="Courier New" w:hAnsi="Courier New" w:cs="Courier New"/>
        </w:rPr>
        <w:t>\036</w:t>
      </w:r>
    </w:p>
    <w:p w14:paraId="0225F264" w14:textId="77777777" w:rsidR="009A67F8" w:rsidRDefault="009A67F8" w:rsidP="00A067A8">
      <w:pPr>
        <w:pStyle w:val="ListBullet"/>
        <w:numPr>
          <w:ilvl w:val="0"/>
          <w:numId w:val="2"/>
        </w:numPr>
        <w:rPr>
          <w:rFonts w:ascii="Courier New" w:hAnsi="Courier New" w:cs="Courier New"/>
        </w:rPr>
      </w:pPr>
      <w:r>
        <w:t xml:space="preserve">endDelimiter = </w:t>
      </w:r>
      <w:r>
        <w:rPr>
          <w:rFonts w:ascii="Courier New" w:hAnsi="Courier New" w:cs="Courier New"/>
        </w:rPr>
        <w:t>\r\r\n\003</w:t>
      </w:r>
    </w:p>
    <w:p w14:paraId="04D09D41" w14:textId="77777777" w:rsidR="009A67F8" w:rsidRDefault="009A67F8" w:rsidP="009A67F8">
      <w:pPr>
        <w:pStyle w:val="ListEnd"/>
      </w:pPr>
      <w:r>
        <w:t>header = NOAAPORT</w:t>
      </w:r>
    </w:p>
    <w:p w14:paraId="522D7F8F" w14:textId="77777777" w:rsidR="009A67F8" w:rsidRDefault="009A67F8" w:rsidP="009A67F8">
      <w:pPr>
        <w:rPr>
          <w:sz w:val="22"/>
        </w:rPr>
      </w:pPr>
      <w:r>
        <w:t xml:space="preserve">The Socket Stream will then process only the DDD (data) field between the </w:t>
      </w:r>
      <w:r>
        <w:rPr>
          <w:i/>
          <w:sz w:val="22"/>
        </w:rPr>
        <w:t>[RS]</w:t>
      </w:r>
      <w:r>
        <w:rPr>
          <w:sz w:val="22"/>
        </w:rPr>
        <w:t xml:space="preserve"> and \r\r\n</w:t>
      </w:r>
      <w:r>
        <w:rPr>
          <w:i/>
          <w:sz w:val="22"/>
        </w:rPr>
        <w:t>[ETX]</w:t>
      </w:r>
      <w:r>
        <w:rPr>
          <w:sz w:val="22"/>
        </w:rPr>
        <w:t>, and ignore everything else.</w:t>
      </w:r>
    </w:p>
    <w:p w14:paraId="36838395" w14:textId="77777777" w:rsidR="009A67F8" w:rsidRDefault="009A67F8" w:rsidP="009A67F8">
      <w:r>
        <w:t>The Data Field itself will have the following format:</w:t>
      </w:r>
    </w:p>
    <w:p w14:paraId="6E5BB23C" w14:textId="77777777" w:rsidR="009A67F8" w:rsidRDefault="009A67F8" w:rsidP="009A67F8">
      <w:pPr>
        <w:pStyle w:val="code"/>
      </w:pPr>
      <w:r>
        <w:t xml:space="preserve">AAAAAAAA DDDHHMMSS </w:t>
      </w:r>
      <w:r>
        <w:rPr>
          <w:i/>
        </w:rPr>
        <w:t>ddd...</w:t>
      </w:r>
      <w:r>
        <w:t xml:space="preserve"> SSFFNN CCCs</w:t>
      </w:r>
    </w:p>
    <w:p w14:paraId="4ED19019" w14:textId="77777777" w:rsidR="009A67F8" w:rsidRDefault="009A67F8" w:rsidP="009A67F8">
      <w:pPr>
        <w:pStyle w:val="code"/>
      </w:pPr>
    </w:p>
    <w:p w14:paraId="5891E2ED" w14:textId="77777777" w:rsidR="009A67F8" w:rsidRDefault="009A67F8" w:rsidP="009A67F8">
      <w:r>
        <w:t>…where</w:t>
      </w:r>
    </w:p>
    <w:p w14:paraId="6FBB81C0" w14:textId="77777777" w:rsidR="009A67F8" w:rsidRDefault="009A67F8" w:rsidP="00A067A8">
      <w:pPr>
        <w:pStyle w:val="ListBullet"/>
        <w:numPr>
          <w:ilvl w:val="0"/>
          <w:numId w:val="2"/>
        </w:numPr>
      </w:pPr>
      <w:r>
        <w:t>AAAAAAAA is the 8-hex-char DCP Address</w:t>
      </w:r>
    </w:p>
    <w:p w14:paraId="076D92EC" w14:textId="77777777" w:rsidR="009A67F8" w:rsidRDefault="009A67F8" w:rsidP="00A067A8">
      <w:pPr>
        <w:pStyle w:val="ListBullet"/>
        <w:numPr>
          <w:ilvl w:val="0"/>
          <w:numId w:val="2"/>
        </w:numPr>
      </w:pPr>
      <w:r>
        <w:t>DDDHHMMSS is the date/time stamp.</w:t>
      </w:r>
    </w:p>
    <w:p w14:paraId="11AA1811" w14:textId="77777777" w:rsidR="009A67F8" w:rsidRDefault="009A67F8" w:rsidP="00A067A8">
      <w:pPr>
        <w:pStyle w:val="ListBullet"/>
        <w:numPr>
          <w:ilvl w:val="0"/>
          <w:numId w:val="2"/>
        </w:numPr>
      </w:pPr>
      <w:r>
        <w:t>ddd… is the actual message data</w:t>
      </w:r>
    </w:p>
    <w:p w14:paraId="4569FDB9" w14:textId="77777777" w:rsidR="009A67F8" w:rsidRDefault="009A67F8" w:rsidP="00A067A8">
      <w:pPr>
        <w:pStyle w:val="ListBullet"/>
        <w:numPr>
          <w:ilvl w:val="0"/>
          <w:numId w:val="2"/>
        </w:numPr>
      </w:pPr>
      <w:r>
        <w:t>SS is the signal strength</w:t>
      </w:r>
    </w:p>
    <w:p w14:paraId="0E3768DE" w14:textId="77777777" w:rsidR="009A67F8" w:rsidRDefault="009A67F8" w:rsidP="00A067A8">
      <w:pPr>
        <w:pStyle w:val="ListBullet"/>
        <w:numPr>
          <w:ilvl w:val="0"/>
          <w:numId w:val="2"/>
        </w:numPr>
      </w:pPr>
      <w:r>
        <w:t>FF is the Frequence offset</w:t>
      </w:r>
    </w:p>
    <w:p w14:paraId="7EBECB23" w14:textId="77777777" w:rsidR="009A67F8" w:rsidRDefault="009A67F8" w:rsidP="00A067A8">
      <w:pPr>
        <w:pStyle w:val="ListBullet"/>
        <w:numPr>
          <w:ilvl w:val="0"/>
          <w:numId w:val="2"/>
        </w:numPr>
      </w:pPr>
      <w:r>
        <w:t>NN is a placeholder for IFPD (it is always set to ‘NN’)</w:t>
      </w:r>
    </w:p>
    <w:p w14:paraId="7883EA48" w14:textId="77777777" w:rsidR="009A67F8" w:rsidRDefault="009A67F8" w:rsidP="00A067A8">
      <w:pPr>
        <w:pStyle w:val="ListBullet"/>
        <w:numPr>
          <w:ilvl w:val="0"/>
          <w:numId w:val="2"/>
        </w:numPr>
      </w:pPr>
      <w:r>
        <w:t>CCC is the GOES Channel number, padded on the left with blanks (3 characters)</w:t>
      </w:r>
    </w:p>
    <w:p w14:paraId="77BFD400" w14:textId="77777777" w:rsidR="009A67F8" w:rsidRDefault="009A67F8" w:rsidP="00A067A8">
      <w:pPr>
        <w:pStyle w:val="ListBullet"/>
        <w:numPr>
          <w:ilvl w:val="0"/>
          <w:numId w:val="2"/>
        </w:numPr>
      </w:pPr>
      <w:r>
        <w:t>s is the GOES Spacecraft (E or W)</w:t>
      </w:r>
    </w:p>
    <w:p w14:paraId="1534E9FB" w14:textId="77777777" w:rsidR="009A67F8" w:rsidRDefault="009A67F8" w:rsidP="009A67F8">
      <w:pPr>
        <w:rPr>
          <w:i/>
        </w:rPr>
      </w:pPr>
    </w:p>
    <w:p w14:paraId="2A00FDE7" w14:textId="13D6217F" w:rsidR="009A67F8" w:rsidRDefault="00A067A8" w:rsidP="009A67F8">
      <w:pPr>
        <w:pStyle w:val="Heading2"/>
        <w:keepLines w:val="0"/>
        <w:pageBreakBefore/>
        <w:tabs>
          <w:tab w:val="num" w:pos="0"/>
          <w:tab w:val="left" w:pos="936"/>
        </w:tabs>
        <w:suppressAutoHyphens/>
        <w:spacing w:before="240" w:after="240"/>
      </w:pPr>
      <w:bookmarkStart w:id="35" w:name="_toc2502"/>
      <w:bookmarkStart w:id="36" w:name="_Toc233104986"/>
      <w:bookmarkEnd w:id="35"/>
      <w:r>
        <w:lastRenderedPageBreak/>
        <w:t xml:space="preserve"> </w:t>
      </w:r>
      <w:bookmarkStart w:id="37" w:name="_Toc64562168"/>
      <w:r w:rsidR="000823E1">
        <w:t>Abstract Web</w:t>
      </w:r>
      <w:r w:rsidR="009A67F8">
        <w:t xml:space="preserve"> Data Source</w:t>
      </w:r>
      <w:bookmarkEnd w:id="36"/>
      <w:bookmarkEnd w:id="37"/>
    </w:p>
    <w:p w14:paraId="7E4BB389" w14:textId="701A3AC2" w:rsidR="009A67F8" w:rsidRDefault="009A67F8" w:rsidP="009A67F8">
      <w:r>
        <w:t xml:space="preserve">A </w:t>
      </w:r>
      <w:r w:rsidR="000823E1">
        <w:t>Web</w:t>
      </w:r>
      <w:r>
        <w:t xml:space="preserve"> Data Source reads data files over a web connection. The connection is specified by an URL (Uniform Resource Locator). The URL may be specified completely or it may be </w:t>
      </w:r>
      <w:r w:rsidR="000823E1">
        <w:t>contain</w:t>
      </w:r>
      <w:r>
        <w:t xml:space="preserve"> parame</w:t>
      </w:r>
      <w:r w:rsidR="000823E1">
        <w:t>ters such as $DATE or $MEDIUMID which are evaluated over the DCPs in the provided network list.</w:t>
      </w:r>
    </w:p>
    <w:p w14:paraId="481860A7" w14:textId="7499C090" w:rsidR="00636E1E" w:rsidRDefault="00636E1E" w:rsidP="009A67F8">
      <w:r>
        <w:t>An example will explain how to use this data source. First run “rledit” to make sure you have the needed Enumeration records:</w:t>
      </w:r>
    </w:p>
    <w:p w14:paraId="5DDFFA7F" w14:textId="6785540E" w:rsidR="00636E1E" w:rsidRDefault="00636E1E" w:rsidP="008048BA">
      <w:pPr>
        <w:pStyle w:val="ListParagraph"/>
        <w:numPr>
          <w:ilvl w:val="0"/>
          <w:numId w:val="22"/>
        </w:numPr>
      </w:pPr>
      <w:r>
        <w:t>Run the “rledit” script in the bin directory under OPENDCS.</w:t>
      </w:r>
    </w:p>
    <w:p w14:paraId="339CAAB4" w14:textId="220F6D00" w:rsidR="00636E1E" w:rsidRDefault="00636E1E" w:rsidP="008048BA">
      <w:pPr>
        <w:pStyle w:val="ListParagraph"/>
        <w:numPr>
          <w:ilvl w:val="0"/>
          <w:numId w:val="22"/>
        </w:numPr>
      </w:pPr>
      <w:r>
        <w:t>On the Enumerations tab, select Enumeration “Data Source Type”</w:t>
      </w:r>
    </w:p>
    <w:p w14:paraId="44D55F82" w14:textId="1296ABE3" w:rsidR="00636E1E" w:rsidRDefault="00636E1E" w:rsidP="008048BA">
      <w:pPr>
        <w:pStyle w:val="ListParagraph"/>
        <w:numPr>
          <w:ilvl w:val="0"/>
          <w:numId w:val="22"/>
        </w:numPr>
      </w:pPr>
      <w:r>
        <w:t>Make sure the following two entries exist:</w:t>
      </w:r>
    </w:p>
    <w:p w14:paraId="44C34764" w14:textId="527FFD00" w:rsidR="00636E1E" w:rsidRDefault="00636E1E" w:rsidP="008048BA">
      <w:pPr>
        <w:pStyle w:val="ListParagraph"/>
        <w:numPr>
          <w:ilvl w:val="1"/>
          <w:numId w:val="22"/>
        </w:numPr>
      </w:pPr>
      <w:r>
        <w:t>abstractweb with Java Class=decodes.datasource.WebAbstractDataSource</w:t>
      </w:r>
    </w:p>
    <w:p w14:paraId="394CCDCD" w14:textId="1319C670" w:rsidR="00636E1E" w:rsidRDefault="00636E1E" w:rsidP="008048BA">
      <w:pPr>
        <w:pStyle w:val="ListParagraph"/>
        <w:numPr>
          <w:ilvl w:val="1"/>
          <w:numId w:val="22"/>
        </w:numPr>
      </w:pPr>
      <w:r>
        <w:t>web with Java Class=decodes.datasource.WebDataSource</w:t>
      </w:r>
    </w:p>
    <w:p w14:paraId="5EDE7D91" w14:textId="0F99C58F" w:rsidR="00636E1E" w:rsidRDefault="00636E1E" w:rsidP="008048BA">
      <w:pPr>
        <w:pStyle w:val="ListParagraph"/>
        <w:numPr>
          <w:ilvl w:val="0"/>
          <w:numId w:val="22"/>
        </w:numPr>
      </w:pPr>
      <w:r>
        <w:t>Hit File – Save to DB.</w:t>
      </w:r>
    </w:p>
    <w:p w14:paraId="193CC6A9" w14:textId="77777777" w:rsidR="00636E1E" w:rsidRDefault="00636E1E" w:rsidP="00636E1E">
      <w:pPr>
        <w:pStyle w:val="ListParagraph"/>
      </w:pPr>
    </w:p>
    <w:p w14:paraId="598C3923" w14:textId="4789FCDD" w:rsidR="009A67F8" w:rsidRDefault="00636E1E" w:rsidP="009A67F8">
      <w:bookmarkStart w:id="38" w:name="_toc2506"/>
      <w:bookmarkEnd w:id="38"/>
      <w:r>
        <w:rPr>
          <w:noProof/>
        </w:rPr>
        <w:drawing>
          <wp:inline distT="0" distB="0" distL="0" distR="0" wp14:anchorId="054E01EE" wp14:editId="488593F5">
            <wp:extent cx="5938520" cy="2743200"/>
            <wp:effectExtent l="0" t="0" r="5080" b="0"/>
            <wp:docPr id="8" name="Picture 8" descr="Macintosh HD:Users:mmaloney:Desktop:Screen Shot 2014-04-15 at 10.29.3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mmaloney:Desktop:Screen Shot 2014-04-15 at 10.29.32 A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8520" cy="2743200"/>
                    </a:xfrm>
                    <a:prstGeom prst="rect">
                      <a:avLst/>
                    </a:prstGeom>
                    <a:noFill/>
                    <a:ln>
                      <a:noFill/>
                    </a:ln>
                  </pic:spPr>
                </pic:pic>
              </a:graphicData>
            </a:graphic>
          </wp:inline>
        </w:drawing>
      </w:r>
    </w:p>
    <w:p w14:paraId="13B6827B" w14:textId="4AEFCB03" w:rsidR="00636E1E" w:rsidRDefault="00636E1E" w:rsidP="00636E1E">
      <w:pPr>
        <w:pStyle w:val="Caption"/>
      </w:pPr>
      <w:r>
        <w:t xml:space="preserve">Figure </w:t>
      </w:r>
      <w:fldSimple w:instr=" SEQ Figure \* ARABIC ">
        <w:r w:rsidR="002E004A">
          <w:rPr>
            <w:noProof/>
          </w:rPr>
          <w:t>2</w:t>
        </w:r>
      </w:fldSimple>
      <w:r>
        <w:t>: Required Data Source Enumeration Records for Web Data Sources.</w:t>
      </w:r>
    </w:p>
    <w:p w14:paraId="7378CBE7" w14:textId="2D07E0C0" w:rsidR="009A67F8" w:rsidRDefault="00636E1E" w:rsidP="009A67F8">
      <w:r>
        <w:t xml:space="preserve">Now as an example, we will be downloading data from the SNOTEL web site. In the Database Editor (dbedit), create a new data source as shown in </w:t>
      </w:r>
      <w:r>
        <w:fldChar w:fldCharType="begin"/>
      </w:r>
      <w:r>
        <w:instrText xml:space="preserve"> REF _Ref259177456 \h </w:instrText>
      </w:r>
      <w:r>
        <w:fldChar w:fldCharType="separate"/>
      </w:r>
      <w:r w:rsidR="002E004A">
        <w:t xml:space="preserve">Figure </w:t>
      </w:r>
      <w:r w:rsidR="002E004A">
        <w:rPr>
          <w:noProof/>
        </w:rPr>
        <w:t>3</w:t>
      </w:r>
      <w:r>
        <w:fldChar w:fldCharType="end"/>
      </w:r>
      <w:r>
        <w:t>. We set OneMessageFile to true because each page we download has data for a single station and thus should be considered a single message. Since the page has no parsable header, we also set header to “noheader”. The Abstract URL we entered is:</w:t>
      </w:r>
    </w:p>
    <w:p w14:paraId="55280871" w14:textId="24F2B97C" w:rsidR="00636E1E" w:rsidRDefault="00636E1E" w:rsidP="00636E1E">
      <w:pPr>
        <w:pStyle w:val="code"/>
      </w:pPr>
      <w:r w:rsidRPr="00636E1E">
        <w:t>http://www.wcc.nrcs.usda.gov/reportGenerator/view_csv/customSingleStationReport%2Cmetric/hourly/${MEDIUMID}%3AMT%3ASNTL|id%3D%22%22|name/-167%2C0/WTEQ%3A%3Avalue%2CSNWD%3A%3Avalue%2CPREC%3A%3Avalue%2CTOBS%3A%3Avalue</w:t>
      </w:r>
    </w:p>
    <w:p w14:paraId="57F15CDB" w14:textId="77777777" w:rsidR="00636E1E" w:rsidRDefault="00636E1E" w:rsidP="00636E1E">
      <w:pPr>
        <w:pStyle w:val="code"/>
      </w:pPr>
    </w:p>
    <w:p w14:paraId="66157679" w14:textId="60B6CCE1" w:rsidR="00636E1E" w:rsidRDefault="00636E1E" w:rsidP="009A67F8">
      <w:r>
        <w:t>Note that it has the variable ${MEDIUMID} in the middle. When we run the routing spec, this will be replaced by the values in the network list we supply.</w:t>
      </w:r>
    </w:p>
    <w:p w14:paraId="7C335519" w14:textId="77777777" w:rsidR="009A67F8" w:rsidRDefault="009A67F8" w:rsidP="009A67F8"/>
    <w:p w14:paraId="7D4F87CD" w14:textId="27011098" w:rsidR="009A67F8" w:rsidRDefault="00636E1E" w:rsidP="009A67F8">
      <w:r>
        <w:rPr>
          <w:noProof/>
        </w:rPr>
        <w:drawing>
          <wp:inline distT="0" distB="0" distL="0" distR="0" wp14:anchorId="70A25063" wp14:editId="0C0B4274">
            <wp:extent cx="5938520" cy="3256915"/>
            <wp:effectExtent l="0" t="0" r="5080" b="0"/>
            <wp:docPr id="9" name="Picture 9" descr="Macintosh HD:Users:mmaloney:Desktop:Screen Shot 2014-04-15 at 10.34.1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mmaloney:Desktop:Screen Shot 2014-04-15 at 10.34.15 AM.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8520" cy="3256915"/>
                    </a:xfrm>
                    <a:prstGeom prst="rect">
                      <a:avLst/>
                    </a:prstGeom>
                    <a:noFill/>
                    <a:ln>
                      <a:noFill/>
                    </a:ln>
                  </pic:spPr>
                </pic:pic>
              </a:graphicData>
            </a:graphic>
          </wp:inline>
        </w:drawing>
      </w:r>
    </w:p>
    <w:p w14:paraId="6EE65063" w14:textId="395B3DA0" w:rsidR="00636E1E" w:rsidRDefault="00636E1E" w:rsidP="00636E1E">
      <w:pPr>
        <w:pStyle w:val="Caption"/>
      </w:pPr>
      <w:bookmarkStart w:id="39" w:name="_Ref259177456"/>
      <w:r>
        <w:t xml:space="preserve">Figure </w:t>
      </w:r>
      <w:fldSimple w:instr=" SEQ Figure \* ARABIC ">
        <w:r w:rsidR="002E004A">
          <w:rPr>
            <w:noProof/>
          </w:rPr>
          <w:t>3</w:t>
        </w:r>
      </w:fldSimple>
      <w:bookmarkEnd w:id="39"/>
      <w:r>
        <w:t>: Example of Abstract URL Data Source.</w:t>
      </w:r>
    </w:p>
    <w:p w14:paraId="46EB1E42" w14:textId="77777777" w:rsidR="009A67F8" w:rsidRDefault="009A67F8" w:rsidP="009A67F8"/>
    <w:p w14:paraId="59514C18" w14:textId="32E0C852" w:rsidR="00DD7D86" w:rsidRDefault="00DD7D86" w:rsidP="009A67F8">
      <w:r>
        <w:t xml:space="preserve">The routing spec that uses this data source is shown in </w:t>
      </w:r>
      <w:r>
        <w:fldChar w:fldCharType="begin"/>
      </w:r>
      <w:r>
        <w:instrText xml:space="preserve"> REF _Ref259178347 \h </w:instrText>
      </w:r>
      <w:r>
        <w:fldChar w:fldCharType="separate"/>
      </w:r>
      <w:r w:rsidR="002E004A">
        <w:t xml:space="preserve">Figure </w:t>
      </w:r>
      <w:r w:rsidR="002E004A">
        <w:rPr>
          <w:noProof/>
        </w:rPr>
        <w:t>4</w:t>
      </w:r>
      <w:r>
        <w:fldChar w:fldCharType="end"/>
      </w:r>
      <w:r>
        <w:t>. Note the network list that is assigned. The code will iterate over the platforms in the network list and evaluate the URL for each one. It will then download the web page and parse the entire page as a single DCP message with no header.</w:t>
      </w:r>
    </w:p>
    <w:p w14:paraId="7E21DC9F" w14:textId="6B08B98C" w:rsidR="00DD7D86" w:rsidRDefault="00DD7D86" w:rsidP="009A67F8">
      <w:r>
        <w:fldChar w:fldCharType="begin"/>
      </w:r>
      <w:r>
        <w:instrText xml:space="preserve"> REF _Ref259178527 \h </w:instrText>
      </w:r>
      <w:r>
        <w:fldChar w:fldCharType="separate"/>
      </w:r>
      <w:r w:rsidR="002E004A">
        <w:t xml:space="preserve">Figure </w:t>
      </w:r>
      <w:r w:rsidR="002E004A">
        <w:rPr>
          <w:noProof/>
        </w:rPr>
        <w:t>5</w:t>
      </w:r>
      <w:r>
        <w:fldChar w:fldCharType="end"/>
      </w:r>
      <w:r>
        <w:t xml:space="preserve"> shows the network list. Note the numeric Transport (medium) IDs 307, 469, etc. These will be substituted into the abstract URL. Thus the first URL constructed will be:</w:t>
      </w:r>
    </w:p>
    <w:p w14:paraId="6FBFEF48" w14:textId="7B211665" w:rsidR="00DD7D86" w:rsidRDefault="00DD7D86" w:rsidP="00DD7D86">
      <w:pPr>
        <w:pStyle w:val="code"/>
      </w:pPr>
      <w:r w:rsidRPr="00636E1E">
        <w:t>http://www.wcc.nrcs.usda.gov/reportGenerator/view_csv/customSingleStationReport%2Cmetric/hourly</w:t>
      </w:r>
      <w:r>
        <w:t>/</w:t>
      </w:r>
      <w:r w:rsidRPr="00DD7D86">
        <w:rPr>
          <w:b/>
          <w:color w:val="0000FF"/>
        </w:rPr>
        <w:t>307</w:t>
      </w:r>
      <w:r w:rsidRPr="00636E1E">
        <w:t>%3AMT%3ASNTL|id%3D%22%22|name/-167%2C0/WTEQ%3A%3Avalue%2CSNWD%3A%3Avalue%2CPREC%3A%3Avalue%2CTOBS%3A%3Avalue</w:t>
      </w:r>
    </w:p>
    <w:p w14:paraId="11438253" w14:textId="77777777" w:rsidR="00DD7D86" w:rsidRDefault="00DD7D86" w:rsidP="009A67F8"/>
    <w:p w14:paraId="2F8DD6E2" w14:textId="038F5E0E" w:rsidR="00DD7D86" w:rsidRDefault="00DD7D86" w:rsidP="009A67F8">
      <w:r>
        <w:t xml:space="preserve">The resulting report is shown in </w:t>
      </w:r>
      <w:r>
        <w:fldChar w:fldCharType="begin"/>
      </w:r>
      <w:r>
        <w:instrText xml:space="preserve"> REF _Ref259178813 \h </w:instrText>
      </w:r>
      <w:r>
        <w:fldChar w:fldCharType="separate"/>
      </w:r>
      <w:r w:rsidR="002E004A">
        <w:t xml:space="preserve">Figure </w:t>
      </w:r>
      <w:r w:rsidR="002E004A">
        <w:rPr>
          <w:noProof/>
        </w:rPr>
        <w:t>6</w:t>
      </w:r>
      <w:r>
        <w:fldChar w:fldCharType="end"/>
      </w:r>
      <w:r>
        <w:t>.</w:t>
      </w:r>
    </w:p>
    <w:p w14:paraId="1EE11E72" w14:textId="77777777" w:rsidR="00DD7D86" w:rsidRDefault="00DD7D86" w:rsidP="009A67F8"/>
    <w:p w14:paraId="36493EF9" w14:textId="1A17F25B" w:rsidR="00DD7D86" w:rsidRDefault="00DD7D86" w:rsidP="009A67F8">
      <w:r>
        <w:rPr>
          <w:noProof/>
        </w:rPr>
        <w:lastRenderedPageBreak/>
        <w:drawing>
          <wp:inline distT="0" distB="0" distL="0" distR="0" wp14:anchorId="617F14AB" wp14:editId="7C31B5CA">
            <wp:extent cx="5938520" cy="4756785"/>
            <wp:effectExtent l="0" t="0" r="5080" b="0"/>
            <wp:docPr id="10" name="Picture 10" descr="Macintosh HD:Users:mmaloney:Desktop:Screen Shot 2014-04-15 at 10.49.1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mmaloney:Desktop:Screen Shot 2014-04-15 at 10.49.16 A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8520" cy="4756785"/>
                    </a:xfrm>
                    <a:prstGeom prst="rect">
                      <a:avLst/>
                    </a:prstGeom>
                    <a:noFill/>
                    <a:ln>
                      <a:noFill/>
                    </a:ln>
                  </pic:spPr>
                </pic:pic>
              </a:graphicData>
            </a:graphic>
          </wp:inline>
        </w:drawing>
      </w:r>
    </w:p>
    <w:p w14:paraId="71E0F631" w14:textId="17AD9C8A" w:rsidR="00DD7D86" w:rsidRDefault="00DD7D86" w:rsidP="00DD7D86">
      <w:pPr>
        <w:pStyle w:val="Caption"/>
      </w:pPr>
      <w:bookmarkStart w:id="40" w:name="_Ref259178347"/>
      <w:r>
        <w:t xml:space="preserve">Figure </w:t>
      </w:r>
      <w:fldSimple w:instr=" SEQ Figure \* ARABIC ">
        <w:r w:rsidR="002E004A">
          <w:rPr>
            <w:noProof/>
          </w:rPr>
          <w:t>4</w:t>
        </w:r>
      </w:fldSimple>
      <w:bookmarkEnd w:id="40"/>
      <w:r>
        <w:t>: Routing Spec that uses an Abstract Web Data Source</w:t>
      </w:r>
    </w:p>
    <w:p w14:paraId="480EE2DC" w14:textId="77777777" w:rsidR="00DD7D86" w:rsidRPr="00DD7D86" w:rsidRDefault="00DD7D86" w:rsidP="00DD7D86"/>
    <w:p w14:paraId="23B95D29" w14:textId="5E51BADF" w:rsidR="00DD7D86" w:rsidRDefault="00DD7D86" w:rsidP="00DD7D86">
      <w:pPr>
        <w:pStyle w:val="Caption"/>
      </w:pPr>
      <w:r>
        <w:rPr>
          <w:noProof/>
          <w:lang w:eastAsia="en-US"/>
        </w:rPr>
        <w:drawing>
          <wp:inline distT="0" distB="0" distL="0" distR="0" wp14:anchorId="142D066E" wp14:editId="2653BE01">
            <wp:extent cx="5938520" cy="2609850"/>
            <wp:effectExtent l="0" t="0" r="5080" b="6350"/>
            <wp:docPr id="11" name="Picture 11" descr="Macintosh HD:Users:mmaloney:Desktop:Screen Shot 2014-04-15 at 10.52.2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mmaloney:Desktop:Screen Shot 2014-04-15 at 10.52.25 A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8520" cy="2609850"/>
                    </a:xfrm>
                    <a:prstGeom prst="rect">
                      <a:avLst/>
                    </a:prstGeom>
                    <a:noFill/>
                    <a:ln>
                      <a:noFill/>
                    </a:ln>
                  </pic:spPr>
                </pic:pic>
              </a:graphicData>
            </a:graphic>
          </wp:inline>
        </w:drawing>
      </w:r>
    </w:p>
    <w:p w14:paraId="007AEDA2" w14:textId="577CF8DF" w:rsidR="00DD7D86" w:rsidRDefault="00DD7D86" w:rsidP="00DD7D86">
      <w:pPr>
        <w:pStyle w:val="Caption"/>
      </w:pPr>
      <w:bookmarkStart w:id="41" w:name="_Ref259178527"/>
      <w:r>
        <w:t xml:space="preserve">Figure </w:t>
      </w:r>
      <w:fldSimple w:instr=" SEQ Figure \* ARABIC ">
        <w:r w:rsidR="002E004A">
          <w:rPr>
            <w:noProof/>
          </w:rPr>
          <w:t>5</w:t>
        </w:r>
      </w:fldSimple>
      <w:bookmarkEnd w:id="41"/>
      <w:r>
        <w:t>: SNOTEL Network List used by Abstract Web Data Source.</w:t>
      </w:r>
    </w:p>
    <w:p w14:paraId="6986290F" w14:textId="77777777" w:rsidR="00DD7D86" w:rsidRDefault="00DD7D86" w:rsidP="00DD7D86"/>
    <w:p w14:paraId="5AE220AE" w14:textId="77777777" w:rsidR="00DD7D86" w:rsidRDefault="00DD7D86" w:rsidP="00DD7D86"/>
    <w:p w14:paraId="137B839C" w14:textId="0474B365" w:rsidR="00DD7D86" w:rsidRDefault="00DD7D86" w:rsidP="00DD7D86">
      <w:pPr>
        <w:pBdr>
          <w:top w:val="single" w:sz="4" w:space="1" w:color="auto"/>
          <w:left w:val="single" w:sz="4" w:space="4" w:color="auto"/>
          <w:bottom w:val="single" w:sz="4" w:space="1" w:color="auto"/>
          <w:right w:val="single" w:sz="4" w:space="4" w:color="auto"/>
        </w:pBdr>
      </w:pPr>
      <w:r>
        <w:rPr>
          <w:noProof/>
        </w:rPr>
        <w:drawing>
          <wp:inline distT="0" distB="0" distL="0" distR="0" wp14:anchorId="46661A2F" wp14:editId="2206E452">
            <wp:extent cx="5938520" cy="2424430"/>
            <wp:effectExtent l="0" t="0" r="5080" b="0"/>
            <wp:docPr id="12" name="Picture 12" descr="Macintosh HD:Users:mmaloney:Desktop:Screen Shot 2014-04-15 at 10.56.4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mmaloney:Desktop:Screen Shot 2014-04-15 at 10.56.41 AM.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8520" cy="2424430"/>
                    </a:xfrm>
                    <a:prstGeom prst="rect">
                      <a:avLst/>
                    </a:prstGeom>
                    <a:noFill/>
                    <a:ln>
                      <a:noFill/>
                    </a:ln>
                  </pic:spPr>
                </pic:pic>
              </a:graphicData>
            </a:graphic>
          </wp:inline>
        </w:drawing>
      </w:r>
    </w:p>
    <w:p w14:paraId="0C12D441" w14:textId="429C6A02" w:rsidR="00DD7D86" w:rsidRDefault="00DD7D86" w:rsidP="00DD7D86">
      <w:pPr>
        <w:pStyle w:val="Caption"/>
      </w:pPr>
      <w:bookmarkStart w:id="42" w:name="_Ref259178813"/>
      <w:r>
        <w:t xml:space="preserve">Figure </w:t>
      </w:r>
      <w:fldSimple w:instr=" SEQ Figure \* ARABIC ">
        <w:r w:rsidR="002E004A">
          <w:rPr>
            <w:noProof/>
          </w:rPr>
          <w:t>6</w:t>
        </w:r>
      </w:fldSimple>
      <w:bookmarkEnd w:id="42"/>
      <w:r>
        <w:t>: Snotel Report Downloaded from the Web</w:t>
      </w:r>
    </w:p>
    <w:p w14:paraId="5A0EBE18" w14:textId="77777777" w:rsidR="00F141F3" w:rsidRDefault="00F141F3" w:rsidP="00F141F3"/>
    <w:p w14:paraId="029F8A2C" w14:textId="195FFC76" w:rsidR="00F141F3" w:rsidRDefault="00F141F3" w:rsidP="00F141F3">
      <w:pPr>
        <w:pStyle w:val="Heading2"/>
      </w:pPr>
      <w:bookmarkStart w:id="43" w:name="_Toc64562169"/>
      <w:r>
        <w:t>FTP Data Source</w:t>
      </w:r>
      <w:bookmarkEnd w:id="43"/>
    </w:p>
    <w:p w14:paraId="3D84593B" w14:textId="063590C3" w:rsidR="00F141F3" w:rsidRDefault="00F141F3" w:rsidP="00F141F3">
      <w:r>
        <w:t>The FTP Data Source was added in the OpenDCS 6.1 release. If you installed a previous version and then upgraded to 6.1, you may need to manually add the Enumeration record for FTP Data Source.</w:t>
      </w:r>
    </w:p>
    <w:p w14:paraId="548247DB" w14:textId="1166A722" w:rsidR="00F141F3" w:rsidRDefault="00F141F3" w:rsidP="00F141F3">
      <w:r>
        <w:t>To do this, run “rledit” and ...</w:t>
      </w:r>
    </w:p>
    <w:p w14:paraId="42E9C2D0" w14:textId="77777777" w:rsidR="00F141F3" w:rsidRDefault="00F141F3" w:rsidP="008048BA">
      <w:pPr>
        <w:pStyle w:val="ListParagraph"/>
        <w:numPr>
          <w:ilvl w:val="0"/>
          <w:numId w:val="22"/>
        </w:numPr>
      </w:pPr>
      <w:r>
        <w:t>On the Enumerations tab, select Enumeration “Data Source Type”</w:t>
      </w:r>
    </w:p>
    <w:p w14:paraId="1CE38D7E" w14:textId="002EBA3D" w:rsidR="00F141F3" w:rsidRDefault="00F141F3" w:rsidP="008048BA">
      <w:pPr>
        <w:pStyle w:val="ListParagraph"/>
        <w:numPr>
          <w:ilvl w:val="0"/>
          <w:numId w:val="22"/>
        </w:numPr>
      </w:pPr>
      <w:r>
        <w:t xml:space="preserve">Make sure an entry exists with name “ftp”. If not, hit Add and fill out the form as shown in </w:t>
      </w:r>
      <w:r>
        <w:fldChar w:fldCharType="begin"/>
      </w:r>
      <w:r>
        <w:instrText xml:space="preserve"> REF _Ref272569398 \h </w:instrText>
      </w:r>
      <w:r>
        <w:fldChar w:fldCharType="separate"/>
      </w:r>
      <w:r w:rsidR="002E004A">
        <w:t xml:space="preserve">Figure </w:t>
      </w:r>
      <w:r w:rsidR="002E004A">
        <w:rPr>
          <w:noProof/>
        </w:rPr>
        <w:t>7</w:t>
      </w:r>
      <w:r>
        <w:fldChar w:fldCharType="end"/>
      </w:r>
      <w:r>
        <w:t>. Be sure to type the Java Class Name exactly as shown. Capitalization matters:</w:t>
      </w:r>
    </w:p>
    <w:p w14:paraId="2D3B3085" w14:textId="58A872CE" w:rsidR="00F141F3" w:rsidRDefault="00F141F3" w:rsidP="008048BA">
      <w:pPr>
        <w:pStyle w:val="ListParagraph"/>
        <w:numPr>
          <w:ilvl w:val="1"/>
          <w:numId w:val="22"/>
        </w:numPr>
      </w:pPr>
      <w:r>
        <w:t>decodes.datasource.FtpDataSource</w:t>
      </w:r>
    </w:p>
    <w:p w14:paraId="641716BB" w14:textId="77777777" w:rsidR="00F141F3" w:rsidRDefault="00F141F3" w:rsidP="008048BA">
      <w:pPr>
        <w:pStyle w:val="ListParagraph"/>
        <w:numPr>
          <w:ilvl w:val="0"/>
          <w:numId w:val="22"/>
        </w:numPr>
      </w:pPr>
      <w:r>
        <w:t>Hit File – Save to DB.</w:t>
      </w:r>
    </w:p>
    <w:p w14:paraId="64CFEC28" w14:textId="77777777" w:rsidR="00F141F3" w:rsidRDefault="00F141F3" w:rsidP="00F141F3">
      <w:pPr>
        <w:pStyle w:val="ListParagraph"/>
      </w:pPr>
    </w:p>
    <w:p w14:paraId="17A3ADC6" w14:textId="775323D8" w:rsidR="00F141F3" w:rsidRDefault="00F141F3" w:rsidP="00F141F3">
      <w:r>
        <w:rPr>
          <w:noProof/>
        </w:rPr>
        <w:drawing>
          <wp:inline distT="0" distB="0" distL="0" distR="0" wp14:anchorId="2BE9387C" wp14:editId="7C4D1277">
            <wp:extent cx="4914900" cy="1930328"/>
            <wp:effectExtent l="0" t="0" r="0" b="635"/>
            <wp:docPr id="24" name="Picture 24" descr="Macintosh HD:Users:mmaloney:Desktop:Screen Shot 2014-09-17 at 10.33.1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mmaloney:Desktop:Screen Shot 2014-09-17 at 10.33.16 A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914900" cy="1930328"/>
                    </a:xfrm>
                    <a:prstGeom prst="rect">
                      <a:avLst/>
                    </a:prstGeom>
                    <a:noFill/>
                    <a:ln>
                      <a:noFill/>
                    </a:ln>
                  </pic:spPr>
                </pic:pic>
              </a:graphicData>
            </a:graphic>
          </wp:inline>
        </w:drawing>
      </w:r>
    </w:p>
    <w:p w14:paraId="4B931B11" w14:textId="10388F20" w:rsidR="00F141F3" w:rsidRDefault="00F141F3" w:rsidP="00F141F3">
      <w:pPr>
        <w:pStyle w:val="Caption"/>
      </w:pPr>
      <w:bookmarkStart w:id="44" w:name="_Ref272569398"/>
      <w:r>
        <w:t xml:space="preserve">Figure </w:t>
      </w:r>
      <w:fldSimple w:instr=" SEQ Figure \* ARABIC ">
        <w:r w:rsidR="002E004A">
          <w:rPr>
            <w:noProof/>
          </w:rPr>
          <w:t>7</w:t>
        </w:r>
      </w:fldSimple>
      <w:bookmarkEnd w:id="44"/>
      <w:r>
        <w:t>: Form for Adding FTP Data Source in Reference List Editor (rledit).</w:t>
      </w:r>
    </w:p>
    <w:p w14:paraId="33CA6CC5" w14:textId="0D4BDA4F" w:rsidR="001548D1" w:rsidRDefault="00820173" w:rsidP="001548D1">
      <w:r>
        <w:lastRenderedPageBreak/>
        <w:t>Now you can enter the DECODES Database Editor and create a Data Source record with type “ftp”.</w:t>
      </w:r>
      <w:r w:rsidR="00B949E3">
        <w:t xml:space="preserve"> The FTP Data Source can accept the following properties:</w:t>
      </w:r>
    </w:p>
    <w:p w14:paraId="180184AF" w14:textId="77777777" w:rsidR="00B949E3" w:rsidRDefault="00B949E3" w:rsidP="001548D1"/>
    <w:tbl>
      <w:tblPr>
        <w:tblW w:w="0" w:type="auto"/>
        <w:tblInd w:w="-20" w:type="dxa"/>
        <w:tblLayout w:type="fixed"/>
        <w:tblLook w:val="0000" w:firstRow="0" w:lastRow="0" w:firstColumn="0" w:lastColumn="0" w:noHBand="0" w:noVBand="0"/>
      </w:tblPr>
      <w:tblGrid>
        <w:gridCol w:w="2108"/>
        <w:gridCol w:w="1170"/>
        <w:gridCol w:w="5658"/>
      </w:tblGrid>
      <w:tr w:rsidR="00B949E3" w:rsidRPr="00A067A8" w14:paraId="03A2A112" w14:textId="77777777" w:rsidTr="00B949E3">
        <w:tc>
          <w:tcPr>
            <w:tcW w:w="2108" w:type="dxa"/>
            <w:tcBorders>
              <w:top w:val="single" w:sz="4" w:space="0" w:color="000000"/>
              <w:left w:val="single" w:sz="4" w:space="0" w:color="000000"/>
              <w:bottom w:val="single" w:sz="4" w:space="0" w:color="000000"/>
            </w:tcBorders>
          </w:tcPr>
          <w:p w14:paraId="47BA87EF" w14:textId="77777777" w:rsidR="00B949E3" w:rsidRPr="00A067A8" w:rsidRDefault="00B949E3" w:rsidP="00B949E3">
            <w:pPr>
              <w:snapToGrid w:val="0"/>
              <w:spacing w:after="0"/>
              <w:jc w:val="center"/>
              <w:rPr>
                <w:b/>
                <w:i/>
                <w:sz w:val="20"/>
                <w:szCs w:val="20"/>
              </w:rPr>
            </w:pPr>
            <w:r w:rsidRPr="00A067A8">
              <w:rPr>
                <w:b/>
                <w:i/>
                <w:sz w:val="20"/>
                <w:szCs w:val="20"/>
              </w:rPr>
              <w:t>Name</w:t>
            </w:r>
          </w:p>
        </w:tc>
        <w:tc>
          <w:tcPr>
            <w:tcW w:w="1170" w:type="dxa"/>
            <w:tcBorders>
              <w:top w:val="single" w:sz="4" w:space="0" w:color="000000"/>
              <w:left w:val="single" w:sz="4" w:space="0" w:color="000000"/>
              <w:bottom w:val="single" w:sz="4" w:space="0" w:color="000000"/>
            </w:tcBorders>
          </w:tcPr>
          <w:p w14:paraId="59FDB31D" w14:textId="77777777" w:rsidR="00B949E3" w:rsidRPr="00A067A8" w:rsidRDefault="00B949E3" w:rsidP="00B949E3">
            <w:pPr>
              <w:snapToGrid w:val="0"/>
              <w:spacing w:after="0"/>
              <w:jc w:val="center"/>
              <w:rPr>
                <w:b/>
                <w:i/>
                <w:sz w:val="20"/>
                <w:szCs w:val="20"/>
              </w:rPr>
            </w:pPr>
            <w:r w:rsidRPr="00A067A8">
              <w:rPr>
                <w:b/>
                <w:i/>
                <w:sz w:val="20"/>
                <w:szCs w:val="20"/>
              </w:rPr>
              <w:t>Value Type</w:t>
            </w:r>
          </w:p>
        </w:tc>
        <w:tc>
          <w:tcPr>
            <w:tcW w:w="5658" w:type="dxa"/>
            <w:tcBorders>
              <w:top w:val="single" w:sz="4" w:space="0" w:color="000000"/>
              <w:left w:val="single" w:sz="4" w:space="0" w:color="000000"/>
              <w:bottom w:val="single" w:sz="4" w:space="0" w:color="000000"/>
              <w:right w:val="single" w:sz="4" w:space="0" w:color="000000"/>
            </w:tcBorders>
          </w:tcPr>
          <w:p w14:paraId="74CD50D3" w14:textId="77777777" w:rsidR="00B949E3" w:rsidRPr="00A067A8" w:rsidRDefault="00B949E3" w:rsidP="00B949E3">
            <w:pPr>
              <w:snapToGrid w:val="0"/>
              <w:spacing w:after="0"/>
              <w:jc w:val="center"/>
              <w:rPr>
                <w:b/>
                <w:i/>
                <w:sz w:val="20"/>
                <w:szCs w:val="20"/>
              </w:rPr>
            </w:pPr>
            <w:r w:rsidRPr="00A067A8">
              <w:rPr>
                <w:b/>
                <w:i/>
                <w:sz w:val="20"/>
                <w:szCs w:val="20"/>
              </w:rPr>
              <w:t>Description</w:t>
            </w:r>
          </w:p>
        </w:tc>
      </w:tr>
      <w:tr w:rsidR="00B949E3" w:rsidRPr="00A067A8" w14:paraId="1D10B0CD" w14:textId="77777777" w:rsidTr="00B949E3">
        <w:tc>
          <w:tcPr>
            <w:tcW w:w="2108" w:type="dxa"/>
            <w:tcBorders>
              <w:top w:val="single" w:sz="4" w:space="0" w:color="000000"/>
              <w:left w:val="single" w:sz="4" w:space="0" w:color="000000"/>
              <w:bottom w:val="single" w:sz="4" w:space="0" w:color="000000"/>
            </w:tcBorders>
          </w:tcPr>
          <w:p w14:paraId="1109F11B" w14:textId="261E2530" w:rsidR="00B949E3" w:rsidRPr="00A067A8" w:rsidRDefault="00D37A0B" w:rsidP="00B949E3">
            <w:pPr>
              <w:snapToGrid w:val="0"/>
              <w:spacing w:after="0"/>
              <w:rPr>
                <w:sz w:val="20"/>
                <w:szCs w:val="20"/>
              </w:rPr>
            </w:pPr>
            <w:r>
              <w:rPr>
                <w:sz w:val="20"/>
                <w:szCs w:val="20"/>
              </w:rPr>
              <w:t>host</w:t>
            </w:r>
          </w:p>
        </w:tc>
        <w:tc>
          <w:tcPr>
            <w:tcW w:w="1170" w:type="dxa"/>
            <w:tcBorders>
              <w:top w:val="single" w:sz="4" w:space="0" w:color="000000"/>
              <w:left w:val="single" w:sz="4" w:space="0" w:color="000000"/>
              <w:bottom w:val="single" w:sz="4" w:space="0" w:color="000000"/>
            </w:tcBorders>
          </w:tcPr>
          <w:p w14:paraId="457349D0" w14:textId="3226422F" w:rsidR="00B949E3" w:rsidRPr="00A067A8" w:rsidRDefault="00D37A0B" w:rsidP="00B949E3">
            <w:pPr>
              <w:snapToGrid w:val="0"/>
              <w:spacing w:after="0"/>
              <w:rPr>
                <w:sz w:val="20"/>
                <w:szCs w:val="20"/>
              </w:rPr>
            </w:pPr>
            <w:r>
              <w:rPr>
                <w:sz w:val="20"/>
                <w:szCs w:val="20"/>
              </w:rPr>
              <w:t>Hostname or IP Addr</w:t>
            </w:r>
          </w:p>
        </w:tc>
        <w:tc>
          <w:tcPr>
            <w:tcW w:w="5658" w:type="dxa"/>
            <w:tcBorders>
              <w:top w:val="single" w:sz="4" w:space="0" w:color="000000"/>
              <w:left w:val="single" w:sz="4" w:space="0" w:color="000000"/>
              <w:bottom w:val="single" w:sz="4" w:space="0" w:color="000000"/>
              <w:right w:val="single" w:sz="4" w:space="0" w:color="000000"/>
            </w:tcBorders>
          </w:tcPr>
          <w:p w14:paraId="72E38275" w14:textId="42FCBD8F" w:rsidR="00B949E3" w:rsidRPr="00A067A8" w:rsidRDefault="00D37A0B" w:rsidP="00B949E3">
            <w:pPr>
              <w:snapToGrid w:val="0"/>
              <w:spacing w:after="0"/>
              <w:rPr>
                <w:sz w:val="20"/>
                <w:szCs w:val="20"/>
              </w:rPr>
            </w:pPr>
            <w:r>
              <w:rPr>
                <w:sz w:val="20"/>
                <w:szCs w:val="20"/>
              </w:rPr>
              <w:t>Hostname or IP Address of the FTP Server</w:t>
            </w:r>
          </w:p>
        </w:tc>
      </w:tr>
      <w:tr w:rsidR="00B949E3" w:rsidRPr="00A067A8" w14:paraId="12510648" w14:textId="77777777" w:rsidTr="00B949E3">
        <w:tc>
          <w:tcPr>
            <w:tcW w:w="2108" w:type="dxa"/>
            <w:tcBorders>
              <w:top w:val="single" w:sz="4" w:space="0" w:color="000000"/>
              <w:left w:val="single" w:sz="4" w:space="0" w:color="000000"/>
              <w:bottom w:val="single" w:sz="4" w:space="0" w:color="000000"/>
            </w:tcBorders>
          </w:tcPr>
          <w:p w14:paraId="245B6A56" w14:textId="3EB26313" w:rsidR="00B949E3" w:rsidRPr="00A067A8" w:rsidRDefault="00D37A0B" w:rsidP="00B949E3">
            <w:pPr>
              <w:snapToGrid w:val="0"/>
              <w:spacing w:after="0"/>
              <w:rPr>
                <w:sz w:val="20"/>
                <w:szCs w:val="20"/>
              </w:rPr>
            </w:pPr>
            <w:r>
              <w:rPr>
                <w:sz w:val="20"/>
                <w:szCs w:val="20"/>
              </w:rPr>
              <w:t>port</w:t>
            </w:r>
          </w:p>
        </w:tc>
        <w:tc>
          <w:tcPr>
            <w:tcW w:w="1170" w:type="dxa"/>
            <w:tcBorders>
              <w:top w:val="single" w:sz="4" w:space="0" w:color="000000"/>
              <w:left w:val="single" w:sz="4" w:space="0" w:color="000000"/>
              <w:bottom w:val="single" w:sz="4" w:space="0" w:color="000000"/>
            </w:tcBorders>
          </w:tcPr>
          <w:p w14:paraId="620B321E" w14:textId="0BBDCEBD" w:rsidR="00B949E3" w:rsidRPr="00A067A8" w:rsidRDefault="00D37A0B" w:rsidP="00B949E3">
            <w:pPr>
              <w:snapToGrid w:val="0"/>
              <w:spacing w:after="0"/>
              <w:rPr>
                <w:sz w:val="20"/>
                <w:szCs w:val="20"/>
              </w:rPr>
            </w:pPr>
            <w:r>
              <w:rPr>
                <w:sz w:val="20"/>
                <w:szCs w:val="20"/>
              </w:rPr>
              <w:t>Integer</w:t>
            </w:r>
          </w:p>
        </w:tc>
        <w:tc>
          <w:tcPr>
            <w:tcW w:w="5658" w:type="dxa"/>
            <w:tcBorders>
              <w:top w:val="single" w:sz="4" w:space="0" w:color="000000"/>
              <w:left w:val="single" w:sz="4" w:space="0" w:color="000000"/>
              <w:bottom w:val="single" w:sz="4" w:space="0" w:color="000000"/>
              <w:right w:val="single" w:sz="4" w:space="0" w:color="000000"/>
            </w:tcBorders>
          </w:tcPr>
          <w:p w14:paraId="628E90AC" w14:textId="19A6CBA6" w:rsidR="00B949E3" w:rsidRPr="00A067A8" w:rsidRDefault="00D37A0B" w:rsidP="00B949E3">
            <w:pPr>
              <w:snapToGrid w:val="0"/>
              <w:spacing w:after="0"/>
              <w:rPr>
                <w:sz w:val="20"/>
                <w:szCs w:val="20"/>
              </w:rPr>
            </w:pPr>
            <w:r>
              <w:rPr>
                <w:sz w:val="20"/>
                <w:szCs w:val="20"/>
              </w:rPr>
              <w:t>Default = 21. FTP Port number on server.</w:t>
            </w:r>
          </w:p>
        </w:tc>
      </w:tr>
      <w:tr w:rsidR="00B949E3" w:rsidRPr="00A067A8" w14:paraId="0B3BF96F" w14:textId="77777777" w:rsidTr="00B949E3">
        <w:tc>
          <w:tcPr>
            <w:tcW w:w="2108" w:type="dxa"/>
            <w:tcBorders>
              <w:top w:val="single" w:sz="4" w:space="0" w:color="000000"/>
              <w:left w:val="single" w:sz="4" w:space="0" w:color="000000"/>
              <w:bottom w:val="single" w:sz="4" w:space="0" w:color="000000"/>
            </w:tcBorders>
          </w:tcPr>
          <w:p w14:paraId="496AABEE" w14:textId="4C48E85B" w:rsidR="00B949E3" w:rsidRPr="00A067A8" w:rsidRDefault="00D37A0B" w:rsidP="00B949E3">
            <w:pPr>
              <w:snapToGrid w:val="0"/>
              <w:spacing w:after="0"/>
              <w:rPr>
                <w:sz w:val="20"/>
                <w:szCs w:val="20"/>
              </w:rPr>
            </w:pPr>
            <w:r>
              <w:rPr>
                <w:sz w:val="20"/>
                <w:szCs w:val="20"/>
              </w:rPr>
              <w:t>username</w:t>
            </w:r>
          </w:p>
        </w:tc>
        <w:tc>
          <w:tcPr>
            <w:tcW w:w="1170" w:type="dxa"/>
            <w:tcBorders>
              <w:top w:val="single" w:sz="4" w:space="0" w:color="000000"/>
              <w:left w:val="single" w:sz="4" w:space="0" w:color="000000"/>
              <w:bottom w:val="single" w:sz="4" w:space="0" w:color="000000"/>
            </w:tcBorders>
          </w:tcPr>
          <w:p w14:paraId="2C4390A2" w14:textId="3C476B13" w:rsidR="00B949E3" w:rsidRPr="00A067A8" w:rsidRDefault="00D37A0B" w:rsidP="00D37A0B">
            <w:pPr>
              <w:snapToGrid w:val="0"/>
              <w:spacing w:after="0"/>
              <w:rPr>
                <w:sz w:val="20"/>
                <w:szCs w:val="20"/>
              </w:rPr>
            </w:pPr>
            <w:r>
              <w:rPr>
                <w:sz w:val="20"/>
                <w:szCs w:val="20"/>
              </w:rPr>
              <w:t>String</w:t>
            </w:r>
          </w:p>
        </w:tc>
        <w:tc>
          <w:tcPr>
            <w:tcW w:w="5658" w:type="dxa"/>
            <w:tcBorders>
              <w:top w:val="single" w:sz="4" w:space="0" w:color="000000"/>
              <w:left w:val="single" w:sz="4" w:space="0" w:color="000000"/>
              <w:bottom w:val="single" w:sz="4" w:space="0" w:color="000000"/>
              <w:right w:val="single" w:sz="4" w:space="0" w:color="000000"/>
            </w:tcBorders>
          </w:tcPr>
          <w:p w14:paraId="37106693" w14:textId="17F8BBC0" w:rsidR="00B949E3" w:rsidRPr="00A067A8" w:rsidRDefault="00D37A0B" w:rsidP="00B949E3">
            <w:pPr>
              <w:snapToGrid w:val="0"/>
              <w:spacing w:after="0"/>
              <w:rPr>
                <w:sz w:val="20"/>
                <w:szCs w:val="20"/>
              </w:rPr>
            </w:pPr>
            <w:r>
              <w:rPr>
                <w:sz w:val="20"/>
                <w:szCs w:val="20"/>
              </w:rPr>
              <w:t>Username to use when connecting to FTP server</w:t>
            </w:r>
          </w:p>
        </w:tc>
      </w:tr>
      <w:tr w:rsidR="00B949E3" w:rsidRPr="00A067A8" w14:paraId="45B6FC80" w14:textId="77777777" w:rsidTr="00B949E3">
        <w:tc>
          <w:tcPr>
            <w:tcW w:w="2108" w:type="dxa"/>
            <w:tcBorders>
              <w:top w:val="single" w:sz="4" w:space="0" w:color="000000"/>
              <w:left w:val="single" w:sz="4" w:space="0" w:color="000000"/>
              <w:bottom w:val="single" w:sz="4" w:space="0" w:color="000000"/>
            </w:tcBorders>
          </w:tcPr>
          <w:p w14:paraId="16DCDD9C" w14:textId="399F59BE" w:rsidR="00B949E3" w:rsidRPr="00A067A8" w:rsidRDefault="00D37A0B" w:rsidP="00B949E3">
            <w:pPr>
              <w:snapToGrid w:val="0"/>
              <w:spacing w:after="0"/>
              <w:rPr>
                <w:sz w:val="20"/>
                <w:szCs w:val="20"/>
              </w:rPr>
            </w:pPr>
            <w:r>
              <w:rPr>
                <w:sz w:val="20"/>
                <w:szCs w:val="20"/>
              </w:rPr>
              <w:t>password</w:t>
            </w:r>
          </w:p>
        </w:tc>
        <w:tc>
          <w:tcPr>
            <w:tcW w:w="1170" w:type="dxa"/>
            <w:tcBorders>
              <w:top w:val="single" w:sz="4" w:space="0" w:color="000000"/>
              <w:left w:val="single" w:sz="4" w:space="0" w:color="000000"/>
              <w:bottom w:val="single" w:sz="4" w:space="0" w:color="000000"/>
            </w:tcBorders>
          </w:tcPr>
          <w:p w14:paraId="322E6BAF" w14:textId="651A7BDC" w:rsidR="00B949E3" w:rsidRPr="00A067A8" w:rsidRDefault="00D37A0B" w:rsidP="00B949E3">
            <w:pPr>
              <w:snapToGrid w:val="0"/>
              <w:spacing w:after="0"/>
              <w:rPr>
                <w:sz w:val="20"/>
                <w:szCs w:val="20"/>
              </w:rPr>
            </w:pPr>
            <w:r>
              <w:rPr>
                <w:sz w:val="20"/>
                <w:szCs w:val="20"/>
              </w:rPr>
              <w:t>Password</w:t>
            </w:r>
          </w:p>
        </w:tc>
        <w:tc>
          <w:tcPr>
            <w:tcW w:w="5658" w:type="dxa"/>
            <w:tcBorders>
              <w:top w:val="single" w:sz="4" w:space="0" w:color="000000"/>
              <w:left w:val="single" w:sz="4" w:space="0" w:color="000000"/>
              <w:bottom w:val="single" w:sz="4" w:space="0" w:color="000000"/>
              <w:right w:val="single" w:sz="4" w:space="0" w:color="000000"/>
            </w:tcBorders>
          </w:tcPr>
          <w:p w14:paraId="39E5F363" w14:textId="1D03618B" w:rsidR="00B949E3" w:rsidRPr="00A067A8" w:rsidRDefault="00D37A0B" w:rsidP="00B949E3">
            <w:pPr>
              <w:snapToGrid w:val="0"/>
              <w:spacing w:after="0"/>
              <w:rPr>
                <w:sz w:val="20"/>
                <w:szCs w:val="20"/>
              </w:rPr>
            </w:pPr>
            <w:r>
              <w:rPr>
                <w:sz w:val="20"/>
                <w:szCs w:val="20"/>
              </w:rPr>
              <w:t>Password to use when connecting to FTP server</w:t>
            </w:r>
          </w:p>
        </w:tc>
      </w:tr>
      <w:tr w:rsidR="00D37A0B" w:rsidRPr="00A067A8" w14:paraId="60494B51" w14:textId="77777777" w:rsidTr="00B949E3">
        <w:tc>
          <w:tcPr>
            <w:tcW w:w="2108" w:type="dxa"/>
            <w:tcBorders>
              <w:top w:val="single" w:sz="4" w:space="0" w:color="000000"/>
              <w:left w:val="single" w:sz="4" w:space="0" w:color="000000"/>
              <w:bottom w:val="single" w:sz="4" w:space="0" w:color="000000"/>
            </w:tcBorders>
          </w:tcPr>
          <w:p w14:paraId="21AFB413" w14:textId="76DB3D16" w:rsidR="00D37A0B" w:rsidRDefault="00D37A0B" w:rsidP="00B949E3">
            <w:pPr>
              <w:snapToGrid w:val="0"/>
              <w:spacing w:after="0"/>
              <w:rPr>
                <w:sz w:val="20"/>
                <w:szCs w:val="20"/>
              </w:rPr>
            </w:pPr>
            <w:r>
              <w:rPr>
                <w:sz w:val="20"/>
                <w:szCs w:val="20"/>
              </w:rPr>
              <w:t>remoteDir</w:t>
            </w:r>
          </w:p>
        </w:tc>
        <w:tc>
          <w:tcPr>
            <w:tcW w:w="1170" w:type="dxa"/>
            <w:tcBorders>
              <w:top w:val="single" w:sz="4" w:space="0" w:color="000000"/>
              <w:left w:val="single" w:sz="4" w:space="0" w:color="000000"/>
              <w:bottom w:val="single" w:sz="4" w:space="0" w:color="000000"/>
            </w:tcBorders>
          </w:tcPr>
          <w:p w14:paraId="6C9BF924" w14:textId="53C36CF4" w:rsidR="00D37A0B" w:rsidRDefault="00D37A0B" w:rsidP="00B949E3">
            <w:pPr>
              <w:snapToGrid w:val="0"/>
              <w:spacing w:after="0"/>
              <w:rPr>
                <w:sz w:val="20"/>
                <w:szCs w:val="20"/>
              </w:rPr>
            </w:pPr>
            <w:r>
              <w:rPr>
                <w:sz w:val="20"/>
                <w:szCs w:val="20"/>
              </w:rPr>
              <w:t>Directory</w:t>
            </w:r>
          </w:p>
        </w:tc>
        <w:tc>
          <w:tcPr>
            <w:tcW w:w="5658" w:type="dxa"/>
            <w:tcBorders>
              <w:top w:val="single" w:sz="4" w:space="0" w:color="000000"/>
              <w:left w:val="single" w:sz="4" w:space="0" w:color="000000"/>
              <w:bottom w:val="single" w:sz="4" w:space="0" w:color="000000"/>
              <w:right w:val="single" w:sz="4" w:space="0" w:color="000000"/>
            </w:tcBorders>
          </w:tcPr>
          <w:p w14:paraId="36B1DBC8" w14:textId="0B379F24" w:rsidR="00D37A0B" w:rsidRDefault="00D37A0B" w:rsidP="00B949E3">
            <w:pPr>
              <w:snapToGrid w:val="0"/>
              <w:spacing w:after="0"/>
              <w:rPr>
                <w:sz w:val="20"/>
                <w:szCs w:val="20"/>
              </w:rPr>
            </w:pPr>
            <w:r>
              <w:rPr>
                <w:sz w:val="20"/>
                <w:szCs w:val="20"/>
              </w:rPr>
              <w:t>Default = empty string, meaning that the file is at the root on the FTP server. Specify remote directory on server where the file is located.</w:t>
            </w:r>
          </w:p>
        </w:tc>
      </w:tr>
      <w:tr w:rsidR="00D37A0B" w:rsidRPr="00A067A8" w14:paraId="2D016F67" w14:textId="77777777" w:rsidTr="00B949E3">
        <w:tc>
          <w:tcPr>
            <w:tcW w:w="2108" w:type="dxa"/>
            <w:tcBorders>
              <w:top w:val="single" w:sz="4" w:space="0" w:color="000000"/>
              <w:left w:val="single" w:sz="4" w:space="0" w:color="000000"/>
              <w:bottom w:val="single" w:sz="4" w:space="0" w:color="000000"/>
            </w:tcBorders>
          </w:tcPr>
          <w:p w14:paraId="380F23D3" w14:textId="2B1B8A80" w:rsidR="00D37A0B" w:rsidRDefault="00D37A0B" w:rsidP="00B949E3">
            <w:pPr>
              <w:snapToGrid w:val="0"/>
              <w:spacing w:after="0"/>
              <w:rPr>
                <w:sz w:val="20"/>
                <w:szCs w:val="20"/>
              </w:rPr>
            </w:pPr>
            <w:r>
              <w:rPr>
                <w:sz w:val="20"/>
                <w:szCs w:val="20"/>
              </w:rPr>
              <w:t>localDir</w:t>
            </w:r>
          </w:p>
        </w:tc>
        <w:tc>
          <w:tcPr>
            <w:tcW w:w="1170" w:type="dxa"/>
            <w:tcBorders>
              <w:top w:val="single" w:sz="4" w:space="0" w:color="000000"/>
              <w:left w:val="single" w:sz="4" w:space="0" w:color="000000"/>
              <w:bottom w:val="single" w:sz="4" w:space="0" w:color="000000"/>
            </w:tcBorders>
          </w:tcPr>
          <w:p w14:paraId="37DE35F0" w14:textId="5A9D204C" w:rsidR="00D37A0B" w:rsidRDefault="00D37A0B" w:rsidP="00B949E3">
            <w:pPr>
              <w:snapToGrid w:val="0"/>
              <w:spacing w:after="0"/>
              <w:rPr>
                <w:sz w:val="20"/>
                <w:szCs w:val="20"/>
              </w:rPr>
            </w:pPr>
            <w:r>
              <w:rPr>
                <w:sz w:val="20"/>
                <w:szCs w:val="20"/>
              </w:rPr>
              <w:t>Directory</w:t>
            </w:r>
          </w:p>
        </w:tc>
        <w:tc>
          <w:tcPr>
            <w:tcW w:w="5658" w:type="dxa"/>
            <w:tcBorders>
              <w:top w:val="single" w:sz="4" w:space="0" w:color="000000"/>
              <w:left w:val="single" w:sz="4" w:space="0" w:color="000000"/>
              <w:bottom w:val="single" w:sz="4" w:space="0" w:color="000000"/>
              <w:right w:val="single" w:sz="4" w:space="0" w:color="000000"/>
            </w:tcBorders>
          </w:tcPr>
          <w:p w14:paraId="62C7FB52" w14:textId="58ECEE9B" w:rsidR="00D37A0B" w:rsidRDefault="00D37A0B" w:rsidP="00B949E3">
            <w:pPr>
              <w:snapToGrid w:val="0"/>
              <w:spacing w:after="0"/>
              <w:rPr>
                <w:sz w:val="20"/>
                <w:szCs w:val="20"/>
              </w:rPr>
            </w:pPr>
            <w:r>
              <w:rPr>
                <w:sz w:val="20"/>
                <w:szCs w:val="20"/>
              </w:rPr>
              <w:t>Local directory in which to save the file. If not specified, it defaults to $DCSTOOL_USERDIR/tmp.</w:t>
            </w:r>
          </w:p>
        </w:tc>
      </w:tr>
      <w:tr w:rsidR="0048754A" w:rsidRPr="00A067A8" w14:paraId="0FC73ED6" w14:textId="77777777" w:rsidTr="00B949E3">
        <w:tc>
          <w:tcPr>
            <w:tcW w:w="2108" w:type="dxa"/>
            <w:tcBorders>
              <w:top w:val="single" w:sz="4" w:space="0" w:color="000000"/>
              <w:left w:val="single" w:sz="4" w:space="0" w:color="000000"/>
              <w:bottom w:val="single" w:sz="4" w:space="0" w:color="000000"/>
            </w:tcBorders>
          </w:tcPr>
          <w:p w14:paraId="3EDE7ED2" w14:textId="69C25661" w:rsidR="0048754A" w:rsidRDefault="0048754A" w:rsidP="00B949E3">
            <w:pPr>
              <w:snapToGrid w:val="0"/>
              <w:spacing w:after="0"/>
              <w:rPr>
                <w:sz w:val="20"/>
                <w:szCs w:val="20"/>
              </w:rPr>
            </w:pPr>
            <w:r>
              <w:rPr>
                <w:sz w:val="20"/>
                <w:szCs w:val="20"/>
              </w:rPr>
              <w:t>filenames</w:t>
            </w:r>
          </w:p>
        </w:tc>
        <w:tc>
          <w:tcPr>
            <w:tcW w:w="1170" w:type="dxa"/>
            <w:tcBorders>
              <w:top w:val="single" w:sz="4" w:space="0" w:color="000000"/>
              <w:left w:val="single" w:sz="4" w:space="0" w:color="000000"/>
              <w:bottom w:val="single" w:sz="4" w:space="0" w:color="000000"/>
            </w:tcBorders>
          </w:tcPr>
          <w:p w14:paraId="78B40445" w14:textId="5F78C1BF" w:rsidR="0048754A" w:rsidRDefault="0048754A" w:rsidP="00B949E3">
            <w:pPr>
              <w:snapToGrid w:val="0"/>
              <w:spacing w:after="0"/>
              <w:rPr>
                <w:sz w:val="20"/>
                <w:szCs w:val="20"/>
              </w:rPr>
            </w:pPr>
            <w:r>
              <w:rPr>
                <w:sz w:val="20"/>
                <w:szCs w:val="20"/>
              </w:rPr>
              <w:t>String</w:t>
            </w:r>
          </w:p>
        </w:tc>
        <w:tc>
          <w:tcPr>
            <w:tcW w:w="5658" w:type="dxa"/>
            <w:tcBorders>
              <w:top w:val="single" w:sz="4" w:space="0" w:color="000000"/>
              <w:left w:val="single" w:sz="4" w:space="0" w:color="000000"/>
              <w:bottom w:val="single" w:sz="4" w:space="0" w:color="000000"/>
              <w:right w:val="single" w:sz="4" w:space="0" w:color="000000"/>
            </w:tcBorders>
          </w:tcPr>
          <w:p w14:paraId="2D14BDEF" w14:textId="7D42D242" w:rsidR="0048754A" w:rsidRDefault="0048754A" w:rsidP="00D37A0B">
            <w:pPr>
              <w:snapToGrid w:val="0"/>
              <w:spacing w:after="0"/>
              <w:rPr>
                <w:sz w:val="20"/>
                <w:szCs w:val="20"/>
              </w:rPr>
            </w:pPr>
            <w:r>
              <w:rPr>
                <w:sz w:val="20"/>
                <w:szCs w:val="20"/>
              </w:rPr>
              <w:t>A space-separated list of file names to download from the remote directory. Note the ‘s’ on the end of the property name. This property is required.</w:t>
            </w:r>
          </w:p>
        </w:tc>
      </w:tr>
      <w:tr w:rsidR="00D37A0B" w:rsidRPr="00A067A8" w14:paraId="073A843C" w14:textId="77777777" w:rsidTr="00B949E3">
        <w:tc>
          <w:tcPr>
            <w:tcW w:w="2108" w:type="dxa"/>
            <w:tcBorders>
              <w:top w:val="single" w:sz="4" w:space="0" w:color="000000"/>
              <w:left w:val="single" w:sz="4" w:space="0" w:color="000000"/>
              <w:bottom w:val="single" w:sz="4" w:space="0" w:color="000000"/>
            </w:tcBorders>
          </w:tcPr>
          <w:p w14:paraId="248F0616" w14:textId="6AEFA173" w:rsidR="00D37A0B" w:rsidRDefault="00D37A0B" w:rsidP="00B949E3">
            <w:pPr>
              <w:snapToGrid w:val="0"/>
              <w:spacing w:after="0"/>
              <w:rPr>
                <w:sz w:val="20"/>
                <w:szCs w:val="20"/>
              </w:rPr>
            </w:pPr>
            <w:r>
              <w:rPr>
                <w:sz w:val="20"/>
                <w:szCs w:val="20"/>
              </w:rPr>
              <w:t>xferMode</w:t>
            </w:r>
          </w:p>
        </w:tc>
        <w:tc>
          <w:tcPr>
            <w:tcW w:w="1170" w:type="dxa"/>
            <w:tcBorders>
              <w:top w:val="single" w:sz="4" w:space="0" w:color="000000"/>
              <w:left w:val="single" w:sz="4" w:space="0" w:color="000000"/>
              <w:bottom w:val="single" w:sz="4" w:space="0" w:color="000000"/>
            </w:tcBorders>
          </w:tcPr>
          <w:p w14:paraId="1DE9460C" w14:textId="7E7B0B7E" w:rsidR="00D37A0B" w:rsidRDefault="00D37A0B" w:rsidP="00B949E3">
            <w:pPr>
              <w:snapToGrid w:val="0"/>
              <w:spacing w:after="0"/>
              <w:rPr>
                <w:sz w:val="20"/>
                <w:szCs w:val="20"/>
              </w:rPr>
            </w:pPr>
            <w:r>
              <w:rPr>
                <w:sz w:val="20"/>
                <w:szCs w:val="20"/>
              </w:rPr>
              <w:t>Enum</w:t>
            </w:r>
          </w:p>
        </w:tc>
        <w:tc>
          <w:tcPr>
            <w:tcW w:w="5658" w:type="dxa"/>
            <w:tcBorders>
              <w:top w:val="single" w:sz="4" w:space="0" w:color="000000"/>
              <w:left w:val="single" w:sz="4" w:space="0" w:color="000000"/>
              <w:bottom w:val="single" w:sz="4" w:space="0" w:color="000000"/>
              <w:right w:val="single" w:sz="4" w:space="0" w:color="000000"/>
            </w:tcBorders>
          </w:tcPr>
          <w:p w14:paraId="1930FBD9" w14:textId="1178E5B8" w:rsidR="00D37A0B" w:rsidRDefault="00D37A0B" w:rsidP="00D37A0B">
            <w:pPr>
              <w:snapToGrid w:val="0"/>
              <w:spacing w:after="0"/>
              <w:rPr>
                <w:sz w:val="20"/>
                <w:szCs w:val="20"/>
              </w:rPr>
            </w:pPr>
            <w:r>
              <w:rPr>
                <w:sz w:val="20"/>
                <w:szCs w:val="20"/>
              </w:rPr>
              <w:t>Default = Binary. Set to ASCII to have FTP do carriage return/linefeed processing. This is not normally needed for DCP messages stored in an FTP file.</w:t>
            </w:r>
          </w:p>
        </w:tc>
      </w:tr>
      <w:tr w:rsidR="00D37A0B" w:rsidRPr="00A067A8" w14:paraId="4663C533" w14:textId="77777777" w:rsidTr="00B949E3">
        <w:tc>
          <w:tcPr>
            <w:tcW w:w="2108" w:type="dxa"/>
            <w:tcBorders>
              <w:top w:val="single" w:sz="4" w:space="0" w:color="000000"/>
              <w:left w:val="single" w:sz="4" w:space="0" w:color="000000"/>
              <w:bottom w:val="single" w:sz="4" w:space="0" w:color="000000"/>
            </w:tcBorders>
          </w:tcPr>
          <w:p w14:paraId="618AC452" w14:textId="7C9102C6" w:rsidR="00D37A0B" w:rsidRDefault="00D37A0B" w:rsidP="00B949E3">
            <w:pPr>
              <w:snapToGrid w:val="0"/>
              <w:spacing w:after="0"/>
              <w:rPr>
                <w:sz w:val="20"/>
                <w:szCs w:val="20"/>
              </w:rPr>
            </w:pPr>
            <w:r>
              <w:rPr>
                <w:sz w:val="20"/>
                <w:szCs w:val="20"/>
              </w:rPr>
              <w:t>deleteFromServer</w:t>
            </w:r>
          </w:p>
        </w:tc>
        <w:tc>
          <w:tcPr>
            <w:tcW w:w="1170" w:type="dxa"/>
            <w:tcBorders>
              <w:top w:val="single" w:sz="4" w:space="0" w:color="000000"/>
              <w:left w:val="single" w:sz="4" w:space="0" w:color="000000"/>
              <w:bottom w:val="single" w:sz="4" w:space="0" w:color="000000"/>
            </w:tcBorders>
          </w:tcPr>
          <w:p w14:paraId="239A66C4" w14:textId="6224708C" w:rsidR="00D37A0B" w:rsidRDefault="00D37A0B" w:rsidP="00B949E3">
            <w:pPr>
              <w:snapToGrid w:val="0"/>
              <w:spacing w:after="0"/>
              <w:rPr>
                <w:sz w:val="20"/>
                <w:szCs w:val="20"/>
              </w:rPr>
            </w:pPr>
            <w:r>
              <w:rPr>
                <w:sz w:val="20"/>
                <w:szCs w:val="20"/>
              </w:rPr>
              <w:t>Boolean</w:t>
            </w:r>
          </w:p>
        </w:tc>
        <w:tc>
          <w:tcPr>
            <w:tcW w:w="5658" w:type="dxa"/>
            <w:tcBorders>
              <w:top w:val="single" w:sz="4" w:space="0" w:color="000000"/>
              <w:left w:val="single" w:sz="4" w:space="0" w:color="000000"/>
              <w:bottom w:val="single" w:sz="4" w:space="0" w:color="000000"/>
              <w:right w:val="single" w:sz="4" w:space="0" w:color="000000"/>
            </w:tcBorders>
          </w:tcPr>
          <w:p w14:paraId="75653309" w14:textId="2AFE8633" w:rsidR="00D37A0B" w:rsidRDefault="00D37A0B" w:rsidP="00D37A0B">
            <w:pPr>
              <w:snapToGrid w:val="0"/>
              <w:spacing w:after="0"/>
              <w:rPr>
                <w:sz w:val="20"/>
                <w:szCs w:val="20"/>
              </w:rPr>
            </w:pPr>
            <w:r>
              <w:rPr>
                <w:sz w:val="20"/>
                <w:szCs w:val="20"/>
              </w:rPr>
              <w:t>Default = false. Set to true to attempt to delete the file from the server after retrieval. This may be disallowed by the server. If an error occurs, it will not abort processing of the file.</w:t>
            </w:r>
          </w:p>
        </w:tc>
      </w:tr>
      <w:tr w:rsidR="00D37A0B" w:rsidRPr="00A067A8" w14:paraId="07BE76BF" w14:textId="77777777" w:rsidTr="00B949E3">
        <w:tc>
          <w:tcPr>
            <w:tcW w:w="2108" w:type="dxa"/>
            <w:tcBorders>
              <w:top w:val="single" w:sz="4" w:space="0" w:color="000000"/>
              <w:left w:val="single" w:sz="4" w:space="0" w:color="000000"/>
              <w:bottom w:val="single" w:sz="4" w:space="0" w:color="000000"/>
            </w:tcBorders>
          </w:tcPr>
          <w:p w14:paraId="5DF388B7" w14:textId="1E2FCB4C" w:rsidR="00D37A0B" w:rsidRDefault="00DD54F9" w:rsidP="00B949E3">
            <w:pPr>
              <w:snapToGrid w:val="0"/>
              <w:spacing w:after="0"/>
              <w:rPr>
                <w:sz w:val="20"/>
                <w:szCs w:val="20"/>
              </w:rPr>
            </w:pPr>
            <w:r>
              <w:rPr>
                <w:sz w:val="20"/>
                <w:szCs w:val="20"/>
              </w:rPr>
              <w:t>ftpActiveMode</w:t>
            </w:r>
          </w:p>
        </w:tc>
        <w:tc>
          <w:tcPr>
            <w:tcW w:w="1170" w:type="dxa"/>
            <w:tcBorders>
              <w:top w:val="single" w:sz="4" w:space="0" w:color="000000"/>
              <w:left w:val="single" w:sz="4" w:space="0" w:color="000000"/>
              <w:bottom w:val="single" w:sz="4" w:space="0" w:color="000000"/>
            </w:tcBorders>
          </w:tcPr>
          <w:p w14:paraId="62D0B8FF" w14:textId="2A96D304" w:rsidR="00D37A0B" w:rsidRDefault="00DD54F9" w:rsidP="00B949E3">
            <w:pPr>
              <w:snapToGrid w:val="0"/>
              <w:spacing w:after="0"/>
              <w:rPr>
                <w:sz w:val="20"/>
                <w:szCs w:val="20"/>
              </w:rPr>
            </w:pPr>
            <w:r>
              <w:rPr>
                <w:sz w:val="20"/>
                <w:szCs w:val="20"/>
              </w:rPr>
              <w:t>Boolean</w:t>
            </w:r>
          </w:p>
        </w:tc>
        <w:tc>
          <w:tcPr>
            <w:tcW w:w="5658" w:type="dxa"/>
            <w:tcBorders>
              <w:top w:val="single" w:sz="4" w:space="0" w:color="000000"/>
              <w:left w:val="single" w:sz="4" w:space="0" w:color="000000"/>
              <w:bottom w:val="single" w:sz="4" w:space="0" w:color="000000"/>
              <w:right w:val="single" w:sz="4" w:space="0" w:color="000000"/>
            </w:tcBorders>
          </w:tcPr>
          <w:p w14:paraId="7C55EEFE" w14:textId="63997287" w:rsidR="00D37A0B" w:rsidRDefault="00DD54F9" w:rsidP="00DD54F9">
            <w:pPr>
              <w:snapToGrid w:val="0"/>
              <w:spacing w:after="0"/>
              <w:rPr>
                <w:sz w:val="20"/>
                <w:szCs w:val="20"/>
              </w:rPr>
            </w:pPr>
            <w:r>
              <w:rPr>
                <w:sz w:val="20"/>
                <w:szCs w:val="20"/>
              </w:rPr>
              <w:t>Default=false. For security reasons, most public FTP servers operate in Passive mode.</w:t>
            </w:r>
          </w:p>
        </w:tc>
      </w:tr>
      <w:tr w:rsidR="002956BE" w:rsidRPr="00A067A8" w14:paraId="2E51A85C" w14:textId="77777777" w:rsidTr="00B949E3">
        <w:tc>
          <w:tcPr>
            <w:tcW w:w="2108" w:type="dxa"/>
            <w:tcBorders>
              <w:top w:val="single" w:sz="4" w:space="0" w:color="000000"/>
              <w:left w:val="single" w:sz="4" w:space="0" w:color="000000"/>
              <w:bottom w:val="single" w:sz="4" w:space="0" w:color="000000"/>
            </w:tcBorders>
          </w:tcPr>
          <w:p w14:paraId="1A46DEA2" w14:textId="0DB49A68" w:rsidR="002956BE" w:rsidRDefault="002956BE" w:rsidP="00B949E3">
            <w:pPr>
              <w:snapToGrid w:val="0"/>
              <w:spacing w:after="0"/>
              <w:rPr>
                <w:sz w:val="20"/>
                <w:szCs w:val="20"/>
              </w:rPr>
            </w:pPr>
            <w:r>
              <w:rPr>
                <w:sz w:val="20"/>
                <w:szCs w:val="20"/>
              </w:rPr>
              <w:t>OneMessageFile</w:t>
            </w:r>
          </w:p>
        </w:tc>
        <w:tc>
          <w:tcPr>
            <w:tcW w:w="1170" w:type="dxa"/>
            <w:tcBorders>
              <w:top w:val="single" w:sz="4" w:space="0" w:color="000000"/>
              <w:left w:val="single" w:sz="4" w:space="0" w:color="000000"/>
              <w:bottom w:val="single" w:sz="4" w:space="0" w:color="000000"/>
            </w:tcBorders>
          </w:tcPr>
          <w:p w14:paraId="2BD79F48" w14:textId="6494381C" w:rsidR="002956BE" w:rsidRDefault="002956BE" w:rsidP="00B949E3">
            <w:pPr>
              <w:snapToGrid w:val="0"/>
              <w:spacing w:after="0"/>
              <w:rPr>
                <w:sz w:val="20"/>
                <w:szCs w:val="20"/>
              </w:rPr>
            </w:pPr>
            <w:r>
              <w:rPr>
                <w:sz w:val="20"/>
                <w:szCs w:val="20"/>
              </w:rPr>
              <w:t>Boolean</w:t>
            </w:r>
          </w:p>
        </w:tc>
        <w:tc>
          <w:tcPr>
            <w:tcW w:w="5658" w:type="dxa"/>
            <w:tcBorders>
              <w:top w:val="single" w:sz="4" w:space="0" w:color="000000"/>
              <w:left w:val="single" w:sz="4" w:space="0" w:color="000000"/>
              <w:bottom w:val="single" w:sz="4" w:space="0" w:color="000000"/>
              <w:right w:val="single" w:sz="4" w:space="0" w:color="000000"/>
            </w:tcBorders>
          </w:tcPr>
          <w:p w14:paraId="0A064A00" w14:textId="040CE816" w:rsidR="002956BE" w:rsidRDefault="002956BE" w:rsidP="002956BE">
            <w:pPr>
              <w:snapToGrid w:val="0"/>
              <w:spacing w:after="0"/>
              <w:rPr>
                <w:sz w:val="20"/>
                <w:szCs w:val="20"/>
              </w:rPr>
            </w:pPr>
            <w:r>
              <w:rPr>
                <w:sz w:val="20"/>
                <w:szCs w:val="20"/>
              </w:rPr>
              <w:t>Default=false. If the entire file is to be treated as a message, set this to true.</w:t>
            </w:r>
          </w:p>
        </w:tc>
      </w:tr>
      <w:tr w:rsidR="002956BE" w:rsidRPr="00A067A8" w14:paraId="52C5EFBF" w14:textId="77777777" w:rsidTr="00B949E3">
        <w:tc>
          <w:tcPr>
            <w:tcW w:w="2108" w:type="dxa"/>
            <w:tcBorders>
              <w:top w:val="single" w:sz="4" w:space="0" w:color="000000"/>
              <w:left w:val="single" w:sz="4" w:space="0" w:color="000000"/>
              <w:bottom w:val="single" w:sz="4" w:space="0" w:color="000000"/>
            </w:tcBorders>
          </w:tcPr>
          <w:p w14:paraId="18E9550E" w14:textId="0E8B567F" w:rsidR="002956BE" w:rsidRDefault="002956BE" w:rsidP="00B949E3">
            <w:pPr>
              <w:snapToGrid w:val="0"/>
              <w:spacing w:after="0"/>
              <w:rPr>
                <w:sz w:val="20"/>
                <w:szCs w:val="20"/>
              </w:rPr>
            </w:pPr>
            <w:r>
              <w:rPr>
                <w:sz w:val="20"/>
                <w:szCs w:val="20"/>
              </w:rPr>
              <w:t>NameIsMediumId</w:t>
            </w:r>
          </w:p>
        </w:tc>
        <w:tc>
          <w:tcPr>
            <w:tcW w:w="1170" w:type="dxa"/>
            <w:tcBorders>
              <w:top w:val="single" w:sz="4" w:space="0" w:color="000000"/>
              <w:left w:val="single" w:sz="4" w:space="0" w:color="000000"/>
              <w:bottom w:val="single" w:sz="4" w:space="0" w:color="000000"/>
            </w:tcBorders>
          </w:tcPr>
          <w:p w14:paraId="4A70AA44" w14:textId="1281ED07" w:rsidR="002956BE" w:rsidRDefault="002956BE" w:rsidP="00B949E3">
            <w:pPr>
              <w:snapToGrid w:val="0"/>
              <w:spacing w:after="0"/>
              <w:rPr>
                <w:sz w:val="20"/>
                <w:szCs w:val="20"/>
              </w:rPr>
            </w:pPr>
            <w:r>
              <w:rPr>
                <w:sz w:val="20"/>
                <w:szCs w:val="20"/>
              </w:rPr>
              <w:t>Boolean</w:t>
            </w:r>
          </w:p>
        </w:tc>
        <w:tc>
          <w:tcPr>
            <w:tcW w:w="5658" w:type="dxa"/>
            <w:tcBorders>
              <w:top w:val="single" w:sz="4" w:space="0" w:color="000000"/>
              <w:left w:val="single" w:sz="4" w:space="0" w:color="000000"/>
              <w:bottom w:val="single" w:sz="4" w:space="0" w:color="000000"/>
              <w:right w:val="single" w:sz="4" w:space="0" w:color="000000"/>
            </w:tcBorders>
          </w:tcPr>
          <w:p w14:paraId="5F40C4AC" w14:textId="1E54F994" w:rsidR="002956BE" w:rsidRDefault="002956BE" w:rsidP="002956BE">
            <w:pPr>
              <w:snapToGrid w:val="0"/>
              <w:spacing w:after="0"/>
              <w:rPr>
                <w:sz w:val="20"/>
                <w:szCs w:val="20"/>
              </w:rPr>
            </w:pPr>
            <w:r>
              <w:rPr>
                <w:sz w:val="20"/>
                <w:szCs w:val="20"/>
              </w:rPr>
              <w:t>Default=false. Usually used in conjunction with OneMessageFile=true. This property, if true, causes the file name to be taken as the medium ID for the purpose of linking it to a platform.</w:t>
            </w:r>
          </w:p>
        </w:tc>
      </w:tr>
    </w:tbl>
    <w:p w14:paraId="02864511" w14:textId="77777777" w:rsidR="00820173" w:rsidRPr="001548D1" w:rsidRDefault="00820173" w:rsidP="001548D1"/>
    <w:p w14:paraId="79C9F9D5" w14:textId="19D825B4" w:rsidR="00F141F3" w:rsidRDefault="006A32E7" w:rsidP="00F141F3">
      <w:r>
        <w:t xml:space="preserve">In addition to these properties, all of the properties specified in section </w:t>
      </w:r>
      <w:r>
        <w:fldChar w:fldCharType="begin"/>
      </w:r>
      <w:r>
        <w:instrText xml:space="preserve"> REF _Ref272571636 \r \h </w:instrText>
      </w:r>
      <w:r>
        <w:fldChar w:fldCharType="separate"/>
      </w:r>
      <w:r w:rsidR="002E004A">
        <w:t xml:space="preserve">2.2 </w:t>
      </w:r>
      <w:r>
        <w:fldChar w:fldCharType="end"/>
      </w:r>
      <w:r>
        <w:t xml:space="preserve"> above for File Data Source are also accepted. After downloading, the local copy will be processed as if it were a File Data Source.</w:t>
      </w:r>
    </w:p>
    <w:p w14:paraId="5C09FCD6" w14:textId="77777777" w:rsidR="00F141F3" w:rsidRDefault="00F141F3" w:rsidP="00F141F3"/>
    <w:p w14:paraId="2934CA4F" w14:textId="77777777" w:rsidR="00493390" w:rsidRDefault="00493390">
      <w:pPr>
        <w:spacing w:after="0"/>
        <w:rPr>
          <w:rFonts w:eastAsiaTheme="majorEastAsia" w:cstheme="majorBidi"/>
          <w:b/>
          <w:bCs/>
          <w:sz w:val="36"/>
          <w:szCs w:val="36"/>
        </w:rPr>
      </w:pPr>
      <w:r>
        <w:br w:type="page"/>
      </w:r>
    </w:p>
    <w:p w14:paraId="6A8149D3" w14:textId="4466721E" w:rsidR="00493390" w:rsidRDefault="00493390" w:rsidP="00493390">
      <w:pPr>
        <w:pStyle w:val="Heading2"/>
      </w:pPr>
      <w:bookmarkStart w:id="45" w:name="_Ref414611605"/>
      <w:bookmarkStart w:id="46" w:name="_Toc64562170"/>
      <w:r>
        <w:lastRenderedPageBreak/>
        <w:t>Web Directory Data Source</w:t>
      </w:r>
      <w:bookmarkEnd w:id="45"/>
      <w:bookmarkEnd w:id="46"/>
    </w:p>
    <w:p w14:paraId="7CFA079A" w14:textId="0DF4D059" w:rsidR="00493390" w:rsidRDefault="00493390" w:rsidP="00493390">
      <w:r>
        <w:t>Web Directory Data Source was designed for the Meteorological Service of Canada (MSC) depot of bulletins containing observation and forecast data. This can be found at:</w:t>
      </w:r>
    </w:p>
    <w:p w14:paraId="6359FABB" w14:textId="332612BA" w:rsidR="00493390" w:rsidRDefault="00493390" w:rsidP="00493390">
      <w:pPr>
        <w:ind w:firstLine="432"/>
      </w:pPr>
      <w:r w:rsidRPr="00493390">
        <w:t>http://dd.weather.gc.ca/bulletins/</w:t>
      </w:r>
    </w:p>
    <w:p w14:paraId="56A93732" w14:textId="30D209BC" w:rsidR="00493390" w:rsidRDefault="00493390" w:rsidP="00493390">
      <w:r>
        <w:t>The service  provides a directory tree that can be traversed to find the data you’re interested in. DECODES must construct an URL containing a directory. It must then traverse the files in that directory and read the files referenced therein.</w:t>
      </w:r>
    </w:p>
    <w:p w14:paraId="75B4B6B4" w14:textId="07A94970" w:rsidR="00493390" w:rsidRDefault="00493390" w:rsidP="00493390">
      <w:r>
        <w:t>For example, the URL contains a directory of file names:</w:t>
      </w:r>
    </w:p>
    <w:p w14:paraId="04CC2BF8" w14:textId="35DAC1C5" w:rsidR="00493390" w:rsidRDefault="00493390" w:rsidP="00493390">
      <w:pPr>
        <w:ind w:firstLine="432"/>
      </w:pPr>
      <w:r w:rsidRPr="00493390">
        <w:t>http://dd.weather.gc.ca/bulletins/alphanumeric/</w:t>
      </w:r>
      <w:r w:rsidRPr="00734DD4">
        <w:rPr>
          <w:color w:val="FF0000"/>
        </w:rPr>
        <w:t>20190319</w:t>
      </w:r>
      <w:r w:rsidRPr="00493390">
        <w:t>/SM/CWAO/</w:t>
      </w:r>
      <w:r w:rsidRPr="00734DD4">
        <w:rPr>
          <w:color w:val="FF0000"/>
        </w:rPr>
        <w:t>11</w:t>
      </w:r>
      <w:r w:rsidRPr="00493390">
        <w:t>/</w:t>
      </w:r>
    </w:p>
    <w:p w14:paraId="24487F54" w14:textId="72120484" w:rsidR="00493390" w:rsidRDefault="00734DD4" w:rsidP="00493390">
      <w:r>
        <w:t>The directory contains a date (20190319) and an hour number (11). Time Zone is always UTC.</w:t>
      </w:r>
    </w:p>
    <w:p w14:paraId="29E4BD63" w14:textId="556FDE5D" w:rsidR="00734DD4" w:rsidRDefault="00734DD4" w:rsidP="00493390">
      <w:r>
        <w:t>The directory contains several file names:</w:t>
      </w:r>
    </w:p>
    <w:p w14:paraId="39E1102C" w14:textId="2892CDDA" w:rsidR="00734DD4" w:rsidRDefault="00E01BFE" w:rsidP="00734DD4">
      <w:pPr>
        <w:pStyle w:val="HTMLPreformatted"/>
        <w:ind w:left="450"/>
      </w:pPr>
      <w:hyperlink r:id="rId19" w:history="1">
        <w:r w:rsidR="00734DD4">
          <w:rPr>
            <w:rStyle w:val="Hyperlink"/>
            <w:rFonts w:eastAsiaTheme="majorEastAsia"/>
          </w:rPr>
          <w:t>SMCN01_CWAO_191200__</w:t>
        </w:r>
        <w:r w:rsidR="00734DD4" w:rsidRPr="00734DD4">
          <w:rPr>
            <w:rStyle w:val="Hyperlink"/>
            <w:rFonts w:eastAsiaTheme="majorEastAsia"/>
            <w:color w:val="FF0000"/>
          </w:rPr>
          <w:t>71092</w:t>
        </w:r>
        <w:r w:rsidR="00734DD4">
          <w:rPr>
            <w:rStyle w:val="Hyperlink"/>
            <w:rFonts w:eastAsiaTheme="majorEastAsia"/>
          </w:rPr>
          <w:t>_38380</w:t>
        </w:r>
      </w:hyperlink>
      <w:r w:rsidR="00734DD4">
        <w:t xml:space="preserve">           2019-03-19 11:58   96   </w:t>
      </w:r>
      <w:hyperlink r:id="rId20" w:history="1">
        <w:r w:rsidR="00734DD4">
          <w:rPr>
            <w:rStyle w:val="Hyperlink"/>
            <w:rFonts w:eastAsiaTheme="majorEastAsia"/>
          </w:rPr>
          <w:t>SMCN01_CWAO_191200__</w:t>
        </w:r>
        <w:r w:rsidR="00734DD4" w:rsidRPr="00734DD4">
          <w:rPr>
            <w:rStyle w:val="Hyperlink"/>
            <w:rFonts w:eastAsiaTheme="majorEastAsia"/>
            <w:color w:val="FF0000"/>
          </w:rPr>
          <w:t>71094</w:t>
        </w:r>
        <w:r w:rsidR="00734DD4">
          <w:rPr>
            <w:rStyle w:val="Hyperlink"/>
            <w:rFonts w:eastAsiaTheme="majorEastAsia"/>
          </w:rPr>
          <w:t>_36632</w:t>
        </w:r>
      </w:hyperlink>
      <w:r w:rsidR="00734DD4">
        <w:t xml:space="preserve">           2019-03-19 11:59   96    </w:t>
      </w:r>
      <w:hyperlink r:id="rId21" w:history="1">
        <w:r w:rsidR="00734DD4">
          <w:rPr>
            <w:rStyle w:val="Hyperlink"/>
            <w:rFonts w:eastAsiaTheme="majorEastAsia"/>
          </w:rPr>
          <w:t>SMCN03_CWAO_191200__</w:t>
        </w:r>
        <w:r w:rsidR="00734DD4" w:rsidRPr="00734DD4">
          <w:rPr>
            <w:rStyle w:val="Hyperlink"/>
            <w:rFonts w:eastAsiaTheme="majorEastAsia"/>
            <w:color w:val="FF0000"/>
          </w:rPr>
          <w:t>71467</w:t>
        </w:r>
        <w:r w:rsidR="00734DD4">
          <w:rPr>
            <w:rStyle w:val="Hyperlink"/>
            <w:rFonts w:eastAsiaTheme="majorEastAsia"/>
          </w:rPr>
          <w:t>_58240</w:t>
        </w:r>
      </w:hyperlink>
      <w:r w:rsidR="00734DD4">
        <w:t xml:space="preserve">           2019-03-19 11:59  114    </w:t>
      </w:r>
      <w:hyperlink r:id="rId22" w:history="1">
        <w:r w:rsidR="00734DD4">
          <w:rPr>
            <w:rStyle w:val="Hyperlink"/>
            <w:rFonts w:eastAsiaTheme="majorEastAsia"/>
          </w:rPr>
          <w:t>SMCN08_CWAO_191200__</w:t>
        </w:r>
        <w:r w:rsidR="00734DD4" w:rsidRPr="00734DD4">
          <w:rPr>
            <w:rStyle w:val="Hyperlink"/>
            <w:rFonts w:eastAsiaTheme="majorEastAsia"/>
            <w:color w:val="FF0000"/>
          </w:rPr>
          <w:t>71911</w:t>
        </w:r>
        <w:r w:rsidR="00734DD4">
          <w:rPr>
            <w:rStyle w:val="Hyperlink"/>
            <w:rFonts w:eastAsiaTheme="majorEastAsia"/>
          </w:rPr>
          <w:t>_46002</w:t>
        </w:r>
      </w:hyperlink>
      <w:r w:rsidR="00734DD4">
        <w:t xml:space="preserve">           2019-03-19 11:59   96    </w:t>
      </w:r>
      <w:hyperlink r:id="rId23" w:history="1">
        <w:r w:rsidR="00734DD4">
          <w:rPr>
            <w:rStyle w:val="Hyperlink"/>
            <w:rFonts w:eastAsiaTheme="majorEastAsia"/>
          </w:rPr>
          <w:t>SMCN09_CWAO_191200__</w:t>
        </w:r>
        <w:r w:rsidR="00734DD4" w:rsidRPr="00734DD4">
          <w:rPr>
            <w:rStyle w:val="Hyperlink"/>
            <w:rFonts w:eastAsiaTheme="majorEastAsia"/>
            <w:color w:val="FF0000"/>
          </w:rPr>
          <w:t>71948</w:t>
        </w:r>
        <w:r w:rsidR="00734DD4">
          <w:rPr>
            <w:rStyle w:val="Hyperlink"/>
            <w:rFonts w:eastAsiaTheme="majorEastAsia"/>
          </w:rPr>
          <w:t>_12651</w:t>
        </w:r>
      </w:hyperlink>
      <w:r w:rsidR="00734DD4">
        <w:t xml:space="preserve">           2019-03-19 11:58   96 </w:t>
      </w:r>
    </w:p>
    <w:p w14:paraId="47424C24" w14:textId="77777777" w:rsidR="00734DD4" w:rsidRDefault="00734DD4" w:rsidP="00493390"/>
    <w:p w14:paraId="6ED1444C" w14:textId="2CFF85C7" w:rsidR="00734DD4" w:rsidRDefault="00734DD4" w:rsidP="00493390">
      <w:r>
        <w:t>The file names contain a time stamp (191200) which means day 19 (of March), at time 12:00, again in UTC. The file names also contain a numeric station identifier (71092, 71094, etc.)</w:t>
      </w:r>
    </w:p>
    <w:p w14:paraId="188D0B8F" w14:textId="76013E52" w:rsidR="00734DD4" w:rsidRDefault="00734DD4" w:rsidP="00734DD4">
      <w:r>
        <w:t>Note that the date/time and the field numeric field (a check sum) cannot be predicted by DECODES. So in order for DECODES to traverse the depot, it must build a directory name, read the filenames therein, scan for station IDs it is interested in, and then open these files.</w:t>
      </w:r>
    </w:p>
    <w:p w14:paraId="042CF00E" w14:textId="237CF1EE" w:rsidR="00734DD4" w:rsidRDefault="00734DD4" w:rsidP="00493390">
      <w:r>
        <w:t>The files then contain METAR data:</w:t>
      </w:r>
    </w:p>
    <w:p w14:paraId="03D262ED" w14:textId="77777777" w:rsidR="00734DD4" w:rsidRDefault="00734DD4" w:rsidP="00734DD4">
      <w:pPr>
        <w:pStyle w:val="code"/>
      </w:pPr>
      <w:r w:rsidRPr="00734DD4">
        <w:t xml:space="preserve">SMCN03 CWAO 191200 </w:t>
      </w:r>
    </w:p>
    <w:p w14:paraId="1625B163" w14:textId="77777777" w:rsidR="00734DD4" w:rsidRDefault="00734DD4" w:rsidP="00734DD4">
      <w:pPr>
        <w:pStyle w:val="code"/>
      </w:pPr>
      <w:r w:rsidRPr="00734DD4">
        <w:t xml:space="preserve">AAXX 19124 </w:t>
      </w:r>
    </w:p>
    <w:p w14:paraId="4F944BEA" w14:textId="77777777" w:rsidR="00734DD4" w:rsidRDefault="00734DD4" w:rsidP="00734DD4">
      <w:pPr>
        <w:pStyle w:val="code"/>
      </w:pPr>
      <w:r w:rsidRPr="00734DD4">
        <w:t xml:space="preserve">71467 46/// /1620 11126 21136 39917 40032 56005 6///1  </w:t>
      </w:r>
    </w:p>
    <w:p w14:paraId="09EA7D37" w14:textId="073127C1" w:rsidR="00734DD4" w:rsidRPr="00734DD4" w:rsidRDefault="00734DD4" w:rsidP="00734DD4">
      <w:pPr>
        <w:pStyle w:val="code"/>
      </w:pPr>
      <w:r w:rsidRPr="00734DD4">
        <w:t>333 11140 21157 4/023 7////=</w:t>
      </w:r>
    </w:p>
    <w:p w14:paraId="4B01EA0E" w14:textId="77777777" w:rsidR="00734DD4" w:rsidRDefault="00734DD4" w:rsidP="00493390"/>
    <w:p w14:paraId="2D26265A" w14:textId="2259AA13" w:rsidR="00AA17B7" w:rsidRDefault="00AA17B7" w:rsidP="00AA17B7">
      <w:r>
        <w:t>If you have upgraded from a previous version of OpenDCS (prior to 6.6), then you may not have the Data Source Type for Web Directory in your database. Start the Reference List Editor (command “rledit”). Click on the Enumerations tab. Select the Data Source Type enumeration. Click the Add button to the right of the list and fill out the form as shown below.</w:t>
      </w:r>
    </w:p>
    <w:p w14:paraId="5FC4F78C" w14:textId="57A82978" w:rsidR="00AA17B7" w:rsidRDefault="00AA17B7" w:rsidP="00AA17B7">
      <w:r>
        <w:t>Be careful to enter the Executable Java Class exactly as shown:</w:t>
      </w:r>
    </w:p>
    <w:p w14:paraId="439C20EE" w14:textId="694BC6B8" w:rsidR="00AA17B7" w:rsidRDefault="00AA17B7" w:rsidP="00AA17B7">
      <w:pPr>
        <w:pStyle w:val="code"/>
      </w:pPr>
      <w:r>
        <w:t>decodes.datasource.WebDirectoryDataSource</w:t>
      </w:r>
    </w:p>
    <w:p w14:paraId="3D55EE6C" w14:textId="77777777" w:rsidR="00AA17B7" w:rsidRDefault="00AA17B7" w:rsidP="00AA17B7">
      <w:pPr>
        <w:spacing w:after="0"/>
      </w:pPr>
      <w:r>
        <w:rPr>
          <w:noProof/>
        </w:rPr>
        <w:lastRenderedPageBreak/>
        <w:drawing>
          <wp:inline distT="0" distB="0" distL="0" distR="0" wp14:anchorId="440E9DF7" wp14:editId="742B2ADA">
            <wp:extent cx="5938520" cy="5157470"/>
            <wp:effectExtent l="0" t="0" r="5080" b="0"/>
            <wp:docPr id="74" name="Picture 74" descr="Macintosh HD:Users:mmaloney:Desktop:Screen Shot 2019-03-19 at 1.55.3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mmaloney:Desktop:Screen Shot 2019-03-19 at 1.55.36 PM.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8520" cy="5157470"/>
                    </a:xfrm>
                    <a:prstGeom prst="rect">
                      <a:avLst/>
                    </a:prstGeom>
                    <a:noFill/>
                    <a:ln>
                      <a:noFill/>
                    </a:ln>
                  </pic:spPr>
                </pic:pic>
              </a:graphicData>
            </a:graphic>
          </wp:inline>
        </w:drawing>
      </w:r>
    </w:p>
    <w:p w14:paraId="703980E6" w14:textId="77777777" w:rsidR="00AA17B7" w:rsidRDefault="00AA17B7" w:rsidP="00AA17B7">
      <w:pPr>
        <w:spacing w:after="0"/>
      </w:pPr>
    </w:p>
    <w:p w14:paraId="6912E313" w14:textId="77777777" w:rsidR="00AA17B7" w:rsidRDefault="00AA17B7" w:rsidP="00AA17B7">
      <w:pPr>
        <w:spacing w:after="0"/>
      </w:pPr>
    </w:p>
    <w:p w14:paraId="11ECF2B6" w14:textId="24A8866B" w:rsidR="007B2BC8" w:rsidRPr="00493390" w:rsidRDefault="007B2BC8" w:rsidP="00AA17B7">
      <w:pPr>
        <w:spacing w:after="0"/>
      </w:pPr>
      <w:r>
        <w:t>Using the SINCE and UNTIL time of the routing spec, DECODES will construct directory names within the time range. It will then read the files therein and attempt to match the IDs in the file name to an ID in a network list assigned to the routing spec.</w:t>
      </w:r>
    </w:p>
    <w:p w14:paraId="3D1356E8" w14:textId="77777777" w:rsidR="007B2BC8" w:rsidRDefault="007B2BC8">
      <w:pPr>
        <w:spacing w:after="0"/>
      </w:pPr>
      <w:r>
        <w:br w:type="page"/>
      </w:r>
    </w:p>
    <w:p w14:paraId="01FB9DDE" w14:textId="7B8F21DF" w:rsidR="00512A61" w:rsidRDefault="00512A61" w:rsidP="00493390">
      <w:r>
        <w:lastRenderedPageBreak/>
        <w:t>Properties used by the Data Source include:</w:t>
      </w:r>
    </w:p>
    <w:tbl>
      <w:tblPr>
        <w:tblStyle w:val="TableGrid"/>
        <w:tblW w:w="0" w:type="auto"/>
        <w:tblLook w:val="04A0" w:firstRow="1" w:lastRow="0" w:firstColumn="1" w:lastColumn="0" w:noHBand="0" w:noVBand="1"/>
      </w:tblPr>
      <w:tblGrid>
        <w:gridCol w:w="2178"/>
        <w:gridCol w:w="1710"/>
        <w:gridCol w:w="5688"/>
      </w:tblGrid>
      <w:tr w:rsidR="00512A61" w:rsidRPr="00512A61" w14:paraId="0308B43E" w14:textId="77777777" w:rsidTr="00512A61">
        <w:tc>
          <w:tcPr>
            <w:tcW w:w="2178" w:type="dxa"/>
          </w:tcPr>
          <w:p w14:paraId="5B9A0293" w14:textId="181CF333" w:rsidR="00512A61" w:rsidRPr="00512A61" w:rsidRDefault="00512A61" w:rsidP="00512A61">
            <w:pPr>
              <w:jc w:val="center"/>
              <w:rPr>
                <w:b/>
                <w:i/>
              </w:rPr>
            </w:pPr>
            <w:r w:rsidRPr="00512A61">
              <w:rPr>
                <w:b/>
                <w:i/>
              </w:rPr>
              <w:t>Property Name</w:t>
            </w:r>
          </w:p>
        </w:tc>
        <w:tc>
          <w:tcPr>
            <w:tcW w:w="1710" w:type="dxa"/>
          </w:tcPr>
          <w:p w14:paraId="3E619758" w14:textId="29AAAEE4" w:rsidR="00512A61" w:rsidRPr="00512A61" w:rsidRDefault="00512A61" w:rsidP="00512A61">
            <w:pPr>
              <w:jc w:val="center"/>
              <w:rPr>
                <w:b/>
                <w:i/>
              </w:rPr>
            </w:pPr>
            <w:r w:rsidRPr="00512A61">
              <w:rPr>
                <w:b/>
                <w:i/>
              </w:rPr>
              <w:t>Default</w:t>
            </w:r>
          </w:p>
        </w:tc>
        <w:tc>
          <w:tcPr>
            <w:tcW w:w="5688" w:type="dxa"/>
          </w:tcPr>
          <w:p w14:paraId="40F7F1EC" w14:textId="14041F9F" w:rsidR="00512A61" w:rsidRPr="00512A61" w:rsidRDefault="00512A61" w:rsidP="00512A61">
            <w:pPr>
              <w:jc w:val="center"/>
              <w:rPr>
                <w:b/>
                <w:i/>
              </w:rPr>
            </w:pPr>
            <w:r w:rsidRPr="00512A61">
              <w:rPr>
                <w:b/>
                <w:i/>
              </w:rPr>
              <w:t>Description</w:t>
            </w:r>
          </w:p>
        </w:tc>
      </w:tr>
      <w:tr w:rsidR="00512A61" w14:paraId="23EF0191" w14:textId="77777777" w:rsidTr="00512A61">
        <w:tc>
          <w:tcPr>
            <w:tcW w:w="2178" w:type="dxa"/>
          </w:tcPr>
          <w:p w14:paraId="7FF76943" w14:textId="7D3DD27A" w:rsidR="00512A61" w:rsidRDefault="00512A61" w:rsidP="00493390">
            <w:r>
              <w:t>directoryUrl</w:t>
            </w:r>
          </w:p>
        </w:tc>
        <w:tc>
          <w:tcPr>
            <w:tcW w:w="1710" w:type="dxa"/>
          </w:tcPr>
          <w:p w14:paraId="518E3F21" w14:textId="47C0899B" w:rsidR="00512A61" w:rsidRDefault="00512A61" w:rsidP="00493390">
            <w:r>
              <w:t>none - required</w:t>
            </w:r>
          </w:p>
        </w:tc>
        <w:tc>
          <w:tcPr>
            <w:tcW w:w="5688" w:type="dxa"/>
          </w:tcPr>
          <w:p w14:paraId="5918B545" w14:textId="33618017" w:rsidR="00512A61" w:rsidRPr="00512A61" w:rsidRDefault="00512A61" w:rsidP="00493390">
            <w:r>
              <w:t>A template for constructing the directory URL. May contain $DATE(</w:t>
            </w:r>
            <w:r>
              <w:rPr>
                <w:i/>
              </w:rPr>
              <w:t>format</w:t>
            </w:r>
            <w:r>
              <w:t>) specs.</w:t>
            </w:r>
          </w:p>
        </w:tc>
      </w:tr>
      <w:tr w:rsidR="00512A61" w14:paraId="740BF939" w14:textId="77777777" w:rsidTr="00512A61">
        <w:tc>
          <w:tcPr>
            <w:tcW w:w="2178" w:type="dxa"/>
          </w:tcPr>
          <w:p w14:paraId="231BE7ED" w14:textId="55A6E4F3" w:rsidR="00512A61" w:rsidRDefault="007B2BC8" w:rsidP="00493390">
            <w:r>
              <w:t>urlFieldDelimiter</w:t>
            </w:r>
          </w:p>
        </w:tc>
        <w:tc>
          <w:tcPr>
            <w:tcW w:w="1710" w:type="dxa"/>
          </w:tcPr>
          <w:p w14:paraId="009D372F" w14:textId="7EAA2A8C" w:rsidR="00512A61" w:rsidRDefault="007B2BC8" w:rsidP="00493390">
            <w:r>
              <w:t>underscore _</w:t>
            </w:r>
          </w:p>
        </w:tc>
        <w:tc>
          <w:tcPr>
            <w:tcW w:w="5688" w:type="dxa"/>
          </w:tcPr>
          <w:p w14:paraId="2A5AAF83" w14:textId="612F28C1" w:rsidR="00512A61" w:rsidRDefault="007B2BC8" w:rsidP="00493390">
            <w:r>
              <w:t>Used to parse the file names in the directory. The delimiter separates the different fields of the file name.</w:t>
            </w:r>
          </w:p>
        </w:tc>
      </w:tr>
      <w:tr w:rsidR="00512A61" w14:paraId="1897F90A" w14:textId="77777777" w:rsidTr="00512A61">
        <w:tc>
          <w:tcPr>
            <w:tcW w:w="2178" w:type="dxa"/>
          </w:tcPr>
          <w:p w14:paraId="0A64F3BD" w14:textId="693B6388" w:rsidR="00512A61" w:rsidRDefault="007B2BC8" w:rsidP="00493390">
            <w:r>
              <w:t>urlTimePos</w:t>
            </w:r>
          </w:p>
        </w:tc>
        <w:tc>
          <w:tcPr>
            <w:tcW w:w="1710" w:type="dxa"/>
          </w:tcPr>
          <w:p w14:paraId="5DE74471" w14:textId="26663612" w:rsidR="00512A61" w:rsidRDefault="007B2BC8" w:rsidP="00493390">
            <w:r>
              <w:t>3</w:t>
            </w:r>
          </w:p>
        </w:tc>
        <w:tc>
          <w:tcPr>
            <w:tcW w:w="5688" w:type="dxa"/>
          </w:tcPr>
          <w:p w14:paraId="0C399864" w14:textId="48B6EE24" w:rsidR="00512A61" w:rsidRDefault="007B2BC8" w:rsidP="00493390">
            <w:r>
              <w:t>The field number of the time within a file name. In the above examples, “191200” is in the 3</w:t>
            </w:r>
            <w:r w:rsidRPr="007B2BC8">
              <w:rPr>
                <w:vertAlign w:val="superscript"/>
              </w:rPr>
              <w:t>rd</w:t>
            </w:r>
            <w:r>
              <w:t xml:space="preserve"> field of the file name.</w:t>
            </w:r>
          </w:p>
        </w:tc>
      </w:tr>
      <w:tr w:rsidR="00512A61" w14:paraId="77DDEEBE" w14:textId="77777777" w:rsidTr="00512A61">
        <w:tc>
          <w:tcPr>
            <w:tcW w:w="2178" w:type="dxa"/>
          </w:tcPr>
          <w:p w14:paraId="1939BDC4" w14:textId="2CDAB06C" w:rsidR="00512A61" w:rsidRDefault="007B2BC8" w:rsidP="00493390">
            <w:r>
              <w:t>urlIdPos</w:t>
            </w:r>
          </w:p>
        </w:tc>
        <w:tc>
          <w:tcPr>
            <w:tcW w:w="1710" w:type="dxa"/>
          </w:tcPr>
          <w:p w14:paraId="5731C678" w14:textId="5CAEF4CD" w:rsidR="00512A61" w:rsidRDefault="007B2BC8" w:rsidP="00493390">
            <w:r>
              <w:t>5</w:t>
            </w:r>
          </w:p>
        </w:tc>
        <w:tc>
          <w:tcPr>
            <w:tcW w:w="5688" w:type="dxa"/>
          </w:tcPr>
          <w:p w14:paraId="2B97C143" w14:textId="4ADA156A" w:rsidR="00512A61" w:rsidRDefault="007B2BC8" w:rsidP="00493390">
            <w:r>
              <w:t>The field number of the platform ID within a file name. In the above examples, the first line has 71091 in the 5</w:t>
            </w:r>
            <w:r w:rsidRPr="007B2BC8">
              <w:rPr>
                <w:vertAlign w:val="superscript"/>
              </w:rPr>
              <w:t>th</w:t>
            </w:r>
            <w:r>
              <w:t xml:space="preserve"> field. Note there are two underscores preceding the station ID, thus the 4</w:t>
            </w:r>
            <w:r w:rsidRPr="007B2BC8">
              <w:rPr>
                <w:vertAlign w:val="superscript"/>
              </w:rPr>
              <w:t>th</w:t>
            </w:r>
            <w:r>
              <w:t xml:space="preserve"> field is empty.</w:t>
            </w:r>
          </w:p>
        </w:tc>
      </w:tr>
      <w:tr w:rsidR="007B2BC8" w14:paraId="2FC26B6F" w14:textId="77777777" w:rsidTr="00512A61">
        <w:tc>
          <w:tcPr>
            <w:tcW w:w="2178" w:type="dxa"/>
          </w:tcPr>
          <w:p w14:paraId="5476488D" w14:textId="50A05DEF" w:rsidR="007B2BC8" w:rsidRDefault="007B2BC8" w:rsidP="00493390">
            <w:r>
              <w:t>urlTimeFormat</w:t>
            </w:r>
          </w:p>
        </w:tc>
        <w:tc>
          <w:tcPr>
            <w:tcW w:w="1710" w:type="dxa"/>
          </w:tcPr>
          <w:p w14:paraId="58CA1E44" w14:textId="33408725" w:rsidR="007B2BC8" w:rsidRDefault="007B2BC8" w:rsidP="00493390">
            <w:r>
              <w:t>ddHHmm</w:t>
            </w:r>
          </w:p>
        </w:tc>
        <w:tc>
          <w:tcPr>
            <w:tcW w:w="5688" w:type="dxa"/>
          </w:tcPr>
          <w:p w14:paraId="5CF7F6C2" w14:textId="6493D42E" w:rsidR="007B2BC8" w:rsidRDefault="007B2BC8" w:rsidP="00493390">
            <w:r>
              <w:t>The format of the time within a file name. See the man page for Java’s SimpleDateFormat for a complete list of possibilities.</w:t>
            </w:r>
          </w:p>
        </w:tc>
      </w:tr>
      <w:tr w:rsidR="007B2BC8" w14:paraId="3A835C52" w14:textId="77777777" w:rsidTr="00512A61">
        <w:tc>
          <w:tcPr>
            <w:tcW w:w="2178" w:type="dxa"/>
          </w:tcPr>
          <w:p w14:paraId="3F9AC307" w14:textId="5C797806" w:rsidR="007B2BC8" w:rsidRDefault="007B2BC8" w:rsidP="00493390">
            <w:r>
              <w:t>urlTimeZone</w:t>
            </w:r>
          </w:p>
        </w:tc>
        <w:tc>
          <w:tcPr>
            <w:tcW w:w="1710" w:type="dxa"/>
          </w:tcPr>
          <w:p w14:paraId="2F38BAFC" w14:textId="3AFE6DE6" w:rsidR="007B2BC8" w:rsidRDefault="007B2BC8" w:rsidP="00493390">
            <w:r>
              <w:t>UTC</w:t>
            </w:r>
          </w:p>
        </w:tc>
        <w:tc>
          <w:tcPr>
            <w:tcW w:w="5688" w:type="dxa"/>
          </w:tcPr>
          <w:p w14:paraId="2E6A2E6A" w14:textId="4DCAE3B9" w:rsidR="007B2BC8" w:rsidRDefault="007B2BC8" w:rsidP="00493390">
            <w:r>
              <w:t>The time zone used to construct directory names and to parse the time from file names.</w:t>
            </w:r>
          </w:p>
        </w:tc>
      </w:tr>
    </w:tbl>
    <w:p w14:paraId="2CE3F7C2" w14:textId="77777777" w:rsidR="00512A61" w:rsidRDefault="00512A61" w:rsidP="00493390"/>
    <w:p w14:paraId="18C009C3" w14:textId="2BAA4F3A" w:rsidR="007B2BC8" w:rsidRDefault="004322BB" w:rsidP="00493390">
      <w:r>
        <w:t>The following figure shows a DECODES data source record using Web Directory. In most of the properties, the defaults can be used</w:t>
      </w:r>
    </w:p>
    <w:p w14:paraId="113FABFD" w14:textId="107535D2" w:rsidR="004322BB" w:rsidRDefault="004322BB" w:rsidP="00493390">
      <w:r>
        <w:rPr>
          <w:noProof/>
        </w:rPr>
        <w:drawing>
          <wp:inline distT="0" distB="0" distL="0" distR="0" wp14:anchorId="28721810" wp14:editId="55BEB6BC">
            <wp:extent cx="5938520" cy="3431540"/>
            <wp:effectExtent l="0" t="0" r="5080" b="0"/>
            <wp:docPr id="71" name="Picture 71" descr="Macintosh HD:Users:mmaloney:Desktop:Screen Shot 2019-03-19 at 1.25.4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mmaloney:Desktop:Screen Shot 2019-03-19 at 1.25.45 PM.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8520" cy="3431540"/>
                    </a:xfrm>
                    <a:prstGeom prst="rect">
                      <a:avLst/>
                    </a:prstGeom>
                    <a:noFill/>
                    <a:ln>
                      <a:noFill/>
                    </a:ln>
                  </pic:spPr>
                </pic:pic>
              </a:graphicData>
            </a:graphic>
          </wp:inline>
        </w:drawing>
      </w:r>
    </w:p>
    <w:p w14:paraId="3FAE3538" w14:textId="77777777" w:rsidR="004322BB" w:rsidRDefault="004322BB" w:rsidP="00493390"/>
    <w:p w14:paraId="167A043F" w14:textId="77777777" w:rsidR="00AA17B7" w:rsidRDefault="00AA17B7">
      <w:pPr>
        <w:spacing w:after="0"/>
      </w:pPr>
      <w:r>
        <w:br w:type="page"/>
      </w:r>
    </w:p>
    <w:p w14:paraId="193C7452" w14:textId="149E42EC" w:rsidR="004322BB" w:rsidRDefault="004322BB" w:rsidP="00493390">
      <w:r>
        <w:lastRenderedPageBreak/>
        <w:t>The following figure shows a DECODES routing spec that uses the MSC_sm data source shown above:</w:t>
      </w:r>
    </w:p>
    <w:p w14:paraId="3F473280" w14:textId="77777777" w:rsidR="004322BB" w:rsidRDefault="004322BB" w:rsidP="00493390"/>
    <w:p w14:paraId="413C021E" w14:textId="67236190" w:rsidR="004322BB" w:rsidRDefault="00A469D9" w:rsidP="00493390">
      <w:r>
        <w:rPr>
          <w:noProof/>
        </w:rPr>
        <w:drawing>
          <wp:inline distT="0" distB="0" distL="0" distR="0" wp14:anchorId="1BCF813D" wp14:editId="2A7F0D06">
            <wp:extent cx="5928360" cy="2825115"/>
            <wp:effectExtent l="0" t="0" r="0" b="0"/>
            <wp:docPr id="73" name="Picture 73" descr="Macintosh HD:Users:mmaloney:Desktop:Screen Shot 2019-03-19 at 1.35.3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intosh HD:Users:mmaloney:Desktop:Screen Shot 2019-03-19 at 1.35.32 PM.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28360" cy="2825115"/>
                    </a:xfrm>
                    <a:prstGeom prst="rect">
                      <a:avLst/>
                    </a:prstGeom>
                    <a:noFill/>
                    <a:ln>
                      <a:noFill/>
                    </a:ln>
                  </pic:spPr>
                </pic:pic>
              </a:graphicData>
            </a:graphic>
          </wp:inline>
        </w:drawing>
      </w:r>
    </w:p>
    <w:p w14:paraId="580273C0" w14:textId="77777777" w:rsidR="004322BB" w:rsidRDefault="004322BB" w:rsidP="00493390"/>
    <w:p w14:paraId="711F63E4" w14:textId="2D6DAD80" w:rsidR="004322BB" w:rsidRDefault="004322BB" w:rsidP="00493390">
      <w:r>
        <w:t>This routing spec will construct directory URLs for “now – 6 hours” through “now”. It will read the directories to discover what files are available. The files with an ID contained in the networklist “MSC-Sm” will be processed. Other files will be ignored.</w:t>
      </w:r>
    </w:p>
    <w:p w14:paraId="75A0C33B" w14:textId="10AACB06" w:rsidR="00A469D9" w:rsidRDefault="00A469D9" w:rsidP="00493390">
      <w:r>
        <w:t>Output files will be formatted into Kisters XRZP files and given the name shown: The Site name, a date/time stamp, and a sequence number with an extension “.zrxp”. Running this routing spec with the command:</w:t>
      </w:r>
    </w:p>
    <w:p w14:paraId="6DD31EE9" w14:textId="3D4C53B3" w:rsidR="00A469D9" w:rsidRDefault="00A469D9" w:rsidP="00A469D9">
      <w:pPr>
        <w:pStyle w:val="code"/>
      </w:pPr>
      <w:r>
        <w:t>rs –d1 MSC-sm</w:t>
      </w:r>
    </w:p>
    <w:p w14:paraId="5021D745" w14:textId="77777777" w:rsidR="00A469D9" w:rsidRDefault="00A469D9" w:rsidP="00A469D9">
      <w:pPr>
        <w:pStyle w:val="code"/>
      </w:pPr>
    </w:p>
    <w:p w14:paraId="3433C781" w14:textId="6770DCEB" w:rsidR="00A469D9" w:rsidRDefault="00A469D9" w:rsidP="00A469D9">
      <w:r>
        <w:t>... resulted in several files in ZRXP format like the following:</w:t>
      </w:r>
    </w:p>
    <w:p w14:paraId="7543A954" w14:textId="77777777" w:rsidR="00A469D9" w:rsidRDefault="00A469D9" w:rsidP="00A469D9">
      <w:pPr>
        <w:pStyle w:val="code"/>
      </w:pPr>
      <w:r>
        <w:t>71078-20190319080000-24.zxrp</w:t>
      </w:r>
    </w:p>
    <w:p w14:paraId="7A475A4C" w14:textId="77777777" w:rsidR="00A469D9" w:rsidRDefault="00A469D9" w:rsidP="00A469D9">
      <w:pPr>
        <w:pStyle w:val="code"/>
      </w:pPr>
      <w:r>
        <w:t>71141-20190319080000-22.zxrp</w:t>
      </w:r>
      <w:r>
        <w:tab/>
      </w:r>
    </w:p>
    <w:p w14:paraId="64FE37A8" w14:textId="77777777" w:rsidR="00A469D9" w:rsidRDefault="00A469D9" w:rsidP="00A469D9">
      <w:pPr>
        <w:pStyle w:val="code"/>
      </w:pPr>
      <w:r>
        <w:t>71854-20190319080000-11.zxrp</w:t>
      </w:r>
      <w:r>
        <w:tab/>
      </w:r>
    </w:p>
    <w:p w14:paraId="0DF7C922" w14:textId="07AA0A7E" w:rsidR="00A469D9" w:rsidRDefault="00A469D9" w:rsidP="00A469D9">
      <w:pPr>
        <w:pStyle w:val="code"/>
      </w:pPr>
      <w:r>
        <w:t>71876-20190319080000-30.zxrp</w:t>
      </w:r>
    </w:p>
    <w:p w14:paraId="6B308C37" w14:textId="75EBE1D5" w:rsidR="00A469D9" w:rsidRDefault="00A469D9" w:rsidP="00A469D9">
      <w:pPr>
        <w:pStyle w:val="code"/>
      </w:pPr>
      <w:r>
        <w:t>71079-20190319080000-1.zxrp</w:t>
      </w:r>
    </w:p>
    <w:p w14:paraId="21612AD0" w14:textId="77777777" w:rsidR="00A469D9" w:rsidRDefault="00A469D9" w:rsidP="00A469D9">
      <w:pPr>
        <w:pStyle w:val="code"/>
      </w:pPr>
    </w:p>
    <w:p w14:paraId="09A89706" w14:textId="1C9F3830" w:rsidR="00A57A70" w:rsidRDefault="00A469D9" w:rsidP="00A469D9">
      <w:r>
        <w:t>NOTE: If you want to download the raw files in METAR format, change Output Format to “raw”.</w:t>
      </w:r>
    </w:p>
    <w:p w14:paraId="6F4D7794" w14:textId="77777777" w:rsidR="00A57A70" w:rsidRDefault="00A57A70">
      <w:pPr>
        <w:spacing w:after="0"/>
        <w:rPr>
          <w:rFonts w:eastAsiaTheme="majorEastAsia" w:cstheme="majorBidi"/>
          <w:b/>
          <w:bCs/>
          <w:sz w:val="36"/>
          <w:szCs w:val="36"/>
        </w:rPr>
      </w:pPr>
      <w:r>
        <w:br w:type="page"/>
      </w:r>
    </w:p>
    <w:p w14:paraId="23B68238" w14:textId="5D570AFD" w:rsidR="00A57A70" w:rsidRDefault="00A57A70" w:rsidP="00A57A70">
      <w:pPr>
        <w:pStyle w:val="Heading2"/>
      </w:pPr>
      <w:bookmarkStart w:id="47" w:name="_Toc64562171"/>
      <w:r>
        <w:lastRenderedPageBreak/>
        <w:t>SCP Data Source</w:t>
      </w:r>
      <w:bookmarkEnd w:id="47"/>
    </w:p>
    <w:p w14:paraId="09F169A5" w14:textId="0D6EA29B" w:rsidR="00A57A70" w:rsidRDefault="00A57A70" w:rsidP="00A57A70">
      <w:r>
        <w:t xml:space="preserve">SCP Data Source can download files from an SCP (Secure Copy) server and the process the file through DECODES. </w:t>
      </w:r>
    </w:p>
    <w:p w14:paraId="6F06150A" w14:textId="5D7E020B" w:rsidR="00A57A70" w:rsidRDefault="00A57A70" w:rsidP="00A57A70">
      <w:r>
        <w:t>If you have updated from an earlier release, you may not have the “scp” data source type in your database. If not, start the Reference List Editor with the “rledit” command and:</w:t>
      </w:r>
    </w:p>
    <w:p w14:paraId="4E7AF10B" w14:textId="63CF01A2" w:rsidR="00A57A70" w:rsidRDefault="00A57A70" w:rsidP="00A57A70">
      <w:pPr>
        <w:pStyle w:val="ListParagraph"/>
        <w:numPr>
          <w:ilvl w:val="0"/>
          <w:numId w:val="58"/>
        </w:numPr>
      </w:pPr>
      <w:r>
        <w:t>On the Enumerations Tab select the “Data Source Type” enumeration.</w:t>
      </w:r>
    </w:p>
    <w:p w14:paraId="3C4951AC" w14:textId="194BF8F2" w:rsidR="00A57A70" w:rsidRDefault="00A57A70" w:rsidP="00A57A70">
      <w:pPr>
        <w:pStyle w:val="ListParagraph"/>
        <w:numPr>
          <w:ilvl w:val="0"/>
          <w:numId w:val="58"/>
        </w:numPr>
      </w:pPr>
      <w:r>
        <w:t>If “scp” is not in the list, add it with the following values:</w:t>
      </w:r>
    </w:p>
    <w:p w14:paraId="260141F4" w14:textId="3E74FCA9" w:rsidR="00A57A70" w:rsidRDefault="00A57A70" w:rsidP="00A57A70">
      <w:pPr>
        <w:pStyle w:val="ListParagraph"/>
        <w:numPr>
          <w:ilvl w:val="1"/>
          <w:numId w:val="58"/>
        </w:numPr>
      </w:pPr>
      <w:r>
        <w:t>Mnemonic Value: scp</w:t>
      </w:r>
    </w:p>
    <w:p w14:paraId="129A2473" w14:textId="0D65B189" w:rsidR="00A57A70" w:rsidRDefault="00A57A70" w:rsidP="00A57A70">
      <w:pPr>
        <w:pStyle w:val="ListParagraph"/>
        <w:numPr>
          <w:ilvl w:val="1"/>
          <w:numId w:val="58"/>
        </w:numPr>
      </w:pPr>
      <w:r>
        <w:t>Description: Download via SCP and process file</w:t>
      </w:r>
    </w:p>
    <w:p w14:paraId="290DB1AB" w14:textId="0B81154C" w:rsidR="00A57A70" w:rsidRDefault="00A57A70" w:rsidP="00A57A70">
      <w:pPr>
        <w:pStyle w:val="ListParagraph"/>
        <w:numPr>
          <w:ilvl w:val="1"/>
          <w:numId w:val="58"/>
        </w:numPr>
      </w:pPr>
      <w:r>
        <w:t>Executable Java Class: decodes.datasource.ScpDataSource</w:t>
      </w:r>
    </w:p>
    <w:p w14:paraId="11588208" w14:textId="3360A480" w:rsidR="00A57A70" w:rsidRDefault="00A57A70" w:rsidP="00A57A70">
      <w:r>
        <w:t xml:space="preserve">Make sure that the executable class is entered </w:t>
      </w:r>
      <w:r>
        <w:rPr>
          <w:i/>
        </w:rPr>
        <w:t>exactly</w:t>
      </w:r>
      <w:r>
        <w:t xml:space="preserve"> as shown above.</w:t>
      </w:r>
      <w:r w:rsidR="00207E2C">
        <w:t xml:space="preserve"> Then click File – Save to Db.</w:t>
      </w:r>
    </w:p>
    <w:p w14:paraId="283ADA90" w14:textId="53A5B9E1" w:rsidR="00207E2C" w:rsidRDefault="00207E2C" w:rsidP="00A57A70">
      <w:r>
        <w:t>The SCP Data Source accepts the following properties, which may be set either in the Data Source record or in the Routing Spec record:</w:t>
      </w:r>
    </w:p>
    <w:tbl>
      <w:tblPr>
        <w:tblStyle w:val="TableGrid"/>
        <w:tblW w:w="0" w:type="auto"/>
        <w:tblLook w:val="04A0" w:firstRow="1" w:lastRow="0" w:firstColumn="1" w:lastColumn="0" w:noHBand="0" w:noVBand="1"/>
      </w:tblPr>
      <w:tblGrid>
        <w:gridCol w:w="2178"/>
        <w:gridCol w:w="1710"/>
        <w:gridCol w:w="5688"/>
      </w:tblGrid>
      <w:tr w:rsidR="00207E2C" w:rsidRPr="00512A61" w14:paraId="6F3D9676" w14:textId="77777777" w:rsidTr="00207E2C">
        <w:tc>
          <w:tcPr>
            <w:tcW w:w="2178" w:type="dxa"/>
          </w:tcPr>
          <w:p w14:paraId="17D8D617" w14:textId="77777777" w:rsidR="00207E2C" w:rsidRPr="00512A61" w:rsidRDefault="00207E2C" w:rsidP="00207E2C">
            <w:pPr>
              <w:jc w:val="center"/>
              <w:rPr>
                <w:b/>
                <w:i/>
              </w:rPr>
            </w:pPr>
            <w:r w:rsidRPr="00512A61">
              <w:rPr>
                <w:b/>
                <w:i/>
              </w:rPr>
              <w:t>Property Name</w:t>
            </w:r>
          </w:p>
        </w:tc>
        <w:tc>
          <w:tcPr>
            <w:tcW w:w="1710" w:type="dxa"/>
          </w:tcPr>
          <w:p w14:paraId="7499F2AA" w14:textId="77777777" w:rsidR="00207E2C" w:rsidRPr="00512A61" w:rsidRDefault="00207E2C" w:rsidP="00207E2C">
            <w:pPr>
              <w:jc w:val="center"/>
              <w:rPr>
                <w:b/>
                <w:i/>
              </w:rPr>
            </w:pPr>
            <w:r w:rsidRPr="00512A61">
              <w:rPr>
                <w:b/>
                <w:i/>
              </w:rPr>
              <w:t>Default</w:t>
            </w:r>
          </w:p>
        </w:tc>
        <w:tc>
          <w:tcPr>
            <w:tcW w:w="5688" w:type="dxa"/>
          </w:tcPr>
          <w:p w14:paraId="50FF5A72" w14:textId="77777777" w:rsidR="00207E2C" w:rsidRPr="00512A61" w:rsidRDefault="00207E2C" w:rsidP="00207E2C">
            <w:pPr>
              <w:jc w:val="center"/>
              <w:rPr>
                <w:b/>
                <w:i/>
              </w:rPr>
            </w:pPr>
            <w:r w:rsidRPr="00512A61">
              <w:rPr>
                <w:b/>
                <w:i/>
              </w:rPr>
              <w:t>Description</w:t>
            </w:r>
          </w:p>
        </w:tc>
      </w:tr>
      <w:tr w:rsidR="00207E2C" w14:paraId="4039CA69" w14:textId="77777777" w:rsidTr="00207E2C">
        <w:tc>
          <w:tcPr>
            <w:tcW w:w="2178" w:type="dxa"/>
          </w:tcPr>
          <w:p w14:paraId="28C21EE9" w14:textId="01F5053D" w:rsidR="00207E2C" w:rsidRDefault="00207E2C" w:rsidP="00207E2C">
            <w:r>
              <w:t>host</w:t>
            </w:r>
          </w:p>
        </w:tc>
        <w:tc>
          <w:tcPr>
            <w:tcW w:w="1710" w:type="dxa"/>
          </w:tcPr>
          <w:p w14:paraId="3A2895CE" w14:textId="77777777" w:rsidR="00207E2C" w:rsidRDefault="00207E2C" w:rsidP="00207E2C">
            <w:r>
              <w:t>none - required</w:t>
            </w:r>
          </w:p>
        </w:tc>
        <w:tc>
          <w:tcPr>
            <w:tcW w:w="5688" w:type="dxa"/>
          </w:tcPr>
          <w:p w14:paraId="4207CC6A" w14:textId="6A693322" w:rsidR="00207E2C" w:rsidRPr="00512A61" w:rsidRDefault="00207E2C" w:rsidP="00207E2C">
            <w:r>
              <w:t>Host name or IP address of the SCP server.</w:t>
            </w:r>
          </w:p>
        </w:tc>
      </w:tr>
      <w:tr w:rsidR="00207E2C" w14:paraId="145D43BB" w14:textId="77777777" w:rsidTr="00207E2C">
        <w:tc>
          <w:tcPr>
            <w:tcW w:w="2178" w:type="dxa"/>
          </w:tcPr>
          <w:p w14:paraId="0416F810" w14:textId="5F5A97BF" w:rsidR="00207E2C" w:rsidRDefault="00207E2C" w:rsidP="00207E2C">
            <w:r>
              <w:t>port</w:t>
            </w:r>
          </w:p>
        </w:tc>
        <w:tc>
          <w:tcPr>
            <w:tcW w:w="1710" w:type="dxa"/>
          </w:tcPr>
          <w:p w14:paraId="00373018" w14:textId="0C082C1B" w:rsidR="00207E2C" w:rsidRDefault="00207E2C" w:rsidP="00207E2C">
            <w:r>
              <w:t>22</w:t>
            </w:r>
          </w:p>
        </w:tc>
        <w:tc>
          <w:tcPr>
            <w:tcW w:w="5688" w:type="dxa"/>
          </w:tcPr>
          <w:p w14:paraId="603CB79F" w14:textId="3A9EBA81" w:rsidR="00207E2C" w:rsidRDefault="00207E2C" w:rsidP="00207E2C">
            <w:r>
              <w:t>Set only if your SCP server uses a non standard port.</w:t>
            </w:r>
          </w:p>
        </w:tc>
      </w:tr>
      <w:tr w:rsidR="00207E2C" w14:paraId="64A51CEE" w14:textId="77777777" w:rsidTr="00207E2C">
        <w:tc>
          <w:tcPr>
            <w:tcW w:w="2178" w:type="dxa"/>
          </w:tcPr>
          <w:p w14:paraId="58FC0D30" w14:textId="37065D6D" w:rsidR="00207E2C" w:rsidRDefault="00207E2C" w:rsidP="00207E2C">
            <w:r>
              <w:t>username</w:t>
            </w:r>
          </w:p>
        </w:tc>
        <w:tc>
          <w:tcPr>
            <w:tcW w:w="1710" w:type="dxa"/>
          </w:tcPr>
          <w:p w14:paraId="5892C360" w14:textId="5D379741" w:rsidR="00207E2C" w:rsidRDefault="00207E2C" w:rsidP="00207E2C">
            <w:r>
              <w:t>none - required</w:t>
            </w:r>
          </w:p>
        </w:tc>
        <w:tc>
          <w:tcPr>
            <w:tcW w:w="5688" w:type="dxa"/>
          </w:tcPr>
          <w:p w14:paraId="115E2B05" w14:textId="305683E4" w:rsidR="00207E2C" w:rsidRDefault="00207E2C" w:rsidP="00207E2C">
            <w:r>
              <w:t>User name with which to connect to the SCP server.</w:t>
            </w:r>
          </w:p>
        </w:tc>
      </w:tr>
      <w:tr w:rsidR="00207E2C" w14:paraId="7EDCAB65" w14:textId="77777777" w:rsidTr="00207E2C">
        <w:tc>
          <w:tcPr>
            <w:tcW w:w="2178" w:type="dxa"/>
          </w:tcPr>
          <w:p w14:paraId="5AAEE8C9" w14:textId="72A83142" w:rsidR="00207E2C" w:rsidRDefault="00207E2C" w:rsidP="00207E2C">
            <w:r>
              <w:t>password</w:t>
            </w:r>
          </w:p>
        </w:tc>
        <w:tc>
          <w:tcPr>
            <w:tcW w:w="1710" w:type="dxa"/>
          </w:tcPr>
          <w:p w14:paraId="03254A9A" w14:textId="24CC29D2" w:rsidR="00207E2C" w:rsidRDefault="00207E2C" w:rsidP="00207E2C">
            <w:r>
              <w:t>none – required</w:t>
            </w:r>
          </w:p>
        </w:tc>
        <w:tc>
          <w:tcPr>
            <w:tcW w:w="5688" w:type="dxa"/>
          </w:tcPr>
          <w:p w14:paraId="48ABB8C8" w14:textId="79764E52" w:rsidR="00207E2C" w:rsidRDefault="00207E2C" w:rsidP="00207E2C">
            <w:r>
              <w:t>Password with which to connect to the SCP server.</w:t>
            </w:r>
          </w:p>
        </w:tc>
      </w:tr>
      <w:tr w:rsidR="00207E2C" w14:paraId="31EE3116" w14:textId="77777777" w:rsidTr="00207E2C">
        <w:tc>
          <w:tcPr>
            <w:tcW w:w="2178" w:type="dxa"/>
          </w:tcPr>
          <w:p w14:paraId="4AFD9363" w14:textId="19DDD430" w:rsidR="00207E2C" w:rsidRDefault="00207E2C" w:rsidP="00207E2C">
            <w:r>
              <w:t>remoteDir</w:t>
            </w:r>
          </w:p>
        </w:tc>
        <w:tc>
          <w:tcPr>
            <w:tcW w:w="1710" w:type="dxa"/>
          </w:tcPr>
          <w:p w14:paraId="7D0C1946" w14:textId="6E21FBF1" w:rsidR="00207E2C" w:rsidRDefault="00207E2C" w:rsidP="00207E2C">
            <w:r>
              <w:t>(default dir)</w:t>
            </w:r>
          </w:p>
        </w:tc>
        <w:tc>
          <w:tcPr>
            <w:tcW w:w="5688" w:type="dxa"/>
          </w:tcPr>
          <w:p w14:paraId="54328A3D" w14:textId="28CB49D5" w:rsidR="00207E2C" w:rsidRDefault="00207E2C" w:rsidP="00207E2C">
            <w:r>
              <w:t>If the files you want to download are not in the HOME directory on the server, set this variable.</w:t>
            </w:r>
          </w:p>
        </w:tc>
      </w:tr>
      <w:tr w:rsidR="00207E2C" w14:paraId="4969B03D" w14:textId="77777777" w:rsidTr="00207E2C">
        <w:tc>
          <w:tcPr>
            <w:tcW w:w="2178" w:type="dxa"/>
          </w:tcPr>
          <w:p w14:paraId="484ECFE0" w14:textId="769ADFAF" w:rsidR="00207E2C" w:rsidRDefault="00207E2C" w:rsidP="00207E2C">
            <w:r>
              <w:t>localDir</w:t>
            </w:r>
          </w:p>
        </w:tc>
        <w:tc>
          <w:tcPr>
            <w:tcW w:w="1710" w:type="dxa"/>
          </w:tcPr>
          <w:p w14:paraId="12898E55" w14:textId="2E844060" w:rsidR="00207E2C" w:rsidRDefault="00207E2C" w:rsidP="00207E2C">
            <w:r>
              <w:t>current dir</w:t>
            </w:r>
          </w:p>
        </w:tc>
        <w:tc>
          <w:tcPr>
            <w:tcW w:w="5688" w:type="dxa"/>
          </w:tcPr>
          <w:p w14:paraId="42261112" w14:textId="22A669D6" w:rsidR="00207E2C" w:rsidRDefault="00207E2C" w:rsidP="00207E2C">
            <w:r>
              <w:t>Download the files into this directory prior to processing. If not set, files are downloaded to the current directory.</w:t>
            </w:r>
          </w:p>
        </w:tc>
      </w:tr>
      <w:tr w:rsidR="00207E2C" w14:paraId="592C6889" w14:textId="77777777" w:rsidTr="00207E2C">
        <w:tc>
          <w:tcPr>
            <w:tcW w:w="2178" w:type="dxa"/>
          </w:tcPr>
          <w:p w14:paraId="7A79C01C" w14:textId="17B33A3F" w:rsidR="00207E2C" w:rsidRDefault="00207E2C" w:rsidP="00207E2C">
            <w:r>
              <w:t>filenames</w:t>
            </w:r>
          </w:p>
        </w:tc>
        <w:tc>
          <w:tcPr>
            <w:tcW w:w="1710" w:type="dxa"/>
          </w:tcPr>
          <w:p w14:paraId="2BCBF200" w14:textId="3CF078A9" w:rsidR="00207E2C" w:rsidRDefault="00207E2C" w:rsidP="00207E2C">
            <w:r>
              <w:t>none – required</w:t>
            </w:r>
          </w:p>
        </w:tc>
        <w:tc>
          <w:tcPr>
            <w:tcW w:w="5688" w:type="dxa"/>
          </w:tcPr>
          <w:p w14:paraId="4A0FBF58" w14:textId="7051CF1F" w:rsidR="00207E2C" w:rsidRDefault="00207E2C" w:rsidP="00207E2C">
            <w:r>
              <w:t>A space-separated list of files to download</w:t>
            </w:r>
          </w:p>
        </w:tc>
      </w:tr>
    </w:tbl>
    <w:p w14:paraId="32467290" w14:textId="77777777" w:rsidR="00207E2C" w:rsidRDefault="00207E2C" w:rsidP="00A57A70"/>
    <w:p w14:paraId="6F1ABCFB" w14:textId="3CB34E27" w:rsidR="00207E2C" w:rsidRDefault="00207E2C" w:rsidP="00A57A70">
      <w:r>
        <w:t>Files are downloaded from the SCP server into the specified “localDir” directory. Then they are processed by FileDataSource. Thus, any of the properties for FileDataSource will also be honored here.</w:t>
      </w:r>
    </w:p>
    <w:p w14:paraId="6CDF0BDA" w14:textId="77777777" w:rsidR="00207E2C" w:rsidRDefault="00207E2C">
      <w:pPr>
        <w:spacing w:after="0"/>
        <w:rPr>
          <w:rFonts w:eastAsiaTheme="majorEastAsia" w:cstheme="majorBidi"/>
          <w:b/>
          <w:bCs/>
          <w:sz w:val="36"/>
          <w:szCs w:val="36"/>
        </w:rPr>
      </w:pPr>
      <w:r>
        <w:br w:type="page"/>
      </w:r>
    </w:p>
    <w:p w14:paraId="16CFCB34" w14:textId="6F9CC92F" w:rsidR="00207E2C" w:rsidRDefault="00207E2C" w:rsidP="00207E2C">
      <w:pPr>
        <w:pStyle w:val="Heading2"/>
      </w:pPr>
      <w:bookmarkStart w:id="48" w:name="_Toc64562172"/>
      <w:r>
        <w:lastRenderedPageBreak/>
        <w:t>SFTP Data Source</w:t>
      </w:r>
      <w:bookmarkEnd w:id="48"/>
    </w:p>
    <w:p w14:paraId="3A11AC77" w14:textId="2B7B09CF" w:rsidR="00207E2C" w:rsidRDefault="00207E2C" w:rsidP="00207E2C">
      <w:r>
        <w:t xml:space="preserve">SFTP Data Source can download files from an SFTP (Secure-Shell File Transfer Protocol) server and the process the file through DECODES. </w:t>
      </w:r>
    </w:p>
    <w:p w14:paraId="531232B6" w14:textId="2AB3E3B3" w:rsidR="00207E2C" w:rsidRDefault="00207E2C" w:rsidP="00207E2C">
      <w:r>
        <w:t>If you have updated from an earlier release, you may not have the “sftp” data source type in your database. If not, start the Reference List Editor with the “rledit” command and:</w:t>
      </w:r>
    </w:p>
    <w:p w14:paraId="7C305604" w14:textId="77777777" w:rsidR="00207E2C" w:rsidRDefault="00207E2C" w:rsidP="00207E2C">
      <w:pPr>
        <w:pStyle w:val="ListParagraph"/>
        <w:numPr>
          <w:ilvl w:val="0"/>
          <w:numId w:val="58"/>
        </w:numPr>
      </w:pPr>
      <w:r>
        <w:t>On the Enumerations Tab select the “Data Source Type” enumeration.</w:t>
      </w:r>
    </w:p>
    <w:p w14:paraId="6560D8DA" w14:textId="0A8A2026" w:rsidR="00207E2C" w:rsidRDefault="00207E2C" w:rsidP="00207E2C">
      <w:pPr>
        <w:pStyle w:val="ListParagraph"/>
        <w:numPr>
          <w:ilvl w:val="0"/>
          <w:numId w:val="58"/>
        </w:numPr>
      </w:pPr>
      <w:r>
        <w:t>If “sftp” is not in the list, add it with the following values:</w:t>
      </w:r>
    </w:p>
    <w:p w14:paraId="4F6C17B5" w14:textId="4D053F40" w:rsidR="00207E2C" w:rsidRDefault="00207E2C" w:rsidP="00207E2C">
      <w:pPr>
        <w:pStyle w:val="ListParagraph"/>
        <w:numPr>
          <w:ilvl w:val="1"/>
          <w:numId w:val="58"/>
        </w:numPr>
      </w:pPr>
      <w:r>
        <w:t>Mnemonic Value: sftp</w:t>
      </w:r>
    </w:p>
    <w:p w14:paraId="00D665E8" w14:textId="1EF55B2B" w:rsidR="00207E2C" w:rsidRDefault="00207E2C" w:rsidP="00207E2C">
      <w:pPr>
        <w:pStyle w:val="ListParagraph"/>
        <w:numPr>
          <w:ilvl w:val="1"/>
          <w:numId w:val="58"/>
        </w:numPr>
      </w:pPr>
      <w:r>
        <w:t>Description: Download via SFTP and process file</w:t>
      </w:r>
    </w:p>
    <w:p w14:paraId="3C101F04" w14:textId="256F7A0B" w:rsidR="00207E2C" w:rsidRDefault="00207E2C" w:rsidP="00207E2C">
      <w:pPr>
        <w:pStyle w:val="ListParagraph"/>
        <w:numPr>
          <w:ilvl w:val="1"/>
          <w:numId w:val="58"/>
        </w:numPr>
      </w:pPr>
      <w:r>
        <w:t>Executable Java Class: decodes.datasource.SftpDataSource</w:t>
      </w:r>
    </w:p>
    <w:p w14:paraId="5182BCF6" w14:textId="77777777" w:rsidR="00207E2C" w:rsidRDefault="00207E2C" w:rsidP="00207E2C">
      <w:r>
        <w:t xml:space="preserve">Make sure that the executable class is entered </w:t>
      </w:r>
      <w:r>
        <w:rPr>
          <w:i/>
        </w:rPr>
        <w:t>exactly</w:t>
      </w:r>
      <w:r>
        <w:t xml:space="preserve"> as shown above. Then click File – Save to Db.</w:t>
      </w:r>
    </w:p>
    <w:p w14:paraId="1F980CE0" w14:textId="49660425" w:rsidR="00207E2C" w:rsidRDefault="00207E2C" w:rsidP="00207E2C">
      <w:r>
        <w:t>The SFTP Data Source accepts the following properties, which may be set either in the Data Source record or in the Routing Spec record:</w:t>
      </w:r>
    </w:p>
    <w:tbl>
      <w:tblPr>
        <w:tblStyle w:val="TableGrid"/>
        <w:tblW w:w="0" w:type="auto"/>
        <w:tblLook w:val="04A0" w:firstRow="1" w:lastRow="0" w:firstColumn="1" w:lastColumn="0" w:noHBand="0" w:noVBand="1"/>
      </w:tblPr>
      <w:tblGrid>
        <w:gridCol w:w="2178"/>
        <w:gridCol w:w="1710"/>
        <w:gridCol w:w="5688"/>
      </w:tblGrid>
      <w:tr w:rsidR="00207E2C" w:rsidRPr="00512A61" w14:paraId="64E5C691" w14:textId="77777777" w:rsidTr="00207E2C">
        <w:tc>
          <w:tcPr>
            <w:tcW w:w="2178" w:type="dxa"/>
          </w:tcPr>
          <w:p w14:paraId="2732A93F" w14:textId="77777777" w:rsidR="00207E2C" w:rsidRPr="00512A61" w:rsidRDefault="00207E2C" w:rsidP="00207E2C">
            <w:pPr>
              <w:jc w:val="center"/>
              <w:rPr>
                <w:b/>
                <w:i/>
              </w:rPr>
            </w:pPr>
            <w:r w:rsidRPr="00512A61">
              <w:rPr>
                <w:b/>
                <w:i/>
              </w:rPr>
              <w:t>Property Name</w:t>
            </w:r>
          </w:p>
        </w:tc>
        <w:tc>
          <w:tcPr>
            <w:tcW w:w="1710" w:type="dxa"/>
          </w:tcPr>
          <w:p w14:paraId="5D938E62" w14:textId="77777777" w:rsidR="00207E2C" w:rsidRPr="00512A61" w:rsidRDefault="00207E2C" w:rsidP="00207E2C">
            <w:pPr>
              <w:jc w:val="center"/>
              <w:rPr>
                <w:b/>
                <w:i/>
              </w:rPr>
            </w:pPr>
            <w:r w:rsidRPr="00512A61">
              <w:rPr>
                <w:b/>
                <w:i/>
              </w:rPr>
              <w:t>Default</w:t>
            </w:r>
          </w:p>
        </w:tc>
        <w:tc>
          <w:tcPr>
            <w:tcW w:w="5688" w:type="dxa"/>
          </w:tcPr>
          <w:p w14:paraId="00CA1DCC" w14:textId="77777777" w:rsidR="00207E2C" w:rsidRPr="00512A61" w:rsidRDefault="00207E2C" w:rsidP="00207E2C">
            <w:pPr>
              <w:jc w:val="center"/>
              <w:rPr>
                <w:b/>
                <w:i/>
              </w:rPr>
            </w:pPr>
            <w:r w:rsidRPr="00512A61">
              <w:rPr>
                <w:b/>
                <w:i/>
              </w:rPr>
              <w:t>Description</w:t>
            </w:r>
          </w:p>
        </w:tc>
      </w:tr>
      <w:tr w:rsidR="00207E2C" w14:paraId="46AB95F3" w14:textId="77777777" w:rsidTr="00207E2C">
        <w:tc>
          <w:tcPr>
            <w:tcW w:w="2178" w:type="dxa"/>
          </w:tcPr>
          <w:p w14:paraId="5DFF9000" w14:textId="77777777" w:rsidR="00207E2C" w:rsidRDefault="00207E2C" w:rsidP="00207E2C">
            <w:r>
              <w:t>host</w:t>
            </w:r>
          </w:p>
        </w:tc>
        <w:tc>
          <w:tcPr>
            <w:tcW w:w="1710" w:type="dxa"/>
          </w:tcPr>
          <w:p w14:paraId="304447D0" w14:textId="77777777" w:rsidR="00207E2C" w:rsidRDefault="00207E2C" w:rsidP="00207E2C">
            <w:r>
              <w:t>none - required</w:t>
            </w:r>
          </w:p>
        </w:tc>
        <w:tc>
          <w:tcPr>
            <w:tcW w:w="5688" w:type="dxa"/>
          </w:tcPr>
          <w:p w14:paraId="4683BB0C" w14:textId="4657D58C" w:rsidR="00207E2C" w:rsidRPr="00512A61" w:rsidRDefault="00207E2C" w:rsidP="00B91992">
            <w:r>
              <w:t xml:space="preserve">Host name or IP address of the </w:t>
            </w:r>
            <w:r w:rsidR="00B91992">
              <w:t>SFTP</w:t>
            </w:r>
            <w:r>
              <w:t xml:space="preserve"> server.</w:t>
            </w:r>
          </w:p>
        </w:tc>
      </w:tr>
      <w:tr w:rsidR="00207E2C" w14:paraId="25990C07" w14:textId="77777777" w:rsidTr="00207E2C">
        <w:tc>
          <w:tcPr>
            <w:tcW w:w="2178" w:type="dxa"/>
          </w:tcPr>
          <w:p w14:paraId="3FA455E8" w14:textId="77777777" w:rsidR="00207E2C" w:rsidRDefault="00207E2C" w:rsidP="00207E2C">
            <w:r>
              <w:t>port</w:t>
            </w:r>
          </w:p>
        </w:tc>
        <w:tc>
          <w:tcPr>
            <w:tcW w:w="1710" w:type="dxa"/>
          </w:tcPr>
          <w:p w14:paraId="1E807BD3" w14:textId="77777777" w:rsidR="00207E2C" w:rsidRDefault="00207E2C" w:rsidP="00207E2C">
            <w:r>
              <w:t>22</w:t>
            </w:r>
          </w:p>
        </w:tc>
        <w:tc>
          <w:tcPr>
            <w:tcW w:w="5688" w:type="dxa"/>
          </w:tcPr>
          <w:p w14:paraId="421B1FA0" w14:textId="78213CB7" w:rsidR="00207E2C" w:rsidRDefault="00207E2C" w:rsidP="00B91992">
            <w:r>
              <w:t xml:space="preserve">Set only if your </w:t>
            </w:r>
            <w:r w:rsidR="00B91992">
              <w:t>SFTP</w:t>
            </w:r>
            <w:r>
              <w:t xml:space="preserve"> server uses a non standard port.</w:t>
            </w:r>
          </w:p>
        </w:tc>
      </w:tr>
      <w:tr w:rsidR="00207E2C" w14:paraId="25357B6D" w14:textId="77777777" w:rsidTr="00207E2C">
        <w:tc>
          <w:tcPr>
            <w:tcW w:w="2178" w:type="dxa"/>
          </w:tcPr>
          <w:p w14:paraId="7B6F2648" w14:textId="77777777" w:rsidR="00207E2C" w:rsidRDefault="00207E2C" w:rsidP="00207E2C">
            <w:r>
              <w:t>username</w:t>
            </w:r>
          </w:p>
        </w:tc>
        <w:tc>
          <w:tcPr>
            <w:tcW w:w="1710" w:type="dxa"/>
          </w:tcPr>
          <w:p w14:paraId="721C8BC5" w14:textId="77777777" w:rsidR="00207E2C" w:rsidRDefault="00207E2C" w:rsidP="00207E2C">
            <w:r>
              <w:t>none - required</w:t>
            </w:r>
          </w:p>
        </w:tc>
        <w:tc>
          <w:tcPr>
            <w:tcW w:w="5688" w:type="dxa"/>
          </w:tcPr>
          <w:p w14:paraId="4C2AE8E5" w14:textId="77777777" w:rsidR="00207E2C" w:rsidRDefault="00207E2C" w:rsidP="00207E2C">
            <w:r>
              <w:t>User name with which to connect to the SCP server.</w:t>
            </w:r>
          </w:p>
        </w:tc>
      </w:tr>
      <w:tr w:rsidR="00207E2C" w14:paraId="0D9DA98F" w14:textId="77777777" w:rsidTr="00207E2C">
        <w:tc>
          <w:tcPr>
            <w:tcW w:w="2178" w:type="dxa"/>
          </w:tcPr>
          <w:p w14:paraId="0FCCBD19" w14:textId="77777777" w:rsidR="00207E2C" w:rsidRDefault="00207E2C" w:rsidP="00207E2C">
            <w:r>
              <w:t>password</w:t>
            </w:r>
          </w:p>
        </w:tc>
        <w:tc>
          <w:tcPr>
            <w:tcW w:w="1710" w:type="dxa"/>
          </w:tcPr>
          <w:p w14:paraId="3C7F19E9" w14:textId="77777777" w:rsidR="00207E2C" w:rsidRDefault="00207E2C" w:rsidP="00207E2C">
            <w:r>
              <w:t>none – required</w:t>
            </w:r>
          </w:p>
        </w:tc>
        <w:tc>
          <w:tcPr>
            <w:tcW w:w="5688" w:type="dxa"/>
          </w:tcPr>
          <w:p w14:paraId="7311D177" w14:textId="77777777" w:rsidR="00207E2C" w:rsidRDefault="00207E2C" w:rsidP="00207E2C">
            <w:r>
              <w:t>Password with which to connect to the SCP server.</w:t>
            </w:r>
          </w:p>
        </w:tc>
      </w:tr>
      <w:tr w:rsidR="00207E2C" w14:paraId="0F7575C3" w14:textId="77777777" w:rsidTr="00207E2C">
        <w:tc>
          <w:tcPr>
            <w:tcW w:w="2178" w:type="dxa"/>
          </w:tcPr>
          <w:p w14:paraId="747E9901" w14:textId="77777777" w:rsidR="00207E2C" w:rsidRDefault="00207E2C" w:rsidP="00207E2C">
            <w:r>
              <w:t>remoteDir</w:t>
            </w:r>
          </w:p>
        </w:tc>
        <w:tc>
          <w:tcPr>
            <w:tcW w:w="1710" w:type="dxa"/>
          </w:tcPr>
          <w:p w14:paraId="37C0B533" w14:textId="77777777" w:rsidR="00207E2C" w:rsidRDefault="00207E2C" w:rsidP="00207E2C">
            <w:r>
              <w:t>(default dir)</w:t>
            </w:r>
          </w:p>
        </w:tc>
        <w:tc>
          <w:tcPr>
            <w:tcW w:w="5688" w:type="dxa"/>
          </w:tcPr>
          <w:p w14:paraId="76F4267D" w14:textId="77777777" w:rsidR="00207E2C" w:rsidRDefault="00207E2C" w:rsidP="00207E2C">
            <w:r>
              <w:t>If the files you want to download are not in the HOME directory on the server, set this variable.</w:t>
            </w:r>
          </w:p>
        </w:tc>
      </w:tr>
      <w:tr w:rsidR="00207E2C" w14:paraId="6DE1827E" w14:textId="77777777" w:rsidTr="00207E2C">
        <w:tc>
          <w:tcPr>
            <w:tcW w:w="2178" w:type="dxa"/>
          </w:tcPr>
          <w:p w14:paraId="28336021" w14:textId="77777777" w:rsidR="00207E2C" w:rsidRDefault="00207E2C" w:rsidP="00207E2C">
            <w:r>
              <w:t>localDir</w:t>
            </w:r>
          </w:p>
        </w:tc>
        <w:tc>
          <w:tcPr>
            <w:tcW w:w="1710" w:type="dxa"/>
          </w:tcPr>
          <w:p w14:paraId="55FBA4DC" w14:textId="77777777" w:rsidR="00207E2C" w:rsidRDefault="00207E2C" w:rsidP="00207E2C">
            <w:r>
              <w:t>current dir</w:t>
            </w:r>
          </w:p>
        </w:tc>
        <w:tc>
          <w:tcPr>
            <w:tcW w:w="5688" w:type="dxa"/>
          </w:tcPr>
          <w:p w14:paraId="31F061B7" w14:textId="77777777" w:rsidR="00207E2C" w:rsidRDefault="00207E2C" w:rsidP="00207E2C">
            <w:r>
              <w:t>Download the files into this directory prior to processing. If not set, files are downloaded to the current directory.</w:t>
            </w:r>
          </w:p>
        </w:tc>
      </w:tr>
      <w:tr w:rsidR="00207E2C" w14:paraId="79E68B6B" w14:textId="77777777" w:rsidTr="00207E2C">
        <w:tc>
          <w:tcPr>
            <w:tcW w:w="2178" w:type="dxa"/>
          </w:tcPr>
          <w:p w14:paraId="7F5813E1" w14:textId="77777777" w:rsidR="00207E2C" w:rsidRDefault="00207E2C" w:rsidP="00207E2C">
            <w:r>
              <w:t>filenames</w:t>
            </w:r>
          </w:p>
        </w:tc>
        <w:tc>
          <w:tcPr>
            <w:tcW w:w="1710" w:type="dxa"/>
          </w:tcPr>
          <w:p w14:paraId="70FFA588" w14:textId="77777777" w:rsidR="00207E2C" w:rsidRDefault="00207E2C" w:rsidP="00207E2C">
            <w:r>
              <w:t>none – required</w:t>
            </w:r>
          </w:p>
        </w:tc>
        <w:tc>
          <w:tcPr>
            <w:tcW w:w="5688" w:type="dxa"/>
          </w:tcPr>
          <w:p w14:paraId="1A7E49EB" w14:textId="2E233CE1" w:rsidR="00207E2C" w:rsidRDefault="00207E2C" w:rsidP="00207E2C">
            <w:r>
              <w:t>A space-separated list of files to download</w:t>
            </w:r>
            <w:r w:rsidR="00B91992">
              <w:t>.</w:t>
            </w:r>
          </w:p>
        </w:tc>
      </w:tr>
      <w:tr w:rsidR="00B91992" w14:paraId="4654689C" w14:textId="77777777" w:rsidTr="00207E2C">
        <w:tc>
          <w:tcPr>
            <w:tcW w:w="2178" w:type="dxa"/>
          </w:tcPr>
          <w:p w14:paraId="42BF6B70" w14:textId="2F3E0416" w:rsidR="00B91992" w:rsidRDefault="00B91992" w:rsidP="00207E2C">
            <w:r>
              <w:t>deleteFromServer</w:t>
            </w:r>
          </w:p>
        </w:tc>
        <w:tc>
          <w:tcPr>
            <w:tcW w:w="1710" w:type="dxa"/>
          </w:tcPr>
          <w:p w14:paraId="44896D25" w14:textId="792F8A8B" w:rsidR="00B91992" w:rsidRDefault="00B91992" w:rsidP="00207E2C">
            <w:r>
              <w:t>false</w:t>
            </w:r>
          </w:p>
        </w:tc>
        <w:tc>
          <w:tcPr>
            <w:tcW w:w="5688" w:type="dxa"/>
          </w:tcPr>
          <w:p w14:paraId="672D0CE4" w14:textId="2FE2EC6F" w:rsidR="00B91992" w:rsidRDefault="00B91992" w:rsidP="00207E2C">
            <w:r>
              <w:t>Set to true to have file deleted from the server after it is downloaded.</w:t>
            </w:r>
          </w:p>
        </w:tc>
      </w:tr>
    </w:tbl>
    <w:p w14:paraId="1C7F79EA" w14:textId="77777777" w:rsidR="00207E2C" w:rsidRDefault="00207E2C" w:rsidP="00207E2C"/>
    <w:p w14:paraId="6174CB2A" w14:textId="0A0E7B24" w:rsidR="00207E2C" w:rsidRDefault="00207E2C" w:rsidP="00207E2C">
      <w:r>
        <w:t xml:space="preserve">Files are downloaded from the </w:t>
      </w:r>
      <w:r w:rsidR="00B91992">
        <w:t>SFTP</w:t>
      </w:r>
      <w:r>
        <w:t xml:space="preserve"> server into the specified “localDir” directory. Then they are processed by FileDataSource. Thus, any of the properties for FileDataSource will also be honored here.</w:t>
      </w:r>
    </w:p>
    <w:p w14:paraId="4E22E3E0" w14:textId="77777777" w:rsidR="006C2803" w:rsidRDefault="006C2803">
      <w:pPr>
        <w:spacing w:after="0"/>
        <w:rPr>
          <w:rFonts w:eastAsiaTheme="majorEastAsia" w:cstheme="majorBidi"/>
          <w:b/>
          <w:bCs/>
          <w:sz w:val="36"/>
          <w:szCs w:val="36"/>
        </w:rPr>
      </w:pPr>
      <w:r>
        <w:br w:type="page"/>
      </w:r>
    </w:p>
    <w:p w14:paraId="43D6AD18" w14:textId="2B8CDFF8" w:rsidR="00207E2C" w:rsidRDefault="006C2803" w:rsidP="006C2803">
      <w:pPr>
        <w:pStyle w:val="Heading2"/>
      </w:pPr>
      <w:bookmarkStart w:id="49" w:name="_Toc64562173"/>
      <w:r>
        <w:lastRenderedPageBreak/>
        <w:t>NRCS Web Data Source</w:t>
      </w:r>
      <w:bookmarkEnd w:id="49"/>
    </w:p>
    <w:p w14:paraId="38255D89" w14:textId="77777777" w:rsidR="00535C1C" w:rsidRDefault="00535C1C" w:rsidP="00535C1C">
      <w:r>
        <w:t>This module was added for OpenDCS version 6.8 RC02.</w:t>
      </w:r>
    </w:p>
    <w:p w14:paraId="5678F8FF" w14:textId="699A7A69" w:rsidR="006C2803" w:rsidRDefault="006C2803" w:rsidP="006C2803">
      <w:r>
        <w:t>The US Department of Agriculture (USDA) Natural Resources Conservation Service (NRCS) has a web based application through which many types of data can be downloaded including, SNOTEL, Reservoir and stream gages, and climate index stations.</w:t>
      </w:r>
    </w:p>
    <w:p w14:paraId="6657105E" w14:textId="6A18B87E" w:rsidR="006C2803" w:rsidRDefault="006C2803" w:rsidP="006C2803">
      <w:r>
        <w:t>The report generator page can be found at:</w:t>
      </w:r>
    </w:p>
    <w:p w14:paraId="516AAD89" w14:textId="22EFDDE4" w:rsidR="006C2803" w:rsidRDefault="00E01BFE" w:rsidP="006C2803">
      <w:pPr>
        <w:pStyle w:val="code"/>
      </w:pPr>
      <w:hyperlink r:id="rId27" w:history="1">
        <w:r w:rsidR="006C2803" w:rsidRPr="00294113">
          <w:rPr>
            <w:rStyle w:val="Hyperlink"/>
          </w:rPr>
          <w:t>https://wcc.sc.egov.usda.gov/reportGenerator/</w:t>
        </w:r>
      </w:hyperlink>
    </w:p>
    <w:p w14:paraId="5B058C32" w14:textId="77777777" w:rsidR="006C2803" w:rsidRDefault="006C2803" w:rsidP="006C2803">
      <w:pPr>
        <w:pStyle w:val="code"/>
      </w:pPr>
    </w:p>
    <w:p w14:paraId="693E128B" w14:textId="7D039161" w:rsidR="006C2803" w:rsidRDefault="006C2803" w:rsidP="006C2803">
      <w:r>
        <w:t>Using this page you can build reports and then download the results in HTML or CSV (Comma Separated Value) format.</w:t>
      </w:r>
    </w:p>
    <w:p w14:paraId="0CED341F" w14:textId="4B7D5B0A" w:rsidR="006C2803" w:rsidRDefault="006C2803" w:rsidP="006C2803">
      <w:r>
        <w:t>The DECODES NRCS Web Data Source uses information in your DECODES database to construct the proper URL to download CSV reports that can be fed into DECODES and thus ingested into your time series database (e.g. CWMS, OpenTSDB, or HDB).</w:t>
      </w:r>
      <w:r w:rsidR="008B248A">
        <w:t xml:space="preserve"> Here is an example URL that the code constructs:</w:t>
      </w:r>
    </w:p>
    <w:p w14:paraId="47185C47" w14:textId="77777777" w:rsidR="008B248A" w:rsidRDefault="008B248A" w:rsidP="008B248A">
      <w:pPr>
        <w:pStyle w:val="code"/>
      </w:pPr>
      <w:r w:rsidRPr="00A17F60">
        <w:t>https://wcc.sc.egov.usda.gov/reportGenerator/view_csv/customMultiTimeSeriesGroupByStationReport/</w:t>
      </w:r>
      <w:r w:rsidRPr="00E66C68">
        <w:rPr>
          <w:color w:val="FF0000"/>
        </w:rPr>
        <w:t>hourly</w:t>
      </w:r>
      <w:r w:rsidRPr="00A17F60">
        <w:t>/id=</w:t>
      </w:r>
      <w:r>
        <w:t>"</w:t>
      </w:r>
      <w:r w:rsidRPr="00CD7638">
        <w:rPr>
          <w:color w:val="FF0000"/>
        </w:rPr>
        <w:t>806</w:t>
      </w:r>
      <w:r>
        <w:t>"</w:t>
      </w:r>
      <w:r w:rsidRPr="00A17F60">
        <w:t>|name</w:t>
      </w:r>
      <w:r w:rsidRPr="00CD7638">
        <w:rPr>
          <w:color w:val="FF0000"/>
        </w:rPr>
        <w:t>/-31,-7</w:t>
      </w:r>
      <w:r w:rsidRPr="00A17F60">
        <w:t>/</w:t>
      </w:r>
      <w:r w:rsidRPr="008B248A">
        <w:rPr>
          <w:color w:val="FF0000"/>
        </w:rPr>
        <w:t>BATT</w:t>
      </w:r>
      <w:r w:rsidRPr="00A17F60">
        <w:t>::value,</w:t>
      </w:r>
      <w:r w:rsidRPr="008B248A">
        <w:rPr>
          <w:color w:val="FF0000"/>
        </w:rPr>
        <w:t>TOBS</w:t>
      </w:r>
      <w:r w:rsidRPr="00A17F60">
        <w:t>::value</w:t>
      </w:r>
    </w:p>
    <w:p w14:paraId="231A6819" w14:textId="6B6813A3" w:rsidR="008B248A" w:rsidRDefault="008B248A" w:rsidP="006C2803"/>
    <w:p w14:paraId="12C63A7F" w14:textId="041E5996" w:rsidR="008B248A" w:rsidRDefault="008B248A" w:rsidP="006C2803">
      <w:r>
        <w:t>The fields shown in red are dynamically added from information in the DECODES database:</w:t>
      </w:r>
    </w:p>
    <w:p w14:paraId="1B5F83CB" w14:textId="72A5133D" w:rsidR="008B248A" w:rsidRDefault="008B248A" w:rsidP="00741EDC">
      <w:pPr>
        <w:tabs>
          <w:tab w:val="left" w:pos="1800"/>
        </w:tabs>
        <w:ind w:left="1800" w:hanging="1620"/>
      </w:pPr>
      <w:r>
        <w:rPr>
          <w:color w:val="FF0000"/>
        </w:rPr>
        <w:t>hourly</w:t>
      </w:r>
      <w:r>
        <w:rPr>
          <w:color w:val="FF0000"/>
        </w:rPr>
        <w:tab/>
      </w:r>
      <w:r>
        <w:t>This is the report interval. It will retrieve hourly data. This is provided via a routing spec property.</w:t>
      </w:r>
    </w:p>
    <w:p w14:paraId="41E00751" w14:textId="0E9FA5B0" w:rsidR="008B248A" w:rsidRDefault="008B248A" w:rsidP="00741EDC">
      <w:pPr>
        <w:tabs>
          <w:tab w:val="left" w:pos="1800"/>
        </w:tabs>
        <w:ind w:left="1800" w:hanging="1620"/>
      </w:pPr>
      <w:r>
        <w:rPr>
          <w:color w:val="FF0000"/>
        </w:rPr>
        <w:t>806</w:t>
      </w:r>
      <w:r>
        <w:rPr>
          <w:color w:val="FF0000"/>
        </w:rPr>
        <w:tab/>
      </w:r>
      <w:r>
        <w:t>This is the Platform’s NRCS Transport Medium</w:t>
      </w:r>
      <w:r w:rsidR="00741EDC">
        <w:t xml:space="preserve"> taken from a network list provided to the routing spec.</w:t>
      </w:r>
    </w:p>
    <w:p w14:paraId="1DA3F881" w14:textId="0ABD4AB6" w:rsidR="00741EDC" w:rsidRDefault="00741EDC" w:rsidP="00741EDC">
      <w:pPr>
        <w:tabs>
          <w:tab w:val="left" w:pos="1800"/>
        </w:tabs>
        <w:ind w:left="1800" w:hanging="1620"/>
      </w:pPr>
      <w:r>
        <w:rPr>
          <w:color w:val="FF0000"/>
        </w:rPr>
        <w:t>-31,-7</w:t>
      </w:r>
      <w:r>
        <w:rPr>
          <w:color w:val="FF0000"/>
        </w:rPr>
        <w:tab/>
      </w:r>
      <w:r>
        <w:t>This is the time range in units of the interval provided. In this case from 31 hours ago through 7 hours ago.</w:t>
      </w:r>
    </w:p>
    <w:p w14:paraId="1AE7E7E2" w14:textId="03C2A798" w:rsidR="00741EDC" w:rsidRDefault="00741EDC" w:rsidP="00741EDC">
      <w:pPr>
        <w:tabs>
          <w:tab w:val="left" w:pos="1800"/>
        </w:tabs>
        <w:ind w:left="1800" w:hanging="1620"/>
      </w:pPr>
      <w:r>
        <w:rPr>
          <w:color w:val="FF0000"/>
        </w:rPr>
        <w:t>BATT,TOBS</w:t>
      </w:r>
      <w:r>
        <w:rPr>
          <w:color w:val="FF0000"/>
        </w:rPr>
        <w:tab/>
      </w:r>
      <w:r>
        <w:t>These are NRCS data types assigned to the sensors in the configuration records in your DECODES database. BATT is Battery Voltage, TOBS is Observed Air Temperature.</w:t>
      </w:r>
    </w:p>
    <w:p w14:paraId="5DA42D69" w14:textId="7E6F0203" w:rsidR="00741EDC" w:rsidRDefault="00741EDC" w:rsidP="00741EDC">
      <w:pPr>
        <w:tabs>
          <w:tab w:val="left" w:pos="1800"/>
        </w:tabs>
        <w:ind w:left="1800" w:hanging="1620"/>
      </w:pPr>
    </w:p>
    <w:p w14:paraId="0E68ACE6" w14:textId="628B5869" w:rsidR="00614D8D" w:rsidRDefault="00741EDC" w:rsidP="0000534C">
      <w:r>
        <w:t>Before using the NRCS Web Data Source</w:t>
      </w:r>
      <w:r w:rsidR="0000534C">
        <w:t xml:space="preserve"> you need to set up your database. Start the reference list editor (command ‘rledit’). </w:t>
      </w:r>
      <w:r w:rsidR="00614D8D">
        <w:t>You need to add two different enumeration values. On the Enumerations Tab, select the ‘Data Source Type’ enumeration. If there is not already an ‘nrcs’ data source, add one by clicking the Add button and filling out the form as shown below.</w:t>
      </w:r>
    </w:p>
    <w:p w14:paraId="16CBAAE9" w14:textId="2F44430F" w:rsidR="00614D8D" w:rsidRDefault="00614D8D" w:rsidP="0000534C">
      <w:r>
        <w:sym w:font="Wingdings" w:char="F0E0"/>
      </w:r>
      <w:r>
        <w:t xml:space="preserve"> NOTE: The Executable Java Class must be entered exactly:</w:t>
      </w:r>
    </w:p>
    <w:p w14:paraId="68CD6259" w14:textId="4294EFDD" w:rsidR="00614D8D" w:rsidRDefault="00614D8D" w:rsidP="00614D8D">
      <w:pPr>
        <w:pStyle w:val="code"/>
      </w:pPr>
      <w:r>
        <w:t>decodes.datasource.NrcsDataSource</w:t>
      </w:r>
    </w:p>
    <w:p w14:paraId="7938FB0B" w14:textId="4CA5B09E" w:rsidR="003D1BCD" w:rsidRDefault="00614D8D" w:rsidP="0000534C">
      <w:r>
        <w:rPr>
          <w:noProof/>
        </w:rPr>
        <w:lastRenderedPageBreak/>
        <w:drawing>
          <wp:inline distT="0" distB="0" distL="0" distR="0" wp14:anchorId="701457F8" wp14:editId="015B9155">
            <wp:extent cx="5943600" cy="3846902"/>
            <wp:effectExtent l="0" t="0" r="0" b="127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rotWithShape="1">
                    <a:blip r:embed="rId28"/>
                    <a:srcRect t="7084"/>
                    <a:stretch/>
                  </pic:blipFill>
                  <pic:spPr bwMode="auto">
                    <a:xfrm>
                      <a:off x="0" y="0"/>
                      <a:ext cx="5943600" cy="3846902"/>
                    </a:xfrm>
                    <a:prstGeom prst="rect">
                      <a:avLst/>
                    </a:prstGeom>
                    <a:ln>
                      <a:noFill/>
                    </a:ln>
                    <a:extLst>
                      <a:ext uri="{53640926-AAD7-44D8-BBD7-CCE9431645EC}">
                        <a14:shadowObscured xmlns:a14="http://schemas.microsoft.com/office/drawing/2010/main"/>
                      </a:ext>
                    </a:extLst>
                  </pic:spPr>
                </pic:pic>
              </a:graphicData>
            </a:graphic>
          </wp:inline>
        </w:drawing>
      </w:r>
    </w:p>
    <w:p w14:paraId="6F5DF14B" w14:textId="0DFA567B" w:rsidR="0000534C" w:rsidRDefault="00614D8D" w:rsidP="0000534C">
      <w:r>
        <w:t xml:space="preserve">Next, while still on the </w:t>
      </w:r>
      <w:r w:rsidR="0000534C">
        <w:t>Enumerations tab</w:t>
      </w:r>
      <w:r>
        <w:t>,</w:t>
      </w:r>
      <w:r w:rsidR="0000534C">
        <w:t xml:space="preserve"> select the ‘Data Type Standard’ enumeration. If it is not already in the list, click the ‘Add’ button to the right of the list and fill out the form. The Mnemonic value should be exactly ‘NRCS’. The description is optional. </w:t>
      </w:r>
    </w:p>
    <w:p w14:paraId="08CFD27E" w14:textId="15F53E0E" w:rsidR="00741EDC" w:rsidRDefault="0000534C" w:rsidP="00741EDC">
      <w:pPr>
        <w:tabs>
          <w:tab w:val="left" w:pos="1800"/>
        </w:tabs>
        <w:ind w:left="1800" w:hanging="1620"/>
      </w:pPr>
      <w:r>
        <w:rPr>
          <w:noProof/>
        </w:rPr>
        <w:drawing>
          <wp:inline distT="0" distB="0" distL="0" distR="0" wp14:anchorId="65F31DBB" wp14:editId="0FD60142">
            <wp:extent cx="5943600" cy="3002328"/>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rotWithShape="1">
                    <a:blip r:embed="rId29"/>
                    <a:srcRect t="24181"/>
                    <a:stretch/>
                  </pic:blipFill>
                  <pic:spPr bwMode="auto">
                    <a:xfrm>
                      <a:off x="0" y="0"/>
                      <a:ext cx="5943600" cy="3002328"/>
                    </a:xfrm>
                    <a:prstGeom prst="rect">
                      <a:avLst/>
                    </a:prstGeom>
                    <a:ln>
                      <a:noFill/>
                    </a:ln>
                    <a:extLst>
                      <a:ext uri="{53640926-AAD7-44D8-BBD7-CCE9431645EC}">
                        <a14:shadowObscured xmlns:a14="http://schemas.microsoft.com/office/drawing/2010/main"/>
                      </a:ext>
                    </a:extLst>
                  </pic:spPr>
                </pic:pic>
              </a:graphicData>
            </a:graphic>
          </wp:inline>
        </w:drawing>
      </w:r>
    </w:p>
    <w:p w14:paraId="3677594C" w14:textId="77777777" w:rsidR="00DF5007" w:rsidRDefault="00DF5007" w:rsidP="00DF5007"/>
    <w:p w14:paraId="57D45F8F" w14:textId="0B7584E1" w:rsidR="00DF5007" w:rsidRDefault="00DF5007" w:rsidP="00DF5007">
      <w:r>
        <w:t>IMPORTANT: Click File – Save to DB before exiting the editor.</w:t>
      </w:r>
    </w:p>
    <w:p w14:paraId="7C5A4944" w14:textId="2EB9C006" w:rsidR="0000534C" w:rsidRDefault="0000534C" w:rsidP="00741EDC">
      <w:pPr>
        <w:tabs>
          <w:tab w:val="left" w:pos="1800"/>
        </w:tabs>
        <w:ind w:left="1800" w:hanging="1620"/>
      </w:pPr>
    </w:p>
    <w:p w14:paraId="270865A5" w14:textId="7523588E" w:rsidR="0000534C" w:rsidRDefault="00733C02" w:rsidP="00733C02">
      <w:r>
        <w:t>Next, import the NRCS presentation group XML file that came with the release. This will bring in all he known NRCS data types. This file can be found in the edit-db/presentation directory under the installation. You can import with the following command:</w:t>
      </w:r>
    </w:p>
    <w:p w14:paraId="68093E36" w14:textId="3D0E5E81" w:rsidR="00733C02" w:rsidRDefault="00733C02" w:rsidP="00733C02">
      <w:pPr>
        <w:pStyle w:val="code"/>
      </w:pPr>
      <w:r>
        <w:t>dbimport $DCSTOOL_HOME/edit-db/presentation/NRCS.xml</w:t>
      </w:r>
    </w:p>
    <w:p w14:paraId="6B4C5B85" w14:textId="6B5FE34B" w:rsidR="00733C02" w:rsidRDefault="00733C02" w:rsidP="00733C02">
      <w:pPr>
        <w:pStyle w:val="code"/>
      </w:pPr>
    </w:p>
    <w:p w14:paraId="589F9653" w14:textId="74DF4A18" w:rsidR="00733C02" w:rsidRDefault="001262B3" w:rsidP="00733C02">
      <w:r>
        <w:t>Now start the DECODES Database Editor and click the ‘Sources’ tab. Create a new Data Source record. The one shown below is for downloading hourly data:</w:t>
      </w:r>
    </w:p>
    <w:p w14:paraId="352A60D9" w14:textId="07EC87FA" w:rsidR="001262B3" w:rsidRDefault="001262B3" w:rsidP="00733C02">
      <w:r>
        <w:rPr>
          <w:noProof/>
        </w:rPr>
        <w:drawing>
          <wp:inline distT="0" distB="0" distL="0" distR="0" wp14:anchorId="18292A0F" wp14:editId="0F8BA7BF">
            <wp:extent cx="5943600" cy="245681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30"/>
                    <a:stretch>
                      <a:fillRect/>
                    </a:stretch>
                  </pic:blipFill>
                  <pic:spPr>
                    <a:xfrm>
                      <a:off x="0" y="0"/>
                      <a:ext cx="5943600" cy="2456815"/>
                    </a:xfrm>
                    <a:prstGeom prst="rect">
                      <a:avLst/>
                    </a:prstGeom>
                  </pic:spPr>
                </pic:pic>
              </a:graphicData>
            </a:graphic>
          </wp:inline>
        </w:drawing>
      </w:r>
    </w:p>
    <w:p w14:paraId="5B4E3A17" w14:textId="304235B0" w:rsidR="001262B3" w:rsidRDefault="001262B3" w:rsidP="00733C02">
      <w:r>
        <w:t>Note the data source type ‘nrcs’ is selected. This links it to the executable java code. The interval is set to ‘hourly’. You can set properties here and/or in the routing spec that uses the data source. If set in both places, the value in the routing spec will override the value set here. The accepted properties are:</w:t>
      </w:r>
    </w:p>
    <w:tbl>
      <w:tblPr>
        <w:tblStyle w:val="TableGrid"/>
        <w:tblW w:w="0" w:type="auto"/>
        <w:tblLook w:val="04A0" w:firstRow="1" w:lastRow="0" w:firstColumn="1" w:lastColumn="0" w:noHBand="0" w:noVBand="1"/>
      </w:tblPr>
      <w:tblGrid>
        <w:gridCol w:w="1998"/>
        <w:gridCol w:w="1260"/>
        <w:gridCol w:w="6318"/>
      </w:tblGrid>
      <w:tr w:rsidR="000C398B" w14:paraId="30851AFB" w14:textId="77777777" w:rsidTr="000C398B">
        <w:tc>
          <w:tcPr>
            <w:tcW w:w="1998" w:type="dxa"/>
          </w:tcPr>
          <w:p w14:paraId="5CBE9C28" w14:textId="2F3EAFBA" w:rsidR="000C398B" w:rsidRDefault="000C398B" w:rsidP="00733C02">
            <w:r>
              <w:rPr>
                <w:rFonts w:eastAsiaTheme="minorEastAsia" w:cstheme="minorBidi"/>
                <w:sz w:val="24"/>
                <w:szCs w:val="24"/>
              </w:rPr>
              <w:t>Property Name</w:t>
            </w:r>
          </w:p>
        </w:tc>
        <w:tc>
          <w:tcPr>
            <w:tcW w:w="1260" w:type="dxa"/>
          </w:tcPr>
          <w:p w14:paraId="177982A6" w14:textId="4E9015EE" w:rsidR="000C398B" w:rsidRDefault="000C398B" w:rsidP="00733C02">
            <w:r>
              <w:t>Type</w:t>
            </w:r>
          </w:p>
        </w:tc>
        <w:tc>
          <w:tcPr>
            <w:tcW w:w="6318" w:type="dxa"/>
          </w:tcPr>
          <w:p w14:paraId="2B95E529" w14:textId="3AD1DA5E" w:rsidR="000C398B" w:rsidRDefault="000C398B" w:rsidP="00733C02">
            <w:r>
              <w:t>Description &amp; Default Value</w:t>
            </w:r>
          </w:p>
        </w:tc>
      </w:tr>
      <w:tr w:rsidR="000C398B" w14:paraId="1CBBE1F9" w14:textId="77777777" w:rsidTr="000C398B">
        <w:tc>
          <w:tcPr>
            <w:tcW w:w="1998" w:type="dxa"/>
          </w:tcPr>
          <w:p w14:paraId="7D68D4CA" w14:textId="3FCEC841" w:rsidR="000C398B" w:rsidRDefault="000C398B" w:rsidP="00733C02">
            <w:r>
              <w:t>baseUrl</w:t>
            </w:r>
          </w:p>
        </w:tc>
        <w:tc>
          <w:tcPr>
            <w:tcW w:w="1260" w:type="dxa"/>
          </w:tcPr>
          <w:p w14:paraId="39B83FC5" w14:textId="3335D5F2" w:rsidR="000C398B" w:rsidRDefault="000C398B" w:rsidP="00733C02">
            <w:r>
              <w:t>URL String</w:t>
            </w:r>
          </w:p>
        </w:tc>
        <w:tc>
          <w:tcPr>
            <w:tcW w:w="6318" w:type="dxa"/>
          </w:tcPr>
          <w:p w14:paraId="6C73421A" w14:textId="29DFFDA2" w:rsidR="000C398B" w:rsidRDefault="000C398B" w:rsidP="00733C02">
            <w:r>
              <w:t>This is the base URL for accessing the NRCS reports. The default is shown below.</w:t>
            </w:r>
          </w:p>
        </w:tc>
      </w:tr>
      <w:tr w:rsidR="000C398B" w14:paraId="588A23CE" w14:textId="77777777" w:rsidTr="000C398B">
        <w:tc>
          <w:tcPr>
            <w:tcW w:w="1998" w:type="dxa"/>
          </w:tcPr>
          <w:p w14:paraId="6ED8D11D" w14:textId="1F4E5395" w:rsidR="000C398B" w:rsidRDefault="000C398B" w:rsidP="00733C02">
            <w:r>
              <w:t>interval</w:t>
            </w:r>
          </w:p>
        </w:tc>
        <w:tc>
          <w:tcPr>
            <w:tcW w:w="1260" w:type="dxa"/>
          </w:tcPr>
          <w:p w14:paraId="0EDB4691" w14:textId="6AC75028" w:rsidR="000C398B" w:rsidRDefault="000C398B" w:rsidP="00733C02">
            <w:r>
              <w:t>String</w:t>
            </w:r>
          </w:p>
        </w:tc>
        <w:tc>
          <w:tcPr>
            <w:tcW w:w="6318" w:type="dxa"/>
          </w:tcPr>
          <w:p w14:paraId="0D2ED410" w14:textId="57A8521F" w:rsidR="000C398B" w:rsidRDefault="000C398B" w:rsidP="00733C02">
            <w:r>
              <w:t>One of hourly, daily, monthly</w:t>
            </w:r>
          </w:p>
        </w:tc>
      </w:tr>
      <w:tr w:rsidR="000C398B" w14:paraId="7853129D" w14:textId="77777777" w:rsidTr="000C398B">
        <w:tc>
          <w:tcPr>
            <w:tcW w:w="1998" w:type="dxa"/>
          </w:tcPr>
          <w:p w14:paraId="0F2E987C" w14:textId="4010DCCA" w:rsidR="000C398B" w:rsidRDefault="000C398B" w:rsidP="00733C02">
            <w:r>
              <w:t>dataTypeStandard</w:t>
            </w:r>
          </w:p>
        </w:tc>
        <w:tc>
          <w:tcPr>
            <w:tcW w:w="1260" w:type="dxa"/>
          </w:tcPr>
          <w:p w14:paraId="099C8446" w14:textId="662F6F22" w:rsidR="000C398B" w:rsidRDefault="000C398B" w:rsidP="00733C02">
            <w:r>
              <w:t>String</w:t>
            </w:r>
          </w:p>
        </w:tc>
        <w:tc>
          <w:tcPr>
            <w:tcW w:w="6318" w:type="dxa"/>
          </w:tcPr>
          <w:p w14:paraId="548B1FE2" w14:textId="56C4E13A" w:rsidR="000C398B" w:rsidRDefault="000C398B" w:rsidP="00733C02">
            <w:r>
              <w:t>Default=nrcs. If you want to use something other than NRCS data types when building the URL, you can select it here.</w:t>
            </w:r>
          </w:p>
        </w:tc>
      </w:tr>
    </w:tbl>
    <w:p w14:paraId="77125DC7" w14:textId="7361251C" w:rsidR="001262B3" w:rsidRDefault="001262B3" w:rsidP="00733C02"/>
    <w:p w14:paraId="70D99DFA" w14:textId="7BEEBC5A" w:rsidR="000C398B" w:rsidRDefault="000C398B" w:rsidP="00733C02">
      <w:r>
        <w:t>The default baseUrl is:</w:t>
      </w:r>
    </w:p>
    <w:p w14:paraId="6499C7BA" w14:textId="5A1FF2F5" w:rsidR="000C398B" w:rsidRPr="000C398B" w:rsidRDefault="000C398B" w:rsidP="000C398B">
      <w:pPr>
        <w:rPr>
          <w:rFonts w:ascii="Courier New" w:hAnsi="Courier New" w:cs="Courier New"/>
          <w:sz w:val="20"/>
          <w:szCs w:val="20"/>
        </w:rPr>
      </w:pPr>
      <w:r w:rsidRPr="000C398B">
        <w:rPr>
          <w:rFonts w:ascii="Courier New" w:hAnsi="Courier New" w:cs="Courier New"/>
          <w:sz w:val="20"/>
          <w:szCs w:val="20"/>
        </w:rPr>
        <w:t>https://wcc.sc.egov.usda.gov/reportGenerator/view_csv/customMultiTimeSeriesGroupByStationReport/</w:t>
      </w:r>
    </w:p>
    <w:p w14:paraId="77E908D4" w14:textId="4204A19B" w:rsidR="00B07596" w:rsidRDefault="00B07596" w:rsidP="00733C02"/>
    <w:p w14:paraId="46B88310" w14:textId="038D1AC7" w:rsidR="00B07596" w:rsidRDefault="00B07596" w:rsidP="00733C02"/>
    <w:p w14:paraId="5748F7EB" w14:textId="3F908832" w:rsidR="00B07596" w:rsidRDefault="00B07596" w:rsidP="00733C02"/>
    <w:p w14:paraId="2A9803BE" w14:textId="77777777" w:rsidR="00B07596" w:rsidRDefault="00B07596" w:rsidP="00733C02"/>
    <w:p w14:paraId="26C5CACB" w14:textId="46F9DE92" w:rsidR="00B07596" w:rsidRDefault="00B07596" w:rsidP="00733C02">
      <w:r>
        <w:lastRenderedPageBreak/>
        <w:t>As an example, we will download Battery Voltage and Observed Air Temperature for two SNOTEL sites:</w:t>
      </w:r>
    </w:p>
    <w:p w14:paraId="7ADC721C" w14:textId="0D227B8B" w:rsidR="00B07596" w:rsidRDefault="00B07596" w:rsidP="00B07596">
      <w:pPr>
        <w:pStyle w:val="ListParagraph"/>
        <w:numPr>
          <w:ilvl w:val="0"/>
          <w:numId w:val="62"/>
        </w:numPr>
      </w:pPr>
      <w:r>
        <w:t>806 – Sylvan Lake, WY</w:t>
      </w:r>
    </w:p>
    <w:p w14:paraId="7EEA33F9" w14:textId="54EB528D" w:rsidR="00B07596" w:rsidRDefault="008348EA" w:rsidP="00B07596">
      <w:pPr>
        <w:pStyle w:val="ListParagraph"/>
        <w:numPr>
          <w:ilvl w:val="0"/>
          <w:numId w:val="62"/>
        </w:numPr>
      </w:pPr>
      <w:r>
        <w:t>307 – Badger Pass, MT</w:t>
      </w:r>
    </w:p>
    <w:p w14:paraId="62CAD3BF" w14:textId="774AF4AE" w:rsidR="008348EA" w:rsidRDefault="008348EA" w:rsidP="008348EA">
      <w:r>
        <w:t>The URL for downloading the last 4 hours of data from the 806 site would be:</w:t>
      </w:r>
    </w:p>
    <w:p w14:paraId="1199A79C" w14:textId="5EFC2BE8" w:rsidR="008348EA" w:rsidRDefault="008348EA" w:rsidP="008348EA">
      <w:pPr>
        <w:pStyle w:val="code"/>
      </w:pPr>
      <w:r w:rsidRPr="008348EA">
        <w:t>https://wcc.sc.egov.usda.gov/reportGenerator/view_csv/customMultiTimeSeriesGroupByStationReport/hourly/id="806"|name/</w:t>
      </w:r>
      <w:r>
        <w:t>-4</w:t>
      </w:r>
      <w:r w:rsidRPr="008348EA">
        <w:t>,0/BATT::value,TOBS::value</w:t>
      </w:r>
    </w:p>
    <w:p w14:paraId="0B2D55DA" w14:textId="77777777" w:rsidR="008348EA" w:rsidRDefault="008348EA" w:rsidP="008348EA">
      <w:pPr>
        <w:pStyle w:val="code"/>
      </w:pPr>
    </w:p>
    <w:p w14:paraId="25206591" w14:textId="4CBD3B21" w:rsidR="008348EA" w:rsidRDefault="008348EA" w:rsidP="008348EA">
      <w:r>
        <w:t>The report generated by this URL is:</w:t>
      </w:r>
    </w:p>
    <w:p w14:paraId="1CF1F1F7" w14:textId="77777777" w:rsidR="008348EA" w:rsidRPr="008348EA" w:rsidRDefault="008348EA" w:rsidP="008348EA">
      <w:pPr>
        <w:pStyle w:val="code"/>
        <w:rPr>
          <w:sz w:val="16"/>
          <w:szCs w:val="16"/>
        </w:rPr>
      </w:pPr>
      <w:r w:rsidRPr="008348EA">
        <w:rPr>
          <w:sz w:val="16"/>
          <w:szCs w:val="16"/>
        </w:rPr>
        <w:t xml:space="preserve"># </w:t>
      </w:r>
    </w:p>
    <w:p w14:paraId="08DC5DFC" w14:textId="77777777" w:rsidR="008348EA" w:rsidRPr="008348EA" w:rsidRDefault="008348EA" w:rsidP="008348EA">
      <w:pPr>
        <w:pStyle w:val="code"/>
        <w:rPr>
          <w:sz w:val="16"/>
          <w:szCs w:val="16"/>
        </w:rPr>
      </w:pPr>
      <w:r w:rsidRPr="008348EA">
        <w:rPr>
          <w:sz w:val="16"/>
          <w:szCs w:val="16"/>
        </w:rPr>
        <w:t xml:space="preserve"># Sylvan Lake (806) </w:t>
      </w:r>
    </w:p>
    <w:p w14:paraId="090E4A71" w14:textId="77777777" w:rsidR="008348EA" w:rsidRPr="008348EA" w:rsidRDefault="008348EA" w:rsidP="008348EA">
      <w:pPr>
        <w:pStyle w:val="code"/>
        <w:rPr>
          <w:sz w:val="16"/>
          <w:szCs w:val="16"/>
        </w:rPr>
      </w:pPr>
      <w:r w:rsidRPr="008348EA">
        <w:rPr>
          <w:sz w:val="16"/>
          <w:szCs w:val="16"/>
        </w:rPr>
        <w:t># Wyoming  SNOTEL Site - 8420 ft</w:t>
      </w:r>
    </w:p>
    <w:p w14:paraId="044A85E1" w14:textId="77777777" w:rsidR="008348EA" w:rsidRPr="008348EA" w:rsidRDefault="008348EA" w:rsidP="008348EA">
      <w:pPr>
        <w:pStyle w:val="code"/>
        <w:rPr>
          <w:sz w:val="16"/>
          <w:szCs w:val="16"/>
        </w:rPr>
      </w:pPr>
      <w:r w:rsidRPr="008348EA">
        <w:rPr>
          <w:sz w:val="16"/>
          <w:szCs w:val="16"/>
        </w:rPr>
        <w:t># Reporting Frequency: Hourly; Date Range: 2020-09-30 00:00 to 2020-09-30 11:00</w:t>
      </w:r>
    </w:p>
    <w:p w14:paraId="39FEBE63" w14:textId="77777777" w:rsidR="008348EA" w:rsidRPr="008348EA" w:rsidRDefault="008348EA" w:rsidP="008348EA">
      <w:pPr>
        <w:pStyle w:val="code"/>
        <w:rPr>
          <w:sz w:val="16"/>
          <w:szCs w:val="16"/>
        </w:rPr>
      </w:pPr>
      <w:r w:rsidRPr="008348EA">
        <w:rPr>
          <w:sz w:val="16"/>
          <w:szCs w:val="16"/>
        </w:rPr>
        <w:t>#</w:t>
      </w:r>
    </w:p>
    <w:p w14:paraId="7CDAB7E6" w14:textId="77777777" w:rsidR="008348EA" w:rsidRPr="008348EA" w:rsidRDefault="008348EA" w:rsidP="008348EA">
      <w:pPr>
        <w:pStyle w:val="code"/>
        <w:rPr>
          <w:sz w:val="16"/>
          <w:szCs w:val="16"/>
        </w:rPr>
      </w:pPr>
      <w:r w:rsidRPr="008348EA">
        <w:rPr>
          <w:sz w:val="16"/>
          <w:szCs w:val="16"/>
        </w:rPr>
        <w:t># As of: Sep 30, 2020 11:42:39 AM GMT-08:00</w:t>
      </w:r>
    </w:p>
    <w:p w14:paraId="6DCDEDE2" w14:textId="77777777" w:rsidR="008348EA" w:rsidRPr="008348EA" w:rsidRDefault="008348EA" w:rsidP="008348EA">
      <w:pPr>
        <w:pStyle w:val="code"/>
        <w:rPr>
          <w:sz w:val="16"/>
          <w:szCs w:val="16"/>
        </w:rPr>
      </w:pPr>
      <w:r w:rsidRPr="008348EA">
        <w:rPr>
          <w:sz w:val="16"/>
          <w:szCs w:val="16"/>
        </w:rPr>
        <w:t>#</w:t>
      </w:r>
    </w:p>
    <w:p w14:paraId="102BF6B5" w14:textId="77777777" w:rsidR="008348EA" w:rsidRPr="008348EA" w:rsidRDefault="008348EA" w:rsidP="008348EA">
      <w:pPr>
        <w:pStyle w:val="code"/>
        <w:rPr>
          <w:sz w:val="16"/>
          <w:szCs w:val="16"/>
        </w:rPr>
      </w:pPr>
      <w:r w:rsidRPr="008348EA">
        <w:rPr>
          <w:sz w:val="16"/>
          <w:szCs w:val="16"/>
        </w:rPr>
        <w:t>Date,Sylvan Lake (806) Battery (volt),Sylvan Lake (806) Air Temperature Observed (degF)</w:t>
      </w:r>
    </w:p>
    <w:p w14:paraId="01A43E1F" w14:textId="77777777" w:rsidR="008348EA" w:rsidRPr="008348EA" w:rsidRDefault="008348EA" w:rsidP="008348EA">
      <w:pPr>
        <w:pStyle w:val="code"/>
        <w:rPr>
          <w:sz w:val="16"/>
          <w:szCs w:val="16"/>
        </w:rPr>
      </w:pPr>
      <w:r w:rsidRPr="008348EA">
        <w:rPr>
          <w:sz w:val="16"/>
          <w:szCs w:val="16"/>
        </w:rPr>
        <w:t>2020-09-30 00:00,13.01,31</w:t>
      </w:r>
    </w:p>
    <w:p w14:paraId="14EFDFDD" w14:textId="77777777" w:rsidR="008348EA" w:rsidRPr="008348EA" w:rsidRDefault="008348EA" w:rsidP="008348EA">
      <w:pPr>
        <w:pStyle w:val="code"/>
        <w:rPr>
          <w:sz w:val="16"/>
          <w:szCs w:val="16"/>
        </w:rPr>
      </w:pPr>
      <w:r w:rsidRPr="008348EA">
        <w:rPr>
          <w:sz w:val="16"/>
          <w:szCs w:val="16"/>
        </w:rPr>
        <w:t>2020-09-30 01:00,12.95,31</w:t>
      </w:r>
    </w:p>
    <w:p w14:paraId="516BE864" w14:textId="77777777" w:rsidR="008348EA" w:rsidRPr="008348EA" w:rsidRDefault="008348EA" w:rsidP="008348EA">
      <w:pPr>
        <w:pStyle w:val="code"/>
        <w:rPr>
          <w:sz w:val="16"/>
          <w:szCs w:val="16"/>
        </w:rPr>
      </w:pPr>
      <w:r w:rsidRPr="008348EA">
        <w:rPr>
          <w:sz w:val="16"/>
          <w:szCs w:val="16"/>
        </w:rPr>
        <w:t>2020-09-30 02:00,12.89,30</w:t>
      </w:r>
    </w:p>
    <w:p w14:paraId="33BF3822" w14:textId="77777777" w:rsidR="008348EA" w:rsidRPr="008348EA" w:rsidRDefault="008348EA" w:rsidP="008348EA">
      <w:pPr>
        <w:pStyle w:val="code"/>
        <w:rPr>
          <w:sz w:val="16"/>
          <w:szCs w:val="16"/>
        </w:rPr>
      </w:pPr>
      <w:r w:rsidRPr="008348EA">
        <w:rPr>
          <w:sz w:val="16"/>
          <w:szCs w:val="16"/>
        </w:rPr>
        <w:t>2020-09-30 03:00,12.84,30</w:t>
      </w:r>
    </w:p>
    <w:p w14:paraId="49D92C72" w14:textId="77777777" w:rsidR="008348EA" w:rsidRPr="008348EA" w:rsidRDefault="008348EA" w:rsidP="008348EA">
      <w:pPr>
        <w:pStyle w:val="code"/>
        <w:rPr>
          <w:sz w:val="16"/>
          <w:szCs w:val="16"/>
        </w:rPr>
      </w:pPr>
      <w:r w:rsidRPr="008348EA">
        <w:rPr>
          <w:sz w:val="16"/>
          <w:szCs w:val="16"/>
        </w:rPr>
        <w:t>2020-09-30 04:00,12.78,29</w:t>
      </w:r>
    </w:p>
    <w:p w14:paraId="2B8ADED1" w14:textId="77777777" w:rsidR="008348EA" w:rsidRPr="008348EA" w:rsidRDefault="008348EA" w:rsidP="008348EA">
      <w:pPr>
        <w:pStyle w:val="code"/>
        <w:rPr>
          <w:sz w:val="16"/>
          <w:szCs w:val="16"/>
        </w:rPr>
      </w:pPr>
      <w:r w:rsidRPr="008348EA">
        <w:rPr>
          <w:sz w:val="16"/>
          <w:szCs w:val="16"/>
        </w:rPr>
        <w:t>2020-09-30 05:00,12.73,29</w:t>
      </w:r>
    </w:p>
    <w:p w14:paraId="0992C3C2" w14:textId="77777777" w:rsidR="008348EA" w:rsidRPr="008348EA" w:rsidRDefault="008348EA" w:rsidP="008348EA">
      <w:pPr>
        <w:pStyle w:val="code"/>
        <w:rPr>
          <w:sz w:val="16"/>
          <w:szCs w:val="16"/>
        </w:rPr>
      </w:pPr>
      <w:r w:rsidRPr="008348EA">
        <w:rPr>
          <w:sz w:val="16"/>
          <w:szCs w:val="16"/>
        </w:rPr>
        <w:t>2020-09-30 06:00,12.69,29</w:t>
      </w:r>
    </w:p>
    <w:p w14:paraId="5E6C960F" w14:textId="77777777" w:rsidR="008348EA" w:rsidRPr="008348EA" w:rsidRDefault="008348EA" w:rsidP="008348EA">
      <w:pPr>
        <w:pStyle w:val="code"/>
        <w:rPr>
          <w:sz w:val="16"/>
          <w:szCs w:val="16"/>
        </w:rPr>
      </w:pPr>
      <w:r w:rsidRPr="008348EA">
        <w:rPr>
          <w:sz w:val="16"/>
          <w:szCs w:val="16"/>
        </w:rPr>
        <w:t>2020-09-30 07:00,12.77,31</w:t>
      </w:r>
    </w:p>
    <w:p w14:paraId="06C59A37" w14:textId="77777777" w:rsidR="008348EA" w:rsidRPr="008348EA" w:rsidRDefault="008348EA" w:rsidP="008348EA">
      <w:pPr>
        <w:pStyle w:val="code"/>
        <w:rPr>
          <w:sz w:val="16"/>
          <w:szCs w:val="16"/>
        </w:rPr>
      </w:pPr>
      <w:r w:rsidRPr="008348EA">
        <w:rPr>
          <w:sz w:val="16"/>
          <w:szCs w:val="16"/>
        </w:rPr>
        <w:t>2020-09-30 08:00,13.02,41</w:t>
      </w:r>
    </w:p>
    <w:p w14:paraId="65B9DE82" w14:textId="77777777" w:rsidR="008348EA" w:rsidRPr="008348EA" w:rsidRDefault="008348EA" w:rsidP="008348EA">
      <w:pPr>
        <w:pStyle w:val="code"/>
        <w:rPr>
          <w:sz w:val="16"/>
          <w:szCs w:val="16"/>
        </w:rPr>
      </w:pPr>
      <w:r w:rsidRPr="008348EA">
        <w:rPr>
          <w:sz w:val="16"/>
          <w:szCs w:val="16"/>
        </w:rPr>
        <w:t>2020-09-30 09:00,14.28,52</w:t>
      </w:r>
    </w:p>
    <w:p w14:paraId="269A19B7" w14:textId="77777777" w:rsidR="008348EA" w:rsidRPr="008348EA" w:rsidRDefault="008348EA" w:rsidP="008348EA">
      <w:pPr>
        <w:pStyle w:val="code"/>
        <w:rPr>
          <w:sz w:val="16"/>
          <w:szCs w:val="16"/>
        </w:rPr>
      </w:pPr>
      <w:r w:rsidRPr="008348EA">
        <w:rPr>
          <w:sz w:val="16"/>
          <w:szCs w:val="16"/>
        </w:rPr>
        <w:t>2020-09-30 10:00,14.64,57</w:t>
      </w:r>
    </w:p>
    <w:p w14:paraId="00D937F5" w14:textId="77777777" w:rsidR="008348EA" w:rsidRPr="008348EA" w:rsidRDefault="008348EA" w:rsidP="008348EA">
      <w:pPr>
        <w:pStyle w:val="code"/>
        <w:rPr>
          <w:sz w:val="16"/>
          <w:szCs w:val="16"/>
        </w:rPr>
      </w:pPr>
      <w:r w:rsidRPr="008348EA">
        <w:rPr>
          <w:sz w:val="16"/>
          <w:szCs w:val="16"/>
        </w:rPr>
        <w:t>2020-09-30 11:00,14.00,61</w:t>
      </w:r>
    </w:p>
    <w:p w14:paraId="12923FED" w14:textId="31A64000" w:rsidR="008348EA" w:rsidRDefault="008348EA" w:rsidP="008348EA"/>
    <w:p w14:paraId="51F20096" w14:textId="2EFD002F" w:rsidR="008348EA" w:rsidRDefault="008348EA" w:rsidP="008348EA">
      <w:r>
        <w:t>Note that NRCS gave us all data from midnight on the current day rather than the 4 hours we asked for. Sometimes it imposes a minimum.</w:t>
      </w:r>
    </w:p>
    <w:p w14:paraId="3AFCCDB0" w14:textId="0DCAF297" w:rsidR="008348EA" w:rsidRDefault="008348EA" w:rsidP="008348EA">
      <w:r>
        <w:t>Also, the report header (lines starting with #) was actually much longer. We show only the last few lines above.</w:t>
      </w:r>
    </w:p>
    <w:p w14:paraId="3DC94B4B" w14:textId="2BBB3734" w:rsidR="008348EA" w:rsidRDefault="008348EA" w:rsidP="008348EA">
      <w:r>
        <w:t>We will start with a DECODES Configuration Record. The snap below shows a config named “NRCS-BATT-TOBS”. It has two sensors with NRCS data types assigned. It has a single Decoding Script called “nrcs-report” that will parse the report shown above.</w:t>
      </w:r>
    </w:p>
    <w:p w14:paraId="48418ECC" w14:textId="220B5D5B" w:rsidR="008348EA" w:rsidRDefault="008348EA" w:rsidP="008348EA">
      <w:r>
        <w:rPr>
          <w:noProof/>
        </w:rPr>
        <w:lastRenderedPageBreak/>
        <w:drawing>
          <wp:inline distT="0" distB="0" distL="0" distR="0" wp14:anchorId="1542D804" wp14:editId="7657D175">
            <wp:extent cx="5943600" cy="38735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31"/>
                    <a:stretch>
                      <a:fillRect/>
                    </a:stretch>
                  </pic:blipFill>
                  <pic:spPr>
                    <a:xfrm>
                      <a:off x="0" y="0"/>
                      <a:ext cx="5943600" cy="3873500"/>
                    </a:xfrm>
                    <a:prstGeom prst="rect">
                      <a:avLst/>
                    </a:prstGeom>
                  </pic:spPr>
                </pic:pic>
              </a:graphicData>
            </a:graphic>
          </wp:inline>
        </w:drawing>
      </w:r>
    </w:p>
    <w:p w14:paraId="29093C9C" w14:textId="1F25D11E" w:rsidR="008348EA" w:rsidRDefault="008348EA" w:rsidP="008348EA"/>
    <w:p w14:paraId="29F29A5B" w14:textId="77777777" w:rsidR="00322F94" w:rsidRDefault="00322F94">
      <w:pPr>
        <w:spacing w:after="0"/>
      </w:pPr>
      <w:r>
        <w:br w:type="page"/>
      </w:r>
    </w:p>
    <w:p w14:paraId="721A8CF1" w14:textId="261C6244" w:rsidR="008E716C" w:rsidRDefault="00322F94" w:rsidP="008348EA">
      <w:r>
        <w:lastRenderedPageBreak/>
        <w:t xml:space="preserve">Below is </w:t>
      </w:r>
      <w:r w:rsidR="008348EA">
        <w:t xml:space="preserve">a snap of the decoding script. </w:t>
      </w:r>
      <w:r w:rsidR="00295010">
        <w:t>The script has only two lines</w:t>
      </w:r>
      <w:r w:rsidR="008E716C">
        <w:t>.</w:t>
      </w:r>
    </w:p>
    <w:p w14:paraId="06B9E165" w14:textId="20612270" w:rsidR="008348EA" w:rsidRDefault="00295010" w:rsidP="008E716C">
      <w:pPr>
        <w:pStyle w:val="ListParagraph"/>
        <w:numPr>
          <w:ilvl w:val="0"/>
          <w:numId w:val="64"/>
        </w:numPr>
      </w:pPr>
      <w:r>
        <w:t xml:space="preserve">The </w:t>
      </w:r>
      <w:r w:rsidR="008E716C">
        <w:t>“skip-header” line</w:t>
      </w:r>
      <w:r>
        <w:t xml:space="preserve"> checks for a ‘#’ at the beginning of the line and repeats if there is one. If not it jumps to the line with label “data’.</w:t>
      </w:r>
    </w:p>
    <w:p w14:paraId="1DC7AEF4" w14:textId="0B23159C" w:rsidR="00295010" w:rsidRDefault="00295010" w:rsidP="008E716C">
      <w:pPr>
        <w:pStyle w:val="ListParagraph"/>
        <w:numPr>
          <w:ilvl w:val="0"/>
          <w:numId w:val="63"/>
        </w:numPr>
      </w:pPr>
      <w:r>
        <w:t>The data line skips to the start of the next line and then parses the date, time, and two sensor values. It then repeats (by jumping to itself) until the report runs out of data.</w:t>
      </w:r>
    </w:p>
    <w:p w14:paraId="5C00CB40" w14:textId="6C626AD8" w:rsidR="00295010" w:rsidRDefault="00295010" w:rsidP="008E716C">
      <w:pPr>
        <w:pStyle w:val="ListParagraph"/>
        <w:numPr>
          <w:ilvl w:val="0"/>
          <w:numId w:val="63"/>
        </w:numPr>
      </w:pPr>
      <w:r>
        <w:t>The Data Order is given as Ascending, but it really doesn’t matter because each line starts with a time stamp.</w:t>
      </w:r>
    </w:p>
    <w:p w14:paraId="16A9C493" w14:textId="4972DB2F" w:rsidR="00295010" w:rsidRDefault="00295010" w:rsidP="008E716C">
      <w:pPr>
        <w:pStyle w:val="ListParagraph"/>
        <w:numPr>
          <w:ilvl w:val="0"/>
          <w:numId w:val="63"/>
        </w:numPr>
      </w:pPr>
      <w:r>
        <w:t>The Header Type is ‘other’, meaning that the code doesn’t make any assumptions about the format of a header.</w:t>
      </w:r>
    </w:p>
    <w:p w14:paraId="564F7244" w14:textId="72F0029E" w:rsidR="008E716C" w:rsidRDefault="008E716C" w:rsidP="008E716C">
      <w:pPr>
        <w:pStyle w:val="ListParagraph"/>
        <w:numPr>
          <w:ilvl w:val="0"/>
          <w:numId w:val="63"/>
        </w:numPr>
      </w:pPr>
      <w:r>
        <w:t>Set the units for each sensor in the middle area.</w:t>
      </w:r>
    </w:p>
    <w:p w14:paraId="7CA15CF5" w14:textId="77777777" w:rsidR="008E716C" w:rsidRDefault="008E716C" w:rsidP="008E716C"/>
    <w:p w14:paraId="08D42A51" w14:textId="6E7CE6EA" w:rsidR="008348EA" w:rsidRDefault="00295010" w:rsidP="008348EA">
      <w:r>
        <w:rPr>
          <w:noProof/>
        </w:rPr>
        <w:drawing>
          <wp:inline distT="0" distB="0" distL="0" distR="0" wp14:anchorId="56BD3921" wp14:editId="4F386F5B">
            <wp:extent cx="5943600" cy="4808855"/>
            <wp:effectExtent l="0" t="0" r="0" b="444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32"/>
                    <a:stretch>
                      <a:fillRect/>
                    </a:stretch>
                  </pic:blipFill>
                  <pic:spPr>
                    <a:xfrm>
                      <a:off x="0" y="0"/>
                      <a:ext cx="5943600" cy="4808855"/>
                    </a:xfrm>
                    <a:prstGeom prst="rect">
                      <a:avLst/>
                    </a:prstGeom>
                  </pic:spPr>
                </pic:pic>
              </a:graphicData>
            </a:graphic>
          </wp:inline>
        </w:drawing>
      </w:r>
    </w:p>
    <w:p w14:paraId="48B39D1D" w14:textId="7B39B82B" w:rsidR="008E1C97" w:rsidRDefault="008E1C97">
      <w:pPr>
        <w:spacing w:after="0"/>
      </w:pPr>
      <w:r>
        <w:br w:type="page"/>
      </w:r>
    </w:p>
    <w:p w14:paraId="705B5309" w14:textId="5AF5D168" w:rsidR="0015305F" w:rsidRDefault="008E1C97" w:rsidP="008348EA">
      <w:r>
        <w:lastRenderedPageBreak/>
        <w:t>Next create a Site record for each of your stations. Below is a minimal site record for Badger Pass. It uses the SNOTEL identifier as a “local” name. It has a description with the site name. No other information is needed:</w:t>
      </w:r>
    </w:p>
    <w:p w14:paraId="236F725A" w14:textId="2A16DE85" w:rsidR="008E1C97" w:rsidRDefault="008E1C97" w:rsidP="008348EA">
      <w:r>
        <w:rPr>
          <w:noProof/>
        </w:rPr>
        <w:drawing>
          <wp:inline distT="0" distB="0" distL="0" distR="0" wp14:anchorId="4A634E93" wp14:editId="750104D9">
            <wp:extent cx="5943600" cy="375983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a:blip r:embed="rId33"/>
                    <a:stretch>
                      <a:fillRect/>
                    </a:stretch>
                  </pic:blipFill>
                  <pic:spPr>
                    <a:xfrm>
                      <a:off x="0" y="0"/>
                      <a:ext cx="5943600" cy="3759835"/>
                    </a:xfrm>
                    <a:prstGeom prst="rect">
                      <a:avLst/>
                    </a:prstGeom>
                  </pic:spPr>
                </pic:pic>
              </a:graphicData>
            </a:graphic>
          </wp:inline>
        </w:drawing>
      </w:r>
    </w:p>
    <w:p w14:paraId="4E1F1BE1" w14:textId="4323F045" w:rsidR="00322F94" w:rsidRDefault="00322F94" w:rsidP="008348EA"/>
    <w:p w14:paraId="46337A1B" w14:textId="77777777" w:rsidR="001647BC" w:rsidRDefault="001647BC">
      <w:pPr>
        <w:spacing w:after="0"/>
      </w:pPr>
      <w:r>
        <w:br w:type="page"/>
      </w:r>
    </w:p>
    <w:p w14:paraId="54C54F39" w14:textId="73F2D71D" w:rsidR="008E1C97" w:rsidRDefault="008E1C97" w:rsidP="008348EA">
      <w:r>
        <w:lastRenderedPageBreak/>
        <w:t xml:space="preserve">Next, create a Platform record for each station. The snap below shows the platform record for 307. Note </w:t>
      </w:r>
      <w:r w:rsidR="001647BC">
        <w:t>the Transport Medium is of type “other”. It has the identifier ‘307’. It also specifies the time zone that will be used when decoding dates &amp; times in the messages.</w:t>
      </w:r>
    </w:p>
    <w:p w14:paraId="0F8A6121" w14:textId="5148FE52" w:rsidR="001647BC" w:rsidRDefault="001647BC" w:rsidP="008348EA">
      <w:r>
        <w:rPr>
          <w:noProof/>
        </w:rPr>
        <w:drawing>
          <wp:inline distT="0" distB="0" distL="0" distR="0" wp14:anchorId="443490BB" wp14:editId="5A4CD9B6">
            <wp:extent cx="5943600" cy="6407150"/>
            <wp:effectExtent l="0" t="0" r="0" b="635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34"/>
                    <a:stretch>
                      <a:fillRect/>
                    </a:stretch>
                  </pic:blipFill>
                  <pic:spPr>
                    <a:xfrm>
                      <a:off x="0" y="0"/>
                      <a:ext cx="5943600" cy="6407150"/>
                    </a:xfrm>
                    <a:prstGeom prst="rect">
                      <a:avLst/>
                    </a:prstGeom>
                  </pic:spPr>
                </pic:pic>
              </a:graphicData>
            </a:graphic>
          </wp:inline>
        </w:drawing>
      </w:r>
    </w:p>
    <w:p w14:paraId="78517C82" w14:textId="73ECFEA0" w:rsidR="001647BC" w:rsidRDefault="001647BC" w:rsidP="008348EA"/>
    <w:p w14:paraId="65F1450C" w14:textId="3FE04057" w:rsidR="001647BC" w:rsidRDefault="001647BC">
      <w:pPr>
        <w:spacing w:after="0"/>
      </w:pPr>
      <w:r>
        <w:br w:type="page"/>
      </w:r>
    </w:p>
    <w:p w14:paraId="0CE19AA4" w14:textId="77777777" w:rsidR="001647BC" w:rsidRDefault="001647BC" w:rsidP="008348EA">
      <w:r>
        <w:lastRenderedPageBreak/>
        <w:t xml:space="preserve">Next create a network list with the two stations. </w:t>
      </w:r>
    </w:p>
    <w:p w14:paraId="08C19FBC" w14:textId="521AF631" w:rsidR="001647BC" w:rsidRDefault="001647BC" w:rsidP="001647BC">
      <w:pPr>
        <w:pStyle w:val="ListParagraph"/>
        <w:numPr>
          <w:ilvl w:val="0"/>
          <w:numId w:val="65"/>
        </w:numPr>
      </w:pPr>
      <w:r>
        <w:t>Give it a unique name. I used ‘SNOTEL-Stations’.</w:t>
      </w:r>
    </w:p>
    <w:p w14:paraId="19111DFA" w14:textId="719F5660" w:rsidR="001647BC" w:rsidRDefault="001647BC" w:rsidP="001647BC">
      <w:pPr>
        <w:pStyle w:val="ListParagraph"/>
        <w:numPr>
          <w:ilvl w:val="0"/>
          <w:numId w:val="65"/>
        </w:numPr>
      </w:pPr>
      <w:r>
        <w:t>Select Transport Medium Type ‘other’.</w:t>
      </w:r>
    </w:p>
    <w:p w14:paraId="375A7481" w14:textId="10B86C9D" w:rsidR="001647BC" w:rsidRDefault="001647BC" w:rsidP="001647BC">
      <w:pPr>
        <w:pStyle w:val="ListParagraph"/>
        <w:numPr>
          <w:ilvl w:val="0"/>
          <w:numId w:val="65"/>
        </w:numPr>
      </w:pPr>
      <w:r>
        <w:t>Select your site name preference. I used ‘local’.</w:t>
      </w:r>
    </w:p>
    <w:p w14:paraId="13D07FD3" w14:textId="6D9724C2" w:rsidR="001647BC" w:rsidRDefault="001647BC" w:rsidP="001647BC">
      <w:pPr>
        <w:pStyle w:val="ListParagraph"/>
        <w:numPr>
          <w:ilvl w:val="0"/>
          <w:numId w:val="65"/>
        </w:numPr>
      </w:pPr>
      <w:r>
        <w:t>Click Select Platforms. From the list select both platforms and click OK.</w:t>
      </w:r>
    </w:p>
    <w:p w14:paraId="5A6A07CF" w14:textId="389606FC" w:rsidR="001647BC" w:rsidRDefault="001647BC" w:rsidP="001647BC">
      <w:r>
        <w:rPr>
          <w:noProof/>
        </w:rPr>
        <w:drawing>
          <wp:inline distT="0" distB="0" distL="0" distR="0" wp14:anchorId="3E6CABCB" wp14:editId="33EA24E4">
            <wp:extent cx="5943600" cy="2373630"/>
            <wp:effectExtent l="0" t="0" r="0" b="127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35"/>
                    <a:stretch>
                      <a:fillRect/>
                    </a:stretch>
                  </pic:blipFill>
                  <pic:spPr>
                    <a:xfrm>
                      <a:off x="0" y="0"/>
                      <a:ext cx="5943600" cy="2373630"/>
                    </a:xfrm>
                    <a:prstGeom prst="rect">
                      <a:avLst/>
                    </a:prstGeom>
                  </pic:spPr>
                </pic:pic>
              </a:graphicData>
            </a:graphic>
          </wp:inline>
        </w:drawing>
      </w:r>
    </w:p>
    <w:p w14:paraId="6E96C850" w14:textId="5FFCDE3F" w:rsidR="001647BC" w:rsidRDefault="001647BC" w:rsidP="001647BC"/>
    <w:p w14:paraId="02E6F706" w14:textId="77777777" w:rsidR="001647BC" w:rsidRDefault="001647BC" w:rsidP="001647BC"/>
    <w:p w14:paraId="75776D4A" w14:textId="77777777" w:rsidR="001647BC" w:rsidRDefault="001647BC" w:rsidP="008348EA"/>
    <w:p w14:paraId="4F00B734" w14:textId="441B3CA8" w:rsidR="00535C1C" w:rsidRDefault="00535C1C">
      <w:pPr>
        <w:spacing w:after="0"/>
      </w:pPr>
      <w:r>
        <w:br w:type="page"/>
      </w:r>
    </w:p>
    <w:p w14:paraId="63F2E24E" w14:textId="411B13D0" w:rsidR="0015305F" w:rsidRDefault="00535C1C" w:rsidP="00535C1C">
      <w:pPr>
        <w:pStyle w:val="Heading2"/>
      </w:pPr>
      <w:bookmarkStart w:id="50" w:name="_Toc64562174"/>
      <w:r>
        <w:lastRenderedPageBreak/>
        <w:t>USGS Web Data Source</w:t>
      </w:r>
      <w:bookmarkEnd w:id="50"/>
    </w:p>
    <w:p w14:paraId="35B02FFB" w14:textId="3DCD3E0F" w:rsidR="00535C1C" w:rsidRDefault="00535C1C" w:rsidP="00535C1C">
      <w:r>
        <w:t>This module was added for OpenDCS version 6.8 RC02.</w:t>
      </w:r>
    </w:p>
    <w:p w14:paraId="72B663D2" w14:textId="078FE0D0" w:rsidR="00535C1C" w:rsidRDefault="00535C1C" w:rsidP="00535C1C">
      <w:r>
        <w:t>The US Geological Survey (USGS) has a web based application through which data can be downloaded for any gauge that the USGS monitors.</w:t>
      </w:r>
    </w:p>
    <w:p w14:paraId="294547D1" w14:textId="509E68E7" w:rsidR="00535C1C" w:rsidRDefault="00535C1C" w:rsidP="00535C1C">
      <w:r>
        <w:t>The REST data service is described here:</w:t>
      </w:r>
    </w:p>
    <w:p w14:paraId="682B3D22" w14:textId="7ABD95ED" w:rsidR="00535C1C" w:rsidRDefault="00535C1C" w:rsidP="00535C1C">
      <w:pPr>
        <w:ind w:firstLine="720"/>
      </w:pPr>
      <w:r w:rsidRPr="00535C1C">
        <w:t>https://waterservices.usgs.gov/rest/IV-Service.html</w:t>
      </w:r>
    </w:p>
    <w:p w14:paraId="61E0D9C4" w14:textId="77777777" w:rsidR="00535C1C" w:rsidRDefault="00535C1C" w:rsidP="00535C1C">
      <w:pPr>
        <w:pStyle w:val="code"/>
      </w:pPr>
    </w:p>
    <w:p w14:paraId="7D48C007" w14:textId="64341C01" w:rsidR="00535C1C" w:rsidRDefault="00535C1C" w:rsidP="00535C1C">
      <w:r>
        <w:t>The DECODES USGS Web Data Source module uses the data service by building URLs for each USGS Site Number in a network list. It uses the routing spec’s since and until times to specify the time range for the data. Here is an example URL:</w:t>
      </w:r>
    </w:p>
    <w:p w14:paraId="21A10CEA" w14:textId="63B18AB7" w:rsidR="00535C1C" w:rsidRDefault="00535C1C" w:rsidP="00535C1C">
      <w:pPr>
        <w:pStyle w:val="code"/>
        <w:rPr>
          <w:color w:val="FF0000"/>
        </w:rPr>
      </w:pPr>
      <w:r w:rsidRPr="00535C1C">
        <w:t>https://waterservices.usgs.gov/nwis/iv/?format=rdb&amp;sites=</w:t>
      </w:r>
      <w:r w:rsidRPr="00535C1C">
        <w:rPr>
          <w:color w:val="FF0000"/>
        </w:rPr>
        <w:t>01646500</w:t>
      </w:r>
      <w:r w:rsidRPr="00535C1C">
        <w:t>&amp;startDT=</w:t>
      </w:r>
      <w:r w:rsidRPr="00535C1C">
        <w:rPr>
          <w:color w:val="FF0000"/>
        </w:rPr>
        <w:t>2020-10-11T12:00-0400</w:t>
      </w:r>
      <w:r w:rsidRPr="00535C1C">
        <w:t>&amp;endDT=</w:t>
      </w:r>
      <w:r w:rsidRPr="00535C1C">
        <w:rPr>
          <w:color w:val="FF0000"/>
        </w:rPr>
        <w:t>2020-10-12T08:00-0400</w:t>
      </w:r>
      <w:r w:rsidRPr="00535C1C">
        <w:t>&amp;parameterCd=</w:t>
      </w:r>
      <w:r w:rsidRPr="00535C1C">
        <w:rPr>
          <w:color w:val="FF0000"/>
        </w:rPr>
        <w:t>00060,00065</w:t>
      </w:r>
    </w:p>
    <w:p w14:paraId="2D236C98" w14:textId="77777777" w:rsidR="00535C1C" w:rsidRDefault="00535C1C" w:rsidP="00535C1C">
      <w:pPr>
        <w:pStyle w:val="code"/>
      </w:pPr>
    </w:p>
    <w:p w14:paraId="118FF5E4" w14:textId="562DAFF0" w:rsidR="00535C1C" w:rsidRDefault="00535C1C" w:rsidP="00535C1C">
      <w:r>
        <w:t>The fields shown in red are dynamically added from information in the DECODES database:</w:t>
      </w:r>
    </w:p>
    <w:p w14:paraId="5AD8E7EB" w14:textId="21B29C39" w:rsidR="00535C1C" w:rsidRDefault="00535C1C" w:rsidP="00535C1C">
      <w:r>
        <w:t>Before using the USGS Web Data Source you need to set up your database. Start the reference list editor (command ‘rledit’). On the Enumerations Tab, select the ‘Data Source Type’ enumeration. If there is not already a ‘usgs’ data source, add one by clicking the Add button and filling out the form as shown below.</w:t>
      </w:r>
    </w:p>
    <w:p w14:paraId="4E461622" w14:textId="77777777" w:rsidR="00535C1C" w:rsidRDefault="00535C1C" w:rsidP="00535C1C">
      <w:r>
        <w:sym w:font="Wingdings" w:char="F0E0"/>
      </w:r>
      <w:r>
        <w:t xml:space="preserve"> NOTE: The Executable Java Class must be entered exactly:</w:t>
      </w:r>
    </w:p>
    <w:p w14:paraId="71CC088A" w14:textId="3C56A993" w:rsidR="00535C1C" w:rsidRDefault="00535C1C" w:rsidP="00535C1C">
      <w:pPr>
        <w:pStyle w:val="code"/>
      </w:pPr>
      <w:r>
        <w:t>decodes.datasource.</w:t>
      </w:r>
      <w:r w:rsidR="00B7519F">
        <w:t>UsgsWebDataSource</w:t>
      </w:r>
    </w:p>
    <w:p w14:paraId="63B43EAC" w14:textId="77777777" w:rsidR="00B7519F" w:rsidRDefault="00B7519F" w:rsidP="00535C1C">
      <w:pPr>
        <w:pStyle w:val="code"/>
      </w:pPr>
    </w:p>
    <w:p w14:paraId="3B708F71" w14:textId="40BFD293" w:rsidR="00535C1C" w:rsidRDefault="00B7519F" w:rsidP="00535C1C">
      <w:r>
        <w:rPr>
          <w:noProof/>
        </w:rPr>
        <w:drawing>
          <wp:inline distT="0" distB="0" distL="0" distR="0" wp14:anchorId="1F916655" wp14:editId="046F669A">
            <wp:extent cx="5759116" cy="3101062"/>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a:blip r:embed="rId36"/>
                    <a:stretch>
                      <a:fillRect/>
                    </a:stretch>
                  </pic:blipFill>
                  <pic:spPr>
                    <a:xfrm>
                      <a:off x="0" y="0"/>
                      <a:ext cx="5765973" cy="3104754"/>
                    </a:xfrm>
                    <a:prstGeom prst="rect">
                      <a:avLst/>
                    </a:prstGeom>
                  </pic:spPr>
                </pic:pic>
              </a:graphicData>
            </a:graphic>
          </wp:inline>
        </w:drawing>
      </w:r>
    </w:p>
    <w:p w14:paraId="19FE26D3" w14:textId="3F610001" w:rsidR="00B7519F" w:rsidRDefault="00B7519F" w:rsidP="00535C1C"/>
    <w:p w14:paraId="47A4BCB3" w14:textId="5D6F5372" w:rsidR="003C7700" w:rsidRDefault="003C7700" w:rsidP="003C7700">
      <w:r>
        <w:lastRenderedPageBreak/>
        <w:t xml:space="preserve">Next, while still on the Enumerations tab, select the ‘Data Type Standard’ enumeration. If it is not already in the list, click the ‘Add’ button to the right of the list and fill out the form. The Mnemonic value should be exactly ‘USGS’. The description is optional. </w:t>
      </w:r>
    </w:p>
    <w:p w14:paraId="15E7F679" w14:textId="6477A49E" w:rsidR="003C7700" w:rsidRDefault="003C7700" w:rsidP="003C7700">
      <w:pPr>
        <w:tabs>
          <w:tab w:val="left" w:pos="1800"/>
        </w:tabs>
        <w:ind w:left="1800" w:hanging="1620"/>
      </w:pPr>
      <w:r>
        <w:rPr>
          <w:noProof/>
        </w:rPr>
        <w:drawing>
          <wp:inline distT="0" distB="0" distL="0" distR="0" wp14:anchorId="5CF32115" wp14:editId="7559706B">
            <wp:extent cx="5261810" cy="3258837"/>
            <wp:effectExtent l="0" t="0" r="0" b="508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37"/>
                    <a:stretch>
                      <a:fillRect/>
                    </a:stretch>
                  </pic:blipFill>
                  <pic:spPr>
                    <a:xfrm>
                      <a:off x="0" y="0"/>
                      <a:ext cx="5267907" cy="3262613"/>
                    </a:xfrm>
                    <a:prstGeom prst="rect">
                      <a:avLst/>
                    </a:prstGeom>
                  </pic:spPr>
                </pic:pic>
              </a:graphicData>
            </a:graphic>
          </wp:inline>
        </w:drawing>
      </w:r>
    </w:p>
    <w:p w14:paraId="172D806E" w14:textId="77777777" w:rsidR="003C7700" w:rsidRDefault="003C7700" w:rsidP="00535C1C"/>
    <w:p w14:paraId="074A0AEC" w14:textId="4FC0168A" w:rsidR="00C12FAD" w:rsidRDefault="00C12FAD" w:rsidP="00535C1C">
      <w:r>
        <w:t>Remember to click File – Save to DB before exiting from rledit.</w:t>
      </w:r>
    </w:p>
    <w:p w14:paraId="67B31601" w14:textId="6A16E821" w:rsidR="00C12FAD" w:rsidRDefault="00C12FAD" w:rsidP="00C12FAD">
      <w:r>
        <w:t>Now start the DECODES Database Editor and click the ‘Sources’ tab. Create a new Data Source record.</w:t>
      </w:r>
    </w:p>
    <w:p w14:paraId="5C601D72" w14:textId="38197033" w:rsidR="00C12FAD" w:rsidRDefault="00C12FAD" w:rsidP="00C12FAD">
      <w:r>
        <w:rPr>
          <w:noProof/>
        </w:rPr>
        <w:drawing>
          <wp:inline distT="0" distB="0" distL="0" distR="0" wp14:anchorId="42F23928" wp14:editId="3DED2093">
            <wp:extent cx="5943600" cy="2190750"/>
            <wp:effectExtent l="0" t="0" r="0" b="635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38"/>
                    <a:stretch>
                      <a:fillRect/>
                    </a:stretch>
                  </pic:blipFill>
                  <pic:spPr>
                    <a:xfrm>
                      <a:off x="0" y="0"/>
                      <a:ext cx="5943600" cy="2190750"/>
                    </a:xfrm>
                    <a:prstGeom prst="rect">
                      <a:avLst/>
                    </a:prstGeom>
                  </pic:spPr>
                </pic:pic>
              </a:graphicData>
            </a:graphic>
          </wp:inline>
        </w:drawing>
      </w:r>
    </w:p>
    <w:p w14:paraId="71045E9F" w14:textId="77777777" w:rsidR="00C12FAD" w:rsidRDefault="00C12FAD" w:rsidP="00C12FAD">
      <w:r>
        <w:t xml:space="preserve">Note the data source type ‘usgs’ is selected. This links it to the executable java code. </w:t>
      </w:r>
    </w:p>
    <w:p w14:paraId="0428E7F8" w14:textId="7CF01B70" w:rsidR="00C12FAD" w:rsidRDefault="00C12FAD" w:rsidP="00C12FAD">
      <w:r>
        <w:t>We set header to ‘other’ to tell DECODES to not try to process a GOES or Iridium (or any other type of) header.</w:t>
      </w:r>
    </w:p>
    <w:p w14:paraId="2259A215" w14:textId="310F3A85" w:rsidR="00C12FAD" w:rsidRDefault="00C12FAD" w:rsidP="00C12FAD">
      <w:r>
        <w:lastRenderedPageBreak/>
        <w:t>We set OneMessageFile to true meaning that each URL will return a file that is to be processed as if the entire file constitutes a single message (as opposed to a file with many messages and some kind of delimiters.)</w:t>
      </w:r>
    </w:p>
    <w:p w14:paraId="6E568CA2" w14:textId="4C761991" w:rsidR="00C12FAD" w:rsidRDefault="00C12FAD" w:rsidP="00C12FAD">
      <w:r>
        <w:t>Properties specific to the USGS Web Data Source are:</w:t>
      </w:r>
    </w:p>
    <w:tbl>
      <w:tblPr>
        <w:tblStyle w:val="TableGrid"/>
        <w:tblW w:w="0" w:type="auto"/>
        <w:tblLook w:val="04A0" w:firstRow="1" w:lastRow="0" w:firstColumn="1" w:lastColumn="0" w:noHBand="0" w:noVBand="1"/>
      </w:tblPr>
      <w:tblGrid>
        <w:gridCol w:w="1998"/>
        <w:gridCol w:w="1260"/>
        <w:gridCol w:w="6318"/>
      </w:tblGrid>
      <w:tr w:rsidR="00C12FAD" w14:paraId="27604B10" w14:textId="77777777" w:rsidTr="003C7700">
        <w:tc>
          <w:tcPr>
            <w:tcW w:w="1998" w:type="dxa"/>
          </w:tcPr>
          <w:p w14:paraId="095E041D" w14:textId="77777777" w:rsidR="00C12FAD" w:rsidRDefault="00C12FAD" w:rsidP="003C7700">
            <w:r>
              <w:rPr>
                <w:rFonts w:eastAsiaTheme="minorEastAsia" w:cstheme="minorBidi"/>
                <w:sz w:val="24"/>
                <w:szCs w:val="24"/>
              </w:rPr>
              <w:t>Property Name</w:t>
            </w:r>
          </w:p>
        </w:tc>
        <w:tc>
          <w:tcPr>
            <w:tcW w:w="1260" w:type="dxa"/>
          </w:tcPr>
          <w:p w14:paraId="76D07751" w14:textId="77777777" w:rsidR="00C12FAD" w:rsidRDefault="00C12FAD" w:rsidP="003C7700">
            <w:r>
              <w:t>Type</w:t>
            </w:r>
          </w:p>
        </w:tc>
        <w:tc>
          <w:tcPr>
            <w:tcW w:w="6318" w:type="dxa"/>
          </w:tcPr>
          <w:p w14:paraId="367E53C4" w14:textId="77777777" w:rsidR="00C12FAD" w:rsidRDefault="00C12FAD" w:rsidP="003C7700">
            <w:r>
              <w:t>Description &amp; Default Value</w:t>
            </w:r>
          </w:p>
        </w:tc>
      </w:tr>
      <w:tr w:rsidR="00C12FAD" w14:paraId="5B9B955C" w14:textId="77777777" w:rsidTr="003C7700">
        <w:tc>
          <w:tcPr>
            <w:tcW w:w="1998" w:type="dxa"/>
          </w:tcPr>
          <w:p w14:paraId="342C7BE1" w14:textId="77777777" w:rsidR="00C12FAD" w:rsidRDefault="00C12FAD" w:rsidP="003C7700">
            <w:r>
              <w:t>baseUrl</w:t>
            </w:r>
          </w:p>
        </w:tc>
        <w:tc>
          <w:tcPr>
            <w:tcW w:w="1260" w:type="dxa"/>
          </w:tcPr>
          <w:p w14:paraId="29994320" w14:textId="77777777" w:rsidR="00C12FAD" w:rsidRDefault="00C12FAD" w:rsidP="003C7700">
            <w:r>
              <w:t>URL String</w:t>
            </w:r>
          </w:p>
        </w:tc>
        <w:tc>
          <w:tcPr>
            <w:tcW w:w="6318" w:type="dxa"/>
          </w:tcPr>
          <w:p w14:paraId="77B0FB0A" w14:textId="0F0CE93C" w:rsidR="00C12FAD" w:rsidRDefault="00C12FAD" w:rsidP="003C7700">
            <w:r>
              <w:t>This is the base URL for accessing the USGS reports. The default is shown below.</w:t>
            </w:r>
          </w:p>
        </w:tc>
      </w:tr>
      <w:tr w:rsidR="00C12FAD" w14:paraId="1FF1E8E4" w14:textId="77777777" w:rsidTr="003C7700">
        <w:tc>
          <w:tcPr>
            <w:tcW w:w="1998" w:type="dxa"/>
          </w:tcPr>
          <w:p w14:paraId="67B2C83B" w14:textId="77777777" w:rsidR="00C12FAD" w:rsidRDefault="00C12FAD" w:rsidP="003C7700">
            <w:r>
              <w:t>dataTypeStandard</w:t>
            </w:r>
          </w:p>
        </w:tc>
        <w:tc>
          <w:tcPr>
            <w:tcW w:w="1260" w:type="dxa"/>
          </w:tcPr>
          <w:p w14:paraId="50B869AE" w14:textId="77777777" w:rsidR="00C12FAD" w:rsidRDefault="00C12FAD" w:rsidP="003C7700">
            <w:r>
              <w:t>String</w:t>
            </w:r>
          </w:p>
        </w:tc>
        <w:tc>
          <w:tcPr>
            <w:tcW w:w="6318" w:type="dxa"/>
          </w:tcPr>
          <w:p w14:paraId="4DBB27C7" w14:textId="21D2B319" w:rsidR="00C12FAD" w:rsidRDefault="00C12FAD" w:rsidP="003C7700">
            <w:r>
              <w:t>Default=usgs. If you want to use something other than USGS data types when building the URL, you can select it here, but be aware that the USGS web services expects 5-digit USGS parameter codes.</w:t>
            </w:r>
          </w:p>
        </w:tc>
      </w:tr>
    </w:tbl>
    <w:p w14:paraId="1E804660" w14:textId="77777777" w:rsidR="00C12FAD" w:rsidRDefault="00C12FAD" w:rsidP="00C12FAD"/>
    <w:p w14:paraId="3A1898A8" w14:textId="77777777" w:rsidR="00C12FAD" w:rsidRDefault="00C12FAD" w:rsidP="00C12FAD">
      <w:r>
        <w:t>The default baseUrl is:</w:t>
      </w:r>
    </w:p>
    <w:p w14:paraId="7358DF00" w14:textId="7D5C51B3" w:rsidR="00B7519F" w:rsidRDefault="00C12FAD" w:rsidP="00C12FAD">
      <w:pPr>
        <w:pStyle w:val="code"/>
      </w:pPr>
      <w:r>
        <w:rPr>
          <w:shd w:val="clear" w:color="auto" w:fill="E8F2FE"/>
        </w:rPr>
        <w:t>"https://waterservices.usgs.gov/nwis/iv/?format=rdb&amp;"</w:t>
      </w:r>
    </w:p>
    <w:p w14:paraId="46D3E2AA" w14:textId="06E75E79" w:rsidR="00535C1C" w:rsidRDefault="00535C1C" w:rsidP="00535C1C"/>
    <w:p w14:paraId="39875EAA" w14:textId="77777777" w:rsidR="00915724" w:rsidRDefault="00915724" w:rsidP="00915724">
      <w:r>
        <w:t>As an example, we will download Stage and Flow for the following USGS sites:</w:t>
      </w:r>
    </w:p>
    <w:p w14:paraId="6264BE8B" w14:textId="096A20CB" w:rsidR="00915724" w:rsidRDefault="00915724" w:rsidP="00915724">
      <w:pPr>
        <w:pStyle w:val="ListParagraph"/>
        <w:numPr>
          <w:ilvl w:val="0"/>
          <w:numId w:val="67"/>
        </w:numPr>
      </w:pPr>
      <w:r>
        <w:t>AGNO – 14372300</w:t>
      </w:r>
    </w:p>
    <w:p w14:paraId="6299BC86" w14:textId="5237D65E" w:rsidR="00915724" w:rsidRDefault="00915724" w:rsidP="00915724">
      <w:pPr>
        <w:pStyle w:val="ListParagraph"/>
        <w:numPr>
          <w:ilvl w:val="0"/>
          <w:numId w:val="67"/>
        </w:numPr>
      </w:pPr>
      <w:r>
        <w:t>CGRO – 14159500</w:t>
      </w:r>
    </w:p>
    <w:p w14:paraId="3BA47F41" w14:textId="3A808A64" w:rsidR="00915724" w:rsidRDefault="00915724" w:rsidP="00915724">
      <w:pPr>
        <w:pStyle w:val="ListParagraph"/>
        <w:numPr>
          <w:ilvl w:val="0"/>
          <w:numId w:val="67"/>
        </w:numPr>
      </w:pPr>
      <w:r>
        <w:t>ELKO – 14338000</w:t>
      </w:r>
    </w:p>
    <w:p w14:paraId="6F3DEE37" w14:textId="48E59AEF" w:rsidR="00915724" w:rsidRDefault="00915724" w:rsidP="00915724">
      <w:pPr>
        <w:pStyle w:val="ListParagraph"/>
        <w:numPr>
          <w:ilvl w:val="0"/>
          <w:numId w:val="67"/>
        </w:numPr>
      </w:pPr>
      <w:r>
        <w:t>MLBO - 14337500</w:t>
      </w:r>
    </w:p>
    <w:p w14:paraId="6E27AE88" w14:textId="17B72B55" w:rsidR="00915724" w:rsidRDefault="00915724" w:rsidP="00915724">
      <w:r>
        <w:t>The URL for downloading a 4 hour time range of data from the AGNO site would be:</w:t>
      </w:r>
    </w:p>
    <w:p w14:paraId="3D360782" w14:textId="2839FBDE" w:rsidR="00915724" w:rsidRDefault="00915724" w:rsidP="00915724">
      <w:pPr>
        <w:pStyle w:val="code"/>
      </w:pPr>
      <w:r w:rsidRPr="00AE718A">
        <w:t>https://waterservices.usgs.gov/nwis/iv/?format=rdb&amp;sites=</w:t>
      </w:r>
      <w:r w:rsidR="00AE718A">
        <w:t>14372300</w:t>
      </w:r>
      <w:r w:rsidRPr="00AE718A">
        <w:t>&amp;startDT=2020-10-11T12:00-0400&amp;endDT=2020-10-1</w:t>
      </w:r>
      <w:r w:rsidR="00AE718A">
        <w:t>1</w:t>
      </w:r>
      <w:r w:rsidRPr="00AE718A">
        <w:t>T</w:t>
      </w:r>
      <w:r w:rsidR="00AE718A">
        <w:t>16</w:t>
      </w:r>
      <w:r w:rsidRPr="00AE718A">
        <w:t>:00-0400&amp;parameterCd=00060,00065</w:t>
      </w:r>
    </w:p>
    <w:p w14:paraId="227D176B" w14:textId="33F83BD7" w:rsidR="00915724" w:rsidRDefault="00915724" w:rsidP="00915724"/>
    <w:p w14:paraId="0757FC55" w14:textId="77777777" w:rsidR="00915724" w:rsidRDefault="00915724" w:rsidP="00915724">
      <w:r>
        <w:t>The report generated by this URL is:</w:t>
      </w:r>
    </w:p>
    <w:p w14:paraId="3E44902A" w14:textId="0A37328C" w:rsidR="00AE718A" w:rsidRDefault="00AE718A" w:rsidP="00AE718A">
      <w:pPr>
        <w:pStyle w:val="code"/>
      </w:pPr>
      <w:r>
        <w:t># (many more header lines)</w:t>
      </w:r>
    </w:p>
    <w:p w14:paraId="789BF161" w14:textId="327E9C72" w:rsidR="00AE718A" w:rsidRPr="00AE718A" w:rsidRDefault="00AE718A" w:rsidP="00AE718A">
      <w:pPr>
        <w:pStyle w:val="code"/>
      </w:pPr>
      <w:r w:rsidRPr="00AE718A">
        <w:t># Data provided for site 14372300</w:t>
      </w:r>
    </w:p>
    <w:p w14:paraId="1187FF4A" w14:textId="77777777" w:rsidR="00AE718A" w:rsidRPr="00AE718A" w:rsidRDefault="00AE718A" w:rsidP="00AE718A">
      <w:pPr>
        <w:pStyle w:val="code"/>
      </w:pPr>
      <w:r w:rsidRPr="00AE718A">
        <w:t>#    TS_ID       Parameter Description</w:t>
      </w:r>
    </w:p>
    <w:p w14:paraId="295986D6" w14:textId="77777777" w:rsidR="00AE718A" w:rsidRPr="00AE718A" w:rsidRDefault="00AE718A" w:rsidP="00AE718A">
      <w:pPr>
        <w:pStyle w:val="code"/>
      </w:pPr>
      <w:r w:rsidRPr="00AE718A">
        <w:t>#    117616      00060     Discharge, cubic feet per second</w:t>
      </w:r>
    </w:p>
    <w:p w14:paraId="6A96881F" w14:textId="77777777" w:rsidR="00AE718A" w:rsidRPr="00AE718A" w:rsidRDefault="00AE718A" w:rsidP="00AE718A">
      <w:pPr>
        <w:pStyle w:val="code"/>
      </w:pPr>
      <w:r w:rsidRPr="00AE718A">
        <w:t>#    117617      00065     Gage height, feet</w:t>
      </w:r>
    </w:p>
    <w:p w14:paraId="2BF0F8EF" w14:textId="77777777" w:rsidR="00AE718A" w:rsidRPr="00AE718A" w:rsidRDefault="00AE718A" w:rsidP="00AE718A">
      <w:pPr>
        <w:pStyle w:val="code"/>
      </w:pPr>
      <w:r w:rsidRPr="00AE718A">
        <w:t>#</w:t>
      </w:r>
    </w:p>
    <w:p w14:paraId="568AC356" w14:textId="77777777" w:rsidR="00AE718A" w:rsidRPr="00AE718A" w:rsidRDefault="00AE718A" w:rsidP="00AE718A">
      <w:pPr>
        <w:pStyle w:val="code"/>
      </w:pPr>
      <w:r w:rsidRPr="00AE718A">
        <w:t># Data-value qualification codes included in this output:</w:t>
      </w:r>
    </w:p>
    <w:p w14:paraId="2474A445" w14:textId="77777777" w:rsidR="00AE718A" w:rsidRPr="00AE718A" w:rsidRDefault="00AE718A" w:rsidP="00AE718A">
      <w:pPr>
        <w:pStyle w:val="code"/>
      </w:pPr>
      <w:r w:rsidRPr="00AE718A">
        <w:t>#     P  Provisional data subject to revision.</w:t>
      </w:r>
    </w:p>
    <w:p w14:paraId="29CE9F5E" w14:textId="77777777" w:rsidR="00AE718A" w:rsidRPr="00AE718A" w:rsidRDefault="00AE718A" w:rsidP="00AE718A">
      <w:pPr>
        <w:pStyle w:val="code"/>
      </w:pPr>
      <w:r w:rsidRPr="00AE718A">
        <w:t>#</w:t>
      </w:r>
    </w:p>
    <w:p w14:paraId="76C4AABE" w14:textId="77777777" w:rsidR="00AE718A" w:rsidRPr="00AE718A" w:rsidRDefault="00AE718A" w:rsidP="00AE718A">
      <w:pPr>
        <w:pStyle w:val="code"/>
      </w:pPr>
      <w:r w:rsidRPr="00AE718A">
        <w:t>agency_cd</w:t>
      </w:r>
      <w:r w:rsidRPr="00AE718A">
        <w:tab/>
        <w:t>site_no</w:t>
      </w:r>
      <w:r w:rsidRPr="00AE718A">
        <w:tab/>
        <w:t>datetime</w:t>
      </w:r>
      <w:r w:rsidRPr="00AE718A">
        <w:tab/>
        <w:t>tz_cd</w:t>
      </w:r>
      <w:r w:rsidRPr="00AE718A">
        <w:tab/>
        <w:t>117616_00060</w:t>
      </w:r>
      <w:r w:rsidRPr="00AE718A">
        <w:tab/>
        <w:t>117616_00060_cd</w:t>
      </w:r>
      <w:r w:rsidRPr="00AE718A">
        <w:tab/>
        <w:t>117617_00065</w:t>
      </w:r>
      <w:r w:rsidRPr="00AE718A">
        <w:tab/>
        <w:t>117617_00065_cd</w:t>
      </w:r>
    </w:p>
    <w:p w14:paraId="71D733CE" w14:textId="77777777" w:rsidR="00AE718A" w:rsidRPr="00AE718A" w:rsidRDefault="00AE718A" w:rsidP="00AE718A">
      <w:pPr>
        <w:pStyle w:val="code"/>
      </w:pPr>
      <w:r w:rsidRPr="00AE718A">
        <w:t>5s</w:t>
      </w:r>
      <w:r w:rsidRPr="00AE718A">
        <w:tab/>
        <w:t>15s</w:t>
      </w:r>
      <w:r w:rsidRPr="00AE718A">
        <w:tab/>
        <w:t>20d</w:t>
      </w:r>
      <w:r w:rsidRPr="00AE718A">
        <w:tab/>
        <w:t>6s</w:t>
      </w:r>
      <w:r w:rsidRPr="00AE718A">
        <w:tab/>
        <w:t>14n</w:t>
      </w:r>
      <w:r w:rsidRPr="00AE718A">
        <w:tab/>
        <w:t>10s</w:t>
      </w:r>
      <w:r w:rsidRPr="00AE718A">
        <w:tab/>
        <w:t>14n</w:t>
      </w:r>
      <w:r w:rsidRPr="00AE718A">
        <w:tab/>
        <w:t>10s</w:t>
      </w:r>
    </w:p>
    <w:p w14:paraId="67EB5E8B" w14:textId="77777777" w:rsidR="00AE718A" w:rsidRPr="00AE718A" w:rsidRDefault="00AE718A" w:rsidP="00AE718A">
      <w:pPr>
        <w:pStyle w:val="code"/>
      </w:pPr>
      <w:r w:rsidRPr="00AE718A">
        <w:t>USGS</w:t>
      </w:r>
      <w:r w:rsidRPr="00AE718A">
        <w:tab/>
        <w:t>14372300</w:t>
      </w:r>
      <w:r w:rsidRPr="00AE718A">
        <w:tab/>
        <w:t>2020-10-11 09:00</w:t>
      </w:r>
      <w:r w:rsidRPr="00AE718A">
        <w:tab/>
        <w:t>PDT</w:t>
      </w:r>
      <w:r w:rsidRPr="00AE718A">
        <w:tab/>
        <w:t>1580</w:t>
      </w:r>
      <w:r w:rsidRPr="00AE718A">
        <w:tab/>
        <w:t>P</w:t>
      </w:r>
      <w:r w:rsidRPr="00AE718A">
        <w:tab/>
        <w:t>2.58</w:t>
      </w:r>
      <w:r w:rsidRPr="00AE718A">
        <w:tab/>
        <w:t>P</w:t>
      </w:r>
    </w:p>
    <w:p w14:paraId="4B96EC50" w14:textId="77777777" w:rsidR="00AE718A" w:rsidRPr="00AE718A" w:rsidRDefault="00AE718A" w:rsidP="00AE718A">
      <w:pPr>
        <w:pStyle w:val="code"/>
      </w:pPr>
      <w:r w:rsidRPr="00AE718A">
        <w:t>USGS</w:t>
      </w:r>
      <w:r w:rsidRPr="00AE718A">
        <w:tab/>
        <w:t>14372300</w:t>
      </w:r>
      <w:r w:rsidRPr="00AE718A">
        <w:tab/>
        <w:t>2020-10-11 09:05</w:t>
      </w:r>
      <w:r w:rsidRPr="00AE718A">
        <w:tab/>
        <w:t>PDT</w:t>
      </w:r>
      <w:r w:rsidRPr="00AE718A">
        <w:tab/>
        <w:t>1580</w:t>
      </w:r>
      <w:r w:rsidRPr="00AE718A">
        <w:tab/>
        <w:t>P</w:t>
      </w:r>
      <w:r w:rsidRPr="00AE718A">
        <w:tab/>
        <w:t>2.58</w:t>
      </w:r>
      <w:r w:rsidRPr="00AE718A">
        <w:tab/>
        <w:t>P</w:t>
      </w:r>
    </w:p>
    <w:p w14:paraId="77F48F87" w14:textId="77777777" w:rsidR="00AE718A" w:rsidRPr="00AE718A" w:rsidRDefault="00AE718A" w:rsidP="00AE718A">
      <w:pPr>
        <w:pStyle w:val="code"/>
      </w:pPr>
      <w:r w:rsidRPr="00AE718A">
        <w:t>USGS</w:t>
      </w:r>
      <w:r w:rsidRPr="00AE718A">
        <w:tab/>
        <w:t>14372300</w:t>
      </w:r>
      <w:r w:rsidRPr="00AE718A">
        <w:tab/>
        <w:t>2020-10-11 09:10</w:t>
      </w:r>
      <w:r w:rsidRPr="00AE718A">
        <w:tab/>
        <w:t>PDT</w:t>
      </w:r>
      <w:r w:rsidRPr="00AE718A">
        <w:tab/>
        <w:t>1580</w:t>
      </w:r>
      <w:r w:rsidRPr="00AE718A">
        <w:tab/>
        <w:t>P</w:t>
      </w:r>
      <w:r w:rsidRPr="00AE718A">
        <w:tab/>
        <w:t>2.58</w:t>
      </w:r>
      <w:r w:rsidRPr="00AE718A">
        <w:tab/>
        <w:t>P</w:t>
      </w:r>
    </w:p>
    <w:p w14:paraId="7C331F68" w14:textId="029ADBDC" w:rsidR="00AE718A" w:rsidRDefault="00AE718A" w:rsidP="00AE718A">
      <w:pPr>
        <w:pStyle w:val="code"/>
      </w:pPr>
      <w:r w:rsidRPr="00AE718A">
        <w:t>USGS</w:t>
      </w:r>
      <w:r w:rsidRPr="00AE718A">
        <w:tab/>
        <w:t>14372300</w:t>
      </w:r>
      <w:r w:rsidRPr="00AE718A">
        <w:tab/>
        <w:t>2020-10-11 09:15</w:t>
      </w:r>
      <w:r w:rsidRPr="00AE718A">
        <w:tab/>
        <w:t>PDT</w:t>
      </w:r>
      <w:r w:rsidRPr="00AE718A">
        <w:tab/>
        <w:t>1580</w:t>
      </w:r>
      <w:r w:rsidRPr="00AE718A">
        <w:tab/>
        <w:t>P</w:t>
      </w:r>
      <w:r w:rsidRPr="00AE718A">
        <w:tab/>
        <w:t>2.58</w:t>
      </w:r>
      <w:r w:rsidRPr="00AE718A">
        <w:tab/>
        <w:t>P</w:t>
      </w:r>
    </w:p>
    <w:p w14:paraId="09F146D7" w14:textId="72995582" w:rsidR="00AE718A" w:rsidRPr="00AE718A" w:rsidRDefault="00AE718A" w:rsidP="00AE718A">
      <w:pPr>
        <w:pStyle w:val="code"/>
      </w:pPr>
      <w:r>
        <w:t>. . . many more data lines</w:t>
      </w:r>
    </w:p>
    <w:p w14:paraId="20FB0DB7" w14:textId="77777777" w:rsidR="00915724" w:rsidRDefault="00915724" w:rsidP="00915724"/>
    <w:p w14:paraId="0BE39C4F" w14:textId="4A53B07C" w:rsidR="00915724" w:rsidRDefault="00915724" w:rsidP="00915724">
      <w:r>
        <w:t>We will start with a DECODES Configuration Record. The snap below shows a config named “</w:t>
      </w:r>
      <w:r w:rsidR="00AE718A">
        <w:t>USGS-STAGE-FLOW</w:t>
      </w:r>
      <w:r>
        <w:t xml:space="preserve">”. It has two sensors </w:t>
      </w:r>
      <w:r w:rsidR="00AE718A">
        <w:t>Stage and Flow, both with EPA-</w:t>
      </w:r>
      <w:r w:rsidR="00AE718A">
        <w:lastRenderedPageBreak/>
        <w:t>CODE (same as USGS) data types</w:t>
      </w:r>
      <w:r>
        <w:t>. It has a single Decoding Script called “</w:t>
      </w:r>
      <w:r w:rsidR="00AE718A">
        <w:t>web</w:t>
      </w:r>
      <w:r>
        <w:t>” that will parse the report shown above.</w:t>
      </w:r>
    </w:p>
    <w:p w14:paraId="35F041A4" w14:textId="4472790E" w:rsidR="00915724" w:rsidRDefault="00AE718A" w:rsidP="00915724">
      <w:r>
        <w:rPr>
          <w:noProof/>
        </w:rPr>
        <w:drawing>
          <wp:inline distT="0" distB="0" distL="0" distR="0" wp14:anchorId="769AF88E" wp14:editId="33B6C61B">
            <wp:extent cx="5943600" cy="3806825"/>
            <wp:effectExtent l="0" t="0" r="0" b="317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39"/>
                    <a:stretch>
                      <a:fillRect/>
                    </a:stretch>
                  </pic:blipFill>
                  <pic:spPr>
                    <a:xfrm>
                      <a:off x="0" y="0"/>
                      <a:ext cx="5943600" cy="3806825"/>
                    </a:xfrm>
                    <a:prstGeom prst="rect">
                      <a:avLst/>
                    </a:prstGeom>
                  </pic:spPr>
                </pic:pic>
              </a:graphicData>
            </a:graphic>
          </wp:inline>
        </w:drawing>
      </w:r>
    </w:p>
    <w:p w14:paraId="5D12FA3B" w14:textId="77777777" w:rsidR="00915724" w:rsidRDefault="00915724" w:rsidP="00915724"/>
    <w:p w14:paraId="49E46181" w14:textId="43EDFE64" w:rsidR="00915724" w:rsidRDefault="00915724" w:rsidP="00AE718A">
      <w:pPr>
        <w:spacing w:after="0"/>
      </w:pPr>
      <w:r>
        <w:t xml:space="preserve">Below is a snap of the decoding </w:t>
      </w:r>
      <w:r w:rsidR="00AE718A">
        <w:t>with a test message being decoded</w:t>
      </w:r>
      <w:r>
        <w:t>.</w:t>
      </w:r>
      <w:r w:rsidR="0046618A">
        <w:t xml:space="preserve"> This script skips the ‘#’ lines, then skips the 2 column header line, and then parses each data line by grabbing the time zone first, then the date/time, and finally the sensor values.</w:t>
      </w:r>
    </w:p>
    <w:p w14:paraId="0D9FB564" w14:textId="77777777" w:rsidR="00915724" w:rsidRDefault="00915724" w:rsidP="00915724"/>
    <w:p w14:paraId="42FE6C3C" w14:textId="12D8EB62" w:rsidR="00915724" w:rsidRDefault="00AE718A" w:rsidP="00915724">
      <w:r>
        <w:rPr>
          <w:noProof/>
        </w:rPr>
        <w:lastRenderedPageBreak/>
        <w:drawing>
          <wp:inline distT="0" distB="0" distL="0" distR="0" wp14:anchorId="26CAD2CA" wp14:editId="528E6850">
            <wp:extent cx="5943600" cy="4871085"/>
            <wp:effectExtent l="0" t="0" r="0" b="571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a:blip r:embed="rId40"/>
                    <a:stretch>
                      <a:fillRect/>
                    </a:stretch>
                  </pic:blipFill>
                  <pic:spPr>
                    <a:xfrm>
                      <a:off x="0" y="0"/>
                      <a:ext cx="5943600" cy="4871085"/>
                    </a:xfrm>
                    <a:prstGeom prst="rect">
                      <a:avLst/>
                    </a:prstGeom>
                  </pic:spPr>
                </pic:pic>
              </a:graphicData>
            </a:graphic>
          </wp:inline>
        </w:drawing>
      </w:r>
    </w:p>
    <w:p w14:paraId="358B0866" w14:textId="77777777" w:rsidR="00915724" w:rsidRDefault="00915724" w:rsidP="00915724">
      <w:pPr>
        <w:spacing w:after="0"/>
      </w:pPr>
      <w:r>
        <w:br w:type="page"/>
      </w:r>
    </w:p>
    <w:p w14:paraId="568EF4D0" w14:textId="77777777" w:rsidR="0046618A" w:rsidRDefault="00915724" w:rsidP="00915724">
      <w:r>
        <w:lastRenderedPageBreak/>
        <w:t xml:space="preserve">Next create a Site record for each of your stations. Below is a minimal site record for </w:t>
      </w:r>
      <w:r w:rsidR="0046618A">
        <w:t>AGNO containing a local name and USGS site number.</w:t>
      </w:r>
    </w:p>
    <w:p w14:paraId="45E14341" w14:textId="158FC392" w:rsidR="00915724" w:rsidRDefault="0046618A" w:rsidP="00915724">
      <w:r>
        <w:rPr>
          <w:noProof/>
        </w:rPr>
        <w:drawing>
          <wp:inline distT="0" distB="0" distL="0" distR="0" wp14:anchorId="474E7A93" wp14:editId="6113AC7D">
            <wp:extent cx="4347411" cy="304086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41"/>
                    <a:stretch>
                      <a:fillRect/>
                    </a:stretch>
                  </pic:blipFill>
                  <pic:spPr>
                    <a:xfrm>
                      <a:off x="0" y="0"/>
                      <a:ext cx="4359236" cy="3049136"/>
                    </a:xfrm>
                    <a:prstGeom prst="rect">
                      <a:avLst/>
                    </a:prstGeom>
                  </pic:spPr>
                </pic:pic>
              </a:graphicData>
            </a:graphic>
          </wp:inline>
        </w:drawing>
      </w:r>
    </w:p>
    <w:p w14:paraId="6DDDF75E" w14:textId="77777777" w:rsidR="00915724" w:rsidRDefault="00915724" w:rsidP="00915724"/>
    <w:p w14:paraId="7767BA6B" w14:textId="77777777" w:rsidR="00915724" w:rsidRDefault="00915724" w:rsidP="00915724">
      <w:pPr>
        <w:spacing w:after="0"/>
      </w:pPr>
      <w:r>
        <w:br w:type="page"/>
      </w:r>
    </w:p>
    <w:p w14:paraId="6167A304" w14:textId="0B52B5AD" w:rsidR="00915724" w:rsidRDefault="00915724" w:rsidP="00915724">
      <w:r>
        <w:lastRenderedPageBreak/>
        <w:t xml:space="preserve">Next, create a Platform record for each station. The snap below shows the platform record for </w:t>
      </w:r>
      <w:r w:rsidR="0046618A">
        <w:t>AGNO</w:t>
      </w:r>
      <w:r>
        <w:t>. Note the Transport Medium is of type “other”. It has the identifier ‘</w:t>
      </w:r>
      <w:r w:rsidR="0046618A">
        <w:t>14372300’</w:t>
      </w:r>
      <w:r>
        <w:t>. It also specifies the time zone that will be used when decoding dates &amp; times in the messages.</w:t>
      </w:r>
    </w:p>
    <w:p w14:paraId="5FE5ABF0" w14:textId="32397834" w:rsidR="00915724" w:rsidRDefault="0046618A" w:rsidP="00915724">
      <w:r>
        <w:rPr>
          <w:noProof/>
        </w:rPr>
        <w:drawing>
          <wp:inline distT="0" distB="0" distL="0" distR="0" wp14:anchorId="61C52C78" wp14:editId="5CEA8740">
            <wp:extent cx="5943600" cy="459994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pic:nvPicPr>
                  <pic:blipFill>
                    <a:blip r:embed="rId42"/>
                    <a:stretch>
                      <a:fillRect/>
                    </a:stretch>
                  </pic:blipFill>
                  <pic:spPr>
                    <a:xfrm>
                      <a:off x="0" y="0"/>
                      <a:ext cx="5943600" cy="4599940"/>
                    </a:xfrm>
                    <a:prstGeom prst="rect">
                      <a:avLst/>
                    </a:prstGeom>
                  </pic:spPr>
                </pic:pic>
              </a:graphicData>
            </a:graphic>
          </wp:inline>
        </w:drawing>
      </w:r>
    </w:p>
    <w:p w14:paraId="09020E14" w14:textId="2C53914C" w:rsidR="00915724" w:rsidRDefault="00915724" w:rsidP="00915724"/>
    <w:p w14:paraId="1CF9CB6E" w14:textId="0CF6AC50" w:rsidR="0046618A" w:rsidRDefault="0046618A" w:rsidP="00915724">
      <w:r>
        <w:t>After you have created a number of platform records, create a network list containing the transport IDs of the sites you want to process. Make sure to select medium type ‘other’ before clicking the Select Platforms button.</w:t>
      </w:r>
    </w:p>
    <w:p w14:paraId="2EE2BA5B" w14:textId="77777777" w:rsidR="00915724" w:rsidRDefault="00915724" w:rsidP="00915724">
      <w:pPr>
        <w:spacing w:after="0"/>
      </w:pPr>
      <w:r>
        <w:br w:type="page"/>
      </w:r>
    </w:p>
    <w:p w14:paraId="2FC15580" w14:textId="2EDD64CD" w:rsidR="00915724" w:rsidRDefault="003E3F52" w:rsidP="00915724">
      <w:r>
        <w:lastRenderedPageBreak/>
        <w:t>Now you are ready to create a routing spec. The following one retrieves data for the platforms on the “USGS-Sites” network list. It builds URLs to retrieve the last 4 hours worth of data:</w:t>
      </w:r>
    </w:p>
    <w:p w14:paraId="7E70E928" w14:textId="6EEFC68A" w:rsidR="003E3F52" w:rsidRDefault="003E3F52" w:rsidP="00915724">
      <w:r>
        <w:rPr>
          <w:noProof/>
        </w:rPr>
        <w:drawing>
          <wp:inline distT="0" distB="0" distL="0" distR="0" wp14:anchorId="2C996D1F" wp14:editId="688670FE">
            <wp:extent cx="4905603" cy="5350042"/>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pic:nvPicPr>
                  <pic:blipFill>
                    <a:blip r:embed="rId43"/>
                    <a:stretch>
                      <a:fillRect/>
                    </a:stretch>
                  </pic:blipFill>
                  <pic:spPr>
                    <a:xfrm>
                      <a:off x="0" y="0"/>
                      <a:ext cx="4909771" cy="5354588"/>
                    </a:xfrm>
                    <a:prstGeom prst="rect">
                      <a:avLst/>
                    </a:prstGeom>
                  </pic:spPr>
                </pic:pic>
              </a:graphicData>
            </a:graphic>
          </wp:inline>
        </w:drawing>
      </w:r>
    </w:p>
    <w:p w14:paraId="7FA08A59" w14:textId="053D78E1" w:rsidR="003E3F52" w:rsidRDefault="003E3F52" w:rsidP="00915724">
      <w:r>
        <w:t>An example URL that the data source generated is:</w:t>
      </w:r>
    </w:p>
    <w:p w14:paraId="3AA62988" w14:textId="1E85CFC1" w:rsidR="003E3F52" w:rsidRPr="003E3F52" w:rsidRDefault="003E3F52" w:rsidP="003E3F52">
      <w:pPr>
        <w:pStyle w:val="code"/>
        <w:rPr>
          <w:sz w:val="18"/>
          <w:szCs w:val="18"/>
        </w:rPr>
      </w:pPr>
      <w:r w:rsidRPr="003E3F52">
        <w:rPr>
          <w:sz w:val="18"/>
          <w:szCs w:val="18"/>
        </w:rPr>
        <w:t>https://waterservices.usgs.gov/nwis/iv/?format=rdb&amp;sites=14372300&amp;startDT=2020-10-15T12:47-0400&amp;endDT=2020-10-15T16:47-0400&amp;parameterCd=00065,00060</w:t>
      </w:r>
    </w:p>
    <w:p w14:paraId="60A973B4" w14:textId="697D3BB5" w:rsidR="00BD7FC8" w:rsidRDefault="00BD7FC8" w:rsidP="00915724"/>
    <w:p w14:paraId="32E66E45" w14:textId="77777777" w:rsidR="003E3F52" w:rsidRDefault="003E3F52" w:rsidP="00915724"/>
    <w:p w14:paraId="26F9CE84" w14:textId="77777777" w:rsidR="00915724" w:rsidRDefault="00915724" w:rsidP="00915724"/>
    <w:p w14:paraId="58746E93" w14:textId="77777777" w:rsidR="00915724" w:rsidRDefault="00915724" w:rsidP="00915724"/>
    <w:p w14:paraId="7520003A" w14:textId="046883B9" w:rsidR="00C12FAD" w:rsidRPr="00535C1C" w:rsidRDefault="00915724" w:rsidP="00BD7FC8">
      <w:pPr>
        <w:spacing w:after="0"/>
      </w:pPr>
      <w:r>
        <w:br w:type="page"/>
      </w:r>
    </w:p>
    <w:p w14:paraId="1E2B92DD" w14:textId="77777777" w:rsidR="00CC231E" w:rsidRDefault="00CC231E" w:rsidP="0026383C">
      <w:pPr>
        <w:pStyle w:val="Heading1"/>
      </w:pPr>
      <w:bookmarkStart w:id="51" w:name="_toc2656"/>
      <w:bookmarkStart w:id="52" w:name="_Toc64562175"/>
      <w:bookmarkEnd w:id="51"/>
      <w:r>
        <w:lastRenderedPageBreak/>
        <w:t>Network Lists</w:t>
      </w:r>
      <w:bookmarkEnd w:id="52"/>
    </w:p>
    <w:p w14:paraId="7BB721C9" w14:textId="10B67619" w:rsidR="00CC231E" w:rsidRDefault="00922232" w:rsidP="00CC231E">
      <w:r>
        <w:t xml:space="preserve">The figure below </w:t>
      </w:r>
      <w:r w:rsidR="00CC231E">
        <w:t>shows the StPaul Network List being edited.</w:t>
      </w:r>
    </w:p>
    <w:p w14:paraId="695748B5" w14:textId="77777777" w:rsidR="001C48C9" w:rsidRDefault="00CC231E" w:rsidP="00CC231E">
      <w:r>
        <w:t xml:space="preserve">A network list is a collection of identifiers for a particular transport medium type. </w:t>
      </w:r>
    </w:p>
    <w:p w14:paraId="220C04E3" w14:textId="0EA71CAD" w:rsidR="001C48C9" w:rsidRDefault="00CC231E" w:rsidP="00F10663">
      <w:pPr>
        <w:pStyle w:val="ListParagraph"/>
        <w:numPr>
          <w:ilvl w:val="0"/>
          <w:numId w:val="45"/>
        </w:numPr>
      </w:pPr>
      <w:r>
        <w:t xml:space="preserve">If the transport medium type is “GOES”, the </w:t>
      </w:r>
      <w:r w:rsidR="001C48C9">
        <w:t>ID</w:t>
      </w:r>
      <w:r>
        <w:t xml:space="preserve"> is a DCP address (as shown). </w:t>
      </w:r>
    </w:p>
    <w:p w14:paraId="3B981661" w14:textId="3C03C967" w:rsidR="00CC231E" w:rsidRDefault="001C48C9" w:rsidP="00F10663">
      <w:pPr>
        <w:pStyle w:val="ListParagraph"/>
        <w:numPr>
          <w:ilvl w:val="0"/>
          <w:numId w:val="45"/>
        </w:numPr>
      </w:pPr>
      <w:r>
        <w:t>If the type is Iridium, the ID is the IMEI number</w:t>
      </w:r>
    </w:p>
    <w:p w14:paraId="61812EB8" w14:textId="785242DD" w:rsidR="001C48C9" w:rsidRDefault="001C48C9" w:rsidP="00F10663">
      <w:pPr>
        <w:pStyle w:val="ListParagraph"/>
        <w:numPr>
          <w:ilvl w:val="0"/>
          <w:numId w:val="45"/>
        </w:numPr>
      </w:pPr>
      <w:r>
        <w:t>If the type is data-logger, the ID is the name by which the station identifies itself within the EDL header (this may or may not match a site name).</w:t>
      </w:r>
    </w:p>
    <w:p w14:paraId="6014B039" w14:textId="257D0A11" w:rsidR="00367762" w:rsidRDefault="00367762" w:rsidP="00F10663">
      <w:pPr>
        <w:pStyle w:val="ListParagraph"/>
        <w:numPr>
          <w:ilvl w:val="0"/>
          <w:numId w:val="45"/>
        </w:numPr>
      </w:pPr>
      <w:r>
        <w:t>If the type is Polled-modem, the ID is a telephone number.</w:t>
      </w:r>
    </w:p>
    <w:p w14:paraId="549F528A" w14:textId="77777777" w:rsidR="00CC231E" w:rsidRDefault="00CC231E" w:rsidP="00CC231E">
      <w:r>
        <w:t>You can add or remove sites from the list using the buttons to the right of the list.</w:t>
      </w:r>
    </w:p>
    <w:p w14:paraId="7F2E6706" w14:textId="77777777" w:rsidR="00CC231E" w:rsidRDefault="00CC231E" w:rsidP="00CC231E">
      <w:r>
        <w:t>You can click in the headers of the list to cause the list to be sorted by Transport ID, Site Name, or Description.</w:t>
      </w:r>
    </w:p>
    <w:p w14:paraId="32334ACA" w14:textId="77777777" w:rsidR="00CC231E" w:rsidRDefault="00CC231E" w:rsidP="00CC231E">
      <w:r>
        <w:rPr>
          <w:noProof/>
        </w:rPr>
        <w:drawing>
          <wp:inline distT="0" distB="0" distL="0" distR="0" wp14:anchorId="5D21464F" wp14:editId="60933AB6">
            <wp:extent cx="5486400" cy="45212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86400" cy="4521200"/>
                    </a:xfrm>
                    <a:prstGeom prst="rect">
                      <a:avLst/>
                    </a:prstGeom>
                    <a:solidFill>
                      <a:srgbClr val="FFFFFF"/>
                    </a:solidFill>
                    <a:ln>
                      <a:noFill/>
                    </a:ln>
                  </pic:spPr>
                </pic:pic>
              </a:graphicData>
            </a:graphic>
          </wp:inline>
        </w:drawing>
      </w:r>
    </w:p>
    <w:p w14:paraId="08ADF3D1" w14:textId="378F69BF" w:rsidR="00CC231E" w:rsidRPr="00CC231E" w:rsidRDefault="00922232" w:rsidP="00922232">
      <w:pPr>
        <w:pStyle w:val="Caption"/>
      </w:pPr>
      <w:r>
        <w:t xml:space="preserve">Figure </w:t>
      </w:r>
      <w:fldSimple w:instr=" SEQ Figure \* ARABIC ">
        <w:r w:rsidR="002E004A">
          <w:rPr>
            <w:noProof/>
          </w:rPr>
          <w:t>8</w:t>
        </w:r>
      </w:fldSimple>
      <w:r>
        <w:t>: Network List Edit Panel</w:t>
      </w:r>
    </w:p>
    <w:p w14:paraId="69759CD5" w14:textId="0CAAFC8B" w:rsidR="006155BE" w:rsidRDefault="00CC231E" w:rsidP="0026383C">
      <w:pPr>
        <w:pStyle w:val="Heading1"/>
      </w:pPr>
      <w:bookmarkStart w:id="53" w:name="_Toc64562176"/>
      <w:r>
        <w:lastRenderedPageBreak/>
        <w:t>Presentation Groups</w:t>
      </w:r>
      <w:bookmarkEnd w:id="53"/>
    </w:p>
    <w:p w14:paraId="3D3A9D22" w14:textId="5E69A3FA" w:rsidR="00CC231E" w:rsidRDefault="00922232" w:rsidP="00CC231E">
      <w:r>
        <w:t xml:space="preserve">The Presentation Group Edit Panel is shown in </w:t>
      </w:r>
      <w:r>
        <w:fldChar w:fldCharType="begin"/>
      </w:r>
      <w:r>
        <w:instrText xml:space="preserve"> REF _Ref259179377 \h </w:instrText>
      </w:r>
      <w:r>
        <w:fldChar w:fldCharType="separate"/>
      </w:r>
      <w:r w:rsidR="002E004A">
        <w:t xml:space="preserve">Figure </w:t>
      </w:r>
      <w:r w:rsidR="002E004A">
        <w:rPr>
          <w:noProof/>
        </w:rPr>
        <w:t>9</w:t>
      </w:r>
      <w:r>
        <w:fldChar w:fldCharType="end"/>
      </w:r>
      <w:r>
        <w:t xml:space="preserve">. </w:t>
      </w:r>
    </w:p>
    <w:p w14:paraId="6DF2C62D" w14:textId="77777777" w:rsidR="00CC231E" w:rsidRDefault="00CC231E" w:rsidP="00CC231E">
      <w:r>
        <w:t>A Presentation Group determines how data will be formatted for output. This includes:</w:t>
      </w:r>
    </w:p>
    <w:p w14:paraId="15A9A762" w14:textId="77777777" w:rsidR="00CC231E" w:rsidRDefault="00CC231E" w:rsidP="00A067A8">
      <w:pPr>
        <w:pStyle w:val="ListBullet"/>
        <w:numPr>
          <w:ilvl w:val="0"/>
          <w:numId w:val="2"/>
        </w:numPr>
      </w:pPr>
      <w:r>
        <w:t>What engineering units will be used on output.</w:t>
      </w:r>
    </w:p>
    <w:p w14:paraId="129C5A80" w14:textId="1348A3A4" w:rsidR="00A76648" w:rsidRDefault="00A76648" w:rsidP="00A067A8">
      <w:pPr>
        <w:pStyle w:val="ListBullet"/>
        <w:numPr>
          <w:ilvl w:val="0"/>
          <w:numId w:val="2"/>
        </w:numPr>
      </w:pPr>
      <w:r>
        <w:t>An optional max and min value for each parameter</w:t>
      </w:r>
    </w:p>
    <w:p w14:paraId="18350DD8" w14:textId="082871A4" w:rsidR="00A76648" w:rsidRPr="00A76648" w:rsidRDefault="00A76648" w:rsidP="00A76648">
      <w:pPr>
        <w:pStyle w:val="ListEnd"/>
      </w:pPr>
      <w:r>
        <w:t>Fractional digits (precision) to include in the output</w:t>
      </w:r>
    </w:p>
    <w:p w14:paraId="61AF55DD" w14:textId="33F8D69F" w:rsidR="00CC231E" w:rsidRDefault="00A76648" w:rsidP="00CC231E">
      <w:r>
        <w:t>See</w:t>
      </w:r>
      <w:r w:rsidR="00CC231E">
        <w:t xml:space="preserve"> the</w:t>
      </w:r>
      <w:r>
        <w:t xml:space="preserve"> ‘HG’ line in the</w:t>
      </w:r>
      <w:r w:rsidR="00CC231E">
        <w:t xml:space="preserve"> example. </w:t>
      </w:r>
      <w:r>
        <w:t>This asserts that all SHEF-PE HG values must be in “ft” and have 2 fractional digits.</w:t>
      </w:r>
      <w:r w:rsidR="00CC231E">
        <w:t xml:space="preserve"> </w:t>
      </w:r>
    </w:p>
    <w:p w14:paraId="3944F01E" w14:textId="77777777" w:rsidR="00CC231E" w:rsidRDefault="00CC231E" w:rsidP="00CC231E"/>
    <w:p w14:paraId="4C71AAE5" w14:textId="3D39F4A9" w:rsidR="00CC231E" w:rsidRDefault="00A76648" w:rsidP="00CC231E">
      <w:r>
        <w:rPr>
          <w:noProof/>
        </w:rPr>
        <w:drawing>
          <wp:inline distT="0" distB="0" distL="0" distR="0" wp14:anchorId="4A8EE9DC" wp14:editId="781AF51B">
            <wp:extent cx="5938520" cy="2568575"/>
            <wp:effectExtent l="0" t="0" r="5080" b="0"/>
            <wp:docPr id="14" name="Picture 14" descr="Macintosh HD:Users:mmaloney:Desktop:Screen Shot 2014-04-15 at 11.09.5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mmaloney:Desktop:Screen Shot 2014-04-15 at 11.09.52 AM.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38520" cy="2568575"/>
                    </a:xfrm>
                    <a:prstGeom prst="rect">
                      <a:avLst/>
                    </a:prstGeom>
                    <a:noFill/>
                    <a:ln>
                      <a:noFill/>
                    </a:ln>
                  </pic:spPr>
                </pic:pic>
              </a:graphicData>
            </a:graphic>
          </wp:inline>
        </w:drawing>
      </w:r>
    </w:p>
    <w:p w14:paraId="384AF70A" w14:textId="79C508E3" w:rsidR="00922232" w:rsidRDefault="00922232" w:rsidP="00922232">
      <w:pPr>
        <w:pStyle w:val="Caption"/>
      </w:pPr>
      <w:bookmarkStart w:id="54" w:name="_Ref259179377"/>
      <w:r>
        <w:t xml:space="preserve">Figure </w:t>
      </w:r>
      <w:fldSimple w:instr=" SEQ Figure \* ARABIC ">
        <w:r w:rsidR="002E004A">
          <w:rPr>
            <w:noProof/>
          </w:rPr>
          <w:t>9</w:t>
        </w:r>
      </w:fldSimple>
      <w:bookmarkEnd w:id="54"/>
      <w:r>
        <w:t>: Presentation Group Edit Panel.</w:t>
      </w:r>
    </w:p>
    <w:p w14:paraId="439D8332" w14:textId="77777777" w:rsidR="00CC231E" w:rsidRDefault="00CC231E" w:rsidP="00A76648">
      <w:pPr>
        <w:pStyle w:val="Heading2"/>
      </w:pPr>
      <w:bookmarkStart w:id="55" w:name="_toc1453"/>
      <w:bookmarkStart w:id="56" w:name="_Ref162156476"/>
      <w:bookmarkStart w:id="57" w:name="_Toc233104932"/>
      <w:bookmarkStart w:id="58" w:name="_Toc64562177"/>
      <w:bookmarkEnd w:id="55"/>
      <w:r>
        <w:t>Using a Presentation Group as a Sensor Filter</w:t>
      </w:r>
      <w:bookmarkEnd w:id="56"/>
      <w:bookmarkEnd w:id="57"/>
      <w:bookmarkEnd w:id="58"/>
    </w:p>
    <w:p w14:paraId="0CBEF1DB" w14:textId="77777777" w:rsidR="00CC231E" w:rsidRDefault="00CC231E" w:rsidP="00CC231E">
      <w:r>
        <w:t>A presentation group can be used to omit specified data types from your routing spec output. Suppose you want to run a routing spec with no battery voltage output. You can create a presentation group for this purpose as follows:</w:t>
      </w:r>
    </w:p>
    <w:p w14:paraId="14510620" w14:textId="77777777" w:rsidR="00CC231E" w:rsidRDefault="00CC231E" w:rsidP="00A067A8">
      <w:pPr>
        <w:pStyle w:val="ListBullet"/>
        <w:numPr>
          <w:ilvl w:val="0"/>
          <w:numId w:val="2"/>
        </w:numPr>
      </w:pPr>
      <w:r>
        <w:t>Create a new Presentation Group called “SensorFilter”.</w:t>
      </w:r>
    </w:p>
    <w:p w14:paraId="0364A982" w14:textId="77777777" w:rsidR="00CC231E" w:rsidRDefault="00CC231E" w:rsidP="00A067A8">
      <w:pPr>
        <w:pStyle w:val="ListBullet"/>
        <w:numPr>
          <w:ilvl w:val="0"/>
          <w:numId w:val="2"/>
        </w:numPr>
      </w:pPr>
      <w:r>
        <w:t xml:space="preserve">In the “Inherits From” field, type in SHEF-English. </w:t>
      </w:r>
    </w:p>
    <w:p w14:paraId="47C79653" w14:textId="77777777" w:rsidR="00CC231E" w:rsidRDefault="00CC231E" w:rsidP="00A067A8">
      <w:pPr>
        <w:pStyle w:val="ListBullet"/>
        <w:numPr>
          <w:ilvl w:val="0"/>
          <w:numId w:val="2"/>
        </w:numPr>
      </w:pPr>
      <w:r>
        <w:t>Click the “Add” button. For data type, specify SHEF-PE with a value of “VB”.</w:t>
      </w:r>
    </w:p>
    <w:p w14:paraId="4EDECD89" w14:textId="77777777" w:rsidR="00CC231E" w:rsidRDefault="00CC231E" w:rsidP="00A067A8">
      <w:pPr>
        <w:pStyle w:val="ListBullet"/>
        <w:numPr>
          <w:ilvl w:val="0"/>
          <w:numId w:val="2"/>
        </w:numPr>
      </w:pPr>
      <w:r>
        <w:t>In the Units field, type “omit”.</w:t>
      </w:r>
    </w:p>
    <w:p w14:paraId="547FE360" w14:textId="77777777" w:rsidR="00CC231E" w:rsidRDefault="00CC231E" w:rsidP="00CC231E">
      <w:pPr>
        <w:pStyle w:val="ListBullet"/>
        <w:ind w:left="360" w:hanging="360"/>
      </w:pPr>
    </w:p>
    <w:p w14:paraId="4942B536" w14:textId="77777777" w:rsidR="00CC231E" w:rsidRDefault="00CC231E" w:rsidP="00CC231E">
      <w:r>
        <w:t>Now, open your routing spec and select SensorFilter for presentation group.</w:t>
      </w:r>
    </w:p>
    <w:p w14:paraId="16A71626" w14:textId="77777777" w:rsidR="00CC231E" w:rsidRDefault="00CC231E" w:rsidP="00CC231E"/>
    <w:p w14:paraId="23096561" w14:textId="77777777" w:rsidR="00CC231E" w:rsidRDefault="00CC231E" w:rsidP="00CC231E"/>
    <w:p w14:paraId="3A830F35" w14:textId="77777777" w:rsidR="00CC231E" w:rsidRDefault="00CC231E" w:rsidP="00CC231E"/>
    <w:p w14:paraId="4A65945F" w14:textId="6136CBCC" w:rsidR="00CC231E" w:rsidRDefault="00CC231E" w:rsidP="0026383C">
      <w:pPr>
        <w:pStyle w:val="Heading1"/>
      </w:pPr>
      <w:bookmarkStart w:id="59" w:name="_Toc64562178"/>
      <w:r>
        <w:lastRenderedPageBreak/>
        <w:t>Routing Specifications</w:t>
      </w:r>
      <w:bookmarkEnd w:id="59"/>
    </w:p>
    <w:p w14:paraId="2884008A" w14:textId="4C4BF1D7" w:rsidR="00A76648" w:rsidRDefault="00142F17" w:rsidP="00A76648">
      <w:r>
        <w:t>A Routing Specification ties together the above-described entities:</w:t>
      </w:r>
    </w:p>
    <w:p w14:paraId="1889A6E4" w14:textId="249AB3C2" w:rsidR="00142F17" w:rsidRDefault="00142F17" w:rsidP="008048BA">
      <w:pPr>
        <w:pStyle w:val="ListParagraph"/>
        <w:numPr>
          <w:ilvl w:val="0"/>
          <w:numId w:val="23"/>
        </w:numPr>
      </w:pPr>
      <w:r>
        <w:t>A Routing Spec uses a Data Source to retrieve Raw Data Messages</w:t>
      </w:r>
    </w:p>
    <w:p w14:paraId="72F7B9AA" w14:textId="76C17D1E" w:rsidR="00142F17" w:rsidRDefault="00716879" w:rsidP="008048BA">
      <w:pPr>
        <w:pStyle w:val="ListParagraph"/>
        <w:numPr>
          <w:ilvl w:val="0"/>
          <w:numId w:val="23"/>
        </w:numPr>
      </w:pPr>
      <w:r>
        <w:t>You Specify the Output Format in the Routing Spec and supply whatever properties the formatter needs.</w:t>
      </w:r>
    </w:p>
    <w:p w14:paraId="369E6CD2" w14:textId="6D8BA805" w:rsidR="00716879" w:rsidRDefault="00716879" w:rsidP="008048BA">
      <w:pPr>
        <w:pStyle w:val="ListParagraph"/>
        <w:numPr>
          <w:ilvl w:val="0"/>
          <w:numId w:val="23"/>
        </w:numPr>
      </w:pPr>
      <w:r>
        <w:t>You supply a destination, or “consumer” for the data. This is normally a file or directory, but can be a database.</w:t>
      </w:r>
    </w:p>
    <w:p w14:paraId="6C50A9B6" w14:textId="6E104703" w:rsidR="00716879" w:rsidRDefault="00716879" w:rsidP="008048BA">
      <w:pPr>
        <w:pStyle w:val="ListParagraph"/>
        <w:numPr>
          <w:ilvl w:val="0"/>
          <w:numId w:val="23"/>
        </w:numPr>
      </w:pPr>
      <w:r>
        <w:t>You tell the routing Spec what Time Zone to output data in</w:t>
      </w:r>
    </w:p>
    <w:p w14:paraId="21B9C03A" w14:textId="5276E0A6" w:rsidR="00716879" w:rsidRDefault="00716879" w:rsidP="008048BA">
      <w:pPr>
        <w:pStyle w:val="ListParagraph"/>
        <w:numPr>
          <w:ilvl w:val="0"/>
          <w:numId w:val="23"/>
        </w:numPr>
      </w:pPr>
      <w:r>
        <w:t>You tell the routing spec what Presentation Group to use.</w:t>
      </w:r>
    </w:p>
    <w:p w14:paraId="0181250C" w14:textId="35952F5A" w:rsidR="00716879" w:rsidRDefault="00716879" w:rsidP="008048BA">
      <w:pPr>
        <w:pStyle w:val="ListParagraph"/>
        <w:numPr>
          <w:ilvl w:val="0"/>
          <w:numId w:val="23"/>
        </w:numPr>
      </w:pPr>
      <w:r>
        <w:t>You supply search criteria (time ranges, network lists, etc.) that tell the routing spec which data to retrieve.</w:t>
      </w:r>
    </w:p>
    <w:p w14:paraId="1CDB49FC" w14:textId="51403E92" w:rsidR="00716879" w:rsidRDefault="00716879" w:rsidP="00CC231E">
      <w:r>
        <w:fldChar w:fldCharType="begin"/>
      </w:r>
      <w:r>
        <w:instrText xml:space="preserve"> REF _Ref259181602 \h </w:instrText>
      </w:r>
      <w:r>
        <w:fldChar w:fldCharType="separate"/>
      </w:r>
      <w:r w:rsidR="002E004A">
        <w:t xml:space="preserve">Figure </w:t>
      </w:r>
      <w:r w:rsidR="002E004A">
        <w:rPr>
          <w:noProof/>
        </w:rPr>
        <w:t>10</w:t>
      </w:r>
      <w:r>
        <w:fldChar w:fldCharType="end"/>
      </w:r>
      <w:r>
        <w:t xml:space="preserve"> </w:t>
      </w:r>
      <w:r w:rsidR="00CC231E">
        <w:t xml:space="preserve">shows a sample routing </w:t>
      </w:r>
      <w:r>
        <w:t>spec</w:t>
      </w:r>
      <w:r w:rsidR="00CC231E">
        <w:t>.</w:t>
      </w:r>
      <w:r>
        <w:t xml:space="preserve"> </w:t>
      </w:r>
    </w:p>
    <w:p w14:paraId="222CD0CC" w14:textId="79BA2AA9" w:rsidR="00716879" w:rsidRDefault="00716879" w:rsidP="008048BA">
      <w:pPr>
        <w:pStyle w:val="ListParagraph"/>
        <w:numPr>
          <w:ilvl w:val="0"/>
          <w:numId w:val="24"/>
        </w:numPr>
      </w:pPr>
      <w:r>
        <w:t>Data is pulled from a hot backup group called “LRGS Group”.</w:t>
      </w:r>
    </w:p>
    <w:p w14:paraId="28C50DDB" w14:textId="23B21A5F" w:rsidR="00CC231E" w:rsidRDefault="00716879" w:rsidP="008048BA">
      <w:pPr>
        <w:pStyle w:val="ListParagraph"/>
        <w:numPr>
          <w:ilvl w:val="0"/>
          <w:numId w:val="24"/>
        </w:numPr>
      </w:pPr>
      <w:r>
        <w:t>Note the time range: Each time it is run, the spec will retrieve the last hour’s worth of data.</w:t>
      </w:r>
    </w:p>
    <w:p w14:paraId="67614490" w14:textId="2D56A98D" w:rsidR="00716879" w:rsidRDefault="00716879" w:rsidP="008048BA">
      <w:pPr>
        <w:pStyle w:val="ListParagraph"/>
        <w:numPr>
          <w:ilvl w:val="0"/>
          <w:numId w:val="24"/>
        </w:numPr>
      </w:pPr>
      <w:r>
        <w:t>Data is simply ‘piped’ to the standard output when we run the command within a terminal. We could redirect it to a file if we wanted.</w:t>
      </w:r>
    </w:p>
    <w:p w14:paraId="70B33FEA" w14:textId="1158C10B" w:rsidR="00716879" w:rsidRDefault="00716879" w:rsidP="008048BA">
      <w:pPr>
        <w:pStyle w:val="ListParagraph"/>
        <w:numPr>
          <w:ilvl w:val="0"/>
          <w:numId w:val="24"/>
        </w:numPr>
      </w:pPr>
      <w:r>
        <w:t>Data is placed in the “albertaloader” format in MST. The Presentation Grou “NL-SHEF” is used to determine proper units and precision.</w:t>
      </w:r>
    </w:p>
    <w:p w14:paraId="0A6D79B1" w14:textId="0536CB95" w:rsidR="00716879" w:rsidRDefault="00716879" w:rsidP="008048BA">
      <w:pPr>
        <w:pStyle w:val="ListParagraph"/>
        <w:numPr>
          <w:ilvl w:val="0"/>
          <w:numId w:val="24"/>
        </w:numPr>
      </w:pPr>
      <w:r>
        <w:t>The “goes” network list is used.</w:t>
      </w:r>
    </w:p>
    <w:p w14:paraId="53AA2391" w14:textId="77777777" w:rsidR="00CC231E" w:rsidRDefault="00CC231E" w:rsidP="00CC231E">
      <w:pPr>
        <w:pStyle w:val="ListBullet"/>
        <w:ind w:left="360" w:hanging="360"/>
      </w:pPr>
    </w:p>
    <w:p w14:paraId="41234CCA" w14:textId="140BD5AB" w:rsidR="00CC231E" w:rsidRDefault="00716879" w:rsidP="00CC231E">
      <w:r>
        <w:t>In addition to actual lists in your database, you</w:t>
      </w:r>
      <w:r w:rsidR="00CC231E">
        <w:t xml:space="preserve"> can specify one of two automatic network lists:</w:t>
      </w:r>
    </w:p>
    <w:p w14:paraId="0245B66E" w14:textId="77777777" w:rsidR="00CC231E" w:rsidRDefault="00CC231E" w:rsidP="008048BA">
      <w:pPr>
        <w:pStyle w:val="ListBullet"/>
        <w:numPr>
          <w:ilvl w:val="0"/>
          <w:numId w:val="9"/>
        </w:numPr>
      </w:pPr>
      <w:r>
        <w:t>&lt;all&gt; is an automatically generated list that includes all platforms defined in your DECODES database.</w:t>
      </w:r>
    </w:p>
    <w:p w14:paraId="477453A8" w14:textId="77777777" w:rsidR="00CC231E" w:rsidRDefault="00CC231E" w:rsidP="008048BA">
      <w:pPr>
        <w:pStyle w:val="ListBullet"/>
        <w:numPr>
          <w:ilvl w:val="0"/>
          <w:numId w:val="9"/>
        </w:numPr>
      </w:pPr>
      <w:r>
        <w:t>&lt;production&gt; is an automatically generated list that includes all platforms that have the ‘Production’ checkbox selected.</w:t>
      </w:r>
    </w:p>
    <w:p w14:paraId="54BA28A0" w14:textId="77777777" w:rsidR="00CC231E" w:rsidRDefault="00CC231E" w:rsidP="00CC231E">
      <w:pPr>
        <w:pStyle w:val="ListBullet"/>
        <w:ind w:left="360" w:firstLine="0"/>
      </w:pPr>
    </w:p>
    <w:p w14:paraId="04B575BE" w14:textId="1CACB665" w:rsidR="00CC231E" w:rsidRDefault="00716879" w:rsidP="00CC231E">
      <w:r>
        <w:rPr>
          <w:noProof/>
        </w:rPr>
        <w:lastRenderedPageBreak/>
        <w:drawing>
          <wp:inline distT="0" distB="0" distL="0" distR="0" wp14:anchorId="20EB033D" wp14:editId="171506A5">
            <wp:extent cx="5938520" cy="5065395"/>
            <wp:effectExtent l="0" t="0" r="5080" b="0"/>
            <wp:docPr id="15" name="Picture 15" descr="Macintosh HD:Users:mmaloney:Desktop:Screen Shot 2014-04-15 at 11.43.1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mmaloney:Desktop:Screen Shot 2014-04-15 at 11.43.17 AM.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38520" cy="5065395"/>
                    </a:xfrm>
                    <a:prstGeom prst="rect">
                      <a:avLst/>
                    </a:prstGeom>
                    <a:noFill/>
                    <a:ln>
                      <a:noFill/>
                    </a:ln>
                  </pic:spPr>
                </pic:pic>
              </a:graphicData>
            </a:graphic>
          </wp:inline>
        </w:drawing>
      </w:r>
    </w:p>
    <w:p w14:paraId="01E2CF3E" w14:textId="3D6FB53D" w:rsidR="005F452C" w:rsidRDefault="00716879" w:rsidP="00716879">
      <w:pPr>
        <w:pStyle w:val="Caption"/>
      </w:pPr>
      <w:bookmarkStart w:id="60" w:name="_Ref259181602"/>
      <w:r>
        <w:t xml:space="preserve">Figure </w:t>
      </w:r>
      <w:fldSimple w:instr=" SEQ Figure \* ARABIC ">
        <w:r w:rsidR="002E004A">
          <w:rPr>
            <w:noProof/>
          </w:rPr>
          <w:t>10</w:t>
        </w:r>
      </w:fldSimple>
      <w:bookmarkEnd w:id="60"/>
      <w:r>
        <w:t>: Routing Spec Edit Panel.</w:t>
      </w:r>
    </w:p>
    <w:p w14:paraId="4D9866C0" w14:textId="77777777" w:rsidR="005F452C" w:rsidRDefault="005F452C"/>
    <w:p w14:paraId="302188EA" w14:textId="2510B44D" w:rsidR="009A67F8" w:rsidRDefault="009A67F8" w:rsidP="009A67F8">
      <w:pPr>
        <w:pStyle w:val="Heading1"/>
      </w:pPr>
      <w:bookmarkStart w:id="61" w:name="_Toc64562179"/>
      <w:r>
        <w:lastRenderedPageBreak/>
        <w:t>Running a Routing Specification</w:t>
      </w:r>
      <w:r w:rsidR="00716879">
        <w:t xml:space="preserve"> Manually</w:t>
      </w:r>
      <w:bookmarkEnd w:id="61"/>
    </w:p>
    <w:p w14:paraId="69D87705" w14:textId="22661358" w:rsidR="008138BD" w:rsidRDefault="008138BD" w:rsidP="008138BD">
      <w:r>
        <w:t>Type “rs –x” at the command line and you will receive the following help response:</w:t>
      </w:r>
    </w:p>
    <w:p w14:paraId="3733E416" w14:textId="77777777" w:rsidR="008138BD" w:rsidRDefault="008138BD" w:rsidP="008138BD">
      <w:pPr>
        <w:pStyle w:val="code"/>
      </w:pPr>
      <w:r>
        <w:t>Error: Unknown option -x</w:t>
      </w:r>
    </w:p>
    <w:p w14:paraId="5CC1EFCA" w14:textId="77777777" w:rsidR="008138BD" w:rsidRDefault="008138BD" w:rsidP="008138BD">
      <w:pPr>
        <w:pStyle w:val="code"/>
      </w:pPr>
    </w:p>
    <w:p w14:paraId="17190362" w14:textId="77777777" w:rsidR="008138BD" w:rsidRDefault="008138BD" w:rsidP="008138BD">
      <w:pPr>
        <w:pStyle w:val="code"/>
      </w:pPr>
      <w:r>
        <w:t xml:space="preserve">Usage: program [-Y &lt;String&gt;] [-P &lt;String&gt;] [-d &lt;Int&gt;] [-l &lt;String&gt;] [-D &lt;String&gt; ...] [-m ] [-s &lt;Script-Name&gt; ...] [-n &lt;Netlist-Name&gt; ...] [-S &lt;String&gt;] [-U &lt;String&gt;] [-o &lt;filename&gt;] [-R ] [-c ] [-C &lt;filename&gt;] [-E &lt;dirname&gt;] [-k &lt;filename&gt;] [-p &lt;property-set&gt; ...] [-L &lt;String&gt;] [-M &lt;String&gt;] [-O &lt;String&gt;]  &lt;RoutingSpecName&gt; </w:t>
      </w:r>
    </w:p>
    <w:p w14:paraId="35A388C4" w14:textId="77777777" w:rsidR="008138BD" w:rsidRDefault="008138BD" w:rsidP="008138BD">
      <w:pPr>
        <w:pStyle w:val="code"/>
      </w:pPr>
    </w:p>
    <w:p w14:paraId="5DC28997" w14:textId="77777777" w:rsidR="008138BD" w:rsidRDefault="008138BD" w:rsidP="008138BD">
      <w:pPr>
        <w:pStyle w:val="code"/>
      </w:pPr>
      <w:r>
        <w:tab/>
        <w:t>-Y 'The log file time-zones'  Default: UTC</w:t>
      </w:r>
    </w:p>
    <w:p w14:paraId="0B253D27" w14:textId="77777777" w:rsidR="008138BD" w:rsidRDefault="008138BD" w:rsidP="008138BD">
      <w:pPr>
        <w:pStyle w:val="code"/>
      </w:pPr>
      <w:r>
        <w:tab/>
        <w:t xml:space="preserve">-P 'Name (or path) of DECODES properties file' </w:t>
      </w:r>
    </w:p>
    <w:p w14:paraId="2EA7A5BC" w14:textId="77777777" w:rsidR="008138BD" w:rsidRDefault="008138BD" w:rsidP="008138BD">
      <w:pPr>
        <w:pStyle w:val="code"/>
      </w:pPr>
      <w:r>
        <w:tab/>
        <w:t>-d 'debug-level'  Default: 0</w:t>
      </w:r>
    </w:p>
    <w:p w14:paraId="708DE959" w14:textId="77777777" w:rsidR="008138BD" w:rsidRDefault="008138BD" w:rsidP="008138BD">
      <w:pPr>
        <w:pStyle w:val="code"/>
      </w:pPr>
      <w:r>
        <w:tab/>
        <w:t>-l 'log-file'  Default: routing.log</w:t>
      </w:r>
    </w:p>
    <w:p w14:paraId="0F3DE330" w14:textId="77777777" w:rsidR="008138BD" w:rsidRDefault="008138BD" w:rsidP="008138BD">
      <w:pPr>
        <w:pStyle w:val="code"/>
      </w:pPr>
      <w:r>
        <w:tab/>
        <w:t xml:space="preserve">-D 'Env-Define' </w:t>
      </w:r>
    </w:p>
    <w:p w14:paraId="5441529F" w14:textId="77777777" w:rsidR="008138BD" w:rsidRDefault="008138BD" w:rsidP="008138BD">
      <w:pPr>
        <w:pStyle w:val="code"/>
      </w:pPr>
      <w:r>
        <w:tab/>
        <w:t>-m 'Do NOT apply Sensor min/max limits.'  Default: false</w:t>
      </w:r>
    </w:p>
    <w:p w14:paraId="690B81B7" w14:textId="77777777" w:rsidR="008138BD" w:rsidRDefault="008138BD" w:rsidP="008138BD">
      <w:pPr>
        <w:pStyle w:val="code"/>
      </w:pPr>
      <w:r>
        <w:tab/>
        <w:t xml:space="preserve">-s 'ScriptName' </w:t>
      </w:r>
    </w:p>
    <w:p w14:paraId="797C2F28" w14:textId="77777777" w:rsidR="008138BD" w:rsidRDefault="008138BD" w:rsidP="008138BD">
      <w:pPr>
        <w:pStyle w:val="code"/>
      </w:pPr>
      <w:r>
        <w:tab/>
        <w:t xml:space="preserve">-n 'Netlist Name' </w:t>
      </w:r>
    </w:p>
    <w:p w14:paraId="2C29FE07" w14:textId="77777777" w:rsidR="008138BD" w:rsidRDefault="008138BD" w:rsidP="008138BD">
      <w:pPr>
        <w:pStyle w:val="code"/>
      </w:pPr>
      <w:r>
        <w:tab/>
        <w:t xml:space="preserve">-S 'Since Time' </w:t>
      </w:r>
    </w:p>
    <w:p w14:paraId="62032CFB" w14:textId="77777777" w:rsidR="008138BD" w:rsidRDefault="008138BD" w:rsidP="008138BD">
      <w:pPr>
        <w:pStyle w:val="code"/>
      </w:pPr>
      <w:r>
        <w:tab/>
        <w:t xml:space="preserve">-U 'Until Time' </w:t>
      </w:r>
    </w:p>
    <w:p w14:paraId="2EE17C3D" w14:textId="77777777" w:rsidR="008138BD" w:rsidRDefault="008138BD" w:rsidP="008138BD">
      <w:pPr>
        <w:pStyle w:val="code"/>
      </w:pPr>
      <w:r>
        <w:tab/>
        <w:t xml:space="preserve">-o 'Status Output File' </w:t>
      </w:r>
    </w:p>
    <w:p w14:paraId="02122B24" w14:textId="77777777" w:rsidR="008138BD" w:rsidRDefault="008138BD" w:rsidP="008138BD">
      <w:pPr>
        <w:pStyle w:val="code"/>
      </w:pPr>
      <w:r>
        <w:tab/>
        <w:t>-c 'Enable computations'  Default: false</w:t>
      </w:r>
    </w:p>
    <w:p w14:paraId="0E0DB3A9" w14:textId="77777777" w:rsidR="008138BD" w:rsidRDefault="008138BD" w:rsidP="008138BD">
      <w:pPr>
        <w:pStyle w:val="code"/>
      </w:pPr>
      <w:r>
        <w:tab/>
        <w:t xml:space="preserve">-C 'Computation Config File' </w:t>
      </w:r>
    </w:p>
    <w:p w14:paraId="3EB21AFC" w14:textId="77777777" w:rsidR="008138BD" w:rsidRDefault="008138BD" w:rsidP="008138BD">
      <w:pPr>
        <w:pStyle w:val="code"/>
      </w:pPr>
      <w:r>
        <w:tab/>
        <w:t xml:space="preserve">-E 'Explicit Database Location' </w:t>
      </w:r>
    </w:p>
    <w:p w14:paraId="51C2160E" w14:textId="77777777" w:rsidR="008138BD" w:rsidRDefault="008138BD" w:rsidP="008138BD">
      <w:pPr>
        <w:pStyle w:val="code"/>
      </w:pPr>
      <w:r>
        <w:tab/>
        <w:t xml:space="preserve">-k 'Optional Lock File' </w:t>
      </w:r>
    </w:p>
    <w:p w14:paraId="1DD4EF21" w14:textId="77777777" w:rsidR="008138BD" w:rsidRDefault="008138BD" w:rsidP="008138BD">
      <w:pPr>
        <w:pStyle w:val="code"/>
      </w:pPr>
      <w:r>
        <w:tab/>
        <w:t xml:space="preserve">-p 'name=value' </w:t>
      </w:r>
    </w:p>
    <w:p w14:paraId="0CE688E0" w14:textId="77777777" w:rsidR="008138BD" w:rsidRDefault="008138BD" w:rsidP="008138BD">
      <w:pPr>
        <w:pStyle w:val="code"/>
      </w:pPr>
      <w:r>
        <w:tab/>
        <w:t xml:space="preserve">-L 'host:port:user[:password]' </w:t>
      </w:r>
    </w:p>
    <w:p w14:paraId="031DC296" w14:textId="77777777" w:rsidR="008138BD" w:rsidRDefault="008138BD" w:rsidP="008138BD">
      <w:pPr>
        <w:pStyle w:val="code"/>
      </w:pPr>
      <w:r>
        <w:tab/>
        <w:t xml:space="preserve">-M 'Optional Summary File' </w:t>
      </w:r>
    </w:p>
    <w:p w14:paraId="27BE935D" w14:textId="77777777" w:rsidR="008138BD" w:rsidRDefault="008138BD" w:rsidP="008138BD">
      <w:pPr>
        <w:pStyle w:val="code"/>
      </w:pPr>
      <w:r>
        <w:tab/>
        <w:t xml:space="preserve">-O 'OfficeID' </w:t>
      </w:r>
    </w:p>
    <w:p w14:paraId="55282A55" w14:textId="77777777" w:rsidR="008138BD" w:rsidRDefault="008138BD" w:rsidP="008138BD">
      <w:pPr>
        <w:pStyle w:val="code"/>
      </w:pPr>
      <w:r>
        <w:tab/>
        <w:t xml:space="preserve"> 'Routing Spec Name' </w:t>
      </w:r>
    </w:p>
    <w:p w14:paraId="689E77C8" w14:textId="77777777" w:rsidR="008138BD" w:rsidRDefault="008138BD" w:rsidP="008138BD"/>
    <w:p w14:paraId="00ECDDAB" w14:textId="5124138D" w:rsidR="008138BD" w:rsidRDefault="008138BD" w:rsidP="008138BD">
      <w:r>
        <w:t>Thus to run a routing spec, type ‘rs’ followed by any options you want and finally, the spec name.</w:t>
      </w:r>
    </w:p>
    <w:p w14:paraId="32DA6F95" w14:textId="77777777" w:rsidR="009A67F8" w:rsidRDefault="009A67F8" w:rsidP="009A67F8">
      <w:pPr>
        <w:pStyle w:val="code"/>
        <w:rPr>
          <w:i/>
          <w:iCs/>
        </w:rPr>
      </w:pPr>
      <w:bookmarkStart w:id="62" w:name="_toc1984"/>
      <w:bookmarkEnd w:id="62"/>
      <w:r>
        <w:t xml:space="preserve">rs </w:t>
      </w:r>
      <w:r>
        <w:rPr>
          <w:i/>
          <w:iCs/>
        </w:rPr>
        <w:t xml:space="preserve">&lt;options&gt; </w:t>
      </w:r>
      <w:r>
        <w:t>s</w:t>
      </w:r>
      <w:r>
        <w:rPr>
          <w:i/>
          <w:iCs/>
        </w:rPr>
        <w:t>pec-name</w:t>
      </w:r>
    </w:p>
    <w:p w14:paraId="00F7846B" w14:textId="77777777" w:rsidR="009A67F8" w:rsidRDefault="009A67F8" w:rsidP="009A67F8">
      <w:pPr>
        <w:pStyle w:val="code"/>
      </w:pPr>
    </w:p>
    <w:p w14:paraId="329FB5D1" w14:textId="5436870A" w:rsidR="009A67F8" w:rsidRDefault="008138BD" w:rsidP="009A67F8">
      <w:pPr>
        <w:rPr>
          <w:b/>
          <w:bCs/>
        </w:rPr>
      </w:pPr>
      <w:r>
        <w:rPr>
          <w:b/>
          <w:bCs/>
        </w:rPr>
        <w:t xml:space="preserve">Common </w:t>
      </w:r>
      <w:r w:rsidR="009A67F8">
        <w:rPr>
          <w:b/>
          <w:bCs/>
        </w:rPr>
        <w:t>Options:</w:t>
      </w:r>
    </w:p>
    <w:p w14:paraId="0CE8504B" w14:textId="77777777" w:rsidR="009A67F8" w:rsidRDefault="009A67F8" w:rsidP="009A67F8">
      <w:pPr>
        <w:pStyle w:val="code"/>
        <w:tabs>
          <w:tab w:val="left" w:pos="2880"/>
        </w:tabs>
        <w:ind w:left="2880" w:hanging="2520"/>
        <w:rPr>
          <w:rFonts w:ascii="Times New Roman" w:hAnsi="Times New Roman"/>
        </w:rPr>
      </w:pPr>
      <w:r>
        <w:rPr>
          <w:rFonts w:cs="Courier New"/>
        </w:rPr>
        <w:t>-m</w:t>
      </w:r>
      <w:r>
        <w:rPr>
          <w:rFonts w:ascii="Times New Roman" w:hAnsi="Times New Roman"/>
        </w:rPr>
        <w:tab/>
        <w:t>Do NOT apply sensor min/max limits (default is to do so).</w:t>
      </w:r>
    </w:p>
    <w:p w14:paraId="475CFE8C" w14:textId="77777777" w:rsidR="009A67F8" w:rsidRDefault="009A67F8" w:rsidP="009A67F8">
      <w:pPr>
        <w:pStyle w:val="code"/>
        <w:tabs>
          <w:tab w:val="left" w:pos="2880"/>
        </w:tabs>
        <w:ind w:left="2880" w:hanging="2520"/>
        <w:rPr>
          <w:rFonts w:ascii="Times New Roman" w:hAnsi="Times New Roman"/>
        </w:rPr>
      </w:pPr>
      <w:r>
        <w:rPr>
          <w:rFonts w:cs="Courier New"/>
        </w:rPr>
        <w:t xml:space="preserve">-n </w:t>
      </w:r>
      <w:r>
        <w:rPr>
          <w:rFonts w:cs="Courier New"/>
          <w:i/>
        </w:rPr>
        <w:t>netlist</w:t>
      </w:r>
      <w:r>
        <w:rPr>
          <w:rFonts w:cs="Courier New"/>
        </w:rPr>
        <w:tab/>
      </w:r>
      <w:r>
        <w:rPr>
          <w:rFonts w:ascii="Times New Roman" w:hAnsi="Times New Roman"/>
        </w:rPr>
        <w:t>Add the named network list to the routing spec before executing it.</w:t>
      </w:r>
    </w:p>
    <w:p w14:paraId="559E2EA1" w14:textId="77777777" w:rsidR="009A67F8" w:rsidRDefault="009A67F8" w:rsidP="009A67F8">
      <w:pPr>
        <w:pStyle w:val="code"/>
        <w:tabs>
          <w:tab w:val="left" w:pos="2880"/>
        </w:tabs>
        <w:ind w:left="2880" w:hanging="2520"/>
        <w:rPr>
          <w:rFonts w:ascii="Times New Roman" w:hAnsi="Times New Roman"/>
        </w:rPr>
      </w:pPr>
      <w:r>
        <w:rPr>
          <w:rFonts w:cs="Courier New"/>
        </w:rPr>
        <w:t xml:space="preserve">-S </w:t>
      </w:r>
      <w:r>
        <w:rPr>
          <w:rFonts w:cs="Courier New"/>
          <w:i/>
        </w:rPr>
        <w:t>since</w:t>
      </w:r>
      <w:r>
        <w:rPr>
          <w:rFonts w:cs="Courier New"/>
        </w:rPr>
        <w:tab/>
      </w:r>
      <w:r>
        <w:rPr>
          <w:rFonts w:ascii="Times New Roman" w:hAnsi="Times New Roman"/>
        </w:rPr>
        <w:t>Override “since-time” specified in database routing spec record.</w:t>
      </w:r>
    </w:p>
    <w:p w14:paraId="306FB44D" w14:textId="77777777" w:rsidR="009A67F8" w:rsidRDefault="009A67F8" w:rsidP="009A67F8">
      <w:pPr>
        <w:pStyle w:val="code"/>
        <w:tabs>
          <w:tab w:val="left" w:pos="2880"/>
        </w:tabs>
        <w:ind w:left="2880" w:hanging="2520"/>
        <w:rPr>
          <w:rFonts w:ascii="Times New Roman" w:hAnsi="Times New Roman"/>
        </w:rPr>
      </w:pPr>
      <w:r>
        <w:rPr>
          <w:rFonts w:cs="Courier New"/>
        </w:rPr>
        <w:t xml:space="preserve">-U </w:t>
      </w:r>
      <w:r>
        <w:rPr>
          <w:rFonts w:cs="Courier New"/>
          <w:i/>
        </w:rPr>
        <w:t>until</w:t>
      </w:r>
      <w:r>
        <w:rPr>
          <w:rFonts w:cs="Courier New"/>
        </w:rPr>
        <w:tab/>
      </w:r>
      <w:r>
        <w:rPr>
          <w:rFonts w:ascii="Times New Roman" w:hAnsi="Times New Roman"/>
        </w:rPr>
        <w:t>Override “until-time” specified in database routing spec record.</w:t>
      </w:r>
    </w:p>
    <w:p w14:paraId="4864B155" w14:textId="77777777" w:rsidR="009A67F8" w:rsidRDefault="009A67F8" w:rsidP="009A67F8">
      <w:pPr>
        <w:pStyle w:val="code"/>
        <w:tabs>
          <w:tab w:val="left" w:pos="2880"/>
        </w:tabs>
        <w:ind w:left="2880" w:hanging="2520"/>
        <w:rPr>
          <w:rFonts w:ascii="Times New Roman" w:hAnsi="Times New Roman"/>
        </w:rPr>
      </w:pPr>
      <w:r>
        <w:rPr>
          <w:rFonts w:cs="Courier New"/>
        </w:rPr>
        <w:t xml:space="preserve">-o </w:t>
      </w:r>
      <w:r>
        <w:rPr>
          <w:rFonts w:cs="Courier New"/>
          <w:i/>
        </w:rPr>
        <w:t>filename</w:t>
      </w:r>
      <w:r>
        <w:rPr>
          <w:rFonts w:cs="Courier New"/>
        </w:rPr>
        <w:tab/>
      </w:r>
      <w:r>
        <w:rPr>
          <w:rFonts w:ascii="Times New Roman" w:hAnsi="Times New Roman"/>
        </w:rPr>
        <w:t>Set the status monitor output properties file. See below.</w:t>
      </w:r>
    </w:p>
    <w:p w14:paraId="7E25E7FC" w14:textId="77777777" w:rsidR="009A67F8" w:rsidRDefault="009A67F8" w:rsidP="009A67F8">
      <w:pPr>
        <w:pStyle w:val="code"/>
        <w:tabs>
          <w:tab w:val="left" w:pos="2880"/>
        </w:tabs>
        <w:ind w:left="2880" w:hanging="2520"/>
        <w:rPr>
          <w:rFonts w:ascii="Times New Roman" w:hAnsi="Times New Roman"/>
        </w:rPr>
      </w:pPr>
      <w:r>
        <w:rPr>
          <w:rFonts w:cs="Courier New"/>
        </w:rPr>
        <w:t>-E DatabaseLoc</w:t>
      </w:r>
      <w:r>
        <w:rPr>
          <w:rFonts w:cs="Courier New"/>
        </w:rPr>
        <w:tab/>
      </w:r>
      <w:r>
        <w:rPr>
          <w:rFonts w:ascii="Times New Roman" w:hAnsi="Times New Roman"/>
        </w:rPr>
        <w:t xml:space="preserve">Specify an Explicit XML database location. This allows you to run a routing spec in a database </w:t>
      </w:r>
      <w:r>
        <w:rPr>
          <w:rFonts w:ascii="Times New Roman" w:hAnsi="Times New Roman"/>
          <w:i/>
        </w:rPr>
        <w:t>other</w:t>
      </w:r>
      <w:r>
        <w:rPr>
          <w:rFonts w:ascii="Times New Roman" w:hAnsi="Times New Roman"/>
        </w:rPr>
        <w:t xml:space="preserve"> than your editable or installed database.</w:t>
      </w:r>
    </w:p>
    <w:p w14:paraId="0F41A5D6" w14:textId="77777777" w:rsidR="009A67F8" w:rsidRDefault="009A67F8" w:rsidP="009A67F8">
      <w:pPr>
        <w:pStyle w:val="code"/>
        <w:tabs>
          <w:tab w:val="left" w:pos="2880"/>
        </w:tabs>
        <w:ind w:left="2880" w:hanging="2520"/>
        <w:rPr>
          <w:rFonts w:ascii="Times New Roman" w:hAnsi="Times New Roman"/>
        </w:rPr>
      </w:pPr>
      <w:r>
        <w:rPr>
          <w:rFonts w:cs="Courier New"/>
        </w:rPr>
        <w:t>-c</w:t>
      </w:r>
      <w:r>
        <w:rPr>
          <w:rFonts w:ascii="Times New Roman" w:hAnsi="Times New Roman"/>
        </w:rPr>
        <w:tab/>
        <w:t>Enable computations (e.g. USGS RDB File Rating).</w:t>
      </w:r>
    </w:p>
    <w:p w14:paraId="6483BCCF" w14:textId="018D5625" w:rsidR="009A67F8" w:rsidRDefault="009A67F8" w:rsidP="009A67F8">
      <w:pPr>
        <w:pStyle w:val="code"/>
        <w:tabs>
          <w:tab w:val="left" w:pos="2880"/>
        </w:tabs>
        <w:ind w:left="2880" w:hanging="2520"/>
        <w:rPr>
          <w:rFonts w:ascii="Times New Roman" w:hAnsi="Times New Roman"/>
        </w:rPr>
      </w:pPr>
      <w:r>
        <w:rPr>
          <w:rFonts w:cs="Courier New"/>
        </w:rPr>
        <w:t xml:space="preserve">-C </w:t>
      </w:r>
      <w:r>
        <w:rPr>
          <w:rFonts w:cs="Courier New"/>
          <w:i/>
        </w:rPr>
        <w:t>CompConfigFile</w:t>
      </w:r>
      <w:r>
        <w:rPr>
          <w:rFonts w:ascii="Times New Roman" w:hAnsi="Times New Roman"/>
          <w:i/>
        </w:rPr>
        <w:tab/>
      </w:r>
      <w:r>
        <w:rPr>
          <w:rFonts w:ascii="Times New Roman" w:hAnsi="Times New Roman"/>
        </w:rPr>
        <w:t>Specifies computation configuration file (default is $DECODES_INSTALL_DIR/computations.conf)</w:t>
      </w:r>
      <w:r w:rsidR="002D34D3">
        <w:rPr>
          <w:rFonts w:ascii="Times New Roman" w:hAnsi="Times New Roman"/>
        </w:rPr>
        <w:t>. This can also be set with the ‘compConfig’ Routing Spec Property.</w:t>
      </w:r>
    </w:p>
    <w:p w14:paraId="2CEF48A3" w14:textId="77777777" w:rsidR="009A67F8" w:rsidRDefault="009A67F8" w:rsidP="009A67F8">
      <w:pPr>
        <w:pStyle w:val="code"/>
        <w:tabs>
          <w:tab w:val="left" w:pos="2880"/>
        </w:tabs>
        <w:ind w:left="2880" w:hanging="2520"/>
        <w:rPr>
          <w:rFonts w:ascii="Times New Roman" w:hAnsi="Times New Roman"/>
        </w:rPr>
      </w:pPr>
      <w:r>
        <w:rPr>
          <w:rFonts w:cs="Courier New"/>
        </w:rPr>
        <w:t xml:space="preserve">-k </w:t>
      </w:r>
      <w:r>
        <w:rPr>
          <w:rFonts w:cs="Courier New"/>
          <w:i/>
        </w:rPr>
        <w:t>lockFile</w:t>
      </w:r>
      <w:r>
        <w:rPr>
          <w:rFonts w:ascii="Times New Roman" w:hAnsi="Times New Roman"/>
        </w:rPr>
        <w:tab/>
        <w:t>Use specified lock file to ensure only one instance runs and to provide a mechanism to kill the routing spec (by removing the lock file).</w:t>
      </w:r>
    </w:p>
    <w:p w14:paraId="72C25D38" w14:textId="77777777" w:rsidR="009A67F8" w:rsidRDefault="009A67F8" w:rsidP="009A67F8">
      <w:pPr>
        <w:pStyle w:val="code"/>
        <w:tabs>
          <w:tab w:val="left" w:pos="2880"/>
        </w:tabs>
        <w:ind w:left="2880" w:hanging="2520"/>
        <w:rPr>
          <w:rFonts w:ascii="Times New Roman" w:hAnsi="Times New Roman"/>
        </w:rPr>
      </w:pPr>
      <w:r>
        <w:rPr>
          <w:rFonts w:cs="Courier New"/>
        </w:rPr>
        <w:lastRenderedPageBreak/>
        <w:t xml:space="preserve">-p </w:t>
      </w:r>
      <w:r>
        <w:rPr>
          <w:rFonts w:cs="Courier New"/>
          <w:i/>
        </w:rPr>
        <w:t>name=value</w:t>
      </w:r>
      <w:r>
        <w:rPr>
          <w:rFonts w:ascii="Times New Roman" w:hAnsi="Times New Roman"/>
        </w:rPr>
        <w:tab/>
        <w:t>Adds (or overrides) a routing-spec property.</w:t>
      </w:r>
    </w:p>
    <w:p w14:paraId="257F1C8A" w14:textId="77777777" w:rsidR="009A67F8" w:rsidRDefault="009A67F8" w:rsidP="009A67F8">
      <w:pPr>
        <w:pStyle w:val="code"/>
        <w:tabs>
          <w:tab w:val="left" w:pos="2880"/>
        </w:tabs>
        <w:ind w:left="2880" w:hanging="2520"/>
        <w:rPr>
          <w:rFonts w:ascii="Times New Roman" w:hAnsi="Times New Roman"/>
          <w:i/>
        </w:rPr>
      </w:pPr>
      <w:r>
        <w:rPr>
          <w:rFonts w:cs="Courier New"/>
        </w:rPr>
        <w:t xml:space="preserve">-L </w:t>
      </w:r>
      <w:r>
        <w:rPr>
          <w:rFonts w:cs="Courier New"/>
          <w:i/>
        </w:rPr>
        <w:t>connectSpec</w:t>
      </w:r>
      <w:r>
        <w:rPr>
          <w:rFonts w:ascii="Times New Roman" w:hAnsi="Times New Roman"/>
        </w:rPr>
        <w:tab/>
        <w:t xml:space="preserve">Specify LRGS data source on command line, overriding data source specified in database routing spec definition. The ‘connectSpec’ is in the form </w:t>
      </w:r>
      <w:r>
        <w:rPr>
          <w:rFonts w:ascii="Times New Roman" w:hAnsi="Times New Roman"/>
          <w:i/>
        </w:rPr>
        <w:t>host:port:user[:password]</w:t>
      </w:r>
    </w:p>
    <w:p w14:paraId="1876A2E4" w14:textId="77777777" w:rsidR="009A67F8" w:rsidRDefault="009A67F8" w:rsidP="009A67F8">
      <w:pPr>
        <w:pStyle w:val="code"/>
        <w:tabs>
          <w:tab w:val="left" w:pos="2160"/>
        </w:tabs>
        <w:rPr>
          <w:rFonts w:ascii="Times New Roman" w:hAnsi="Times New Roman"/>
        </w:rPr>
      </w:pPr>
    </w:p>
    <w:p w14:paraId="1A53C69E" w14:textId="77777777" w:rsidR="009A67F8" w:rsidRDefault="009A67F8" w:rsidP="009A67F8">
      <w:pPr>
        <w:rPr>
          <w:b/>
          <w:bCs/>
        </w:rPr>
      </w:pPr>
      <w:r>
        <w:rPr>
          <w:b/>
          <w:bCs/>
        </w:rPr>
        <w:t>Description:</w:t>
      </w:r>
    </w:p>
    <w:p w14:paraId="1AF7614F" w14:textId="77777777" w:rsidR="009A67F8" w:rsidRDefault="009A67F8" w:rsidP="009A67F8">
      <w:r>
        <w:t>This script starts a Java Virtual Machine running the specified routing spec. All of the parameters that control the action of the routing spec are specified in the database or the DECODES properties file. Hence there are no options to this command.</w:t>
      </w:r>
    </w:p>
    <w:p w14:paraId="4F86C858" w14:textId="77777777" w:rsidR="009A67F8" w:rsidRDefault="009A67F8" w:rsidP="009A67F8">
      <w:pPr>
        <w:rPr>
          <w:b/>
          <w:bCs/>
        </w:rPr>
      </w:pPr>
      <w:r>
        <w:rPr>
          <w:b/>
          <w:bCs/>
        </w:rPr>
        <w:t>Examples:</w:t>
      </w:r>
    </w:p>
    <w:p w14:paraId="00C0C55E" w14:textId="77777777" w:rsidR="009A67F8" w:rsidRDefault="009A67F8" w:rsidP="009A67F8">
      <w:pPr>
        <w:pStyle w:val="code"/>
        <w:tabs>
          <w:tab w:val="left" w:pos="4320"/>
        </w:tabs>
        <w:ind w:left="4320" w:hanging="3888"/>
        <w:rPr>
          <w:rFonts w:ascii="Times New Roman" w:hAnsi="Times New Roman"/>
          <w:i/>
        </w:rPr>
      </w:pPr>
      <w:r>
        <w:t>rs Atlanta-lrgs-input</w:t>
      </w:r>
      <w:r>
        <w:tab/>
      </w:r>
      <w:r>
        <w:rPr>
          <w:rFonts w:ascii="Times New Roman" w:hAnsi="Times New Roman"/>
          <w:i/>
        </w:rPr>
        <w:t>Execute routing spec “Atlanta-lrgs-input” from the installed database.</w:t>
      </w:r>
    </w:p>
    <w:p w14:paraId="7E60621D" w14:textId="77777777" w:rsidR="009A67F8" w:rsidRDefault="009A67F8" w:rsidP="009A67F8">
      <w:pPr>
        <w:pStyle w:val="code"/>
        <w:tabs>
          <w:tab w:val="left" w:pos="4320"/>
        </w:tabs>
        <w:ind w:left="4320" w:hanging="3888"/>
        <w:rPr>
          <w:rFonts w:ascii="Times New Roman" w:hAnsi="Times New Roman"/>
        </w:rPr>
      </w:pPr>
    </w:p>
    <w:p w14:paraId="52A0F0DD" w14:textId="77777777" w:rsidR="009A67F8" w:rsidRDefault="009A67F8" w:rsidP="009A67F8">
      <w:pPr>
        <w:pStyle w:val="code"/>
        <w:tabs>
          <w:tab w:val="left" w:pos="4320"/>
        </w:tabs>
        <w:ind w:left="4320" w:hanging="3888"/>
        <w:rPr>
          <w:rFonts w:ascii="Times New Roman" w:hAnsi="Times New Roman"/>
          <w:i/>
        </w:rPr>
      </w:pPr>
      <w:r>
        <w:rPr>
          <w:rFonts w:cs="Courier New"/>
        </w:rPr>
        <w:t>rs -e test</w:t>
      </w:r>
      <w:r>
        <w:rPr>
          <w:rFonts w:cs="Courier New"/>
        </w:rPr>
        <w:tab/>
      </w:r>
      <w:r>
        <w:rPr>
          <w:rFonts w:ascii="Times New Roman" w:hAnsi="Times New Roman"/>
          <w:i/>
        </w:rPr>
        <w:t>Execute routing spec “test” from the editable database.</w:t>
      </w:r>
    </w:p>
    <w:p w14:paraId="03453D1C" w14:textId="77777777" w:rsidR="009A67F8" w:rsidRDefault="009A67F8" w:rsidP="009A67F8">
      <w:pPr>
        <w:pStyle w:val="code"/>
        <w:tabs>
          <w:tab w:val="left" w:pos="4320"/>
        </w:tabs>
        <w:ind w:left="4320" w:hanging="3888"/>
        <w:rPr>
          <w:rFonts w:ascii="Times New Roman" w:hAnsi="Times New Roman"/>
          <w:i/>
        </w:rPr>
      </w:pPr>
    </w:p>
    <w:p w14:paraId="12460117" w14:textId="77777777" w:rsidR="009A67F8" w:rsidRDefault="009A67F8" w:rsidP="009A67F8">
      <w:pPr>
        <w:pStyle w:val="code"/>
        <w:tabs>
          <w:tab w:val="left" w:pos="4320"/>
        </w:tabs>
        <w:ind w:left="4320" w:hanging="3888"/>
        <w:rPr>
          <w:rFonts w:ascii="Times New Roman" w:hAnsi="Times New Roman"/>
          <w:i/>
        </w:rPr>
      </w:pPr>
      <w:r>
        <w:rPr>
          <w:rFonts w:cs="Courier New"/>
        </w:rPr>
        <w:t>rs -e -s ST test</w:t>
      </w:r>
      <w:r>
        <w:rPr>
          <w:rFonts w:cs="Courier New"/>
        </w:rPr>
        <w:tab/>
      </w:r>
      <w:r>
        <w:rPr>
          <w:rFonts w:ascii="Times New Roman" w:hAnsi="Times New Roman"/>
          <w:i/>
        </w:rPr>
        <w:t>Execute routing spec “test” from the editable database, but only process messages for ST (self-timed) scripts.</w:t>
      </w:r>
    </w:p>
    <w:p w14:paraId="22A47F64" w14:textId="77777777" w:rsidR="009A67F8" w:rsidRDefault="009A67F8" w:rsidP="009A67F8">
      <w:pPr>
        <w:pStyle w:val="code"/>
        <w:tabs>
          <w:tab w:val="left" w:pos="3240"/>
        </w:tabs>
      </w:pPr>
    </w:p>
    <w:p w14:paraId="1BB7D401" w14:textId="77777777" w:rsidR="009A67F8" w:rsidRDefault="009A67F8" w:rsidP="009A67F8">
      <w:r>
        <w:t>Each routing spec writes trouble-shooting information to a separate log file. The file has the name of the routing spec with a “.log” extension. These files will be placed in the directory specified by the ‘RoutingStatusDir’ value in decodes.properties. If none is defined, the default of $DECODES_INSTALL_DIR/routstat will be used.</w:t>
      </w:r>
    </w:p>
    <w:p w14:paraId="764CF870" w14:textId="77777777" w:rsidR="009A67F8" w:rsidRDefault="009A67F8" w:rsidP="009A67F8">
      <w:r>
        <w:t>Thus look for the log file for routing spec ‘test’ in the file:</w:t>
      </w:r>
    </w:p>
    <w:p w14:paraId="01E3C4DF" w14:textId="77777777" w:rsidR="009A67F8" w:rsidRDefault="009A67F8" w:rsidP="009A67F8">
      <w:pPr>
        <w:ind w:firstLine="720"/>
      </w:pPr>
      <w:r>
        <w:t>$DECODES_INSTALL_DIR/routstat/test.log.</w:t>
      </w:r>
    </w:p>
    <w:p w14:paraId="351EACE1" w14:textId="0075983D" w:rsidR="009A67F8" w:rsidRDefault="002947A2" w:rsidP="008138BD">
      <w:pPr>
        <w:pStyle w:val="Heading2"/>
      </w:pPr>
      <w:bookmarkStart w:id="63" w:name="_toc2019"/>
      <w:bookmarkStart w:id="64" w:name="_toc2021"/>
      <w:bookmarkStart w:id="65" w:name="_toc2023"/>
      <w:bookmarkStart w:id="66" w:name="_Toc233104970"/>
      <w:bookmarkEnd w:id="63"/>
      <w:bookmarkEnd w:id="64"/>
      <w:bookmarkEnd w:id="65"/>
      <w:r>
        <w:t xml:space="preserve"> </w:t>
      </w:r>
      <w:bookmarkStart w:id="67" w:name="_Toc64562180"/>
      <w:r w:rsidR="009A67F8">
        <w:t>Overriding Time Range from the Command Line</w:t>
      </w:r>
      <w:bookmarkEnd w:id="66"/>
      <w:bookmarkEnd w:id="67"/>
    </w:p>
    <w:p w14:paraId="74DAF5E6" w14:textId="77777777" w:rsidR="009A67F8" w:rsidRDefault="009A67F8" w:rsidP="009A67F8">
      <w:r>
        <w:t>The -S and -U arguments (note, must be capital letters) can be used to override the time range specified in the database. For example, the following runs ‘myspec’ but the since time is replaced by “now - 1 day”:</w:t>
      </w:r>
    </w:p>
    <w:p w14:paraId="0F18614F" w14:textId="77777777" w:rsidR="009A67F8" w:rsidRDefault="009A67F8" w:rsidP="009A67F8">
      <w:pPr>
        <w:pStyle w:val="code"/>
        <w:rPr>
          <w:rFonts w:cs="Courier New"/>
        </w:rPr>
      </w:pPr>
      <w:r>
        <w:t xml:space="preserve">rs -e -S </w:t>
      </w:r>
      <w:r>
        <w:rPr>
          <w:rFonts w:cs="Courier New"/>
        </w:rPr>
        <w:t>'</w:t>
      </w:r>
      <w:r>
        <w:t>now - 1 day</w:t>
      </w:r>
      <w:r>
        <w:rPr>
          <w:rFonts w:cs="Courier New"/>
        </w:rPr>
        <w:t>' myspec</w:t>
      </w:r>
    </w:p>
    <w:p w14:paraId="3559C4C7" w14:textId="77777777" w:rsidR="009A67F8" w:rsidRDefault="009A67F8" w:rsidP="009A67F8">
      <w:pPr>
        <w:pStyle w:val="code"/>
        <w:rPr>
          <w:rFonts w:cs="Courier New"/>
        </w:rPr>
      </w:pPr>
    </w:p>
    <w:p w14:paraId="4FDEDF28" w14:textId="77777777" w:rsidR="009A67F8" w:rsidRDefault="009A67F8" w:rsidP="009A67F8">
      <w:r>
        <w:t xml:space="preserve">Note that the string must be enclosed in single quotes so that it is passed as a single argument. Also note that it must be separated from the -S by at least one space. </w:t>
      </w:r>
    </w:p>
    <w:p w14:paraId="3423EBB5" w14:textId="77777777" w:rsidR="009A67F8" w:rsidRDefault="009A67F8" w:rsidP="008138BD">
      <w:pPr>
        <w:pStyle w:val="Heading2"/>
      </w:pPr>
      <w:bookmarkStart w:id="68" w:name="_toc2028"/>
      <w:bookmarkStart w:id="69" w:name="_Toc233104971"/>
      <w:bookmarkStart w:id="70" w:name="_Toc64562181"/>
      <w:bookmarkEnd w:id="68"/>
      <w:r>
        <w:t>Status Output File</w:t>
      </w:r>
      <w:bookmarkEnd w:id="69"/>
      <w:bookmarkEnd w:id="70"/>
    </w:p>
    <w:p w14:paraId="611640FD" w14:textId="77777777" w:rsidR="009A67F8" w:rsidRDefault="009A67F8" w:rsidP="009A67F8">
      <w:r>
        <w:t>The routing spec will write its status periodically to a file. This allows you to check on the status of the specs running in the background.</w:t>
      </w:r>
    </w:p>
    <w:p w14:paraId="2DC819A1" w14:textId="528F3BEC" w:rsidR="009A67F8" w:rsidRDefault="009A67F8" w:rsidP="009A67F8">
      <w:r>
        <w:t>By default, the output file will be called “</w:t>
      </w:r>
      <w:r>
        <w:rPr>
          <w:i/>
        </w:rPr>
        <w:t>name</w:t>
      </w:r>
      <w:r>
        <w:t xml:space="preserve">.status”, where </w:t>
      </w:r>
      <w:r>
        <w:rPr>
          <w:i/>
        </w:rPr>
        <w:t>name</w:t>
      </w:r>
      <w:r>
        <w:t xml:space="preserve"> is the name of the routing spec. The file will be placed in the directory specified in the decodes.properties file. (Refer back to </w:t>
      </w:r>
      <w:r>
        <w:fldChar w:fldCharType="begin"/>
      </w:r>
      <w:r>
        <w:instrText xml:space="preserve"> REF _Ref22111879 \h </w:instrText>
      </w:r>
      <w:r>
        <w:fldChar w:fldCharType="separate"/>
      </w:r>
      <w:r w:rsidR="002E004A">
        <w:rPr>
          <w:b/>
          <w:bCs/>
        </w:rPr>
        <w:t>Error! Reference source not found.</w:t>
      </w:r>
      <w:r>
        <w:fldChar w:fldCharType="end"/>
      </w:r>
      <w:r>
        <w:t>).</w:t>
      </w:r>
    </w:p>
    <w:p w14:paraId="708C08A8" w14:textId="77777777" w:rsidR="009A67F8" w:rsidRDefault="009A67F8" w:rsidP="009A67F8">
      <w:r>
        <w:t>You can specify a particular file with the –o command line argument. For example, to have the status written to “/tmp/mystat.status”, use the following command line argument:</w:t>
      </w:r>
    </w:p>
    <w:p w14:paraId="473506B3" w14:textId="77777777" w:rsidR="009A67F8" w:rsidRDefault="009A67F8" w:rsidP="009A67F8">
      <w:pPr>
        <w:pStyle w:val="code"/>
      </w:pPr>
      <w:r>
        <w:lastRenderedPageBreak/>
        <w:t>rs –o /tmp/mystat.status   … (other args here) …</w:t>
      </w:r>
    </w:p>
    <w:p w14:paraId="584EC9A2" w14:textId="77777777" w:rsidR="009A67F8" w:rsidRDefault="009A67F8" w:rsidP="009A67F8">
      <w:pPr>
        <w:pStyle w:val="code"/>
      </w:pPr>
    </w:p>
    <w:p w14:paraId="619A2610" w14:textId="77777777" w:rsidR="009A67F8" w:rsidRDefault="009A67F8" w:rsidP="009A67F8">
      <w:r>
        <w:t>If you do not want the spec to write status, include the argument with a value of “-“. As follows:</w:t>
      </w:r>
    </w:p>
    <w:p w14:paraId="71B32853" w14:textId="77777777" w:rsidR="009A67F8" w:rsidRDefault="009A67F8" w:rsidP="009A67F8">
      <w:pPr>
        <w:pStyle w:val="code"/>
      </w:pPr>
      <w:r>
        <w:t>rs –o -   … (other args here) …</w:t>
      </w:r>
    </w:p>
    <w:p w14:paraId="011EE34E" w14:textId="77777777" w:rsidR="009A67F8" w:rsidRDefault="009A67F8" w:rsidP="009A67F8"/>
    <w:p w14:paraId="1902D139" w14:textId="77777777" w:rsidR="009A67F8" w:rsidRDefault="009A67F8" w:rsidP="008138BD">
      <w:pPr>
        <w:pStyle w:val="Heading2"/>
      </w:pPr>
      <w:bookmarkStart w:id="71" w:name="_toc2037"/>
      <w:bookmarkStart w:id="72" w:name="_Toc233104972"/>
      <w:bookmarkStart w:id="73" w:name="_Toc64562182"/>
      <w:bookmarkEnd w:id="71"/>
      <w:r>
        <w:t>Optional Lock File</w:t>
      </w:r>
      <w:bookmarkEnd w:id="72"/>
      <w:bookmarkEnd w:id="73"/>
    </w:p>
    <w:p w14:paraId="1C213FCB" w14:textId="77777777" w:rsidR="009A67F8" w:rsidRDefault="009A67F8" w:rsidP="009A67F8">
      <w:r>
        <w:t>The –k argument allows you to specify a lock file for this instance of the routing spec. Lock files do two things:</w:t>
      </w:r>
    </w:p>
    <w:p w14:paraId="429903AF" w14:textId="77777777" w:rsidR="009A67F8" w:rsidRDefault="009A67F8" w:rsidP="008048BA">
      <w:pPr>
        <w:pStyle w:val="ListBullet"/>
        <w:numPr>
          <w:ilvl w:val="0"/>
          <w:numId w:val="4"/>
        </w:numPr>
      </w:pPr>
      <w:r>
        <w:t>Ensure only one instance with a given lock file can run: If the lock is busy, the routing spec will fail to start.</w:t>
      </w:r>
    </w:p>
    <w:p w14:paraId="032F23DC" w14:textId="77777777" w:rsidR="009A67F8" w:rsidRDefault="009A67F8" w:rsidP="008048BA">
      <w:pPr>
        <w:pStyle w:val="ListEnd"/>
        <w:numPr>
          <w:ilvl w:val="0"/>
          <w:numId w:val="4"/>
        </w:numPr>
      </w:pPr>
      <w:r>
        <w:t>Provide an easy way to terminate a background routing spec: Simply delete the lock file.</w:t>
      </w:r>
    </w:p>
    <w:p w14:paraId="427F7175" w14:textId="77777777" w:rsidR="009A67F8" w:rsidRDefault="009A67F8" w:rsidP="009A67F8">
      <w:r>
        <w:t>While running, the process will ‘touch’ the lock file every 10 seconds. If the file was deleted, the process will terminate. So allow about 10 seconds after deleting a lock file before starting a new instance.</w:t>
      </w:r>
    </w:p>
    <w:p w14:paraId="47946DC5" w14:textId="77777777" w:rsidR="002947A2" w:rsidRDefault="009A67F8" w:rsidP="002947A2">
      <w:r>
        <w:t>A lock file is “busy” if it exists and has been touched within the last 20 seconds.</w:t>
      </w:r>
      <w:bookmarkStart w:id="74" w:name="_toc2043"/>
      <w:bookmarkStart w:id="75" w:name="_toc2060"/>
      <w:bookmarkStart w:id="76" w:name="_Ref128557049"/>
      <w:bookmarkStart w:id="77" w:name="_Toc233104974"/>
      <w:bookmarkEnd w:id="74"/>
      <w:bookmarkEnd w:id="75"/>
    </w:p>
    <w:p w14:paraId="47D68C4B" w14:textId="24440C57" w:rsidR="009A67F8" w:rsidRDefault="002947A2" w:rsidP="002947A2">
      <w:pPr>
        <w:pStyle w:val="Heading2"/>
      </w:pPr>
      <w:bookmarkStart w:id="78" w:name="_Toc64562183"/>
      <w:r>
        <w:t>E</w:t>
      </w:r>
      <w:r w:rsidR="009A67F8">
        <w:t>xpanding Environment Variables</w:t>
      </w:r>
      <w:bookmarkEnd w:id="76"/>
      <w:bookmarkEnd w:id="77"/>
      <w:bookmarkEnd w:id="78"/>
    </w:p>
    <w:p w14:paraId="0CD10466" w14:textId="77777777" w:rsidR="009A67F8" w:rsidRDefault="009A67F8" w:rsidP="009A67F8">
      <w:r>
        <w:t>Several of the properties listed in the following sections allow embedded environment variables. This is particularly true for file and directory names. The following table list the substitutions that are done:</w:t>
      </w:r>
    </w:p>
    <w:tbl>
      <w:tblPr>
        <w:tblW w:w="0" w:type="auto"/>
        <w:tblInd w:w="-20" w:type="dxa"/>
        <w:tblLayout w:type="fixed"/>
        <w:tblLook w:val="0000" w:firstRow="0" w:lastRow="0" w:firstColumn="0" w:lastColumn="0" w:noHBand="0" w:noVBand="0"/>
      </w:tblPr>
      <w:tblGrid>
        <w:gridCol w:w="3458"/>
        <w:gridCol w:w="5078"/>
      </w:tblGrid>
      <w:tr w:rsidR="009A67F8" w14:paraId="312989DF" w14:textId="77777777" w:rsidTr="008138BD">
        <w:tc>
          <w:tcPr>
            <w:tcW w:w="3458" w:type="dxa"/>
            <w:tcBorders>
              <w:top w:val="single" w:sz="4" w:space="0" w:color="000000"/>
              <w:left w:val="single" w:sz="4" w:space="0" w:color="000000"/>
              <w:bottom w:val="single" w:sz="4" w:space="0" w:color="000000"/>
            </w:tcBorders>
          </w:tcPr>
          <w:p w14:paraId="49A266CA" w14:textId="77777777" w:rsidR="009A67F8" w:rsidRDefault="009A67F8" w:rsidP="009A67F8">
            <w:pPr>
              <w:snapToGrid w:val="0"/>
              <w:jc w:val="center"/>
              <w:rPr>
                <w:b/>
                <w:i/>
              </w:rPr>
            </w:pPr>
            <w:r>
              <w:rPr>
                <w:b/>
                <w:i/>
              </w:rPr>
              <w:t>String</w:t>
            </w:r>
          </w:p>
        </w:tc>
        <w:tc>
          <w:tcPr>
            <w:tcW w:w="5078" w:type="dxa"/>
            <w:tcBorders>
              <w:top w:val="single" w:sz="4" w:space="0" w:color="000000"/>
              <w:left w:val="single" w:sz="4" w:space="0" w:color="000000"/>
              <w:bottom w:val="single" w:sz="4" w:space="0" w:color="000000"/>
              <w:right w:val="single" w:sz="4" w:space="0" w:color="000000"/>
            </w:tcBorders>
          </w:tcPr>
          <w:p w14:paraId="764E33E3" w14:textId="77777777" w:rsidR="009A67F8" w:rsidRDefault="009A67F8" w:rsidP="009A67F8">
            <w:pPr>
              <w:snapToGrid w:val="0"/>
              <w:rPr>
                <w:b/>
                <w:i/>
              </w:rPr>
            </w:pPr>
            <w:r>
              <w:rPr>
                <w:b/>
                <w:i/>
              </w:rPr>
              <w:t>Replaced with …</w:t>
            </w:r>
          </w:p>
        </w:tc>
      </w:tr>
      <w:tr w:rsidR="009A67F8" w14:paraId="022A72F8" w14:textId="77777777" w:rsidTr="008138BD">
        <w:tc>
          <w:tcPr>
            <w:tcW w:w="3458" w:type="dxa"/>
            <w:tcBorders>
              <w:top w:val="single" w:sz="4" w:space="0" w:color="000000"/>
              <w:left w:val="single" w:sz="4" w:space="0" w:color="000000"/>
              <w:bottom w:val="single" w:sz="4" w:space="0" w:color="000000"/>
            </w:tcBorders>
          </w:tcPr>
          <w:p w14:paraId="219AF3F9" w14:textId="77777777" w:rsidR="009A67F8" w:rsidRDefault="009A67F8" w:rsidP="009A67F8">
            <w:pPr>
              <w:snapToGrid w:val="0"/>
            </w:pPr>
            <w:r>
              <w:t>~</w:t>
            </w:r>
          </w:p>
        </w:tc>
        <w:tc>
          <w:tcPr>
            <w:tcW w:w="5078" w:type="dxa"/>
            <w:tcBorders>
              <w:top w:val="single" w:sz="4" w:space="0" w:color="000000"/>
              <w:left w:val="single" w:sz="4" w:space="0" w:color="000000"/>
              <w:bottom w:val="single" w:sz="4" w:space="0" w:color="000000"/>
              <w:right w:val="single" w:sz="4" w:space="0" w:color="000000"/>
            </w:tcBorders>
          </w:tcPr>
          <w:p w14:paraId="508E67A1" w14:textId="77777777" w:rsidR="009A67F8" w:rsidRDefault="009A67F8" w:rsidP="009A67F8">
            <w:pPr>
              <w:snapToGrid w:val="0"/>
            </w:pPr>
            <w:r>
              <w:t>Current user’s home directory.</w:t>
            </w:r>
          </w:p>
        </w:tc>
      </w:tr>
      <w:tr w:rsidR="009A67F8" w14:paraId="4CA7F226" w14:textId="77777777" w:rsidTr="008138BD">
        <w:tc>
          <w:tcPr>
            <w:tcW w:w="3458" w:type="dxa"/>
            <w:tcBorders>
              <w:top w:val="single" w:sz="4" w:space="0" w:color="000000"/>
              <w:left w:val="single" w:sz="4" w:space="0" w:color="000000"/>
              <w:bottom w:val="single" w:sz="4" w:space="0" w:color="000000"/>
            </w:tcBorders>
          </w:tcPr>
          <w:p w14:paraId="318941A7" w14:textId="77777777" w:rsidR="009A67F8" w:rsidRDefault="009A67F8" w:rsidP="009A67F8">
            <w:pPr>
              <w:snapToGrid w:val="0"/>
            </w:pPr>
            <w:r>
              <w:t>$HOME</w:t>
            </w:r>
          </w:p>
        </w:tc>
        <w:tc>
          <w:tcPr>
            <w:tcW w:w="5078" w:type="dxa"/>
            <w:tcBorders>
              <w:top w:val="single" w:sz="4" w:space="0" w:color="000000"/>
              <w:left w:val="single" w:sz="4" w:space="0" w:color="000000"/>
              <w:bottom w:val="single" w:sz="4" w:space="0" w:color="000000"/>
              <w:right w:val="single" w:sz="4" w:space="0" w:color="000000"/>
            </w:tcBorders>
          </w:tcPr>
          <w:p w14:paraId="79A867ED" w14:textId="77777777" w:rsidR="009A67F8" w:rsidRDefault="009A67F8" w:rsidP="009A67F8">
            <w:pPr>
              <w:snapToGrid w:val="0"/>
            </w:pPr>
            <w:r>
              <w:t>Current user’s home directory.</w:t>
            </w:r>
          </w:p>
        </w:tc>
      </w:tr>
      <w:tr w:rsidR="009A67F8" w14:paraId="4C7A61B3" w14:textId="77777777" w:rsidTr="008138BD">
        <w:tc>
          <w:tcPr>
            <w:tcW w:w="3458" w:type="dxa"/>
            <w:tcBorders>
              <w:top w:val="single" w:sz="4" w:space="0" w:color="000000"/>
              <w:left w:val="single" w:sz="4" w:space="0" w:color="000000"/>
              <w:bottom w:val="single" w:sz="4" w:space="0" w:color="000000"/>
            </w:tcBorders>
          </w:tcPr>
          <w:p w14:paraId="620169CE" w14:textId="77777777" w:rsidR="009A67F8" w:rsidRDefault="009A67F8" w:rsidP="009A67F8">
            <w:pPr>
              <w:snapToGrid w:val="0"/>
            </w:pPr>
            <w:r>
              <w:t>$DATE</w:t>
            </w:r>
          </w:p>
        </w:tc>
        <w:tc>
          <w:tcPr>
            <w:tcW w:w="5078" w:type="dxa"/>
            <w:tcBorders>
              <w:top w:val="single" w:sz="4" w:space="0" w:color="000000"/>
              <w:left w:val="single" w:sz="4" w:space="0" w:color="000000"/>
              <w:bottom w:val="single" w:sz="4" w:space="0" w:color="000000"/>
              <w:right w:val="single" w:sz="4" w:space="0" w:color="000000"/>
            </w:tcBorders>
          </w:tcPr>
          <w:p w14:paraId="6B44E10B" w14:textId="77777777" w:rsidR="009A67F8" w:rsidRDefault="009A67F8" w:rsidP="009A67F8">
            <w:pPr>
              <w:snapToGrid w:val="0"/>
            </w:pPr>
            <w:r>
              <w:t>Current Date/Time in default format.</w:t>
            </w:r>
          </w:p>
        </w:tc>
      </w:tr>
      <w:tr w:rsidR="009A67F8" w14:paraId="456A296E" w14:textId="77777777" w:rsidTr="008138BD">
        <w:tc>
          <w:tcPr>
            <w:tcW w:w="3458" w:type="dxa"/>
            <w:tcBorders>
              <w:top w:val="single" w:sz="4" w:space="0" w:color="000000"/>
              <w:left w:val="single" w:sz="4" w:space="0" w:color="000000"/>
              <w:bottom w:val="single" w:sz="4" w:space="0" w:color="000000"/>
            </w:tcBorders>
          </w:tcPr>
          <w:p w14:paraId="0E02EFDD" w14:textId="77777777" w:rsidR="009A67F8" w:rsidRDefault="009A67F8" w:rsidP="009A67F8">
            <w:pPr>
              <w:snapToGrid w:val="0"/>
            </w:pPr>
            <w:r>
              <w:t>$DATE(</w:t>
            </w:r>
            <w:r>
              <w:rPr>
                <w:i/>
              </w:rPr>
              <w:t>format</w:t>
            </w:r>
            <w:r>
              <w:t>)</w:t>
            </w:r>
          </w:p>
        </w:tc>
        <w:tc>
          <w:tcPr>
            <w:tcW w:w="5078" w:type="dxa"/>
            <w:tcBorders>
              <w:top w:val="single" w:sz="4" w:space="0" w:color="000000"/>
              <w:left w:val="single" w:sz="4" w:space="0" w:color="000000"/>
              <w:bottom w:val="single" w:sz="4" w:space="0" w:color="000000"/>
              <w:right w:val="single" w:sz="4" w:space="0" w:color="000000"/>
            </w:tcBorders>
          </w:tcPr>
          <w:p w14:paraId="21B8B0FA" w14:textId="77777777" w:rsidR="009A67F8" w:rsidRDefault="009A67F8" w:rsidP="009A67F8">
            <w:pPr>
              <w:snapToGrid w:val="0"/>
            </w:pPr>
            <w:r>
              <w:t>Current Date/Time in user specified format (see below).</w:t>
            </w:r>
          </w:p>
        </w:tc>
      </w:tr>
      <w:tr w:rsidR="009A67F8" w14:paraId="6CA6680A" w14:textId="77777777" w:rsidTr="008138BD">
        <w:tc>
          <w:tcPr>
            <w:tcW w:w="3458" w:type="dxa"/>
            <w:tcBorders>
              <w:top w:val="single" w:sz="4" w:space="0" w:color="000000"/>
              <w:left w:val="single" w:sz="4" w:space="0" w:color="000000"/>
              <w:bottom w:val="single" w:sz="4" w:space="0" w:color="000000"/>
            </w:tcBorders>
          </w:tcPr>
          <w:p w14:paraId="124F3482" w14:textId="61829D99" w:rsidR="009A67F8" w:rsidRDefault="009A67F8" w:rsidP="009A67F8">
            <w:pPr>
              <w:snapToGrid w:val="0"/>
            </w:pPr>
            <w:r>
              <w:t>$DECODES_INSTALL_DIR</w:t>
            </w:r>
          </w:p>
          <w:p w14:paraId="039E0DC3" w14:textId="77777777" w:rsidR="008138BD" w:rsidRDefault="008138BD" w:rsidP="009A67F8">
            <w:pPr>
              <w:snapToGrid w:val="0"/>
            </w:pPr>
            <w:r>
              <w:t>-- or --</w:t>
            </w:r>
          </w:p>
          <w:p w14:paraId="14C44D29" w14:textId="37089689" w:rsidR="008138BD" w:rsidRDefault="008138BD" w:rsidP="009A67F8">
            <w:pPr>
              <w:snapToGrid w:val="0"/>
            </w:pPr>
            <w:r>
              <w:t>$DCSTOOL_HOME</w:t>
            </w:r>
          </w:p>
        </w:tc>
        <w:tc>
          <w:tcPr>
            <w:tcW w:w="5078" w:type="dxa"/>
            <w:tcBorders>
              <w:top w:val="single" w:sz="4" w:space="0" w:color="000000"/>
              <w:left w:val="single" w:sz="4" w:space="0" w:color="000000"/>
              <w:bottom w:val="single" w:sz="4" w:space="0" w:color="000000"/>
              <w:right w:val="single" w:sz="4" w:space="0" w:color="000000"/>
            </w:tcBorders>
          </w:tcPr>
          <w:p w14:paraId="49D0DC76" w14:textId="203AFED7" w:rsidR="008138BD" w:rsidRDefault="009A67F8" w:rsidP="009A67F8">
            <w:pPr>
              <w:snapToGrid w:val="0"/>
            </w:pPr>
            <w:r>
              <w:t>The location where DECODES was installed.</w:t>
            </w:r>
          </w:p>
        </w:tc>
      </w:tr>
      <w:tr w:rsidR="008138BD" w14:paraId="5F6C97D8" w14:textId="77777777" w:rsidTr="008138BD">
        <w:tc>
          <w:tcPr>
            <w:tcW w:w="3458" w:type="dxa"/>
            <w:tcBorders>
              <w:top w:val="single" w:sz="4" w:space="0" w:color="000000"/>
              <w:left w:val="single" w:sz="4" w:space="0" w:color="000000"/>
              <w:bottom w:val="single" w:sz="4" w:space="0" w:color="000000"/>
            </w:tcBorders>
          </w:tcPr>
          <w:p w14:paraId="3FA8B6A5" w14:textId="640A2357" w:rsidR="008138BD" w:rsidRDefault="008138BD" w:rsidP="009A67F8">
            <w:pPr>
              <w:snapToGrid w:val="0"/>
            </w:pPr>
            <w:r>
              <w:t>$DCSTOOL_USERDIR</w:t>
            </w:r>
          </w:p>
        </w:tc>
        <w:tc>
          <w:tcPr>
            <w:tcW w:w="5078" w:type="dxa"/>
            <w:tcBorders>
              <w:top w:val="single" w:sz="4" w:space="0" w:color="000000"/>
              <w:left w:val="single" w:sz="4" w:space="0" w:color="000000"/>
              <w:bottom w:val="single" w:sz="4" w:space="0" w:color="000000"/>
              <w:right w:val="single" w:sz="4" w:space="0" w:color="000000"/>
            </w:tcBorders>
          </w:tcPr>
          <w:p w14:paraId="4673B17B" w14:textId="5E29C41A" w:rsidR="008138BD" w:rsidRDefault="008138BD" w:rsidP="009A67F8">
            <w:pPr>
              <w:snapToGrid w:val="0"/>
            </w:pPr>
            <w:r>
              <w:t>For multi-user installations, this is the location of the user’s specific configuration.</w:t>
            </w:r>
          </w:p>
        </w:tc>
      </w:tr>
      <w:tr w:rsidR="009A67F8" w14:paraId="006BD8BE" w14:textId="77777777" w:rsidTr="008138BD">
        <w:tc>
          <w:tcPr>
            <w:tcW w:w="3458" w:type="dxa"/>
            <w:tcBorders>
              <w:top w:val="single" w:sz="4" w:space="0" w:color="000000"/>
              <w:left w:val="single" w:sz="4" w:space="0" w:color="000000"/>
              <w:bottom w:val="single" w:sz="4" w:space="0" w:color="000000"/>
            </w:tcBorders>
          </w:tcPr>
          <w:p w14:paraId="46F24B48" w14:textId="77777777" w:rsidR="009A67F8" w:rsidRDefault="009A67F8" w:rsidP="009A67F8">
            <w:pPr>
              <w:snapToGrid w:val="0"/>
            </w:pPr>
            <w:r>
              <w:t>$user.dir</w:t>
            </w:r>
          </w:p>
        </w:tc>
        <w:tc>
          <w:tcPr>
            <w:tcW w:w="5078" w:type="dxa"/>
            <w:tcBorders>
              <w:top w:val="single" w:sz="4" w:space="0" w:color="000000"/>
              <w:left w:val="single" w:sz="4" w:space="0" w:color="000000"/>
              <w:bottom w:val="single" w:sz="4" w:space="0" w:color="000000"/>
              <w:right w:val="single" w:sz="4" w:space="0" w:color="000000"/>
            </w:tcBorders>
          </w:tcPr>
          <w:p w14:paraId="583EE88A" w14:textId="77777777" w:rsidR="009A67F8" w:rsidRDefault="009A67F8" w:rsidP="009A67F8">
            <w:pPr>
              <w:snapToGrid w:val="0"/>
            </w:pPr>
            <w:r>
              <w:t>The current working directory.</w:t>
            </w:r>
          </w:p>
        </w:tc>
      </w:tr>
    </w:tbl>
    <w:p w14:paraId="4466A5FF" w14:textId="77777777" w:rsidR="009A67F8" w:rsidRDefault="009A67F8" w:rsidP="009A67F8"/>
    <w:p w14:paraId="30FB1196" w14:textId="77777777" w:rsidR="009A67F8" w:rsidRDefault="009A67F8" w:rsidP="009A67F8">
      <w:r>
        <w:t>The Date/Time format is specified with a string passed to the Java “SimpleDateFormat” class. See Sun’s documentation at the following URL for a description of format options.</w:t>
      </w:r>
    </w:p>
    <w:p w14:paraId="33C7A680" w14:textId="619A1D0D" w:rsidR="009A67F8" w:rsidRDefault="009A67F8" w:rsidP="002947A2">
      <w:pPr>
        <w:ind w:firstLine="720"/>
      </w:pPr>
      <w:r>
        <w:t>http://java.sun.com/j2se/1.5.0/docs/api/java/text/SimpleDateFormat.html</w:t>
      </w:r>
    </w:p>
    <w:p w14:paraId="1C730DD8" w14:textId="77777777" w:rsidR="009A67F8" w:rsidRDefault="009A67F8" w:rsidP="009A67F8">
      <w:pPr>
        <w:pStyle w:val="Heading1"/>
      </w:pPr>
      <w:bookmarkStart w:id="79" w:name="_Toc64562184"/>
      <w:r>
        <w:lastRenderedPageBreak/>
        <w:t>Output Formatters</w:t>
      </w:r>
      <w:bookmarkEnd w:id="79"/>
    </w:p>
    <w:p w14:paraId="1E6F476C" w14:textId="63828C67" w:rsidR="002947A2" w:rsidRDefault="002947A2" w:rsidP="009A67F8">
      <w:r>
        <w:t>DECODES supports an ever expanding list of output formats. The list available to you is controlled by the “Output Format” Enumeration in the Reference List Editor. Type “rledit” at the command line. Then on the Enumerations tab select “Output Format”.</w:t>
      </w:r>
    </w:p>
    <w:p w14:paraId="6F0DD23A" w14:textId="77777777" w:rsidR="002947A2" w:rsidRDefault="002947A2" w:rsidP="009A67F8"/>
    <w:p w14:paraId="04B65FB6" w14:textId="019FE0D9" w:rsidR="002947A2" w:rsidRDefault="002947A2" w:rsidP="009A67F8">
      <w:r>
        <w:rPr>
          <w:noProof/>
        </w:rPr>
        <w:drawing>
          <wp:inline distT="0" distB="0" distL="0" distR="0" wp14:anchorId="423E855A" wp14:editId="74CD4368">
            <wp:extent cx="5938520" cy="3524250"/>
            <wp:effectExtent l="0" t="0" r="5080" b="6350"/>
            <wp:docPr id="6" name="Picture 6" descr="Macintosh HD:Users:mmaloney:Desktop:Screen Shot 2014-04-15 at 12.28.0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mmaloney:Desktop:Screen Shot 2014-04-15 at 12.28.00 PM.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38520" cy="3524250"/>
                    </a:xfrm>
                    <a:prstGeom prst="rect">
                      <a:avLst/>
                    </a:prstGeom>
                    <a:noFill/>
                    <a:ln>
                      <a:noFill/>
                    </a:ln>
                  </pic:spPr>
                </pic:pic>
              </a:graphicData>
            </a:graphic>
          </wp:inline>
        </w:drawing>
      </w:r>
    </w:p>
    <w:p w14:paraId="21D38852" w14:textId="5A2F381A" w:rsidR="002947A2" w:rsidRDefault="002947A2" w:rsidP="002947A2">
      <w:pPr>
        <w:pStyle w:val="Caption"/>
      </w:pPr>
      <w:r>
        <w:t xml:space="preserve">Figure </w:t>
      </w:r>
      <w:fldSimple w:instr=" SEQ Figure \* ARABIC ">
        <w:r w:rsidR="002E004A">
          <w:rPr>
            <w:noProof/>
          </w:rPr>
          <w:t>11</w:t>
        </w:r>
      </w:fldSimple>
      <w:r>
        <w:t>: Reference List Editor - Output Formatter List.</w:t>
      </w:r>
    </w:p>
    <w:p w14:paraId="2251299B" w14:textId="77777777" w:rsidR="002947A2" w:rsidRDefault="002947A2" w:rsidP="009A67F8"/>
    <w:p w14:paraId="25026313" w14:textId="77777777" w:rsidR="002947A2" w:rsidRDefault="002947A2">
      <w:pPr>
        <w:spacing w:after="0"/>
        <w:rPr>
          <w:rFonts w:eastAsiaTheme="majorEastAsia" w:cstheme="majorBidi"/>
          <w:b/>
          <w:bCs/>
          <w:sz w:val="36"/>
          <w:szCs w:val="36"/>
        </w:rPr>
      </w:pPr>
      <w:bookmarkStart w:id="80" w:name="_toc2763"/>
      <w:bookmarkStart w:id="81" w:name="_Toc233104992"/>
      <w:bookmarkEnd w:id="80"/>
      <w:r>
        <w:br w:type="page"/>
      </w:r>
    </w:p>
    <w:p w14:paraId="5249208C" w14:textId="5EC0C996" w:rsidR="009A67F8" w:rsidRDefault="009A67F8" w:rsidP="006572BF">
      <w:pPr>
        <w:pStyle w:val="Heading2"/>
      </w:pPr>
      <w:bookmarkStart w:id="82" w:name="_Toc64562185"/>
      <w:r>
        <w:lastRenderedPageBreak/>
        <w:t>SHEF Output Format</w:t>
      </w:r>
      <w:bookmarkEnd w:id="81"/>
      <w:bookmarkEnd w:id="82"/>
    </w:p>
    <w:p w14:paraId="5A72893A" w14:textId="2CD217C1" w:rsidR="009A67F8" w:rsidRDefault="009A67F8" w:rsidP="009A67F8">
      <w:r>
        <w:t>The SHEF Output Formatter can produce eit</w:t>
      </w:r>
      <w:r w:rsidR="002947A2">
        <w:t>her the “.A” or “.E” type lines. Examples are shown in the figures below.</w:t>
      </w:r>
    </w:p>
    <w:p w14:paraId="77076543" w14:textId="501B6710" w:rsidR="009A67F8" w:rsidRDefault="009A67F8" w:rsidP="00A067A8">
      <w:pPr>
        <w:pStyle w:val="ListBullet"/>
        <w:numPr>
          <w:ilvl w:val="0"/>
          <w:numId w:val="2"/>
        </w:numPr>
      </w:pPr>
      <w:r>
        <w:t>.E is normally used for regular interval data, such as is found in self-timed DCP messages.</w:t>
      </w:r>
    </w:p>
    <w:p w14:paraId="71C4AA75" w14:textId="209F4CEB" w:rsidR="009A67F8" w:rsidRDefault="009A67F8" w:rsidP="009A67F8">
      <w:pPr>
        <w:pStyle w:val="ListEnd"/>
      </w:pPr>
      <w:r>
        <w:t>.A is normally used for irregular interval data, such as is found in random DCP messages.</w:t>
      </w:r>
    </w:p>
    <w:p w14:paraId="20CC32BB" w14:textId="77777777" w:rsidR="009A67F8" w:rsidRDefault="009A67F8" w:rsidP="009A67F8">
      <w:r>
        <w:t>The SHEF Formatter honors the following routing-spec properties:</w:t>
      </w:r>
    </w:p>
    <w:tbl>
      <w:tblPr>
        <w:tblW w:w="0" w:type="auto"/>
        <w:tblInd w:w="-20" w:type="dxa"/>
        <w:tblLayout w:type="fixed"/>
        <w:tblLook w:val="0000" w:firstRow="0" w:lastRow="0" w:firstColumn="0" w:lastColumn="0" w:noHBand="0" w:noVBand="0"/>
      </w:tblPr>
      <w:tblGrid>
        <w:gridCol w:w="1838"/>
        <w:gridCol w:w="1170"/>
        <w:gridCol w:w="1240"/>
        <w:gridCol w:w="4648"/>
      </w:tblGrid>
      <w:tr w:rsidR="009A67F8" w14:paraId="042D3FE2" w14:textId="77777777" w:rsidTr="002947A2">
        <w:tc>
          <w:tcPr>
            <w:tcW w:w="1838" w:type="dxa"/>
            <w:tcBorders>
              <w:top w:val="single" w:sz="4" w:space="0" w:color="000000"/>
              <w:left w:val="single" w:sz="4" w:space="0" w:color="000000"/>
              <w:bottom w:val="single" w:sz="4" w:space="0" w:color="000000"/>
            </w:tcBorders>
          </w:tcPr>
          <w:p w14:paraId="54C2FCE2" w14:textId="77777777" w:rsidR="009A67F8" w:rsidRDefault="009A67F8" w:rsidP="009A67F8">
            <w:pPr>
              <w:snapToGrid w:val="0"/>
              <w:spacing w:after="0"/>
              <w:jc w:val="center"/>
              <w:rPr>
                <w:b/>
                <w:i/>
                <w:sz w:val="20"/>
              </w:rPr>
            </w:pPr>
            <w:r>
              <w:rPr>
                <w:b/>
                <w:i/>
                <w:sz w:val="20"/>
              </w:rPr>
              <w:t>Name</w:t>
            </w:r>
          </w:p>
        </w:tc>
        <w:tc>
          <w:tcPr>
            <w:tcW w:w="1170" w:type="dxa"/>
            <w:tcBorders>
              <w:top w:val="single" w:sz="4" w:space="0" w:color="000000"/>
              <w:left w:val="single" w:sz="4" w:space="0" w:color="000000"/>
              <w:bottom w:val="single" w:sz="4" w:space="0" w:color="000000"/>
            </w:tcBorders>
          </w:tcPr>
          <w:p w14:paraId="576C58D8" w14:textId="77777777" w:rsidR="009A67F8" w:rsidRDefault="009A67F8" w:rsidP="009A67F8">
            <w:pPr>
              <w:snapToGrid w:val="0"/>
              <w:spacing w:after="0"/>
              <w:jc w:val="center"/>
              <w:rPr>
                <w:b/>
                <w:i/>
                <w:sz w:val="20"/>
              </w:rPr>
            </w:pPr>
            <w:r>
              <w:rPr>
                <w:b/>
                <w:i/>
                <w:sz w:val="20"/>
              </w:rPr>
              <w:t>Value Type</w:t>
            </w:r>
          </w:p>
        </w:tc>
        <w:tc>
          <w:tcPr>
            <w:tcW w:w="1240" w:type="dxa"/>
            <w:tcBorders>
              <w:top w:val="single" w:sz="4" w:space="0" w:color="000000"/>
              <w:left w:val="single" w:sz="4" w:space="0" w:color="000000"/>
              <w:bottom w:val="single" w:sz="4" w:space="0" w:color="000000"/>
            </w:tcBorders>
          </w:tcPr>
          <w:p w14:paraId="72994223" w14:textId="77777777" w:rsidR="009A67F8" w:rsidRDefault="009A67F8" w:rsidP="009A67F8">
            <w:pPr>
              <w:snapToGrid w:val="0"/>
              <w:spacing w:after="0"/>
              <w:jc w:val="center"/>
              <w:rPr>
                <w:b/>
                <w:i/>
                <w:sz w:val="20"/>
              </w:rPr>
            </w:pPr>
            <w:r>
              <w:rPr>
                <w:b/>
                <w:i/>
                <w:sz w:val="20"/>
              </w:rPr>
              <w:t>Default</w:t>
            </w:r>
          </w:p>
        </w:tc>
        <w:tc>
          <w:tcPr>
            <w:tcW w:w="4648" w:type="dxa"/>
            <w:tcBorders>
              <w:top w:val="single" w:sz="4" w:space="0" w:color="000000"/>
              <w:left w:val="single" w:sz="4" w:space="0" w:color="000000"/>
              <w:bottom w:val="single" w:sz="4" w:space="0" w:color="000000"/>
              <w:right w:val="single" w:sz="4" w:space="0" w:color="000000"/>
            </w:tcBorders>
          </w:tcPr>
          <w:p w14:paraId="7C8B3997" w14:textId="77777777" w:rsidR="009A67F8" w:rsidRDefault="009A67F8" w:rsidP="009A67F8">
            <w:pPr>
              <w:snapToGrid w:val="0"/>
              <w:spacing w:after="0"/>
              <w:jc w:val="center"/>
              <w:rPr>
                <w:b/>
                <w:i/>
                <w:sz w:val="20"/>
              </w:rPr>
            </w:pPr>
            <w:r>
              <w:rPr>
                <w:b/>
                <w:i/>
                <w:sz w:val="20"/>
              </w:rPr>
              <w:t>Description</w:t>
            </w:r>
          </w:p>
        </w:tc>
      </w:tr>
      <w:tr w:rsidR="009A67F8" w14:paraId="241D1FF5" w14:textId="77777777" w:rsidTr="002947A2">
        <w:tc>
          <w:tcPr>
            <w:tcW w:w="1838" w:type="dxa"/>
            <w:tcBorders>
              <w:top w:val="single" w:sz="4" w:space="0" w:color="000000"/>
              <w:left w:val="single" w:sz="4" w:space="0" w:color="000000"/>
              <w:bottom w:val="single" w:sz="4" w:space="0" w:color="000000"/>
            </w:tcBorders>
          </w:tcPr>
          <w:p w14:paraId="56F8757A" w14:textId="77777777" w:rsidR="009A67F8" w:rsidRDefault="009A67F8" w:rsidP="009A67F8">
            <w:pPr>
              <w:snapToGrid w:val="0"/>
              <w:spacing w:after="0"/>
              <w:rPr>
                <w:sz w:val="20"/>
              </w:rPr>
            </w:pPr>
            <w:r>
              <w:rPr>
                <w:sz w:val="20"/>
              </w:rPr>
              <w:t>dotAOnly</w:t>
            </w:r>
          </w:p>
        </w:tc>
        <w:tc>
          <w:tcPr>
            <w:tcW w:w="1170" w:type="dxa"/>
            <w:tcBorders>
              <w:top w:val="single" w:sz="4" w:space="0" w:color="000000"/>
              <w:left w:val="single" w:sz="4" w:space="0" w:color="000000"/>
              <w:bottom w:val="single" w:sz="4" w:space="0" w:color="000000"/>
            </w:tcBorders>
          </w:tcPr>
          <w:p w14:paraId="14BFA1E3" w14:textId="77777777" w:rsidR="009A67F8" w:rsidRDefault="009A67F8" w:rsidP="009A67F8">
            <w:pPr>
              <w:snapToGrid w:val="0"/>
              <w:spacing w:after="0"/>
              <w:rPr>
                <w:sz w:val="20"/>
              </w:rPr>
            </w:pPr>
            <w:r>
              <w:rPr>
                <w:sz w:val="20"/>
              </w:rPr>
              <w:t>True/false</w:t>
            </w:r>
          </w:p>
        </w:tc>
        <w:tc>
          <w:tcPr>
            <w:tcW w:w="1240" w:type="dxa"/>
            <w:tcBorders>
              <w:top w:val="single" w:sz="4" w:space="0" w:color="000000"/>
              <w:left w:val="single" w:sz="4" w:space="0" w:color="000000"/>
              <w:bottom w:val="single" w:sz="4" w:space="0" w:color="000000"/>
            </w:tcBorders>
          </w:tcPr>
          <w:p w14:paraId="16B24FC5" w14:textId="77777777" w:rsidR="009A67F8" w:rsidRDefault="009A67F8" w:rsidP="009A67F8">
            <w:pPr>
              <w:snapToGrid w:val="0"/>
              <w:spacing w:after="0"/>
              <w:rPr>
                <w:sz w:val="20"/>
              </w:rPr>
            </w:pPr>
            <w:r>
              <w:rPr>
                <w:sz w:val="20"/>
              </w:rPr>
              <w:t>false</w:t>
            </w:r>
          </w:p>
        </w:tc>
        <w:tc>
          <w:tcPr>
            <w:tcW w:w="4648" w:type="dxa"/>
            <w:tcBorders>
              <w:top w:val="single" w:sz="4" w:space="0" w:color="000000"/>
              <w:left w:val="single" w:sz="4" w:space="0" w:color="000000"/>
              <w:bottom w:val="single" w:sz="4" w:space="0" w:color="000000"/>
              <w:right w:val="single" w:sz="4" w:space="0" w:color="000000"/>
            </w:tcBorders>
          </w:tcPr>
          <w:p w14:paraId="51AAE4EC" w14:textId="77777777" w:rsidR="009A67F8" w:rsidRDefault="009A67F8" w:rsidP="009A67F8">
            <w:pPr>
              <w:snapToGrid w:val="0"/>
              <w:spacing w:after="0"/>
              <w:rPr>
                <w:sz w:val="20"/>
              </w:rPr>
            </w:pPr>
            <w:r>
              <w:rPr>
                <w:sz w:val="20"/>
              </w:rPr>
              <w:t>If true, force output to be .A lines only, even for self-timed (regular interval) data.</w:t>
            </w:r>
          </w:p>
        </w:tc>
      </w:tr>
      <w:tr w:rsidR="009A67F8" w14:paraId="3E50B6A6" w14:textId="77777777" w:rsidTr="002947A2">
        <w:tc>
          <w:tcPr>
            <w:tcW w:w="1838" w:type="dxa"/>
            <w:tcBorders>
              <w:top w:val="single" w:sz="4" w:space="0" w:color="000000"/>
              <w:left w:val="single" w:sz="4" w:space="0" w:color="000000"/>
              <w:bottom w:val="single" w:sz="4" w:space="0" w:color="000000"/>
            </w:tcBorders>
          </w:tcPr>
          <w:p w14:paraId="0C5FB4E7" w14:textId="77777777" w:rsidR="009A67F8" w:rsidRDefault="009A67F8" w:rsidP="009A67F8">
            <w:pPr>
              <w:snapToGrid w:val="0"/>
              <w:spacing w:after="0"/>
              <w:rPr>
                <w:sz w:val="20"/>
              </w:rPr>
            </w:pPr>
            <w:r>
              <w:rPr>
                <w:sz w:val="20"/>
              </w:rPr>
              <w:t>century</w:t>
            </w:r>
          </w:p>
        </w:tc>
        <w:tc>
          <w:tcPr>
            <w:tcW w:w="1170" w:type="dxa"/>
            <w:tcBorders>
              <w:top w:val="single" w:sz="4" w:space="0" w:color="000000"/>
              <w:left w:val="single" w:sz="4" w:space="0" w:color="000000"/>
              <w:bottom w:val="single" w:sz="4" w:space="0" w:color="000000"/>
            </w:tcBorders>
          </w:tcPr>
          <w:p w14:paraId="4EABAC8D" w14:textId="77777777" w:rsidR="009A67F8" w:rsidRDefault="009A67F8" w:rsidP="009A67F8">
            <w:pPr>
              <w:snapToGrid w:val="0"/>
              <w:spacing w:after="0"/>
              <w:rPr>
                <w:sz w:val="20"/>
              </w:rPr>
            </w:pPr>
            <w:r>
              <w:rPr>
                <w:sz w:val="20"/>
              </w:rPr>
              <w:t>True/false</w:t>
            </w:r>
          </w:p>
        </w:tc>
        <w:tc>
          <w:tcPr>
            <w:tcW w:w="1240" w:type="dxa"/>
            <w:tcBorders>
              <w:top w:val="single" w:sz="4" w:space="0" w:color="000000"/>
              <w:left w:val="single" w:sz="4" w:space="0" w:color="000000"/>
              <w:bottom w:val="single" w:sz="4" w:space="0" w:color="000000"/>
            </w:tcBorders>
          </w:tcPr>
          <w:p w14:paraId="2B0784A0" w14:textId="77777777" w:rsidR="009A67F8" w:rsidRDefault="009A67F8" w:rsidP="009A67F8">
            <w:pPr>
              <w:snapToGrid w:val="0"/>
              <w:spacing w:after="0"/>
              <w:rPr>
                <w:sz w:val="20"/>
              </w:rPr>
            </w:pPr>
            <w:r>
              <w:rPr>
                <w:sz w:val="20"/>
              </w:rPr>
              <w:t>false</w:t>
            </w:r>
          </w:p>
        </w:tc>
        <w:tc>
          <w:tcPr>
            <w:tcW w:w="4648" w:type="dxa"/>
            <w:tcBorders>
              <w:top w:val="single" w:sz="4" w:space="0" w:color="000000"/>
              <w:left w:val="single" w:sz="4" w:space="0" w:color="000000"/>
              <w:bottom w:val="single" w:sz="4" w:space="0" w:color="000000"/>
              <w:right w:val="single" w:sz="4" w:space="0" w:color="000000"/>
            </w:tcBorders>
          </w:tcPr>
          <w:p w14:paraId="5A77BB13" w14:textId="77777777" w:rsidR="009A67F8" w:rsidRDefault="009A67F8" w:rsidP="009A67F8">
            <w:pPr>
              <w:snapToGrid w:val="0"/>
              <w:spacing w:after="0"/>
              <w:rPr>
                <w:sz w:val="20"/>
              </w:rPr>
            </w:pPr>
            <w:r>
              <w:rPr>
                <w:sz w:val="20"/>
              </w:rPr>
              <w:t>SHEF time stamps allow 4 digit or 2 digit years. The default is a 2 digit year. To force the century to be included, add this property set to “true”.</w:t>
            </w:r>
          </w:p>
        </w:tc>
      </w:tr>
      <w:tr w:rsidR="009A67F8" w14:paraId="596024CC" w14:textId="77777777" w:rsidTr="002947A2">
        <w:tc>
          <w:tcPr>
            <w:tcW w:w="1838" w:type="dxa"/>
            <w:tcBorders>
              <w:top w:val="single" w:sz="4" w:space="0" w:color="000000"/>
              <w:left w:val="single" w:sz="4" w:space="0" w:color="000000"/>
              <w:bottom w:val="single" w:sz="4" w:space="0" w:color="000000"/>
            </w:tcBorders>
          </w:tcPr>
          <w:p w14:paraId="397BC39D" w14:textId="77777777" w:rsidR="009A67F8" w:rsidRDefault="009A67F8" w:rsidP="009A67F8">
            <w:pPr>
              <w:snapToGrid w:val="0"/>
              <w:spacing w:after="0"/>
              <w:rPr>
                <w:sz w:val="20"/>
              </w:rPr>
            </w:pPr>
            <w:r>
              <w:rPr>
                <w:sz w:val="20"/>
              </w:rPr>
              <w:t>seconds</w:t>
            </w:r>
          </w:p>
        </w:tc>
        <w:tc>
          <w:tcPr>
            <w:tcW w:w="1170" w:type="dxa"/>
            <w:tcBorders>
              <w:top w:val="single" w:sz="4" w:space="0" w:color="000000"/>
              <w:left w:val="single" w:sz="4" w:space="0" w:color="000000"/>
              <w:bottom w:val="single" w:sz="4" w:space="0" w:color="000000"/>
            </w:tcBorders>
          </w:tcPr>
          <w:p w14:paraId="5C0C388C" w14:textId="77777777" w:rsidR="009A67F8" w:rsidRDefault="009A67F8" w:rsidP="009A67F8">
            <w:pPr>
              <w:snapToGrid w:val="0"/>
              <w:spacing w:after="0"/>
              <w:rPr>
                <w:sz w:val="20"/>
              </w:rPr>
            </w:pPr>
            <w:r>
              <w:rPr>
                <w:sz w:val="20"/>
              </w:rPr>
              <w:t>True/false</w:t>
            </w:r>
          </w:p>
        </w:tc>
        <w:tc>
          <w:tcPr>
            <w:tcW w:w="1240" w:type="dxa"/>
            <w:tcBorders>
              <w:top w:val="single" w:sz="4" w:space="0" w:color="000000"/>
              <w:left w:val="single" w:sz="4" w:space="0" w:color="000000"/>
              <w:bottom w:val="single" w:sz="4" w:space="0" w:color="000000"/>
            </w:tcBorders>
          </w:tcPr>
          <w:p w14:paraId="5BE23CE2" w14:textId="77777777" w:rsidR="009A67F8" w:rsidRDefault="009A67F8" w:rsidP="009A67F8">
            <w:pPr>
              <w:snapToGrid w:val="0"/>
              <w:spacing w:after="0"/>
              <w:rPr>
                <w:sz w:val="20"/>
              </w:rPr>
            </w:pPr>
            <w:r>
              <w:rPr>
                <w:sz w:val="20"/>
              </w:rPr>
              <w:t>true</w:t>
            </w:r>
          </w:p>
        </w:tc>
        <w:tc>
          <w:tcPr>
            <w:tcW w:w="4648" w:type="dxa"/>
            <w:tcBorders>
              <w:top w:val="single" w:sz="4" w:space="0" w:color="000000"/>
              <w:left w:val="single" w:sz="4" w:space="0" w:color="000000"/>
              <w:bottom w:val="single" w:sz="4" w:space="0" w:color="000000"/>
              <w:right w:val="single" w:sz="4" w:space="0" w:color="000000"/>
            </w:tcBorders>
          </w:tcPr>
          <w:p w14:paraId="114684C5" w14:textId="77777777" w:rsidR="009A67F8" w:rsidRDefault="009A67F8" w:rsidP="009A67F8">
            <w:pPr>
              <w:snapToGrid w:val="0"/>
              <w:rPr>
                <w:sz w:val="20"/>
              </w:rPr>
            </w:pPr>
            <w:r>
              <w:rPr>
                <w:sz w:val="20"/>
              </w:rPr>
              <w:t>Likewise, seconds can be omitted in SHEF time stamps. By default they are included. To force them to be dropped, add a this property with a value of “false”.</w:t>
            </w:r>
          </w:p>
        </w:tc>
      </w:tr>
      <w:tr w:rsidR="009A67F8" w14:paraId="0908BC4D" w14:textId="77777777" w:rsidTr="002947A2">
        <w:tc>
          <w:tcPr>
            <w:tcW w:w="1838" w:type="dxa"/>
            <w:tcBorders>
              <w:top w:val="single" w:sz="4" w:space="0" w:color="000000"/>
              <w:left w:val="single" w:sz="4" w:space="0" w:color="000000"/>
              <w:bottom w:val="single" w:sz="4" w:space="0" w:color="000000"/>
            </w:tcBorders>
          </w:tcPr>
          <w:p w14:paraId="58709EE5" w14:textId="77777777" w:rsidR="009A67F8" w:rsidRDefault="009A67F8" w:rsidP="009A67F8">
            <w:pPr>
              <w:snapToGrid w:val="0"/>
              <w:spacing w:after="0"/>
              <w:rPr>
                <w:sz w:val="20"/>
              </w:rPr>
            </w:pPr>
            <w:r>
              <w:rPr>
                <w:sz w:val="20"/>
              </w:rPr>
              <w:t>useNesdisId</w:t>
            </w:r>
          </w:p>
        </w:tc>
        <w:tc>
          <w:tcPr>
            <w:tcW w:w="1170" w:type="dxa"/>
            <w:tcBorders>
              <w:top w:val="single" w:sz="4" w:space="0" w:color="000000"/>
              <w:left w:val="single" w:sz="4" w:space="0" w:color="000000"/>
              <w:bottom w:val="single" w:sz="4" w:space="0" w:color="000000"/>
            </w:tcBorders>
          </w:tcPr>
          <w:p w14:paraId="738C8989" w14:textId="77777777" w:rsidR="009A67F8" w:rsidRDefault="009A67F8" w:rsidP="009A67F8">
            <w:pPr>
              <w:snapToGrid w:val="0"/>
              <w:spacing w:after="0"/>
              <w:rPr>
                <w:sz w:val="20"/>
              </w:rPr>
            </w:pPr>
            <w:r>
              <w:rPr>
                <w:sz w:val="20"/>
              </w:rPr>
              <w:t>True/false</w:t>
            </w:r>
          </w:p>
        </w:tc>
        <w:tc>
          <w:tcPr>
            <w:tcW w:w="1240" w:type="dxa"/>
            <w:tcBorders>
              <w:top w:val="single" w:sz="4" w:space="0" w:color="000000"/>
              <w:left w:val="single" w:sz="4" w:space="0" w:color="000000"/>
              <w:bottom w:val="single" w:sz="4" w:space="0" w:color="000000"/>
            </w:tcBorders>
          </w:tcPr>
          <w:p w14:paraId="71853E82" w14:textId="77777777" w:rsidR="009A67F8" w:rsidRDefault="009A67F8" w:rsidP="009A67F8">
            <w:pPr>
              <w:snapToGrid w:val="0"/>
              <w:spacing w:after="0"/>
              <w:rPr>
                <w:sz w:val="20"/>
              </w:rPr>
            </w:pPr>
            <w:r>
              <w:rPr>
                <w:sz w:val="20"/>
              </w:rPr>
              <w:t>false</w:t>
            </w:r>
          </w:p>
        </w:tc>
        <w:tc>
          <w:tcPr>
            <w:tcW w:w="4648" w:type="dxa"/>
            <w:tcBorders>
              <w:top w:val="single" w:sz="4" w:space="0" w:color="000000"/>
              <w:left w:val="single" w:sz="4" w:space="0" w:color="000000"/>
              <w:bottom w:val="single" w:sz="4" w:space="0" w:color="000000"/>
              <w:right w:val="single" w:sz="4" w:space="0" w:color="000000"/>
            </w:tcBorders>
          </w:tcPr>
          <w:p w14:paraId="1FBBF73E" w14:textId="77777777" w:rsidR="009A67F8" w:rsidRDefault="009A67F8" w:rsidP="009A67F8">
            <w:pPr>
              <w:snapToGrid w:val="0"/>
              <w:rPr>
                <w:sz w:val="20"/>
              </w:rPr>
            </w:pPr>
            <w:r>
              <w:rPr>
                <w:sz w:val="20"/>
              </w:rPr>
              <w:t>Normally the default Site Name is used in the SHEF output. To force the output to use the 8 hex-char NESDIS ID, set this to true.</w:t>
            </w:r>
          </w:p>
        </w:tc>
      </w:tr>
      <w:tr w:rsidR="009A67F8" w14:paraId="51DEB9E3" w14:textId="77777777" w:rsidTr="002947A2">
        <w:tc>
          <w:tcPr>
            <w:tcW w:w="1838" w:type="dxa"/>
            <w:tcBorders>
              <w:top w:val="single" w:sz="4" w:space="0" w:color="000000"/>
              <w:left w:val="single" w:sz="4" w:space="0" w:color="000000"/>
              <w:bottom w:val="single" w:sz="4" w:space="0" w:color="000000"/>
            </w:tcBorders>
          </w:tcPr>
          <w:p w14:paraId="2F2C80FC" w14:textId="77777777" w:rsidR="009A67F8" w:rsidRDefault="009A67F8" w:rsidP="009A67F8">
            <w:pPr>
              <w:snapToGrid w:val="0"/>
              <w:spacing w:after="0"/>
              <w:rPr>
                <w:sz w:val="20"/>
              </w:rPr>
            </w:pPr>
            <w:r>
              <w:rPr>
                <w:sz w:val="20"/>
              </w:rPr>
              <w:t>fullShefCode</w:t>
            </w:r>
          </w:p>
        </w:tc>
        <w:tc>
          <w:tcPr>
            <w:tcW w:w="1170" w:type="dxa"/>
            <w:tcBorders>
              <w:top w:val="single" w:sz="4" w:space="0" w:color="000000"/>
              <w:left w:val="single" w:sz="4" w:space="0" w:color="000000"/>
              <w:bottom w:val="single" w:sz="4" w:space="0" w:color="000000"/>
            </w:tcBorders>
          </w:tcPr>
          <w:p w14:paraId="595D0110" w14:textId="77777777" w:rsidR="009A67F8" w:rsidRDefault="009A67F8" w:rsidP="009A67F8">
            <w:pPr>
              <w:snapToGrid w:val="0"/>
              <w:spacing w:after="0"/>
              <w:rPr>
                <w:sz w:val="20"/>
              </w:rPr>
            </w:pPr>
            <w:r>
              <w:rPr>
                <w:sz w:val="20"/>
              </w:rPr>
              <w:t>True/false</w:t>
            </w:r>
          </w:p>
        </w:tc>
        <w:tc>
          <w:tcPr>
            <w:tcW w:w="1240" w:type="dxa"/>
            <w:tcBorders>
              <w:top w:val="single" w:sz="4" w:space="0" w:color="000000"/>
              <w:left w:val="single" w:sz="4" w:space="0" w:color="000000"/>
              <w:bottom w:val="single" w:sz="4" w:space="0" w:color="000000"/>
            </w:tcBorders>
          </w:tcPr>
          <w:p w14:paraId="5FFEA185" w14:textId="77777777" w:rsidR="009A67F8" w:rsidRDefault="009A67F8" w:rsidP="009A67F8">
            <w:pPr>
              <w:snapToGrid w:val="0"/>
              <w:spacing w:after="0"/>
              <w:rPr>
                <w:sz w:val="20"/>
              </w:rPr>
            </w:pPr>
            <w:r>
              <w:rPr>
                <w:sz w:val="20"/>
              </w:rPr>
              <w:t>false</w:t>
            </w:r>
          </w:p>
        </w:tc>
        <w:tc>
          <w:tcPr>
            <w:tcW w:w="4648" w:type="dxa"/>
            <w:tcBorders>
              <w:top w:val="single" w:sz="4" w:space="0" w:color="000000"/>
              <w:left w:val="single" w:sz="4" w:space="0" w:color="000000"/>
              <w:bottom w:val="single" w:sz="4" w:space="0" w:color="000000"/>
              <w:right w:val="single" w:sz="4" w:space="0" w:color="000000"/>
            </w:tcBorders>
          </w:tcPr>
          <w:p w14:paraId="46875BEF" w14:textId="77777777" w:rsidR="009A67F8" w:rsidRDefault="009A67F8" w:rsidP="009A67F8">
            <w:pPr>
              <w:snapToGrid w:val="0"/>
              <w:rPr>
                <w:sz w:val="20"/>
              </w:rPr>
            </w:pPr>
            <w:r>
              <w:rPr>
                <w:sz w:val="20"/>
              </w:rPr>
              <w:t>Normally the SHEF output will only include the 2-character physical element (PE) code entered with each sensor. If you want a full 7 digit code constructed by filling out the trailing 5 characters, set this to true.</w:t>
            </w:r>
          </w:p>
        </w:tc>
      </w:tr>
      <w:tr w:rsidR="009A67F8" w14:paraId="6DA57841" w14:textId="77777777" w:rsidTr="002947A2">
        <w:tc>
          <w:tcPr>
            <w:tcW w:w="1838" w:type="dxa"/>
            <w:tcBorders>
              <w:top w:val="single" w:sz="4" w:space="0" w:color="000000"/>
              <w:left w:val="single" w:sz="4" w:space="0" w:color="000000"/>
              <w:bottom w:val="single" w:sz="4" w:space="0" w:color="000000"/>
            </w:tcBorders>
          </w:tcPr>
          <w:p w14:paraId="688E200A" w14:textId="77777777" w:rsidR="009A67F8" w:rsidRDefault="009A67F8" w:rsidP="009A67F8">
            <w:pPr>
              <w:snapToGrid w:val="0"/>
              <w:spacing w:after="0"/>
              <w:rPr>
                <w:sz w:val="20"/>
              </w:rPr>
            </w:pPr>
            <w:r>
              <w:rPr>
                <w:sz w:val="20"/>
              </w:rPr>
              <w:t>defaultShefCode</w:t>
            </w:r>
          </w:p>
        </w:tc>
        <w:tc>
          <w:tcPr>
            <w:tcW w:w="1170" w:type="dxa"/>
            <w:tcBorders>
              <w:top w:val="single" w:sz="4" w:space="0" w:color="000000"/>
              <w:left w:val="single" w:sz="4" w:space="0" w:color="000000"/>
              <w:bottom w:val="single" w:sz="4" w:space="0" w:color="000000"/>
            </w:tcBorders>
          </w:tcPr>
          <w:p w14:paraId="2F701306" w14:textId="77777777" w:rsidR="009A67F8" w:rsidRDefault="009A67F8" w:rsidP="009A67F8">
            <w:pPr>
              <w:snapToGrid w:val="0"/>
              <w:spacing w:after="0"/>
              <w:rPr>
                <w:sz w:val="20"/>
              </w:rPr>
            </w:pPr>
            <w:r>
              <w:rPr>
                <w:sz w:val="20"/>
              </w:rPr>
              <w:t>7-char string</w:t>
            </w:r>
          </w:p>
        </w:tc>
        <w:tc>
          <w:tcPr>
            <w:tcW w:w="1240" w:type="dxa"/>
            <w:tcBorders>
              <w:top w:val="single" w:sz="4" w:space="0" w:color="000000"/>
              <w:left w:val="single" w:sz="4" w:space="0" w:color="000000"/>
              <w:bottom w:val="single" w:sz="4" w:space="0" w:color="000000"/>
            </w:tcBorders>
          </w:tcPr>
          <w:p w14:paraId="79969C87" w14:textId="77777777" w:rsidR="009A67F8" w:rsidRDefault="009A67F8" w:rsidP="009A67F8">
            <w:pPr>
              <w:snapToGrid w:val="0"/>
              <w:spacing w:after="0"/>
              <w:rPr>
                <w:sz w:val="20"/>
              </w:rPr>
            </w:pPr>
            <w:r>
              <w:rPr>
                <w:sz w:val="20"/>
              </w:rPr>
              <w:t>xxIRZZZ</w:t>
            </w:r>
          </w:p>
        </w:tc>
        <w:tc>
          <w:tcPr>
            <w:tcW w:w="4648" w:type="dxa"/>
            <w:tcBorders>
              <w:top w:val="single" w:sz="4" w:space="0" w:color="000000"/>
              <w:left w:val="single" w:sz="4" w:space="0" w:color="000000"/>
              <w:bottom w:val="single" w:sz="4" w:space="0" w:color="000000"/>
              <w:right w:val="single" w:sz="4" w:space="0" w:color="000000"/>
            </w:tcBorders>
          </w:tcPr>
          <w:p w14:paraId="21FFCE99" w14:textId="77777777" w:rsidR="009A67F8" w:rsidRDefault="009A67F8" w:rsidP="009A67F8">
            <w:pPr>
              <w:snapToGrid w:val="0"/>
              <w:rPr>
                <w:sz w:val="20"/>
              </w:rPr>
            </w:pPr>
            <w:r>
              <w:rPr>
                <w:sz w:val="20"/>
              </w:rPr>
              <w:t>If “fullShefCode” is set to true, you can control the characters used to fill-out the 7-character code.</w:t>
            </w:r>
          </w:p>
        </w:tc>
      </w:tr>
    </w:tbl>
    <w:p w14:paraId="193CB90E" w14:textId="77777777" w:rsidR="009A67F8" w:rsidRDefault="009A67F8" w:rsidP="009A67F8">
      <w:pPr>
        <w:pageBreakBefore/>
      </w:pPr>
    </w:p>
    <w:p w14:paraId="499409E1" w14:textId="77777777" w:rsidR="009A67F8" w:rsidRDefault="009A67F8" w:rsidP="009A67F8">
      <w:pPr>
        <w:pStyle w:val="code"/>
        <w:pBdr>
          <w:top w:val="single" w:sz="4" w:space="1" w:color="000000"/>
          <w:left w:val="single" w:sz="4" w:space="4" w:color="000000"/>
          <w:bottom w:val="single" w:sz="4" w:space="1" w:color="000000"/>
          <w:right w:val="single" w:sz="4" w:space="4" w:color="000000"/>
        </w:pBdr>
      </w:pPr>
      <w:r>
        <w:t>.A BRFW3 011203 GMT+00:00 DH110000 /DUE /HG  38.36   :ft</w:t>
      </w:r>
    </w:p>
    <w:p w14:paraId="4F4BE274" w14:textId="77777777" w:rsidR="009A67F8" w:rsidRDefault="009A67F8" w:rsidP="009A67F8">
      <w:pPr>
        <w:pStyle w:val="code"/>
        <w:pBdr>
          <w:top w:val="single" w:sz="4" w:space="1" w:color="000000"/>
          <w:left w:val="single" w:sz="4" w:space="4" w:color="000000"/>
          <w:bottom w:val="single" w:sz="4" w:space="1" w:color="000000"/>
          <w:right w:val="single" w:sz="4" w:space="4" w:color="000000"/>
        </w:pBdr>
      </w:pPr>
      <w:r>
        <w:t>.A BRFW3 011203 GMT+00:00 DH100000 /DUE /HG  38.35   :ft</w:t>
      </w:r>
    </w:p>
    <w:p w14:paraId="2D3B58E7" w14:textId="77777777" w:rsidR="009A67F8" w:rsidRDefault="009A67F8" w:rsidP="009A67F8">
      <w:pPr>
        <w:pStyle w:val="code"/>
        <w:pBdr>
          <w:top w:val="single" w:sz="4" w:space="1" w:color="000000"/>
          <w:left w:val="single" w:sz="4" w:space="4" w:color="000000"/>
          <w:bottom w:val="single" w:sz="4" w:space="1" w:color="000000"/>
          <w:right w:val="single" w:sz="4" w:space="4" w:color="000000"/>
        </w:pBdr>
      </w:pPr>
      <w:r>
        <w:t>.A BRFW3 011203 GMT+00:00 DH090000 /DUE /HG  38.34   :ft</w:t>
      </w:r>
    </w:p>
    <w:p w14:paraId="58CE6ACF" w14:textId="77777777" w:rsidR="009A67F8" w:rsidRDefault="009A67F8" w:rsidP="009A67F8">
      <w:pPr>
        <w:pStyle w:val="code"/>
        <w:pBdr>
          <w:top w:val="single" w:sz="4" w:space="1" w:color="000000"/>
          <w:left w:val="single" w:sz="4" w:space="4" w:color="000000"/>
          <w:bottom w:val="single" w:sz="4" w:space="1" w:color="000000"/>
          <w:right w:val="single" w:sz="4" w:space="4" w:color="000000"/>
        </w:pBdr>
      </w:pPr>
      <w:r>
        <w:t>.A BRFW3 011203 GMT+00:00 DH080000 /DUE /HG  38.35   :ft</w:t>
      </w:r>
    </w:p>
    <w:p w14:paraId="01E47FB0" w14:textId="77777777" w:rsidR="009A67F8" w:rsidRDefault="009A67F8" w:rsidP="009A67F8">
      <w:pPr>
        <w:pStyle w:val="code"/>
        <w:pBdr>
          <w:top w:val="single" w:sz="4" w:space="1" w:color="000000"/>
          <w:left w:val="single" w:sz="4" w:space="4" w:color="000000"/>
          <w:bottom w:val="single" w:sz="4" w:space="1" w:color="000000"/>
          <w:right w:val="single" w:sz="4" w:space="4" w:color="000000"/>
        </w:pBdr>
      </w:pPr>
      <w:r>
        <w:t>.A BRFW3 011203 GMT+00:00 DH070000 /DUE /HG  38.35   :ft</w:t>
      </w:r>
    </w:p>
    <w:p w14:paraId="36033969" w14:textId="77777777" w:rsidR="009A67F8" w:rsidRDefault="009A67F8" w:rsidP="009A67F8">
      <w:pPr>
        <w:pStyle w:val="code"/>
        <w:pBdr>
          <w:top w:val="single" w:sz="4" w:space="1" w:color="000000"/>
          <w:left w:val="single" w:sz="4" w:space="4" w:color="000000"/>
          <w:bottom w:val="single" w:sz="4" w:space="1" w:color="000000"/>
          <w:right w:val="single" w:sz="4" w:space="4" w:color="000000"/>
        </w:pBdr>
      </w:pPr>
      <w:r>
        <w:t>.A BRFW3 011203 GMT+00:00 DH060000 /DUE /HG  38.35   :ft</w:t>
      </w:r>
    </w:p>
    <w:p w14:paraId="34BE4D03" w14:textId="77777777" w:rsidR="009A67F8" w:rsidRDefault="009A67F8" w:rsidP="009A67F8">
      <w:pPr>
        <w:pStyle w:val="code"/>
        <w:pBdr>
          <w:top w:val="single" w:sz="4" w:space="1" w:color="000000"/>
          <w:left w:val="single" w:sz="4" w:space="4" w:color="000000"/>
          <w:bottom w:val="single" w:sz="4" w:space="1" w:color="000000"/>
          <w:right w:val="single" w:sz="4" w:space="4" w:color="000000"/>
        </w:pBdr>
      </w:pPr>
      <w:r>
        <w:t>.A BRFW3 011203 GMT+00:00 DH050000 /DUE /HG  38.35   :ft</w:t>
      </w:r>
    </w:p>
    <w:p w14:paraId="039D2ABC" w14:textId="77777777" w:rsidR="009A67F8" w:rsidRDefault="009A67F8" w:rsidP="009A67F8">
      <w:pPr>
        <w:pStyle w:val="code"/>
        <w:pBdr>
          <w:top w:val="single" w:sz="4" w:space="1" w:color="000000"/>
          <w:left w:val="single" w:sz="4" w:space="4" w:color="000000"/>
          <w:bottom w:val="single" w:sz="4" w:space="1" w:color="000000"/>
          <w:right w:val="single" w:sz="4" w:space="4" w:color="000000"/>
        </w:pBdr>
      </w:pPr>
      <w:r>
        <w:t>.A BRFW3 011203 GMT+00:00 DH040000 /DUE /HG  38.35   :ft</w:t>
      </w:r>
    </w:p>
    <w:p w14:paraId="3F7D1C14" w14:textId="77777777" w:rsidR="009A67F8" w:rsidRDefault="009A67F8" w:rsidP="009A67F8">
      <w:pPr>
        <w:pStyle w:val="code"/>
        <w:pBdr>
          <w:top w:val="single" w:sz="4" w:space="1" w:color="000000"/>
          <w:left w:val="single" w:sz="4" w:space="4" w:color="000000"/>
          <w:bottom w:val="single" w:sz="4" w:space="1" w:color="000000"/>
          <w:right w:val="single" w:sz="4" w:space="4" w:color="000000"/>
        </w:pBdr>
      </w:pPr>
      <w:r>
        <w:t>.A BRFW3 011203 GMT+00:00 DH110000 /DUS /PC  6.26    :INCH</w:t>
      </w:r>
    </w:p>
    <w:p w14:paraId="3DAB046E" w14:textId="77777777" w:rsidR="009A67F8" w:rsidRDefault="009A67F8" w:rsidP="009A67F8">
      <w:pPr>
        <w:pStyle w:val="code"/>
        <w:pBdr>
          <w:top w:val="single" w:sz="4" w:space="1" w:color="000000"/>
          <w:left w:val="single" w:sz="4" w:space="4" w:color="000000"/>
          <w:bottom w:val="single" w:sz="4" w:space="1" w:color="000000"/>
          <w:right w:val="single" w:sz="4" w:space="4" w:color="000000"/>
        </w:pBdr>
      </w:pPr>
      <w:r>
        <w:t>.A BRFW3 011203 GMT+00:00 DH100000 /DUS /PC  6.26    :INCH</w:t>
      </w:r>
    </w:p>
    <w:p w14:paraId="64D5CFA4" w14:textId="77777777" w:rsidR="009A67F8" w:rsidRDefault="009A67F8" w:rsidP="009A67F8">
      <w:pPr>
        <w:pStyle w:val="code"/>
        <w:pBdr>
          <w:top w:val="single" w:sz="4" w:space="1" w:color="000000"/>
          <w:left w:val="single" w:sz="4" w:space="4" w:color="000000"/>
          <w:bottom w:val="single" w:sz="4" w:space="1" w:color="000000"/>
          <w:right w:val="single" w:sz="4" w:space="4" w:color="000000"/>
        </w:pBdr>
      </w:pPr>
      <w:r>
        <w:t>.A BRFW3 011203 GMT+00:00 DH090000 /DUS /PC  6.26    :INCH</w:t>
      </w:r>
    </w:p>
    <w:p w14:paraId="798BC50E" w14:textId="77777777" w:rsidR="009A67F8" w:rsidRDefault="009A67F8" w:rsidP="009A67F8">
      <w:pPr>
        <w:pStyle w:val="code"/>
        <w:pBdr>
          <w:top w:val="single" w:sz="4" w:space="1" w:color="000000"/>
          <w:left w:val="single" w:sz="4" w:space="4" w:color="000000"/>
          <w:bottom w:val="single" w:sz="4" w:space="1" w:color="000000"/>
          <w:right w:val="single" w:sz="4" w:space="4" w:color="000000"/>
        </w:pBdr>
      </w:pPr>
      <w:r>
        <w:t>.A BRFW3 011203 GMT+00:00 DH080000 /DUS /PC  6.26    :INCH</w:t>
      </w:r>
    </w:p>
    <w:p w14:paraId="02139B4F" w14:textId="77777777" w:rsidR="009A67F8" w:rsidRDefault="009A67F8" w:rsidP="009A67F8">
      <w:pPr>
        <w:pStyle w:val="code"/>
        <w:pBdr>
          <w:top w:val="single" w:sz="4" w:space="1" w:color="000000"/>
          <w:left w:val="single" w:sz="4" w:space="4" w:color="000000"/>
          <w:bottom w:val="single" w:sz="4" w:space="1" w:color="000000"/>
          <w:right w:val="single" w:sz="4" w:space="4" w:color="000000"/>
        </w:pBdr>
      </w:pPr>
      <w:r>
        <w:t>.A BRFW3 011203 GMT+00:00 DH070000 /DUS /PC  6.26    :INCH</w:t>
      </w:r>
    </w:p>
    <w:p w14:paraId="4539C47F" w14:textId="77777777" w:rsidR="009A67F8" w:rsidRDefault="009A67F8" w:rsidP="009A67F8">
      <w:pPr>
        <w:pStyle w:val="code"/>
        <w:pBdr>
          <w:top w:val="single" w:sz="4" w:space="1" w:color="000000"/>
          <w:left w:val="single" w:sz="4" w:space="4" w:color="000000"/>
          <w:bottom w:val="single" w:sz="4" w:space="1" w:color="000000"/>
          <w:right w:val="single" w:sz="4" w:space="4" w:color="000000"/>
        </w:pBdr>
      </w:pPr>
      <w:r>
        <w:t>.A BRFW3 011203 GMT+00:00 DH060000 /DUS /PC  6.26    :INCH</w:t>
      </w:r>
    </w:p>
    <w:p w14:paraId="543408B7" w14:textId="77777777" w:rsidR="009A67F8" w:rsidRDefault="009A67F8" w:rsidP="009A67F8">
      <w:pPr>
        <w:pStyle w:val="code"/>
        <w:pBdr>
          <w:top w:val="single" w:sz="4" w:space="1" w:color="000000"/>
          <w:left w:val="single" w:sz="4" w:space="4" w:color="000000"/>
          <w:bottom w:val="single" w:sz="4" w:space="1" w:color="000000"/>
          <w:right w:val="single" w:sz="4" w:space="4" w:color="000000"/>
        </w:pBdr>
      </w:pPr>
      <w:r>
        <w:t>.A BRFW3 011203 GMT+00:00 DH050000 /DUS /PC  6.26    :INCH</w:t>
      </w:r>
    </w:p>
    <w:p w14:paraId="6B3F3762" w14:textId="77777777" w:rsidR="009A67F8" w:rsidRDefault="009A67F8" w:rsidP="009A67F8">
      <w:pPr>
        <w:pStyle w:val="code"/>
        <w:pBdr>
          <w:top w:val="single" w:sz="4" w:space="1" w:color="000000"/>
          <w:left w:val="single" w:sz="4" w:space="4" w:color="000000"/>
          <w:bottom w:val="single" w:sz="4" w:space="1" w:color="000000"/>
          <w:right w:val="single" w:sz="4" w:space="4" w:color="000000"/>
        </w:pBdr>
      </w:pPr>
      <w:r>
        <w:t>.A BRFW3 011203 GMT+00:00 DH040000 /DUS /PC  6.26    :INCH</w:t>
      </w:r>
    </w:p>
    <w:p w14:paraId="679F92BC" w14:textId="33F7505C" w:rsidR="002947A2" w:rsidRDefault="002947A2" w:rsidP="002947A2">
      <w:pPr>
        <w:pStyle w:val="Caption"/>
      </w:pPr>
      <w:bookmarkStart w:id="83" w:name="_Ref531945391"/>
      <w:r>
        <w:t xml:space="preserve">Figure </w:t>
      </w:r>
      <w:fldSimple w:instr=" SEQ Figure \* ARABIC ">
        <w:r w:rsidR="002E004A">
          <w:rPr>
            <w:noProof/>
          </w:rPr>
          <w:t>12</w:t>
        </w:r>
      </w:fldSimple>
      <w:r>
        <w:t>: Example of SHEF .A</w:t>
      </w:r>
    </w:p>
    <w:bookmarkEnd w:id="83"/>
    <w:p w14:paraId="5F43FBAE" w14:textId="77777777" w:rsidR="009A67F8" w:rsidRDefault="009A67F8" w:rsidP="009A67F8">
      <w:pPr>
        <w:pStyle w:val="PlainText"/>
        <w:pBdr>
          <w:top w:val="single" w:sz="4" w:space="1" w:color="000000"/>
          <w:left w:val="single" w:sz="4" w:space="4" w:color="000000"/>
          <w:bottom w:val="single" w:sz="4" w:space="1" w:color="000000"/>
          <w:right w:val="single" w:sz="4" w:space="4" w:color="000000"/>
        </w:pBdr>
        <w:rPr>
          <w:sz w:val="16"/>
          <w:szCs w:val="16"/>
          <w:lang w:val="es-MX"/>
        </w:rPr>
      </w:pPr>
      <w:r>
        <w:rPr>
          <w:sz w:val="16"/>
          <w:szCs w:val="16"/>
          <w:lang w:val="es-MX"/>
        </w:rPr>
        <w:t>.E SSIM5 020212 GMT DH150000 /DUS /VB/ DIH+1 /14.344 :V</w:t>
      </w:r>
    </w:p>
    <w:p w14:paraId="4E1B3321" w14:textId="77777777" w:rsidR="009A67F8" w:rsidRDefault="009A67F8" w:rsidP="009A67F8">
      <w:pPr>
        <w:pStyle w:val="PlainText"/>
        <w:pBdr>
          <w:top w:val="single" w:sz="4" w:space="1" w:color="000000"/>
          <w:left w:val="single" w:sz="4" w:space="4" w:color="000000"/>
          <w:bottom w:val="single" w:sz="4" w:space="1" w:color="000000"/>
          <w:right w:val="single" w:sz="4" w:space="4" w:color="000000"/>
        </w:pBdr>
        <w:rPr>
          <w:sz w:val="16"/>
          <w:szCs w:val="16"/>
        </w:rPr>
      </w:pPr>
      <w:r>
        <w:rPr>
          <w:sz w:val="16"/>
          <w:szCs w:val="16"/>
        </w:rPr>
        <w:t>.E LFKM5 020212 GMT DH080000 /DUE /HG/ DIH+1 /2.79/2.79/2.79/2.79/2.79/2.79/2.79/2.79 :ft</w:t>
      </w:r>
    </w:p>
    <w:p w14:paraId="04854891" w14:textId="77777777" w:rsidR="009A67F8" w:rsidRDefault="009A67F8" w:rsidP="009A67F8">
      <w:pPr>
        <w:pStyle w:val="PlainText"/>
        <w:pBdr>
          <w:top w:val="single" w:sz="4" w:space="1" w:color="000000"/>
          <w:left w:val="single" w:sz="4" w:space="4" w:color="000000"/>
          <w:bottom w:val="single" w:sz="4" w:space="1" w:color="000000"/>
          <w:right w:val="single" w:sz="4" w:space="4" w:color="000000"/>
        </w:pBdr>
        <w:rPr>
          <w:sz w:val="16"/>
          <w:szCs w:val="16"/>
        </w:rPr>
      </w:pPr>
      <w:r>
        <w:rPr>
          <w:sz w:val="16"/>
          <w:szCs w:val="16"/>
        </w:rPr>
        <w:t>.E LFKM5 020212 GMT DH150000 /DUE /VB/ DIH+1 /14.344 :VOLT</w:t>
      </w:r>
    </w:p>
    <w:p w14:paraId="083D9269" w14:textId="77777777" w:rsidR="009A67F8" w:rsidRDefault="009A67F8" w:rsidP="009A67F8">
      <w:pPr>
        <w:pStyle w:val="PlainText"/>
        <w:pBdr>
          <w:top w:val="single" w:sz="4" w:space="1" w:color="000000"/>
          <w:left w:val="single" w:sz="4" w:space="4" w:color="000000"/>
          <w:bottom w:val="single" w:sz="4" w:space="1" w:color="000000"/>
          <w:right w:val="single" w:sz="4" w:space="4" w:color="000000"/>
        </w:pBdr>
        <w:rPr>
          <w:sz w:val="16"/>
          <w:szCs w:val="16"/>
        </w:rPr>
      </w:pPr>
      <w:r>
        <w:rPr>
          <w:sz w:val="16"/>
          <w:szCs w:val="16"/>
        </w:rPr>
        <w:t>.E VRNN8 020212 GMT DH150000 /DUE /VB/ DIH+1 /13.876 :VOLT</w:t>
      </w:r>
    </w:p>
    <w:p w14:paraId="3D266E4E" w14:textId="77777777" w:rsidR="009A67F8" w:rsidRDefault="009A67F8" w:rsidP="009A67F8">
      <w:pPr>
        <w:pStyle w:val="PlainText"/>
        <w:pBdr>
          <w:top w:val="single" w:sz="4" w:space="1" w:color="000000"/>
          <w:left w:val="single" w:sz="4" w:space="4" w:color="000000"/>
          <w:bottom w:val="single" w:sz="4" w:space="1" w:color="000000"/>
          <w:right w:val="single" w:sz="4" w:space="4" w:color="000000"/>
        </w:pBdr>
        <w:rPr>
          <w:sz w:val="16"/>
          <w:szCs w:val="16"/>
        </w:rPr>
      </w:pPr>
      <w:r>
        <w:rPr>
          <w:sz w:val="16"/>
          <w:szCs w:val="16"/>
        </w:rPr>
        <w:t>.E BRFW3 020212 GMT DH080000 /DUE /PC/ DIH+1 /6.26/6.26/6.26/6.26/6.26/6.26/6.26/6.26 :in</w:t>
      </w:r>
    </w:p>
    <w:p w14:paraId="06628DF7" w14:textId="77777777" w:rsidR="009A67F8" w:rsidRDefault="009A67F8" w:rsidP="009A67F8">
      <w:pPr>
        <w:pStyle w:val="PlainText"/>
        <w:pBdr>
          <w:top w:val="single" w:sz="4" w:space="1" w:color="000000"/>
          <w:left w:val="single" w:sz="4" w:space="4" w:color="000000"/>
          <w:bottom w:val="single" w:sz="4" w:space="1" w:color="000000"/>
          <w:right w:val="single" w:sz="4" w:space="4" w:color="000000"/>
        </w:pBdr>
        <w:rPr>
          <w:sz w:val="16"/>
          <w:szCs w:val="16"/>
          <w:lang w:val="es-MX"/>
        </w:rPr>
      </w:pPr>
      <w:r>
        <w:rPr>
          <w:sz w:val="16"/>
          <w:szCs w:val="16"/>
          <w:lang w:val="es-MX"/>
        </w:rPr>
        <w:t>.E BRFW3 020212 GMT DH150000 /DUS /VB/ DIH+1 /14.5 :V</w:t>
      </w:r>
    </w:p>
    <w:p w14:paraId="0DECF83A" w14:textId="77777777" w:rsidR="009A67F8" w:rsidRDefault="009A67F8" w:rsidP="009A67F8">
      <w:pPr>
        <w:pStyle w:val="PlainText"/>
        <w:pBdr>
          <w:top w:val="single" w:sz="4" w:space="1" w:color="000000"/>
          <w:left w:val="single" w:sz="4" w:space="4" w:color="000000"/>
          <w:bottom w:val="single" w:sz="4" w:space="1" w:color="000000"/>
          <w:right w:val="single" w:sz="4" w:space="4" w:color="000000"/>
        </w:pBdr>
        <w:rPr>
          <w:sz w:val="16"/>
          <w:szCs w:val="16"/>
        </w:rPr>
      </w:pPr>
      <w:r>
        <w:rPr>
          <w:sz w:val="16"/>
          <w:szCs w:val="16"/>
        </w:rPr>
        <w:t>.E DURW3 020212 GMT DH080000 /DUE /HG/ DIH+1 /1.75/1.72/1.63/1.6/1.55/1.49/1.49/1.49 :ft</w:t>
      </w:r>
    </w:p>
    <w:p w14:paraId="56FB8516" w14:textId="77777777" w:rsidR="009A67F8" w:rsidRDefault="009A67F8" w:rsidP="009A67F8">
      <w:pPr>
        <w:pStyle w:val="PlainText"/>
        <w:pBdr>
          <w:top w:val="single" w:sz="4" w:space="1" w:color="000000"/>
          <w:left w:val="single" w:sz="4" w:space="4" w:color="000000"/>
          <w:bottom w:val="single" w:sz="4" w:space="1" w:color="000000"/>
          <w:right w:val="single" w:sz="4" w:space="4" w:color="000000"/>
        </w:pBdr>
        <w:rPr>
          <w:sz w:val="16"/>
          <w:szCs w:val="16"/>
          <w:lang w:val="fr-FR"/>
        </w:rPr>
      </w:pPr>
      <w:r>
        <w:rPr>
          <w:sz w:val="16"/>
          <w:szCs w:val="16"/>
          <w:lang w:val="fr-FR"/>
        </w:rPr>
        <w:t>.E DURW3 020212 GMT DH150000 /DUS /VB/ DIH+1 /13.84 :V</w:t>
      </w:r>
    </w:p>
    <w:p w14:paraId="0A2D89CB" w14:textId="77777777" w:rsidR="009A67F8" w:rsidRDefault="009A67F8" w:rsidP="009A67F8">
      <w:pPr>
        <w:pStyle w:val="PlainText"/>
        <w:pBdr>
          <w:top w:val="single" w:sz="4" w:space="1" w:color="000000"/>
          <w:left w:val="single" w:sz="4" w:space="4" w:color="000000"/>
          <w:bottom w:val="single" w:sz="4" w:space="1" w:color="000000"/>
          <w:right w:val="single" w:sz="4" w:space="4" w:color="000000"/>
        </w:pBdr>
        <w:rPr>
          <w:sz w:val="16"/>
          <w:szCs w:val="16"/>
          <w:lang w:val="fr-FR"/>
        </w:rPr>
      </w:pPr>
      <w:r>
        <w:rPr>
          <w:sz w:val="16"/>
          <w:szCs w:val="16"/>
          <w:lang w:val="fr-FR"/>
        </w:rPr>
        <w:t>.E HOMN8 020212 GMT DH160000 /DUS /VB/ DIH+1 /14.11 :V</w:t>
      </w:r>
    </w:p>
    <w:p w14:paraId="6B59382B" w14:textId="4922AC3E" w:rsidR="002947A2" w:rsidRPr="002947A2" w:rsidRDefault="002947A2" w:rsidP="002947A2">
      <w:pPr>
        <w:pStyle w:val="Caption"/>
      </w:pPr>
      <w:r>
        <w:t xml:space="preserve">Figure </w:t>
      </w:r>
      <w:fldSimple w:instr=" SEQ Figure \* ARABIC ">
        <w:r w:rsidR="002E004A">
          <w:rPr>
            <w:noProof/>
          </w:rPr>
          <w:t>13</w:t>
        </w:r>
      </w:fldSimple>
      <w:r>
        <w:t>: Example of SHEF .E</w:t>
      </w:r>
    </w:p>
    <w:p w14:paraId="6B8A7CB0" w14:textId="77777777" w:rsidR="002947A2" w:rsidRDefault="002947A2">
      <w:pPr>
        <w:spacing w:after="0"/>
        <w:rPr>
          <w:rFonts w:eastAsiaTheme="majorEastAsia" w:cstheme="majorBidi"/>
          <w:b/>
          <w:bCs/>
          <w:sz w:val="36"/>
          <w:szCs w:val="36"/>
        </w:rPr>
      </w:pPr>
      <w:bookmarkStart w:id="84" w:name="_toc2884"/>
      <w:bookmarkStart w:id="85" w:name="_Toc233104993"/>
      <w:bookmarkEnd w:id="84"/>
      <w:r>
        <w:br w:type="page"/>
      </w:r>
    </w:p>
    <w:p w14:paraId="31C3C173" w14:textId="3ADE6DF0" w:rsidR="009A67F8" w:rsidRDefault="002947A2" w:rsidP="006572BF">
      <w:pPr>
        <w:pStyle w:val="Heading2"/>
      </w:pPr>
      <w:r>
        <w:lastRenderedPageBreak/>
        <w:t xml:space="preserve"> </w:t>
      </w:r>
      <w:bookmarkStart w:id="86" w:name="_Toc64562186"/>
      <w:r w:rsidR="009A67F8" w:rsidRPr="006572BF">
        <w:t>SHEFIT Output Format</w:t>
      </w:r>
      <w:bookmarkEnd w:id="85"/>
      <w:bookmarkEnd w:id="86"/>
    </w:p>
    <w:p w14:paraId="1A56A56C" w14:textId="0914CFBE" w:rsidR="002947A2" w:rsidRPr="002947A2" w:rsidRDefault="002947A2" w:rsidP="002947A2">
      <w:r>
        <w:t>SHEFIT is an expanded form of SHEF commonly used by the U.S. Army Corps of Engineers.</w:t>
      </w:r>
    </w:p>
    <w:p w14:paraId="0456DDF4" w14:textId="77777777" w:rsidR="009A67F8" w:rsidRDefault="009A67F8" w:rsidP="009A67F8">
      <w:pPr>
        <w:pStyle w:val="code"/>
        <w:pBdr>
          <w:top w:val="single" w:sz="4" w:space="1" w:color="000000"/>
          <w:left w:val="single" w:sz="4" w:space="4" w:color="000000"/>
          <w:bottom w:val="single" w:sz="4" w:space="1" w:color="000000"/>
          <w:right w:val="single" w:sz="4" w:space="4" w:color="000000"/>
        </w:pBdr>
        <w:rPr>
          <w:sz w:val="16"/>
          <w:lang w:val="fr-FR"/>
        </w:rPr>
      </w:pPr>
      <w:r>
        <w:rPr>
          <w:sz w:val="16"/>
          <w:lang w:val="fr-FR"/>
        </w:rPr>
        <w:t>CE459D7E20011203110000   0 0 0 0 0 0 HP RZZ  1055.530 Z -1.00    0 0         0</w:t>
      </w:r>
    </w:p>
    <w:p w14:paraId="138D8387" w14:textId="77777777" w:rsidR="009A67F8" w:rsidRDefault="009A67F8" w:rsidP="009A67F8">
      <w:pPr>
        <w:pStyle w:val="code"/>
        <w:pBdr>
          <w:top w:val="single" w:sz="4" w:space="1" w:color="000000"/>
          <w:left w:val="single" w:sz="4" w:space="4" w:color="000000"/>
          <w:bottom w:val="single" w:sz="4" w:space="1" w:color="000000"/>
          <w:right w:val="single" w:sz="4" w:space="4" w:color="000000"/>
        </w:pBdr>
        <w:rPr>
          <w:sz w:val="16"/>
          <w:lang w:val="fr-FR"/>
        </w:rPr>
      </w:pPr>
      <w:r>
        <w:rPr>
          <w:sz w:val="16"/>
          <w:lang w:val="fr-FR"/>
        </w:rPr>
        <w:t>CE459D7E20011203100000   0 0 0 0 0 0 HP RZZ  1055.530 Z -1.00    0 0         0</w:t>
      </w:r>
    </w:p>
    <w:p w14:paraId="36FB9A20" w14:textId="77777777" w:rsidR="009A67F8" w:rsidRDefault="009A67F8" w:rsidP="009A67F8">
      <w:pPr>
        <w:pStyle w:val="code"/>
        <w:pBdr>
          <w:top w:val="single" w:sz="4" w:space="1" w:color="000000"/>
          <w:left w:val="single" w:sz="4" w:space="4" w:color="000000"/>
          <w:bottom w:val="single" w:sz="4" w:space="1" w:color="000000"/>
          <w:right w:val="single" w:sz="4" w:space="4" w:color="000000"/>
        </w:pBdr>
        <w:rPr>
          <w:sz w:val="16"/>
          <w:lang w:val="fr-FR"/>
        </w:rPr>
      </w:pPr>
      <w:r>
        <w:rPr>
          <w:sz w:val="16"/>
          <w:lang w:val="fr-FR"/>
        </w:rPr>
        <w:t>CE459D7E20011203090000   0 0 0 0 0 0 HP RZZ  1055.530 Z -1.00    0 0         0</w:t>
      </w:r>
    </w:p>
    <w:p w14:paraId="6D548D6C" w14:textId="77777777" w:rsidR="009A67F8" w:rsidRDefault="009A67F8" w:rsidP="009A67F8">
      <w:pPr>
        <w:pStyle w:val="code"/>
        <w:pBdr>
          <w:top w:val="single" w:sz="4" w:space="1" w:color="000000"/>
          <w:left w:val="single" w:sz="4" w:space="4" w:color="000000"/>
          <w:bottom w:val="single" w:sz="4" w:space="1" w:color="000000"/>
          <w:right w:val="single" w:sz="4" w:space="4" w:color="000000"/>
        </w:pBdr>
        <w:rPr>
          <w:sz w:val="16"/>
          <w:lang w:val="fr-FR"/>
        </w:rPr>
      </w:pPr>
      <w:r>
        <w:rPr>
          <w:sz w:val="16"/>
          <w:lang w:val="fr-FR"/>
        </w:rPr>
        <w:t>CE459D7E20011203080000   0 0 0 0 0 0 HP RZZ  1055.530 Z -1.00    0 0         0</w:t>
      </w:r>
    </w:p>
    <w:p w14:paraId="5FC2533B" w14:textId="77777777" w:rsidR="009A67F8" w:rsidRDefault="009A67F8" w:rsidP="009A67F8">
      <w:pPr>
        <w:pStyle w:val="code"/>
        <w:pBdr>
          <w:top w:val="single" w:sz="4" w:space="1" w:color="000000"/>
          <w:left w:val="single" w:sz="4" w:space="4" w:color="000000"/>
          <w:bottom w:val="single" w:sz="4" w:space="1" w:color="000000"/>
          <w:right w:val="single" w:sz="4" w:space="4" w:color="000000"/>
        </w:pBdr>
        <w:rPr>
          <w:sz w:val="16"/>
          <w:lang w:val="fr-FR"/>
        </w:rPr>
      </w:pPr>
      <w:r>
        <w:rPr>
          <w:sz w:val="16"/>
          <w:lang w:val="fr-FR"/>
        </w:rPr>
        <w:t>CE459D7E20011203070000   0 0 0 0 0 0 HP RZZ  1055.530 Z -1.00    0 0         0</w:t>
      </w:r>
    </w:p>
    <w:p w14:paraId="3CFFE6F6" w14:textId="77777777" w:rsidR="009A67F8" w:rsidRDefault="009A67F8" w:rsidP="009A67F8">
      <w:pPr>
        <w:pStyle w:val="code"/>
        <w:pBdr>
          <w:top w:val="single" w:sz="4" w:space="1" w:color="000000"/>
          <w:left w:val="single" w:sz="4" w:space="4" w:color="000000"/>
          <w:bottom w:val="single" w:sz="4" w:space="1" w:color="000000"/>
          <w:right w:val="single" w:sz="4" w:space="4" w:color="000000"/>
        </w:pBdr>
        <w:rPr>
          <w:sz w:val="16"/>
          <w:lang w:val="fr-FR"/>
        </w:rPr>
      </w:pPr>
      <w:r>
        <w:rPr>
          <w:sz w:val="16"/>
          <w:lang w:val="fr-FR"/>
        </w:rPr>
        <w:t>CE459D7E20011203060000   0 0 0 0 0 0 HP RZZ  1055.530 Z -1.00    0 0         0</w:t>
      </w:r>
    </w:p>
    <w:p w14:paraId="404C2DC1" w14:textId="77777777" w:rsidR="009A67F8" w:rsidRDefault="009A67F8" w:rsidP="009A67F8">
      <w:pPr>
        <w:pStyle w:val="code"/>
        <w:pBdr>
          <w:top w:val="single" w:sz="4" w:space="1" w:color="000000"/>
          <w:left w:val="single" w:sz="4" w:space="4" w:color="000000"/>
          <w:bottom w:val="single" w:sz="4" w:space="1" w:color="000000"/>
          <w:right w:val="single" w:sz="4" w:space="4" w:color="000000"/>
        </w:pBdr>
        <w:rPr>
          <w:sz w:val="16"/>
          <w:lang w:val="fr-FR"/>
        </w:rPr>
      </w:pPr>
      <w:r>
        <w:rPr>
          <w:sz w:val="16"/>
          <w:lang w:val="fr-FR"/>
        </w:rPr>
        <w:t>CE459D7E20011203050000   0 0 0 0 0 0 HP RZZ  1055.530 Z -1.00    0 0         0</w:t>
      </w:r>
    </w:p>
    <w:p w14:paraId="45841C68" w14:textId="77777777" w:rsidR="009A67F8" w:rsidRDefault="009A67F8" w:rsidP="009A67F8">
      <w:pPr>
        <w:pStyle w:val="code"/>
        <w:pBdr>
          <w:top w:val="single" w:sz="4" w:space="1" w:color="000000"/>
          <w:left w:val="single" w:sz="4" w:space="4" w:color="000000"/>
          <w:bottom w:val="single" w:sz="4" w:space="1" w:color="000000"/>
          <w:right w:val="single" w:sz="4" w:space="4" w:color="000000"/>
        </w:pBdr>
        <w:rPr>
          <w:sz w:val="16"/>
          <w:lang w:val="fr-FR"/>
        </w:rPr>
      </w:pPr>
      <w:r>
        <w:rPr>
          <w:sz w:val="16"/>
          <w:lang w:val="fr-FR"/>
        </w:rPr>
        <w:t>CE459D7E20011203040000   0 0 0 0 0 0 HP RZZ  1055.530 Z -1.00    0 0         0</w:t>
      </w:r>
    </w:p>
    <w:p w14:paraId="78428CB5" w14:textId="77777777" w:rsidR="009A67F8" w:rsidRDefault="009A67F8" w:rsidP="009A67F8">
      <w:pPr>
        <w:pStyle w:val="code"/>
        <w:pBdr>
          <w:top w:val="single" w:sz="4" w:space="1" w:color="000000"/>
          <w:left w:val="single" w:sz="4" w:space="4" w:color="000000"/>
          <w:bottom w:val="single" w:sz="4" w:space="1" w:color="000000"/>
          <w:right w:val="single" w:sz="4" w:space="4" w:color="000000"/>
        </w:pBdr>
        <w:rPr>
          <w:sz w:val="16"/>
          <w:lang w:val="fr-FR"/>
        </w:rPr>
      </w:pPr>
      <w:r>
        <w:rPr>
          <w:sz w:val="16"/>
          <w:lang w:val="fr-FR"/>
        </w:rPr>
        <w:t>CE459D7E20011203030000   0 0 0 0 0 0 HP RZZ  1055.530 Z -1.00    0 0         0</w:t>
      </w:r>
    </w:p>
    <w:p w14:paraId="2C1CEE2C" w14:textId="77777777" w:rsidR="009A67F8" w:rsidRDefault="009A67F8" w:rsidP="009A67F8">
      <w:pPr>
        <w:pStyle w:val="code"/>
        <w:pBdr>
          <w:top w:val="single" w:sz="4" w:space="1" w:color="000000"/>
          <w:left w:val="single" w:sz="4" w:space="4" w:color="000000"/>
          <w:bottom w:val="single" w:sz="4" w:space="1" w:color="000000"/>
          <w:right w:val="single" w:sz="4" w:space="4" w:color="000000"/>
        </w:pBdr>
        <w:rPr>
          <w:sz w:val="16"/>
          <w:lang w:val="fr-FR"/>
        </w:rPr>
      </w:pPr>
      <w:r>
        <w:rPr>
          <w:sz w:val="16"/>
          <w:lang w:val="fr-FR"/>
        </w:rPr>
        <w:t>CE459D7E20011203020000   0 0 0 0 0 0 HP RZZ  1055.520 Z -1.00    0 0         0</w:t>
      </w:r>
    </w:p>
    <w:p w14:paraId="6CE9CF8B" w14:textId="77777777" w:rsidR="009A67F8" w:rsidRDefault="009A67F8" w:rsidP="009A67F8">
      <w:pPr>
        <w:pStyle w:val="code"/>
        <w:pBdr>
          <w:top w:val="single" w:sz="4" w:space="1" w:color="000000"/>
          <w:left w:val="single" w:sz="4" w:space="4" w:color="000000"/>
          <w:bottom w:val="single" w:sz="4" w:space="1" w:color="000000"/>
          <w:right w:val="single" w:sz="4" w:space="4" w:color="000000"/>
        </w:pBdr>
        <w:rPr>
          <w:sz w:val="16"/>
          <w:lang w:val="fr-FR"/>
        </w:rPr>
      </w:pPr>
      <w:r>
        <w:rPr>
          <w:sz w:val="16"/>
          <w:lang w:val="fr-FR"/>
        </w:rPr>
        <w:t>CE459D7E20011203010000   0 0 0 0 0 0 HP RZZ  1055.520 Z -1.00    0 0         0</w:t>
      </w:r>
    </w:p>
    <w:p w14:paraId="60CC0539" w14:textId="77777777" w:rsidR="009A67F8" w:rsidRDefault="009A67F8" w:rsidP="009A67F8">
      <w:pPr>
        <w:pStyle w:val="code"/>
        <w:pBdr>
          <w:top w:val="single" w:sz="4" w:space="1" w:color="000000"/>
          <w:left w:val="single" w:sz="4" w:space="4" w:color="000000"/>
          <w:bottom w:val="single" w:sz="4" w:space="1" w:color="000000"/>
          <w:right w:val="single" w:sz="4" w:space="4" w:color="000000"/>
        </w:pBdr>
        <w:rPr>
          <w:sz w:val="16"/>
          <w:lang w:val="fr-FR"/>
        </w:rPr>
      </w:pPr>
      <w:r>
        <w:rPr>
          <w:sz w:val="16"/>
          <w:lang w:val="fr-FR"/>
        </w:rPr>
        <w:t>CE459D7E20011203000000   0 0 0 0 0 0 HP RZZ  1055.520 Z -1.00    0 0         0</w:t>
      </w:r>
    </w:p>
    <w:p w14:paraId="0DF1541F" w14:textId="77777777" w:rsidR="009A67F8" w:rsidRDefault="009A67F8" w:rsidP="009A67F8">
      <w:pPr>
        <w:pStyle w:val="code"/>
        <w:pBdr>
          <w:top w:val="single" w:sz="4" w:space="1" w:color="000000"/>
          <w:left w:val="single" w:sz="4" w:space="4" w:color="000000"/>
          <w:bottom w:val="single" w:sz="4" w:space="1" w:color="000000"/>
          <w:right w:val="single" w:sz="4" w:space="4" w:color="000000"/>
        </w:pBdr>
        <w:rPr>
          <w:sz w:val="16"/>
          <w:lang w:val="fr-FR"/>
        </w:rPr>
      </w:pPr>
      <w:r>
        <w:rPr>
          <w:sz w:val="16"/>
          <w:lang w:val="fr-FR"/>
        </w:rPr>
        <w:t>CE459D7E20011203110000   0 0 0 0 0 0 PC RZZ      .000 Z -1.00    0 0         0</w:t>
      </w:r>
    </w:p>
    <w:p w14:paraId="7E34D8C3" w14:textId="77777777" w:rsidR="009A67F8" w:rsidRDefault="009A67F8" w:rsidP="009A67F8">
      <w:pPr>
        <w:pStyle w:val="code"/>
        <w:pBdr>
          <w:top w:val="single" w:sz="4" w:space="1" w:color="000000"/>
          <w:left w:val="single" w:sz="4" w:space="4" w:color="000000"/>
          <w:bottom w:val="single" w:sz="4" w:space="1" w:color="000000"/>
          <w:right w:val="single" w:sz="4" w:space="4" w:color="000000"/>
        </w:pBdr>
        <w:rPr>
          <w:sz w:val="16"/>
          <w:lang w:val="fr-FR"/>
        </w:rPr>
      </w:pPr>
      <w:r>
        <w:rPr>
          <w:sz w:val="16"/>
          <w:lang w:val="fr-FR"/>
        </w:rPr>
        <w:t>CE459D7E20011203100000   0 0 0 0 0 0 PC RZZ      .000 Z -1.00    0 0         0</w:t>
      </w:r>
    </w:p>
    <w:p w14:paraId="4C6CB730" w14:textId="77777777" w:rsidR="009A67F8" w:rsidRDefault="009A67F8" w:rsidP="009A67F8">
      <w:pPr>
        <w:pStyle w:val="code"/>
        <w:pBdr>
          <w:top w:val="single" w:sz="4" w:space="1" w:color="000000"/>
          <w:left w:val="single" w:sz="4" w:space="4" w:color="000000"/>
          <w:bottom w:val="single" w:sz="4" w:space="1" w:color="000000"/>
          <w:right w:val="single" w:sz="4" w:space="4" w:color="000000"/>
        </w:pBdr>
        <w:rPr>
          <w:sz w:val="16"/>
          <w:lang w:val="fr-FR"/>
        </w:rPr>
      </w:pPr>
      <w:r>
        <w:rPr>
          <w:sz w:val="16"/>
          <w:lang w:val="fr-FR"/>
        </w:rPr>
        <w:t>CE459D7E20011203090000   0 0 0 0 0 0 PC RZZ      .000 Z -1.00    0 0         0</w:t>
      </w:r>
    </w:p>
    <w:p w14:paraId="01BC7A24" w14:textId="77777777" w:rsidR="009A67F8" w:rsidRDefault="009A67F8" w:rsidP="009A67F8">
      <w:pPr>
        <w:pStyle w:val="code"/>
        <w:pBdr>
          <w:top w:val="single" w:sz="4" w:space="1" w:color="000000"/>
          <w:left w:val="single" w:sz="4" w:space="4" w:color="000000"/>
          <w:bottom w:val="single" w:sz="4" w:space="1" w:color="000000"/>
          <w:right w:val="single" w:sz="4" w:space="4" w:color="000000"/>
        </w:pBdr>
        <w:rPr>
          <w:sz w:val="16"/>
          <w:lang w:val="fr-FR"/>
        </w:rPr>
      </w:pPr>
      <w:r>
        <w:rPr>
          <w:sz w:val="16"/>
          <w:lang w:val="fr-FR"/>
        </w:rPr>
        <w:t>CE459D7E20011203080000   0 0 0 0 0 0 PC RZZ      .000 Z -1.00    0 0         0</w:t>
      </w:r>
    </w:p>
    <w:p w14:paraId="36A6786B" w14:textId="77777777" w:rsidR="009A67F8" w:rsidRDefault="009A67F8" w:rsidP="009A67F8">
      <w:pPr>
        <w:pStyle w:val="code"/>
        <w:pBdr>
          <w:top w:val="single" w:sz="4" w:space="1" w:color="000000"/>
          <w:left w:val="single" w:sz="4" w:space="4" w:color="000000"/>
          <w:bottom w:val="single" w:sz="4" w:space="1" w:color="000000"/>
          <w:right w:val="single" w:sz="4" w:space="4" w:color="000000"/>
        </w:pBdr>
        <w:rPr>
          <w:sz w:val="16"/>
          <w:lang w:val="fr-FR"/>
        </w:rPr>
      </w:pPr>
      <w:r>
        <w:rPr>
          <w:sz w:val="16"/>
          <w:lang w:val="fr-FR"/>
        </w:rPr>
        <w:t>CE459D7E20011203070000   0 0 0 0 0 0 PC RZZ      .000 Z -1.00    0 0         0</w:t>
      </w:r>
    </w:p>
    <w:p w14:paraId="2B666356" w14:textId="77777777" w:rsidR="009A67F8" w:rsidRDefault="009A67F8" w:rsidP="009A67F8">
      <w:pPr>
        <w:pStyle w:val="code"/>
        <w:pBdr>
          <w:top w:val="single" w:sz="4" w:space="1" w:color="000000"/>
          <w:left w:val="single" w:sz="4" w:space="4" w:color="000000"/>
          <w:bottom w:val="single" w:sz="4" w:space="1" w:color="000000"/>
          <w:right w:val="single" w:sz="4" w:space="4" w:color="000000"/>
        </w:pBdr>
        <w:rPr>
          <w:sz w:val="16"/>
          <w:lang w:val="fr-FR"/>
        </w:rPr>
      </w:pPr>
      <w:r>
        <w:rPr>
          <w:sz w:val="16"/>
          <w:lang w:val="fr-FR"/>
        </w:rPr>
        <w:t>CE459D7E20011203060000   0 0 0 0 0 0 PC RZZ      .000 Z -1.00    0 0         0</w:t>
      </w:r>
    </w:p>
    <w:p w14:paraId="7E7265A4" w14:textId="60AB0157" w:rsidR="002947A2" w:rsidRDefault="002947A2" w:rsidP="002947A2">
      <w:pPr>
        <w:pStyle w:val="Caption"/>
      </w:pPr>
      <w:r>
        <w:t xml:space="preserve">Figure </w:t>
      </w:r>
      <w:fldSimple w:instr=" SEQ Figure \* ARABIC ">
        <w:r w:rsidR="002E004A">
          <w:rPr>
            <w:noProof/>
          </w:rPr>
          <w:t>14</w:t>
        </w:r>
      </w:fldSimple>
      <w:r>
        <w:t>: Example of SHEFIT Output Format.</w:t>
      </w:r>
    </w:p>
    <w:p w14:paraId="2CFC8C12" w14:textId="74FBE7C4" w:rsidR="008814DC" w:rsidRDefault="008814DC" w:rsidP="008814DC">
      <w:r>
        <w:t>As of OpenDCS 6.1 RC17, SHEFIT formatter allows a single property:</w:t>
      </w:r>
    </w:p>
    <w:tbl>
      <w:tblPr>
        <w:tblW w:w="0" w:type="auto"/>
        <w:tblInd w:w="-20" w:type="dxa"/>
        <w:tblLayout w:type="fixed"/>
        <w:tblLook w:val="0000" w:firstRow="0" w:lastRow="0" w:firstColumn="0" w:lastColumn="0" w:noHBand="0" w:noVBand="0"/>
      </w:tblPr>
      <w:tblGrid>
        <w:gridCol w:w="1582"/>
        <w:gridCol w:w="1285"/>
        <w:gridCol w:w="1381"/>
        <w:gridCol w:w="4648"/>
      </w:tblGrid>
      <w:tr w:rsidR="008814DC" w14:paraId="5AF9DD07" w14:textId="77777777" w:rsidTr="007E1BF9">
        <w:tc>
          <w:tcPr>
            <w:tcW w:w="1582" w:type="dxa"/>
            <w:tcBorders>
              <w:top w:val="single" w:sz="4" w:space="0" w:color="000000"/>
              <w:left w:val="single" w:sz="4" w:space="0" w:color="000000"/>
              <w:bottom w:val="single" w:sz="4" w:space="0" w:color="000000"/>
            </w:tcBorders>
          </w:tcPr>
          <w:p w14:paraId="6114A134" w14:textId="77777777" w:rsidR="008814DC" w:rsidRDefault="008814DC" w:rsidP="007E1BF9">
            <w:pPr>
              <w:snapToGrid w:val="0"/>
              <w:spacing w:after="0"/>
              <w:jc w:val="center"/>
              <w:rPr>
                <w:b/>
                <w:i/>
                <w:sz w:val="20"/>
              </w:rPr>
            </w:pPr>
            <w:r>
              <w:rPr>
                <w:b/>
                <w:i/>
                <w:sz w:val="20"/>
              </w:rPr>
              <w:t>Name</w:t>
            </w:r>
          </w:p>
        </w:tc>
        <w:tc>
          <w:tcPr>
            <w:tcW w:w="1285" w:type="dxa"/>
            <w:tcBorders>
              <w:top w:val="single" w:sz="4" w:space="0" w:color="000000"/>
              <w:left w:val="single" w:sz="4" w:space="0" w:color="000000"/>
              <w:bottom w:val="single" w:sz="4" w:space="0" w:color="000000"/>
            </w:tcBorders>
          </w:tcPr>
          <w:p w14:paraId="6F793FA0" w14:textId="77777777" w:rsidR="008814DC" w:rsidRDefault="008814DC" w:rsidP="007E1BF9">
            <w:pPr>
              <w:snapToGrid w:val="0"/>
              <w:spacing w:after="0"/>
              <w:jc w:val="center"/>
              <w:rPr>
                <w:b/>
                <w:i/>
                <w:sz w:val="20"/>
              </w:rPr>
            </w:pPr>
            <w:r>
              <w:rPr>
                <w:b/>
                <w:i/>
                <w:sz w:val="20"/>
              </w:rPr>
              <w:t>Value Type</w:t>
            </w:r>
          </w:p>
        </w:tc>
        <w:tc>
          <w:tcPr>
            <w:tcW w:w="1381" w:type="dxa"/>
            <w:tcBorders>
              <w:top w:val="single" w:sz="4" w:space="0" w:color="000000"/>
              <w:left w:val="single" w:sz="4" w:space="0" w:color="000000"/>
              <w:bottom w:val="single" w:sz="4" w:space="0" w:color="000000"/>
            </w:tcBorders>
          </w:tcPr>
          <w:p w14:paraId="198AC102" w14:textId="77777777" w:rsidR="008814DC" w:rsidRDefault="008814DC" w:rsidP="007E1BF9">
            <w:pPr>
              <w:snapToGrid w:val="0"/>
              <w:spacing w:after="0"/>
              <w:jc w:val="center"/>
              <w:rPr>
                <w:b/>
                <w:i/>
                <w:sz w:val="20"/>
              </w:rPr>
            </w:pPr>
            <w:r>
              <w:rPr>
                <w:b/>
                <w:i/>
                <w:sz w:val="20"/>
              </w:rPr>
              <w:t>Default</w:t>
            </w:r>
          </w:p>
        </w:tc>
        <w:tc>
          <w:tcPr>
            <w:tcW w:w="4648" w:type="dxa"/>
            <w:tcBorders>
              <w:top w:val="single" w:sz="4" w:space="0" w:color="000000"/>
              <w:left w:val="single" w:sz="4" w:space="0" w:color="000000"/>
              <w:bottom w:val="single" w:sz="4" w:space="0" w:color="000000"/>
              <w:right w:val="single" w:sz="4" w:space="0" w:color="000000"/>
            </w:tcBorders>
          </w:tcPr>
          <w:p w14:paraId="7B1B2225" w14:textId="77777777" w:rsidR="008814DC" w:rsidRDefault="008814DC" w:rsidP="007E1BF9">
            <w:pPr>
              <w:snapToGrid w:val="0"/>
              <w:spacing w:after="0"/>
              <w:jc w:val="center"/>
              <w:rPr>
                <w:b/>
                <w:i/>
                <w:sz w:val="20"/>
              </w:rPr>
            </w:pPr>
            <w:r>
              <w:rPr>
                <w:b/>
                <w:i/>
                <w:sz w:val="20"/>
              </w:rPr>
              <w:t>Description</w:t>
            </w:r>
          </w:p>
        </w:tc>
      </w:tr>
      <w:tr w:rsidR="008814DC" w14:paraId="1090AC85" w14:textId="77777777" w:rsidTr="007E1BF9">
        <w:tc>
          <w:tcPr>
            <w:tcW w:w="1582" w:type="dxa"/>
            <w:tcBorders>
              <w:top w:val="single" w:sz="4" w:space="0" w:color="000000"/>
              <w:left w:val="single" w:sz="4" w:space="0" w:color="000000"/>
              <w:bottom w:val="single" w:sz="4" w:space="0" w:color="000000"/>
            </w:tcBorders>
          </w:tcPr>
          <w:p w14:paraId="3EA12B7C" w14:textId="75C620A7" w:rsidR="008814DC" w:rsidRDefault="008814DC" w:rsidP="007E1BF9">
            <w:pPr>
              <w:snapToGrid w:val="0"/>
              <w:spacing w:after="0"/>
              <w:rPr>
                <w:sz w:val="20"/>
              </w:rPr>
            </w:pPr>
            <w:r>
              <w:rPr>
                <w:sz w:val="20"/>
              </w:rPr>
              <w:t>siteNameType</w:t>
            </w:r>
          </w:p>
        </w:tc>
        <w:tc>
          <w:tcPr>
            <w:tcW w:w="1285" w:type="dxa"/>
            <w:tcBorders>
              <w:top w:val="single" w:sz="4" w:space="0" w:color="000000"/>
              <w:left w:val="single" w:sz="4" w:space="0" w:color="000000"/>
              <w:bottom w:val="single" w:sz="4" w:space="0" w:color="000000"/>
            </w:tcBorders>
          </w:tcPr>
          <w:p w14:paraId="480E1B00" w14:textId="38E3E3D9" w:rsidR="008814DC" w:rsidRDefault="008814DC" w:rsidP="007E1BF9">
            <w:pPr>
              <w:snapToGrid w:val="0"/>
              <w:spacing w:after="0"/>
              <w:rPr>
                <w:sz w:val="20"/>
              </w:rPr>
            </w:pPr>
            <w:r>
              <w:rPr>
                <w:sz w:val="20"/>
              </w:rPr>
              <w:t>Valid name type</w:t>
            </w:r>
          </w:p>
        </w:tc>
        <w:tc>
          <w:tcPr>
            <w:tcW w:w="1381" w:type="dxa"/>
            <w:tcBorders>
              <w:top w:val="single" w:sz="4" w:space="0" w:color="000000"/>
              <w:left w:val="single" w:sz="4" w:space="0" w:color="000000"/>
              <w:bottom w:val="single" w:sz="4" w:space="0" w:color="000000"/>
            </w:tcBorders>
          </w:tcPr>
          <w:p w14:paraId="602E9881" w14:textId="7D285882" w:rsidR="008814DC" w:rsidRDefault="008814DC" w:rsidP="007E1BF9">
            <w:pPr>
              <w:snapToGrid w:val="0"/>
              <w:spacing w:after="0"/>
              <w:rPr>
                <w:sz w:val="20"/>
              </w:rPr>
            </w:pPr>
            <w:r>
              <w:rPr>
                <w:sz w:val="20"/>
              </w:rPr>
              <w:t>(empty)</w:t>
            </w:r>
          </w:p>
        </w:tc>
        <w:tc>
          <w:tcPr>
            <w:tcW w:w="4648" w:type="dxa"/>
            <w:tcBorders>
              <w:top w:val="single" w:sz="4" w:space="0" w:color="000000"/>
              <w:left w:val="single" w:sz="4" w:space="0" w:color="000000"/>
              <w:bottom w:val="single" w:sz="4" w:space="0" w:color="000000"/>
              <w:right w:val="single" w:sz="4" w:space="0" w:color="000000"/>
            </w:tcBorders>
          </w:tcPr>
          <w:p w14:paraId="769D6DF8" w14:textId="6686F715" w:rsidR="008814DC" w:rsidRDefault="008814DC" w:rsidP="007E1BF9">
            <w:pPr>
              <w:snapToGrid w:val="0"/>
              <w:spacing w:after="0"/>
              <w:rPr>
                <w:sz w:val="20"/>
              </w:rPr>
            </w:pPr>
            <w:r>
              <w:rPr>
                <w:sz w:val="20"/>
              </w:rPr>
              <w:t>By default, SHEFIT puts the NESDIS DCP Address in the first 8 characters of each line. Set the ‘siteNameType’ property to have the first 8 characters assigned from the site name of the specified type. Names will be truncated to 8 characters if longer, or padded with spaces if less than 8 characters.</w:t>
            </w:r>
          </w:p>
        </w:tc>
      </w:tr>
    </w:tbl>
    <w:p w14:paraId="6F965305" w14:textId="77777777" w:rsidR="008814DC" w:rsidRDefault="008814DC" w:rsidP="008814DC"/>
    <w:p w14:paraId="7EF73B44" w14:textId="77777777" w:rsidR="008814DC" w:rsidRPr="008814DC" w:rsidRDefault="008814DC" w:rsidP="008814DC"/>
    <w:p w14:paraId="4B4EAE2F" w14:textId="5862E9B0" w:rsidR="009A67F8" w:rsidRPr="006572BF" w:rsidRDefault="002947A2" w:rsidP="006572BF">
      <w:pPr>
        <w:pStyle w:val="Heading2"/>
      </w:pPr>
      <w:bookmarkStart w:id="87" w:name="_toc2905"/>
      <w:bookmarkStart w:id="88" w:name="_Toc233104994"/>
      <w:bookmarkEnd w:id="87"/>
      <w:r>
        <w:t xml:space="preserve"> </w:t>
      </w:r>
      <w:bookmarkStart w:id="89" w:name="_Toc64562187"/>
      <w:r w:rsidR="009A67F8" w:rsidRPr="006572BF">
        <w:t>Human Readable Output Format</w:t>
      </w:r>
      <w:bookmarkEnd w:id="88"/>
      <w:bookmarkEnd w:id="89"/>
    </w:p>
    <w:p w14:paraId="247D0E54" w14:textId="0EC4BC00" w:rsidR="009A67F8" w:rsidRDefault="009A67F8" w:rsidP="009A67F8">
      <w:r>
        <w:t xml:space="preserve">The Human Readable Formatter is designed, well, for humans. It displays the message data in the simple table format shown </w:t>
      </w:r>
      <w:r w:rsidR="002947A2">
        <w:t>below</w:t>
      </w:r>
      <w:r>
        <w:t>. It also honors the following properties:</w:t>
      </w:r>
    </w:p>
    <w:tbl>
      <w:tblPr>
        <w:tblW w:w="0" w:type="auto"/>
        <w:tblInd w:w="-20" w:type="dxa"/>
        <w:tblLayout w:type="fixed"/>
        <w:tblLook w:val="0000" w:firstRow="0" w:lastRow="0" w:firstColumn="0" w:lastColumn="0" w:noHBand="0" w:noVBand="0"/>
      </w:tblPr>
      <w:tblGrid>
        <w:gridCol w:w="1582"/>
        <w:gridCol w:w="1285"/>
        <w:gridCol w:w="1381"/>
        <w:gridCol w:w="4648"/>
      </w:tblGrid>
      <w:tr w:rsidR="009A67F8" w14:paraId="2528393F" w14:textId="77777777" w:rsidTr="009A67F8">
        <w:tc>
          <w:tcPr>
            <w:tcW w:w="1582" w:type="dxa"/>
            <w:tcBorders>
              <w:top w:val="single" w:sz="4" w:space="0" w:color="000000"/>
              <w:left w:val="single" w:sz="4" w:space="0" w:color="000000"/>
              <w:bottom w:val="single" w:sz="4" w:space="0" w:color="000000"/>
            </w:tcBorders>
          </w:tcPr>
          <w:p w14:paraId="6C9B6A67" w14:textId="77777777" w:rsidR="009A67F8" w:rsidRDefault="009A67F8" w:rsidP="009A67F8">
            <w:pPr>
              <w:snapToGrid w:val="0"/>
              <w:spacing w:after="0"/>
              <w:jc w:val="center"/>
              <w:rPr>
                <w:b/>
                <w:i/>
                <w:sz w:val="20"/>
              </w:rPr>
            </w:pPr>
            <w:r>
              <w:rPr>
                <w:b/>
                <w:i/>
                <w:sz w:val="20"/>
              </w:rPr>
              <w:t>Name</w:t>
            </w:r>
          </w:p>
        </w:tc>
        <w:tc>
          <w:tcPr>
            <w:tcW w:w="1285" w:type="dxa"/>
            <w:tcBorders>
              <w:top w:val="single" w:sz="4" w:space="0" w:color="000000"/>
              <w:left w:val="single" w:sz="4" w:space="0" w:color="000000"/>
              <w:bottom w:val="single" w:sz="4" w:space="0" w:color="000000"/>
            </w:tcBorders>
          </w:tcPr>
          <w:p w14:paraId="214DF2F9" w14:textId="77777777" w:rsidR="009A67F8" w:rsidRDefault="009A67F8" w:rsidP="009A67F8">
            <w:pPr>
              <w:snapToGrid w:val="0"/>
              <w:spacing w:after="0"/>
              <w:jc w:val="center"/>
              <w:rPr>
                <w:b/>
                <w:i/>
                <w:sz w:val="20"/>
              </w:rPr>
            </w:pPr>
            <w:r>
              <w:rPr>
                <w:b/>
                <w:i/>
                <w:sz w:val="20"/>
              </w:rPr>
              <w:t>Value Type</w:t>
            </w:r>
          </w:p>
        </w:tc>
        <w:tc>
          <w:tcPr>
            <w:tcW w:w="1381" w:type="dxa"/>
            <w:tcBorders>
              <w:top w:val="single" w:sz="4" w:space="0" w:color="000000"/>
              <w:left w:val="single" w:sz="4" w:space="0" w:color="000000"/>
              <w:bottom w:val="single" w:sz="4" w:space="0" w:color="000000"/>
            </w:tcBorders>
          </w:tcPr>
          <w:p w14:paraId="466EF02E" w14:textId="77777777" w:rsidR="009A67F8" w:rsidRDefault="009A67F8" w:rsidP="009A67F8">
            <w:pPr>
              <w:snapToGrid w:val="0"/>
              <w:spacing w:after="0"/>
              <w:jc w:val="center"/>
              <w:rPr>
                <w:b/>
                <w:i/>
                <w:sz w:val="20"/>
              </w:rPr>
            </w:pPr>
            <w:r>
              <w:rPr>
                <w:b/>
                <w:i/>
                <w:sz w:val="20"/>
              </w:rPr>
              <w:t>Default</w:t>
            </w:r>
          </w:p>
        </w:tc>
        <w:tc>
          <w:tcPr>
            <w:tcW w:w="4648" w:type="dxa"/>
            <w:tcBorders>
              <w:top w:val="single" w:sz="4" w:space="0" w:color="000000"/>
              <w:left w:val="single" w:sz="4" w:space="0" w:color="000000"/>
              <w:bottom w:val="single" w:sz="4" w:space="0" w:color="000000"/>
              <w:right w:val="single" w:sz="4" w:space="0" w:color="000000"/>
            </w:tcBorders>
          </w:tcPr>
          <w:p w14:paraId="2900F79E" w14:textId="77777777" w:rsidR="009A67F8" w:rsidRDefault="009A67F8" w:rsidP="009A67F8">
            <w:pPr>
              <w:snapToGrid w:val="0"/>
              <w:spacing w:after="0"/>
              <w:jc w:val="center"/>
              <w:rPr>
                <w:b/>
                <w:i/>
                <w:sz w:val="20"/>
              </w:rPr>
            </w:pPr>
            <w:r>
              <w:rPr>
                <w:b/>
                <w:i/>
                <w:sz w:val="20"/>
              </w:rPr>
              <w:t>Description</w:t>
            </w:r>
          </w:p>
        </w:tc>
      </w:tr>
      <w:tr w:rsidR="009A67F8" w14:paraId="66CCB6C7" w14:textId="77777777" w:rsidTr="009A67F8">
        <w:tc>
          <w:tcPr>
            <w:tcW w:w="1582" w:type="dxa"/>
            <w:tcBorders>
              <w:top w:val="single" w:sz="4" w:space="0" w:color="000000"/>
              <w:left w:val="single" w:sz="4" w:space="0" w:color="000000"/>
              <w:bottom w:val="single" w:sz="4" w:space="0" w:color="000000"/>
            </w:tcBorders>
          </w:tcPr>
          <w:p w14:paraId="1328FF5B" w14:textId="77777777" w:rsidR="009A67F8" w:rsidRDefault="009A67F8" w:rsidP="009A67F8">
            <w:pPr>
              <w:snapToGrid w:val="0"/>
              <w:spacing w:after="0"/>
              <w:rPr>
                <w:sz w:val="20"/>
              </w:rPr>
            </w:pPr>
            <w:r>
              <w:rPr>
                <w:sz w:val="20"/>
              </w:rPr>
              <w:t>displayEmpty</w:t>
            </w:r>
          </w:p>
        </w:tc>
        <w:tc>
          <w:tcPr>
            <w:tcW w:w="1285" w:type="dxa"/>
            <w:tcBorders>
              <w:top w:val="single" w:sz="4" w:space="0" w:color="000000"/>
              <w:left w:val="single" w:sz="4" w:space="0" w:color="000000"/>
              <w:bottom w:val="single" w:sz="4" w:space="0" w:color="000000"/>
            </w:tcBorders>
          </w:tcPr>
          <w:p w14:paraId="26D8F4E4" w14:textId="77777777" w:rsidR="009A67F8" w:rsidRDefault="009A67F8" w:rsidP="009A67F8">
            <w:pPr>
              <w:snapToGrid w:val="0"/>
              <w:spacing w:after="0"/>
              <w:rPr>
                <w:sz w:val="20"/>
              </w:rPr>
            </w:pPr>
            <w:r>
              <w:rPr>
                <w:sz w:val="20"/>
              </w:rPr>
              <w:t>True/false</w:t>
            </w:r>
          </w:p>
        </w:tc>
        <w:tc>
          <w:tcPr>
            <w:tcW w:w="1381" w:type="dxa"/>
            <w:tcBorders>
              <w:top w:val="single" w:sz="4" w:space="0" w:color="000000"/>
              <w:left w:val="single" w:sz="4" w:space="0" w:color="000000"/>
              <w:bottom w:val="single" w:sz="4" w:space="0" w:color="000000"/>
            </w:tcBorders>
          </w:tcPr>
          <w:p w14:paraId="6C379675" w14:textId="77777777" w:rsidR="009A67F8" w:rsidRDefault="009A67F8" w:rsidP="009A67F8">
            <w:pPr>
              <w:snapToGrid w:val="0"/>
              <w:spacing w:after="0"/>
              <w:rPr>
                <w:sz w:val="20"/>
              </w:rPr>
            </w:pPr>
            <w:r>
              <w:rPr>
                <w:sz w:val="20"/>
              </w:rPr>
              <w:t>false</w:t>
            </w:r>
          </w:p>
        </w:tc>
        <w:tc>
          <w:tcPr>
            <w:tcW w:w="4648" w:type="dxa"/>
            <w:tcBorders>
              <w:top w:val="single" w:sz="4" w:space="0" w:color="000000"/>
              <w:left w:val="single" w:sz="4" w:space="0" w:color="000000"/>
              <w:bottom w:val="single" w:sz="4" w:space="0" w:color="000000"/>
              <w:right w:val="single" w:sz="4" w:space="0" w:color="000000"/>
            </w:tcBorders>
          </w:tcPr>
          <w:p w14:paraId="2B93F938" w14:textId="77777777" w:rsidR="009A67F8" w:rsidRDefault="009A67F8" w:rsidP="009A67F8">
            <w:pPr>
              <w:snapToGrid w:val="0"/>
              <w:spacing w:after="0"/>
              <w:rPr>
                <w:sz w:val="20"/>
              </w:rPr>
            </w:pPr>
            <w:r>
              <w:rPr>
                <w:sz w:val="20"/>
              </w:rPr>
              <w:t>Normally, empty columns will be omitted. Add this property and set it to true to cause a column to be displayed even for sensors that have no data.</w:t>
            </w:r>
          </w:p>
        </w:tc>
      </w:tr>
      <w:tr w:rsidR="009A67F8" w14:paraId="2892E707" w14:textId="77777777" w:rsidTr="009A67F8">
        <w:tc>
          <w:tcPr>
            <w:tcW w:w="1582" w:type="dxa"/>
            <w:tcBorders>
              <w:top w:val="single" w:sz="4" w:space="0" w:color="000000"/>
              <w:left w:val="single" w:sz="4" w:space="0" w:color="000000"/>
              <w:bottom w:val="single" w:sz="4" w:space="0" w:color="000000"/>
            </w:tcBorders>
          </w:tcPr>
          <w:p w14:paraId="568CDD8A" w14:textId="77777777" w:rsidR="009A67F8" w:rsidRDefault="009A67F8" w:rsidP="009A67F8">
            <w:pPr>
              <w:snapToGrid w:val="0"/>
              <w:spacing w:after="0"/>
              <w:rPr>
                <w:sz w:val="20"/>
              </w:rPr>
            </w:pPr>
            <w:r>
              <w:rPr>
                <w:sz w:val="20"/>
              </w:rPr>
              <w:t>delimiter</w:t>
            </w:r>
          </w:p>
        </w:tc>
        <w:tc>
          <w:tcPr>
            <w:tcW w:w="1285" w:type="dxa"/>
            <w:tcBorders>
              <w:top w:val="single" w:sz="4" w:space="0" w:color="000000"/>
              <w:left w:val="single" w:sz="4" w:space="0" w:color="000000"/>
              <w:bottom w:val="single" w:sz="4" w:space="0" w:color="000000"/>
            </w:tcBorders>
          </w:tcPr>
          <w:p w14:paraId="751BCA86" w14:textId="77777777" w:rsidR="009A67F8" w:rsidRDefault="009A67F8" w:rsidP="009A67F8">
            <w:pPr>
              <w:snapToGrid w:val="0"/>
              <w:spacing w:after="0"/>
              <w:rPr>
                <w:sz w:val="20"/>
              </w:rPr>
            </w:pPr>
            <w:r>
              <w:rPr>
                <w:sz w:val="20"/>
              </w:rPr>
              <w:t>String</w:t>
            </w:r>
          </w:p>
        </w:tc>
        <w:tc>
          <w:tcPr>
            <w:tcW w:w="1381" w:type="dxa"/>
            <w:tcBorders>
              <w:top w:val="single" w:sz="4" w:space="0" w:color="000000"/>
              <w:left w:val="single" w:sz="4" w:space="0" w:color="000000"/>
              <w:bottom w:val="single" w:sz="4" w:space="0" w:color="000000"/>
            </w:tcBorders>
          </w:tcPr>
          <w:p w14:paraId="46357D40" w14:textId="77777777" w:rsidR="009A67F8" w:rsidRDefault="009A67F8" w:rsidP="009A67F8">
            <w:pPr>
              <w:snapToGrid w:val="0"/>
              <w:spacing w:after="0"/>
              <w:rPr>
                <w:sz w:val="20"/>
              </w:rPr>
            </w:pPr>
            <w:r>
              <w:rPr>
                <w:sz w:val="20"/>
              </w:rPr>
              <w:t xml:space="preserve">“ | “ </w:t>
            </w:r>
          </w:p>
        </w:tc>
        <w:tc>
          <w:tcPr>
            <w:tcW w:w="4648" w:type="dxa"/>
            <w:tcBorders>
              <w:top w:val="single" w:sz="4" w:space="0" w:color="000000"/>
              <w:left w:val="single" w:sz="4" w:space="0" w:color="000000"/>
              <w:bottom w:val="single" w:sz="4" w:space="0" w:color="000000"/>
              <w:right w:val="single" w:sz="4" w:space="0" w:color="000000"/>
            </w:tcBorders>
          </w:tcPr>
          <w:p w14:paraId="0D12E2C9" w14:textId="77777777" w:rsidR="009A67F8" w:rsidRDefault="009A67F8" w:rsidP="009A67F8">
            <w:pPr>
              <w:snapToGrid w:val="0"/>
              <w:spacing w:after="0"/>
              <w:rPr>
                <w:sz w:val="20"/>
              </w:rPr>
            </w:pPr>
            <w:r>
              <w:rPr>
                <w:sz w:val="20"/>
              </w:rPr>
              <w:t>String to delimit the columns.</w:t>
            </w:r>
          </w:p>
        </w:tc>
      </w:tr>
      <w:tr w:rsidR="009A67F8" w14:paraId="2B371669" w14:textId="77777777" w:rsidTr="009A67F8">
        <w:tc>
          <w:tcPr>
            <w:tcW w:w="1582" w:type="dxa"/>
            <w:tcBorders>
              <w:top w:val="single" w:sz="4" w:space="0" w:color="000000"/>
              <w:left w:val="single" w:sz="4" w:space="0" w:color="000000"/>
              <w:bottom w:val="single" w:sz="4" w:space="0" w:color="000000"/>
            </w:tcBorders>
          </w:tcPr>
          <w:p w14:paraId="26B5BF40" w14:textId="77777777" w:rsidR="009A67F8" w:rsidRDefault="009A67F8" w:rsidP="009A67F8">
            <w:pPr>
              <w:snapToGrid w:val="0"/>
              <w:spacing w:after="0"/>
              <w:rPr>
                <w:sz w:val="20"/>
              </w:rPr>
            </w:pPr>
            <w:r>
              <w:rPr>
                <w:sz w:val="20"/>
              </w:rPr>
              <w:t>datatype</w:t>
            </w:r>
          </w:p>
        </w:tc>
        <w:tc>
          <w:tcPr>
            <w:tcW w:w="1285" w:type="dxa"/>
            <w:tcBorders>
              <w:top w:val="single" w:sz="4" w:space="0" w:color="000000"/>
              <w:left w:val="single" w:sz="4" w:space="0" w:color="000000"/>
              <w:bottom w:val="single" w:sz="4" w:space="0" w:color="000000"/>
            </w:tcBorders>
          </w:tcPr>
          <w:p w14:paraId="2576CD92" w14:textId="77777777" w:rsidR="009A67F8" w:rsidRDefault="009A67F8" w:rsidP="009A67F8">
            <w:pPr>
              <w:snapToGrid w:val="0"/>
              <w:spacing w:after="0"/>
              <w:rPr>
                <w:sz w:val="20"/>
              </w:rPr>
            </w:pPr>
            <w:r>
              <w:rPr>
                <w:sz w:val="20"/>
              </w:rPr>
              <w:t>String</w:t>
            </w:r>
          </w:p>
        </w:tc>
        <w:tc>
          <w:tcPr>
            <w:tcW w:w="1381" w:type="dxa"/>
            <w:tcBorders>
              <w:top w:val="single" w:sz="4" w:space="0" w:color="000000"/>
              <w:left w:val="single" w:sz="4" w:space="0" w:color="000000"/>
              <w:bottom w:val="single" w:sz="4" w:space="0" w:color="000000"/>
            </w:tcBorders>
          </w:tcPr>
          <w:p w14:paraId="59B93347" w14:textId="77777777" w:rsidR="009A67F8" w:rsidRDefault="009A67F8" w:rsidP="009A67F8">
            <w:pPr>
              <w:snapToGrid w:val="0"/>
              <w:spacing w:after="0"/>
              <w:rPr>
                <w:sz w:val="20"/>
              </w:rPr>
            </w:pPr>
            <w:r>
              <w:rPr>
                <w:sz w:val="20"/>
              </w:rPr>
              <w:t>SHEF-PE</w:t>
            </w:r>
          </w:p>
        </w:tc>
        <w:tc>
          <w:tcPr>
            <w:tcW w:w="4648" w:type="dxa"/>
            <w:tcBorders>
              <w:top w:val="single" w:sz="4" w:space="0" w:color="000000"/>
              <w:left w:val="single" w:sz="4" w:space="0" w:color="000000"/>
              <w:bottom w:val="single" w:sz="4" w:space="0" w:color="000000"/>
              <w:right w:val="single" w:sz="4" w:space="0" w:color="000000"/>
            </w:tcBorders>
          </w:tcPr>
          <w:p w14:paraId="30F11172" w14:textId="77777777" w:rsidR="009A67F8" w:rsidRDefault="009A67F8" w:rsidP="009A67F8">
            <w:pPr>
              <w:snapToGrid w:val="0"/>
              <w:spacing w:after="0"/>
              <w:rPr>
                <w:sz w:val="20"/>
              </w:rPr>
            </w:pPr>
            <w:r>
              <w:rPr>
                <w:sz w:val="20"/>
              </w:rPr>
              <w:t>The data type standard to display in the header</w:t>
            </w:r>
          </w:p>
        </w:tc>
      </w:tr>
      <w:tr w:rsidR="009A67F8" w14:paraId="6C6CE05E" w14:textId="77777777" w:rsidTr="009A67F8">
        <w:tc>
          <w:tcPr>
            <w:tcW w:w="1582" w:type="dxa"/>
            <w:tcBorders>
              <w:top w:val="single" w:sz="4" w:space="0" w:color="000000"/>
              <w:left w:val="single" w:sz="4" w:space="0" w:color="000000"/>
              <w:bottom w:val="single" w:sz="4" w:space="0" w:color="000000"/>
            </w:tcBorders>
          </w:tcPr>
          <w:p w14:paraId="7B63855F" w14:textId="77777777" w:rsidR="009A67F8" w:rsidRDefault="009A67F8" w:rsidP="009A67F8">
            <w:pPr>
              <w:snapToGrid w:val="0"/>
              <w:spacing w:after="0"/>
              <w:rPr>
                <w:sz w:val="20"/>
              </w:rPr>
            </w:pPr>
            <w:r>
              <w:rPr>
                <w:sz w:val="20"/>
              </w:rPr>
              <w:t>dateformat</w:t>
            </w:r>
          </w:p>
        </w:tc>
        <w:tc>
          <w:tcPr>
            <w:tcW w:w="1285" w:type="dxa"/>
            <w:tcBorders>
              <w:top w:val="single" w:sz="4" w:space="0" w:color="000000"/>
              <w:left w:val="single" w:sz="4" w:space="0" w:color="000000"/>
              <w:bottom w:val="single" w:sz="4" w:space="0" w:color="000000"/>
            </w:tcBorders>
          </w:tcPr>
          <w:p w14:paraId="34007570" w14:textId="77777777" w:rsidR="009A67F8" w:rsidRDefault="009A67F8" w:rsidP="009A67F8">
            <w:pPr>
              <w:snapToGrid w:val="0"/>
              <w:spacing w:after="0"/>
              <w:rPr>
                <w:sz w:val="20"/>
              </w:rPr>
            </w:pPr>
            <w:r>
              <w:rPr>
                <w:sz w:val="20"/>
              </w:rPr>
              <w:t>String</w:t>
            </w:r>
          </w:p>
        </w:tc>
        <w:tc>
          <w:tcPr>
            <w:tcW w:w="1381" w:type="dxa"/>
            <w:tcBorders>
              <w:top w:val="single" w:sz="4" w:space="0" w:color="000000"/>
              <w:left w:val="single" w:sz="4" w:space="0" w:color="000000"/>
              <w:bottom w:val="single" w:sz="4" w:space="0" w:color="000000"/>
            </w:tcBorders>
          </w:tcPr>
          <w:p w14:paraId="10A62122" w14:textId="77777777" w:rsidR="009A67F8" w:rsidRDefault="009A67F8" w:rsidP="009A67F8">
            <w:pPr>
              <w:snapToGrid w:val="0"/>
              <w:spacing w:after="0"/>
              <w:rPr>
                <w:sz w:val="20"/>
              </w:rPr>
            </w:pPr>
          </w:p>
        </w:tc>
        <w:tc>
          <w:tcPr>
            <w:tcW w:w="4648" w:type="dxa"/>
            <w:tcBorders>
              <w:top w:val="single" w:sz="4" w:space="0" w:color="000000"/>
              <w:left w:val="single" w:sz="4" w:space="0" w:color="000000"/>
              <w:bottom w:val="single" w:sz="4" w:space="0" w:color="000000"/>
              <w:right w:val="single" w:sz="4" w:space="0" w:color="000000"/>
            </w:tcBorders>
          </w:tcPr>
          <w:p w14:paraId="5051C7DA" w14:textId="77777777" w:rsidR="009A67F8" w:rsidRDefault="009A67F8" w:rsidP="009A67F8">
            <w:pPr>
              <w:snapToGrid w:val="0"/>
              <w:spacing w:after="0"/>
              <w:rPr>
                <w:sz w:val="20"/>
              </w:rPr>
            </w:pPr>
            <w:r>
              <w:rPr>
                <w:sz w:val="20"/>
              </w:rPr>
              <w:t>See man page on SimpleDateFormat. This string specifies the format of the date/time stamps.</w:t>
            </w:r>
          </w:p>
        </w:tc>
      </w:tr>
    </w:tbl>
    <w:p w14:paraId="27E85EC0" w14:textId="77777777" w:rsidR="009A67F8" w:rsidRDefault="009A67F8" w:rsidP="009A67F8"/>
    <w:p w14:paraId="1887B51C" w14:textId="77777777" w:rsidR="009A67F8" w:rsidRDefault="009A67F8" w:rsidP="009A67F8"/>
    <w:p w14:paraId="293B9FFB" w14:textId="77777777" w:rsidR="009A67F8" w:rsidRDefault="009A67F8" w:rsidP="009A67F8">
      <w:pPr>
        <w:pStyle w:val="code"/>
        <w:pBdr>
          <w:top w:val="single" w:sz="4" w:space="1" w:color="000000"/>
          <w:left w:val="single" w:sz="4" w:space="4" w:color="000000"/>
          <w:bottom w:val="single" w:sz="4" w:space="1" w:color="000000"/>
          <w:right w:val="single" w:sz="4" w:space="4" w:color="000000"/>
        </w:pBdr>
        <w:rPr>
          <w:sz w:val="18"/>
        </w:rPr>
      </w:pPr>
      <w:r>
        <w:rPr>
          <w:sz w:val="18"/>
        </w:rPr>
        <w:t>Message for Platform NWSHB5-HOMN8</w:t>
      </w:r>
    </w:p>
    <w:p w14:paraId="6F752B7C" w14:textId="77777777" w:rsidR="009A67F8" w:rsidRDefault="009A67F8" w:rsidP="009A67F8">
      <w:pPr>
        <w:pStyle w:val="code"/>
        <w:pBdr>
          <w:top w:val="single" w:sz="4" w:space="1" w:color="000000"/>
          <w:left w:val="single" w:sz="4" w:space="4" w:color="000000"/>
          <w:bottom w:val="single" w:sz="4" w:space="1" w:color="000000"/>
          <w:right w:val="single" w:sz="4" w:space="4" w:color="000000"/>
        </w:pBdr>
        <w:rPr>
          <w:sz w:val="18"/>
        </w:rPr>
      </w:pPr>
      <w:r>
        <w:rPr>
          <w:sz w:val="18"/>
        </w:rPr>
        <w:t xml:space="preserve">                    |   elev   |    PC    | battery  | </w:t>
      </w:r>
    </w:p>
    <w:p w14:paraId="7D1222F0" w14:textId="77777777" w:rsidR="009A67F8" w:rsidRDefault="009A67F8" w:rsidP="009A67F8">
      <w:pPr>
        <w:pStyle w:val="code"/>
        <w:pBdr>
          <w:top w:val="single" w:sz="4" w:space="1" w:color="000000"/>
          <w:left w:val="single" w:sz="4" w:space="4" w:color="000000"/>
          <w:bottom w:val="single" w:sz="4" w:space="1" w:color="000000"/>
          <w:right w:val="single" w:sz="4" w:space="4" w:color="000000"/>
        </w:pBdr>
        <w:rPr>
          <w:sz w:val="18"/>
        </w:rPr>
      </w:pPr>
      <w:r>
        <w:rPr>
          <w:sz w:val="18"/>
        </w:rPr>
        <w:lastRenderedPageBreak/>
        <w:t xml:space="preserve">                    |    HP    |    PC    |    VB    | </w:t>
      </w:r>
    </w:p>
    <w:p w14:paraId="3BD34ACC" w14:textId="77777777" w:rsidR="009A67F8" w:rsidRDefault="009A67F8" w:rsidP="009A67F8">
      <w:pPr>
        <w:pStyle w:val="code"/>
        <w:pBdr>
          <w:top w:val="single" w:sz="4" w:space="1" w:color="000000"/>
          <w:left w:val="single" w:sz="4" w:space="4" w:color="000000"/>
          <w:bottom w:val="single" w:sz="4" w:space="1" w:color="000000"/>
          <w:right w:val="single" w:sz="4" w:space="4" w:color="000000"/>
        </w:pBdr>
        <w:rPr>
          <w:sz w:val="18"/>
        </w:rPr>
      </w:pPr>
      <w:r>
        <w:rPr>
          <w:sz w:val="18"/>
        </w:rPr>
        <w:t xml:space="preserve">                    |    ft    |    in    |    V     | </w:t>
      </w:r>
    </w:p>
    <w:p w14:paraId="33E94675" w14:textId="77777777" w:rsidR="009A67F8" w:rsidRDefault="009A67F8" w:rsidP="009A67F8">
      <w:pPr>
        <w:pStyle w:val="code"/>
        <w:pBdr>
          <w:top w:val="single" w:sz="4" w:space="1" w:color="000000"/>
          <w:left w:val="single" w:sz="4" w:space="4" w:color="000000"/>
          <w:bottom w:val="single" w:sz="4" w:space="1" w:color="000000"/>
          <w:right w:val="single" w:sz="4" w:space="4" w:color="000000"/>
        </w:pBdr>
        <w:rPr>
          <w:sz w:val="18"/>
        </w:rPr>
      </w:pPr>
      <w:r>
        <w:rPr>
          <w:sz w:val="18"/>
        </w:rPr>
        <w:t xml:space="preserve">12/03/2001 00:00:00 |  1055.53 | 0.0      |          | </w:t>
      </w:r>
    </w:p>
    <w:p w14:paraId="1740C1E2" w14:textId="77777777" w:rsidR="009A67F8" w:rsidRDefault="009A67F8" w:rsidP="009A67F8">
      <w:pPr>
        <w:pStyle w:val="code"/>
        <w:pBdr>
          <w:top w:val="single" w:sz="4" w:space="1" w:color="000000"/>
          <w:left w:val="single" w:sz="4" w:space="4" w:color="000000"/>
          <w:bottom w:val="single" w:sz="4" w:space="1" w:color="000000"/>
          <w:right w:val="single" w:sz="4" w:space="4" w:color="000000"/>
        </w:pBdr>
        <w:rPr>
          <w:sz w:val="18"/>
        </w:rPr>
      </w:pPr>
      <w:r>
        <w:rPr>
          <w:sz w:val="18"/>
        </w:rPr>
        <w:t xml:space="preserve">12/03/2001 01:00:00 |  1055.53 | 0.0      |          | </w:t>
      </w:r>
    </w:p>
    <w:p w14:paraId="2A5ACA9A" w14:textId="77777777" w:rsidR="009A67F8" w:rsidRDefault="009A67F8" w:rsidP="009A67F8">
      <w:pPr>
        <w:pStyle w:val="code"/>
        <w:pBdr>
          <w:top w:val="single" w:sz="4" w:space="1" w:color="000000"/>
          <w:left w:val="single" w:sz="4" w:space="4" w:color="000000"/>
          <w:bottom w:val="single" w:sz="4" w:space="1" w:color="000000"/>
          <w:right w:val="single" w:sz="4" w:space="4" w:color="000000"/>
        </w:pBdr>
        <w:rPr>
          <w:sz w:val="18"/>
        </w:rPr>
      </w:pPr>
      <w:r>
        <w:rPr>
          <w:sz w:val="18"/>
        </w:rPr>
        <w:t xml:space="preserve">12/03/2001 02:00:00 |  1055.53 | 0.0      |          | </w:t>
      </w:r>
    </w:p>
    <w:p w14:paraId="781B4511" w14:textId="77777777" w:rsidR="009A67F8" w:rsidRDefault="009A67F8" w:rsidP="009A67F8">
      <w:pPr>
        <w:pStyle w:val="code"/>
        <w:pBdr>
          <w:top w:val="single" w:sz="4" w:space="1" w:color="000000"/>
          <w:left w:val="single" w:sz="4" w:space="4" w:color="000000"/>
          <w:bottom w:val="single" w:sz="4" w:space="1" w:color="000000"/>
          <w:right w:val="single" w:sz="4" w:space="4" w:color="000000"/>
        </w:pBdr>
        <w:rPr>
          <w:sz w:val="18"/>
        </w:rPr>
      </w:pPr>
      <w:r>
        <w:rPr>
          <w:sz w:val="18"/>
        </w:rPr>
        <w:t xml:space="preserve">12/03/2001 03:00:00 |  1055.53 | 0.0      |          | </w:t>
      </w:r>
    </w:p>
    <w:p w14:paraId="4935962F" w14:textId="77777777" w:rsidR="009A67F8" w:rsidRDefault="009A67F8" w:rsidP="009A67F8">
      <w:pPr>
        <w:pStyle w:val="code"/>
        <w:pBdr>
          <w:top w:val="single" w:sz="4" w:space="1" w:color="000000"/>
          <w:left w:val="single" w:sz="4" w:space="4" w:color="000000"/>
          <w:bottom w:val="single" w:sz="4" w:space="1" w:color="000000"/>
          <w:right w:val="single" w:sz="4" w:space="4" w:color="000000"/>
        </w:pBdr>
        <w:rPr>
          <w:sz w:val="18"/>
        </w:rPr>
      </w:pPr>
      <w:r>
        <w:rPr>
          <w:sz w:val="18"/>
        </w:rPr>
        <w:t xml:space="preserve">12/03/2001 04:00:00 |  1055.53 | 0.0      |          | </w:t>
      </w:r>
    </w:p>
    <w:p w14:paraId="27CF7067" w14:textId="77777777" w:rsidR="009A67F8" w:rsidRDefault="009A67F8" w:rsidP="009A67F8">
      <w:pPr>
        <w:pStyle w:val="code"/>
        <w:pBdr>
          <w:top w:val="single" w:sz="4" w:space="1" w:color="000000"/>
          <w:left w:val="single" w:sz="4" w:space="4" w:color="000000"/>
          <w:bottom w:val="single" w:sz="4" w:space="1" w:color="000000"/>
          <w:right w:val="single" w:sz="4" w:space="4" w:color="000000"/>
        </w:pBdr>
        <w:rPr>
          <w:sz w:val="18"/>
        </w:rPr>
      </w:pPr>
      <w:r>
        <w:rPr>
          <w:sz w:val="18"/>
        </w:rPr>
        <w:t xml:space="preserve">12/03/2001 05:00:00 |  1055.53 | 0.0      |          | </w:t>
      </w:r>
    </w:p>
    <w:p w14:paraId="5C17E566" w14:textId="77777777" w:rsidR="009A67F8" w:rsidRDefault="009A67F8" w:rsidP="009A67F8">
      <w:pPr>
        <w:pStyle w:val="code"/>
        <w:pBdr>
          <w:top w:val="single" w:sz="4" w:space="1" w:color="000000"/>
          <w:left w:val="single" w:sz="4" w:space="4" w:color="000000"/>
          <w:bottom w:val="single" w:sz="4" w:space="1" w:color="000000"/>
          <w:right w:val="single" w:sz="4" w:space="4" w:color="000000"/>
        </w:pBdr>
        <w:rPr>
          <w:sz w:val="18"/>
        </w:rPr>
      </w:pPr>
      <w:r>
        <w:rPr>
          <w:sz w:val="18"/>
        </w:rPr>
        <w:t xml:space="preserve">12/03/2001 06:00:00 |  1055.53 | 0.0      |          | </w:t>
      </w:r>
    </w:p>
    <w:p w14:paraId="1BC86CEC" w14:textId="77777777" w:rsidR="009A67F8" w:rsidRDefault="009A67F8" w:rsidP="009A67F8">
      <w:pPr>
        <w:pStyle w:val="code"/>
        <w:pBdr>
          <w:top w:val="single" w:sz="4" w:space="1" w:color="000000"/>
          <w:left w:val="single" w:sz="4" w:space="4" w:color="000000"/>
          <w:bottom w:val="single" w:sz="4" w:space="1" w:color="000000"/>
          <w:right w:val="single" w:sz="4" w:space="4" w:color="000000"/>
        </w:pBdr>
        <w:rPr>
          <w:sz w:val="18"/>
        </w:rPr>
      </w:pPr>
      <w:r>
        <w:rPr>
          <w:sz w:val="18"/>
        </w:rPr>
        <w:t xml:space="preserve">12/03/2001 07:00:00 |  1055.53 | 0.0      |          | </w:t>
      </w:r>
    </w:p>
    <w:p w14:paraId="73075EAA" w14:textId="77777777" w:rsidR="009A67F8" w:rsidRDefault="009A67F8" w:rsidP="009A67F8">
      <w:pPr>
        <w:pStyle w:val="code"/>
        <w:pBdr>
          <w:top w:val="single" w:sz="4" w:space="1" w:color="000000"/>
          <w:left w:val="single" w:sz="4" w:space="4" w:color="000000"/>
          <w:bottom w:val="single" w:sz="4" w:space="1" w:color="000000"/>
          <w:right w:val="single" w:sz="4" w:space="4" w:color="000000"/>
        </w:pBdr>
        <w:rPr>
          <w:sz w:val="18"/>
        </w:rPr>
      </w:pPr>
      <w:r>
        <w:rPr>
          <w:sz w:val="18"/>
        </w:rPr>
        <w:t xml:space="preserve">12/03/2001 08:00:00 |  1055.53 | 0.0      |          | </w:t>
      </w:r>
    </w:p>
    <w:p w14:paraId="7CC7A427" w14:textId="77777777" w:rsidR="009A67F8" w:rsidRDefault="009A67F8" w:rsidP="009A67F8">
      <w:pPr>
        <w:pStyle w:val="code"/>
        <w:pBdr>
          <w:top w:val="single" w:sz="4" w:space="1" w:color="000000"/>
          <w:left w:val="single" w:sz="4" w:space="4" w:color="000000"/>
          <w:bottom w:val="single" w:sz="4" w:space="1" w:color="000000"/>
          <w:right w:val="single" w:sz="4" w:space="4" w:color="000000"/>
        </w:pBdr>
        <w:rPr>
          <w:sz w:val="18"/>
        </w:rPr>
      </w:pPr>
      <w:r>
        <w:rPr>
          <w:sz w:val="18"/>
        </w:rPr>
        <w:t xml:space="preserve">12/03/2001 09:00:00 |  1055.52 | 0.0      |          | </w:t>
      </w:r>
    </w:p>
    <w:p w14:paraId="11F16AE0" w14:textId="77777777" w:rsidR="009A67F8" w:rsidRDefault="009A67F8" w:rsidP="009A67F8">
      <w:pPr>
        <w:pStyle w:val="code"/>
        <w:pBdr>
          <w:top w:val="single" w:sz="4" w:space="1" w:color="000000"/>
          <w:left w:val="single" w:sz="4" w:space="4" w:color="000000"/>
          <w:bottom w:val="single" w:sz="4" w:space="1" w:color="000000"/>
          <w:right w:val="single" w:sz="4" w:space="4" w:color="000000"/>
        </w:pBdr>
        <w:rPr>
          <w:sz w:val="18"/>
        </w:rPr>
      </w:pPr>
      <w:r>
        <w:rPr>
          <w:sz w:val="18"/>
        </w:rPr>
        <w:t xml:space="preserve">12/03/2001 10:00:00 |  1055.52 | 0.0      |          | </w:t>
      </w:r>
    </w:p>
    <w:p w14:paraId="759DCCD8" w14:textId="77777777" w:rsidR="009A67F8" w:rsidRDefault="009A67F8" w:rsidP="009A67F8">
      <w:pPr>
        <w:pStyle w:val="code"/>
        <w:pBdr>
          <w:top w:val="single" w:sz="4" w:space="1" w:color="000000"/>
          <w:left w:val="single" w:sz="4" w:space="4" w:color="000000"/>
          <w:bottom w:val="single" w:sz="4" w:space="1" w:color="000000"/>
          <w:right w:val="single" w:sz="4" w:space="4" w:color="000000"/>
        </w:pBdr>
        <w:rPr>
          <w:sz w:val="18"/>
        </w:rPr>
      </w:pPr>
      <w:r>
        <w:rPr>
          <w:sz w:val="18"/>
        </w:rPr>
        <w:t xml:space="preserve">12/03/2001 11:00:00 |  1055.52 | 0.0      |  13.876  | </w:t>
      </w:r>
    </w:p>
    <w:p w14:paraId="41C86085" w14:textId="77777777" w:rsidR="009A67F8" w:rsidRDefault="009A67F8" w:rsidP="009A67F8">
      <w:pPr>
        <w:pStyle w:val="code"/>
        <w:pBdr>
          <w:top w:val="single" w:sz="4" w:space="1" w:color="000000"/>
          <w:left w:val="single" w:sz="4" w:space="4" w:color="000000"/>
          <w:bottom w:val="single" w:sz="4" w:space="1" w:color="000000"/>
          <w:right w:val="single" w:sz="4" w:space="4" w:color="000000"/>
        </w:pBdr>
        <w:rPr>
          <w:sz w:val="18"/>
        </w:rPr>
      </w:pPr>
    </w:p>
    <w:p w14:paraId="3F2BB771" w14:textId="77777777" w:rsidR="009A67F8" w:rsidRDefault="009A67F8" w:rsidP="009A67F8">
      <w:pPr>
        <w:pStyle w:val="code"/>
        <w:pBdr>
          <w:top w:val="single" w:sz="4" w:space="1" w:color="000000"/>
          <w:left w:val="single" w:sz="4" w:space="4" w:color="000000"/>
          <w:bottom w:val="single" w:sz="4" w:space="1" w:color="000000"/>
          <w:right w:val="single" w:sz="4" w:space="4" w:color="000000"/>
        </w:pBdr>
        <w:rPr>
          <w:sz w:val="18"/>
        </w:rPr>
      </w:pPr>
      <w:r>
        <w:rPr>
          <w:sz w:val="18"/>
        </w:rPr>
        <w:t>Message for Platform NWSHB5-WTSM5</w:t>
      </w:r>
    </w:p>
    <w:p w14:paraId="0B293DD3" w14:textId="77777777" w:rsidR="009A67F8" w:rsidRDefault="009A67F8" w:rsidP="009A67F8">
      <w:pPr>
        <w:pStyle w:val="code"/>
        <w:pBdr>
          <w:top w:val="single" w:sz="4" w:space="1" w:color="000000"/>
          <w:left w:val="single" w:sz="4" w:space="4" w:color="000000"/>
          <w:bottom w:val="single" w:sz="4" w:space="1" w:color="000000"/>
          <w:right w:val="single" w:sz="4" w:space="4" w:color="000000"/>
        </w:pBdr>
        <w:rPr>
          <w:sz w:val="18"/>
        </w:rPr>
      </w:pPr>
      <w:r>
        <w:rPr>
          <w:sz w:val="18"/>
        </w:rPr>
        <w:t xml:space="preserve">                    |   pool   |   tail   | battery  | </w:t>
      </w:r>
    </w:p>
    <w:p w14:paraId="48357DFA" w14:textId="77777777" w:rsidR="009A67F8" w:rsidRDefault="009A67F8" w:rsidP="009A67F8">
      <w:pPr>
        <w:pStyle w:val="code"/>
        <w:pBdr>
          <w:top w:val="single" w:sz="4" w:space="1" w:color="000000"/>
          <w:left w:val="single" w:sz="4" w:space="4" w:color="000000"/>
          <w:bottom w:val="single" w:sz="4" w:space="1" w:color="000000"/>
          <w:right w:val="single" w:sz="4" w:space="4" w:color="000000"/>
        </w:pBdr>
        <w:rPr>
          <w:sz w:val="18"/>
        </w:rPr>
      </w:pPr>
      <w:r>
        <w:rPr>
          <w:sz w:val="18"/>
        </w:rPr>
        <w:t xml:space="preserve">                    |    HP    |    HT    |    VB    | </w:t>
      </w:r>
    </w:p>
    <w:p w14:paraId="472EADBF" w14:textId="77777777" w:rsidR="009A67F8" w:rsidRDefault="009A67F8" w:rsidP="009A67F8">
      <w:pPr>
        <w:pStyle w:val="code"/>
        <w:pBdr>
          <w:top w:val="single" w:sz="4" w:space="1" w:color="000000"/>
          <w:left w:val="single" w:sz="4" w:space="4" w:color="000000"/>
          <w:bottom w:val="single" w:sz="4" w:space="1" w:color="000000"/>
          <w:right w:val="single" w:sz="4" w:space="4" w:color="000000"/>
        </w:pBdr>
        <w:rPr>
          <w:sz w:val="18"/>
        </w:rPr>
      </w:pPr>
      <w:r>
        <w:rPr>
          <w:sz w:val="18"/>
        </w:rPr>
        <w:t xml:space="preserve">                    |    ft    |    ft    |   VOLT   | </w:t>
      </w:r>
    </w:p>
    <w:p w14:paraId="64CC4EA1" w14:textId="77777777" w:rsidR="009A67F8" w:rsidRDefault="009A67F8" w:rsidP="009A67F8">
      <w:pPr>
        <w:pStyle w:val="code"/>
        <w:pBdr>
          <w:top w:val="single" w:sz="4" w:space="1" w:color="000000"/>
          <w:left w:val="single" w:sz="4" w:space="4" w:color="000000"/>
          <w:bottom w:val="single" w:sz="4" w:space="1" w:color="000000"/>
          <w:right w:val="single" w:sz="4" w:space="4" w:color="000000"/>
        </w:pBdr>
        <w:rPr>
          <w:sz w:val="18"/>
        </w:rPr>
      </w:pPr>
      <w:r>
        <w:rPr>
          <w:sz w:val="18"/>
        </w:rPr>
        <w:t xml:space="preserve">12/03/2001 00:00:00 |  900.0   |  935.5   |          | </w:t>
      </w:r>
    </w:p>
    <w:p w14:paraId="0CF152F4" w14:textId="77777777" w:rsidR="009A67F8" w:rsidRDefault="009A67F8" w:rsidP="009A67F8">
      <w:pPr>
        <w:pStyle w:val="code"/>
        <w:pBdr>
          <w:top w:val="single" w:sz="4" w:space="1" w:color="000000"/>
          <w:left w:val="single" w:sz="4" w:space="4" w:color="000000"/>
          <w:bottom w:val="single" w:sz="4" w:space="1" w:color="000000"/>
          <w:right w:val="single" w:sz="4" w:space="4" w:color="000000"/>
        </w:pBdr>
        <w:rPr>
          <w:sz w:val="18"/>
        </w:rPr>
      </w:pPr>
      <w:r>
        <w:rPr>
          <w:sz w:val="18"/>
        </w:rPr>
        <w:t xml:space="preserve">12/03/2001 01:00:00 |  900.0   |  935.49  |          | </w:t>
      </w:r>
    </w:p>
    <w:p w14:paraId="210813AA" w14:textId="77777777" w:rsidR="009A67F8" w:rsidRDefault="009A67F8" w:rsidP="009A67F8">
      <w:pPr>
        <w:pStyle w:val="code"/>
        <w:pBdr>
          <w:top w:val="single" w:sz="4" w:space="1" w:color="000000"/>
          <w:left w:val="single" w:sz="4" w:space="4" w:color="000000"/>
          <w:bottom w:val="single" w:sz="4" w:space="1" w:color="000000"/>
          <w:right w:val="single" w:sz="4" w:space="4" w:color="000000"/>
        </w:pBdr>
        <w:rPr>
          <w:sz w:val="18"/>
        </w:rPr>
      </w:pPr>
      <w:r>
        <w:rPr>
          <w:sz w:val="18"/>
        </w:rPr>
        <w:t xml:space="preserve">12/03/2001 02:00:00 |  900.0   |  935.5   |          | </w:t>
      </w:r>
    </w:p>
    <w:p w14:paraId="4DE71D00" w14:textId="77777777" w:rsidR="009A67F8" w:rsidRDefault="009A67F8" w:rsidP="009A67F8">
      <w:pPr>
        <w:pStyle w:val="code"/>
        <w:pBdr>
          <w:top w:val="single" w:sz="4" w:space="1" w:color="000000"/>
          <w:left w:val="single" w:sz="4" w:space="4" w:color="000000"/>
          <w:bottom w:val="single" w:sz="4" w:space="1" w:color="000000"/>
          <w:right w:val="single" w:sz="4" w:space="4" w:color="000000"/>
        </w:pBdr>
        <w:rPr>
          <w:sz w:val="18"/>
        </w:rPr>
      </w:pPr>
      <w:r>
        <w:rPr>
          <w:sz w:val="18"/>
        </w:rPr>
        <w:t xml:space="preserve">12/03/2001 03:00:00 |  900.0   |  935.51  |          | </w:t>
      </w:r>
    </w:p>
    <w:p w14:paraId="36506457" w14:textId="77777777" w:rsidR="009A67F8" w:rsidRDefault="009A67F8" w:rsidP="009A67F8">
      <w:pPr>
        <w:pStyle w:val="code"/>
        <w:pBdr>
          <w:top w:val="single" w:sz="4" w:space="1" w:color="000000"/>
          <w:left w:val="single" w:sz="4" w:space="4" w:color="000000"/>
          <w:bottom w:val="single" w:sz="4" w:space="1" w:color="000000"/>
          <w:right w:val="single" w:sz="4" w:space="4" w:color="000000"/>
        </w:pBdr>
        <w:rPr>
          <w:sz w:val="18"/>
        </w:rPr>
      </w:pPr>
      <w:r>
        <w:rPr>
          <w:sz w:val="18"/>
        </w:rPr>
        <w:t xml:space="preserve">12/03/2001 04:00:00 |  900.0   |  935.54  |          | </w:t>
      </w:r>
    </w:p>
    <w:p w14:paraId="45262131" w14:textId="77777777" w:rsidR="009A67F8" w:rsidRDefault="009A67F8" w:rsidP="009A67F8">
      <w:pPr>
        <w:pStyle w:val="code"/>
        <w:pBdr>
          <w:top w:val="single" w:sz="4" w:space="1" w:color="000000"/>
          <w:left w:val="single" w:sz="4" w:space="4" w:color="000000"/>
          <w:bottom w:val="single" w:sz="4" w:space="1" w:color="000000"/>
          <w:right w:val="single" w:sz="4" w:space="4" w:color="000000"/>
        </w:pBdr>
        <w:rPr>
          <w:sz w:val="18"/>
        </w:rPr>
      </w:pPr>
      <w:r>
        <w:rPr>
          <w:sz w:val="18"/>
        </w:rPr>
        <w:t xml:space="preserve">12/03/2001 05:00:00 |  900.0   |  935.61  |          | </w:t>
      </w:r>
    </w:p>
    <w:p w14:paraId="62D4287E" w14:textId="77777777" w:rsidR="009A67F8" w:rsidRDefault="009A67F8" w:rsidP="009A67F8">
      <w:pPr>
        <w:pStyle w:val="code"/>
        <w:pBdr>
          <w:top w:val="single" w:sz="4" w:space="1" w:color="000000"/>
          <w:left w:val="single" w:sz="4" w:space="4" w:color="000000"/>
          <w:bottom w:val="single" w:sz="4" w:space="1" w:color="000000"/>
          <w:right w:val="single" w:sz="4" w:space="4" w:color="000000"/>
        </w:pBdr>
        <w:rPr>
          <w:sz w:val="18"/>
        </w:rPr>
      </w:pPr>
      <w:r>
        <w:rPr>
          <w:sz w:val="18"/>
        </w:rPr>
        <w:t xml:space="preserve">12/03/2001 06:00:00 |  900.0   |  935.65  |          | </w:t>
      </w:r>
    </w:p>
    <w:p w14:paraId="002265DC" w14:textId="77777777" w:rsidR="009A67F8" w:rsidRDefault="009A67F8" w:rsidP="009A67F8">
      <w:pPr>
        <w:pStyle w:val="code"/>
        <w:pBdr>
          <w:top w:val="single" w:sz="4" w:space="1" w:color="000000"/>
          <w:left w:val="single" w:sz="4" w:space="4" w:color="000000"/>
          <w:bottom w:val="single" w:sz="4" w:space="1" w:color="000000"/>
          <w:right w:val="single" w:sz="4" w:space="4" w:color="000000"/>
        </w:pBdr>
        <w:rPr>
          <w:sz w:val="18"/>
        </w:rPr>
      </w:pPr>
      <w:r>
        <w:rPr>
          <w:sz w:val="18"/>
        </w:rPr>
        <w:t xml:space="preserve">12/03/2001 07:00:00 |  900.0   |  935.67  |          | </w:t>
      </w:r>
    </w:p>
    <w:p w14:paraId="42AA549B" w14:textId="77777777" w:rsidR="009A67F8" w:rsidRDefault="009A67F8" w:rsidP="009A67F8">
      <w:pPr>
        <w:pStyle w:val="code"/>
        <w:pBdr>
          <w:top w:val="single" w:sz="4" w:space="1" w:color="000000"/>
          <w:left w:val="single" w:sz="4" w:space="4" w:color="000000"/>
          <w:bottom w:val="single" w:sz="4" w:space="1" w:color="000000"/>
          <w:right w:val="single" w:sz="4" w:space="4" w:color="000000"/>
        </w:pBdr>
        <w:rPr>
          <w:sz w:val="18"/>
        </w:rPr>
      </w:pPr>
      <w:r>
        <w:rPr>
          <w:sz w:val="18"/>
        </w:rPr>
        <w:t xml:space="preserve">12/03/2001 08:00:00 |  900.0   |  935.67  |          | </w:t>
      </w:r>
    </w:p>
    <w:p w14:paraId="1B7C942E" w14:textId="77777777" w:rsidR="009A67F8" w:rsidRDefault="009A67F8" w:rsidP="009A67F8">
      <w:pPr>
        <w:pStyle w:val="code"/>
        <w:pBdr>
          <w:top w:val="single" w:sz="4" w:space="1" w:color="000000"/>
          <w:left w:val="single" w:sz="4" w:space="4" w:color="000000"/>
          <w:bottom w:val="single" w:sz="4" w:space="1" w:color="000000"/>
          <w:right w:val="single" w:sz="4" w:space="4" w:color="000000"/>
        </w:pBdr>
        <w:rPr>
          <w:sz w:val="18"/>
        </w:rPr>
      </w:pPr>
      <w:r>
        <w:rPr>
          <w:sz w:val="18"/>
        </w:rPr>
        <w:t xml:space="preserve">12/03/2001 09:00:00 |  900.0   |  935.65  |          | </w:t>
      </w:r>
    </w:p>
    <w:p w14:paraId="154D70B8" w14:textId="77777777" w:rsidR="009A67F8" w:rsidRDefault="009A67F8" w:rsidP="009A67F8">
      <w:pPr>
        <w:pStyle w:val="code"/>
        <w:pBdr>
          <w:top w:val="single" w:sz="4" w:space="1" w:color="000000"/>
          <w:left w:val="single" w:sz="4" w:space="4" w:color="000000"/>
          <w:bottom w:val="single" w:sz="4" w:space="1" w:color="000000"/>
          <w:right w:val="single" w:sz="4" w:space="4" w:color="000000"/>
        </w:pBdr>
        <w:rPr>
          <w:sz w:val="18"/>
        </w:rPr>
      </w:pPr>
      <w:r>
        <w:rPr>
          <w:sz w:val="18"/>
        </w:rPr>
        <w:t xml:space="preserve">12/03/2001 10:00:00 |  900.0   |  935.64  |          | </w:t>
      </w:r>
    </w:p>
    <w:p w14:paraId="56EA0BAC" w14:textId="77777777" w:rsidR="009A67F8" w:rsidRDefault="009A67F8" w:rsidP="009A67F8">
      <w:pPr>
        <w:pStyle w:val="code"/>
        <w:pBdr>
          <w:top w:val="single" w:sz="4" w:space="1" w:color="000000"/>
          <w:left w:val="single" w:sz="4" w:space="4" w:color="000000"/>
          <w:bottom w:val="single" w:sz="4" w:space="1" w:color="000000"/>
          <w:right w:val="single" w:sz="4" w:space="4" w:color="000000"/>
        </w:pBdr>
        <w:rPr>
          <w:sz w:val="18"/>
        </w:rPr>
      </w:pPr>
      <w:r>
        <w:rPr>
          <w:sz w:val="18"/>
        </w:rPr>
        <w:t>12/03/2001 11:00:00 |  900.0   |  935.61  |  12.004  |</w:t>
      </w:r>
    </w:p>
    <w:p w14:paraId="2C6D0E50" w14:textId="005828A7" w:rsidR="002947A2" w:rsidRPr="002947A2" w:rsidRDefault="002947A2" w:rsidP="002947A2">
      <w:pPr>
        <w:pStyle w:val="Caption"/>
      </w:pPr>
      <w:r>
        <w:t xml:space="preserve">Figure </w:t>
      </w:r>
      <w:fldSimple w:instr=" SEQ Figure \* ARABIC ">
        <w:r w:rsidR="002E004A">
          <w:rPr>
            <w:noProof/>
          </w:rPr>
          <w:t>15</w:t>
        </w:r>
      </w:fldSimple>
      <w:r>
        <w:t>:</w:t>
      </w:r>
      <w:r w:rsidRPr="002947A2">
        <w:t xml:space="preserve"> </w:t>
      </w:r>
      <w:r>
        <w:t>Example of Human Readable Output Format.</w:t>
      </w:r>
    </w:p>
    <w:p w14:paraId="7F9E53AC" w14:textId="77777777" w:rsidR="002947A2" w:rsidRDefault="002947A2">
      <w:pPr>
        <w:spacing w:after="0"/>
        <w:rPr>
          <w:rFonts w:eastAsiaTheme="majorEastAsia" w:cstheme="majorBidi"/>
          <w:b/>
          <w:bCs/>
          <w:sz w:val="36"/>
          <w:szCs w:val="36"/>
        </w:rPr>
      </w:pPr>
      <w:bookmarkStart w:id="90" w:name="_toc3005"/>
      <w:bookmarkStart w:id="91" w:name="_Toc233104995"/>
      <w:bookmarkEnd w:id="90"/>
      <w:r>
        <w:br w:type="page"/>
      </w:r>
    </w:p>
    <w:p w14:paraId="73F36018" w14:textId="6727DEE1" w:rsidR="009A67F8" w:rsidRPr="006572BF" w:rsidRDefault="002947A2" w:rsidP="006572BF">
      <w:pPr>
        <w:pStyle w:val="Heading2"/>
      </w:pPr>
      <w:r>
        <w:lastRenderedPageBreak/>
        <w:t xml:space="preserve"> </w:t>
      </w:r>
      <w:bookmarkStart w:id="92" w:name="_Toc64562188"/>
      <w:r w:rsidR="009A67F8" w:rsidRPr="006572BF">
        <w:t>EMIT-ASCII Format</w:t>
      </w:r>
      <w:bookmarkEnd w:id="91"/>
      <w:bookmarkEnd w:id="92"/>
    </w:p>
    <w:p w14:paraId="5ABA6524" w14:textId="77777777" w:rsidR="009A67F8" w:rsidRDefault="009A67F8" w:rsidP="009A67F8">
      <w:r>
        <w:t>If the routing spec contains a string property called ‘delimiter’, this will be used to delimit between columns. The default is a single space.</w:t>
      </w:r>
    </w:p>
    <w:p w14:paraId="3BC6E9A0" w14:textId="77777777" w:rsidR="009A67F8" w:rsidRDefault="009A67F8" w:rsidP="009A67F8">
      <w:r>
        <w:t>The EMIT-ASCII formatter produces an output that is compatible with the old EMIT program when “ASCII” was selected as the output format. This format has 12 blank-delimited fields as follows:</w:t>
      </w:r>
    </w:p>
    <w:p w14:paraId="58FD66E8" w14:textId="77777777" w:rsidR="009A67F8" w:rsidRDefault="009A67F8" w:rsidP="00A067A8">
      <w:pPr>
        <w:pStyle w:val="ListBullet"/>
        <w:numPr>
          <w:ilvl w:val="0"/>
          <w:numId w:val="2"/>
        </w:numPr>
      </w:pPr>
      <w:r>
        <w:t>Hex DCP Address</w:t>
      </w:r>
    </w:p>
    <w:p w14:paraId="0C61AC93" w14:textId="77777777" w:rsidR="009A67F8" w:rsidRDefault="009A67F8" w:rsidP="00A067A8">
      <w:pPr>
        <w:pStyle w:val="ListBullet"/>
        <w:numPr>
          <w:ilvl w:val="0"/>
          <w:numId w:val="2"/>
        </w:numPr>
      </w:pPr>
      <w:r>
        <w:t>EPA Sensor Code (0 if none is assigned)</w:t>
      </w:r>
    </w:p>
    <w:p w14:paraId="1A263229" w14:textId="77777777" w:rsidR="009A67F8" w:rsidRDefault="009A67F8" w:rsidP="00A067A8">
      <w:pPr>
        <w:pStyle w:val="ListBullet"/>
        <w:numPr>
          <w:ilvl w:val="0"/>
          <w:numId w:val="2"/>
        </w:numPr>
      </w:pPr>
      <w:r>
        <w:t>Sensor Number</w:t>
      </w:r>
    </w:p>
    <w:p w14:paraId="465F0F8F" w14:textId="77777777" w:rsidR="009A67F8" w:rsidRDefault="009A67F8" w:rsidP="00A067A8">
      <w:pPr>
        <w:pStyle w:val="ListBullet"/>
        <w:numPr>
          <w:ilvl w:val="0"/>
          <w:numId w:val="2"/>
        </w:numPr>
      </w:pPr>
      <w:r>
        <w:t>Time Stamp in the format: YYDDD/HH:MM:SS</w:t>
      </w:r>
    </w:p>
    <w:p w14:paraId="47E4B16C" w14:textId="77777777" w:rsidR="009A67F8" w:rsidRDefault="009A67F8" w:rsidP="00A067A8">
      <w:pPr>
        <w:pStyle w:val="ListBullet"/>
        <w:numPr>
          <w:ilvl w:val="0"/>
          <w:numId w:val="2"/>
        </w:numPr>
      </w:pPr>
      <w:r>
        <w:t>Sample Value (formatted as specified by Presentation Group)</w:t>
      </w:r>
    </w:p>
    <w:p w14:paraId="2B775939" w14:textId="77777777" w:rsidR="009A67F8" w:rsidRDefault="009A67F8" w:rsidP="00A067A8">
      <w:pPr>
        <w:pStyle w:val="ListBullet"/>
        <w:numPr>
          <w:ilvl w:val="0"/>
          <w:numId w:val="2"/>
        </w:numPr>
      </w:pPr>
      <w:r>
        <w:t>‘I’ if this is a self-timed message (meaning interval data); or ‘R’ if this is a random message.</w:t>
      </w:r>
    </w:p>
    <w:p w14:paraId="1CA6A325" w14:textId="77777777" w:rsidR="009A67F8" w:rsidRDefault="009A67F8" w:rsidP="00A067A8">
      <w:pPr>
        <w:pStyle w:val="ListBullet"/>
        <w:numPr>
          <w:ilvl w:val="0"/>
          <w:numId w:val="2"/>
        </w:numPr>
      </w:pPr>
      <w:r>
        <w:t>DCP Name (the preferred site name as specified by your properties file is used)</w:t>
      </w:r>
    </w:p>
    <w:p w14:paraId="3FCD8833" w14:textId="77777777" w:rsidR="009A67F8" w:rsidRDefault="009A67F8" w:rsidP="00A067A8">
      <w:pPr>
        <w:pStyle w:val="ListBullet"/>
        <w:numPr>
          <w:ilvl w:val="0"/>
          <w:numId w:val="2"/>
        </w:numPr>
      </w:pPr>
      <w:r>
        <w:t xml:space="preserve">Sensor Name </w:t>
      </w:r>
    </w:p>
    <w:p w14:paraId="4AEEEA7D" w14:textId="77777777" w:rsidR="009A67F8" w:rsidRDefault="009A67F8" w:rsidP="00A067A8">
      <w:pPr>
        <w:pStyle w:val="ListBullet"/>
        <w:numPr>
          <w:ilvl w:val="0"/>
          <w:numId w:val="2"/>
        </w:numPr>
      </w:pPr>
      <w:r>
        <w:t>SHEF Code (or ‘XX’ if none is specified)</w:t>
      </w:r>
    </w:p>
    <w:p w14:paraId="4AA68EB5" w14:textId="77777777" w:rsidR="009A67F8" w:rsidRDefault="009A67F8" w:rsidP="00A067A8">
      <w:pPr>
        <w:pStyle w:val="ListBullet"/>
        <w:numPr>
          <w:ilvl w:val="0"/>
          <w:numId w:val="2"/>
        </w:numPr>
      </w:pPr>
      <w:r>
        <w:t>Recording interval for this sensor (in seconds)</w:t>
      </w:r>
    </w:p>
    <w:p w14:paraId="72BD92AA" w14:textId="77777777" w:rsidR="009A67F8" w:rsidRDefault="009A67F8" w:rsidP="00A067A8">
      <w:pPr>
        <w:pStyle w:val="ListBullet"/>
        <w:numPr>
          <w:ilvl w:val="0"/>
          <w:numId w:val="2"/>
        </w:numPr>
      </w:pPr>
      <w:r>
        <w:t>‘I’</w:t>
      </w:r>
    </w:p>
    <w:p w14:paraId="6DB06696" w14:textId="77777777" w:rsidR="009A67F8" w:rsidRDefault="009A67F8" w:rsidP="009A67F8">
      <w:pPr>
        <w:pStyle w:val="ListEnd"/>
      </w:pPr>
      <w:r>
        <w:t>Engineering Units</w:t>
      </w:r>
    </w:p>
    <w:p w14:paraId="235C78D0" w14:textId="2C63CC8E" w:rsidR="009A67F8" w:rsidRDefault="009A67F8" w:rsidP="009A67F8">
      <w:r>
        <w:t xml:space="preserve">Following all sample data, a single line with ‘ZZZZ’ is printed. </w:t>
      </w:r>
      <w:r>
        <w:fldChar w:fldCharType="begin"/>
      </w:r>
      <w:r>
        <w:instrText xml:space="preserve"> REF _Ref531945919 \h </w:instrText>
      </w:r>
      <w:r>
        <w:fldChar w:fldCharType="separate"/>
      </w:r>
      <w:r w:rsidR="002E004A">
        <w:rPr>
          <w:b/>
          <w:bCs/>
        </w:rPr>
        <w:t>Error! Reference source not found.</w:t>
      </w:r>
      <w:r>
        <w:fldChar w:fldCharType="end"/>
      </w:r>
      <w:r>
        <w:t xml:space="preserve"> shows a single message in EMIT-ASCII format. </w:t>
      </w:r>
    </w:p>
    <w:p w14:paraId="2D9381D4" w14:textId="77777777" w:rsidR="009A67F8" w:rsidRDefault="009A67F8" w:rsidP="009A67F8">
      <w:r>
        <w:t>If you have used station or sensor names that have embedded spaces, you can use an additional property ‘useQuotes’ set to TRUE. This will cause the station and sensor names to be enclosed in single quotes.</w:t>
      </w:r>
    </w:p>
    <w:p w14:paraId="0EE879AF" w14:textId="77777777" w:rsidR="009A67F8" w:rsidRDefault="009A67F8" w:rsidP="009A67F8">
      <w:pPr>
        <w:pStyle w:val="code"/>
        <w:pBdr>
          <w:top w:val="single" w:sz="4" w:space="1" w:color="000000"/>
          <w:left w:val="single" w:sz="4" w:space="4" w:color="000000"/>
          <w:bottom w:val="single" w:sz="4" w:space="1" w:color="000000"/>
          <w:right w:val="single" w:sz="4" w:space="4" w:color="000000"/>
        </w:pBdr>
        <w:rPr>
          <w:sz w:val="16"/>
        </w:rPr>
      </w:pPr>
      <w:r>
        <w:rPr>
          <w:sz w:val="16"/>
        </w:rPr>
        <w:t>CE459D7E 0     1    01337/11:00:00  1055.53   I HOMN8      elev     HP 3600 I ft</w:t>
      </w:r>
    </w:p>
    <w:p w14:paraId="0790F5FC" w14:textId="77777777" w:rsidR="009A67F8" w:rsidRDefault="009A67F8" w:rsidP="009A67F8">
      <w:pPr>
        <w:pStyle w:val="code"/>
        <w:pBdr>
          <w:top w:val="single" w:sz="4" w:space="1" w:color="000000"/>
          <w:left w:val="single" w:sz="4" w:space="4" w:color="000000"/>
          <w:bottom w:val="single" w:sz="4" w:space="1" w:color="000000"/>
          <w:right w:val="single" w:sz="4" w:space="4" w:color="000000"/>
        </w:pBdr>
        <w:rPr>
          <w:sz w:val="16"/>
        </w:rPr>
      </w:pPr>
      <w:r>
        <w:rPr>
          <w:sz w:val="16"/>
        </w:rPr>
        <w:t>CE459D7E 0     1    01337/10:00:00  1055.53   I HOMN8      elev     HP 3600 I ft</w:t>
      </w:r>
    </w:p>
    <w:p w14:paraId="5F397BFE" w14:textId="77777777" w:rsidR="009A67F8" w:rsidRDefault="009A67F8" w:rsidP="009A67F8">
      <w:pPr>
        <w:pStyle w:val="code"/>
        <w:pBdr>
          <w:top w:val="single" w:sz="4" w:space="1" w:color="000000"/>
          <w:left w:val="single" w:sz="4" w:space="4" w:color="000000"/>
          <w:bottom w:val="single" w:sz="4" w:space="1" w:color="000000"/>
          <w:right w:val="single" w:sz="4" w:space="4" w:color="000000"/>
        </w:pBdr>
        <w:rPr>
          <w:sz w:val="16"/>
        </w:rPr>
      </w:pPr>
      <w:r>
        <w:rPr>
          <w:sz w:val="16"/>
        </w:rPr>
        <w:t>CE459D7E 0     1    01337/09:00:00  1055.53   I HOMN8      elev     HP 3600 I ft</w:t>
      </w:r>
    </w:p>
    <w:p w14:paraId="3B56A8FF" w14:textId="77777777" w:rsidR="009A67F8" w:rsidRDefault="009A67F8" w:rsidP="009A67F8">
      <w:pPr>
        <w:pStyle w:val="code"/>
        <w:pBdr>
          <w:top w:val="single" w:sz="4" w:space="1" w:color="000000"/>
          <w:left w:val="single" w:sz="4" w:space="4" w:color="000000"/>
          <w:bottom w:val="single" w:sz="4" w:space="1" w:color="000000"/>
          <w:right w:val="single" w:sz="4" w:space="4" w:color="000000"/>
        </w:pBdr>
        <w:rPr>
          <w:sz w:val="16"/>
        </w:rPr>
      </w:pPr>
      <w:r>
        <w:rPr>
          <w:sz w:val="16"/>
        </w:rPr>
        <w:t>CE459D7E 0     1    01337/08:00:00  1055.53   I HOMN8      elev     HP 3600 I ft</w:t>
      </w:r>
    </w:p>
    <w:p w14:paraId="069E23CB" w14:textId="77777777" w:rsidR="009A67F8" w:rsidRDefault="009A67F8" w:rsidP="009A67F8">
      <w:pPr>
        <w:pStyle w:val="code"/>
        <w:pBdr>
          <w:top w:val="single" w:sz="4" w:space="1" w:color="000000"/>
          <w:left w:val="single" w:sz="4" w:space="4" w:color="000000"/>
          <w:bottom w:val="single" w:sz="4" w:space="1" w:color="000000"/>
          <w:right w:val="single" w:sz="4" w:space="4" w:color="000000"/>
        </w:pBdr>
        <w:rPr>
          <w:sz w:val="16"/>
        </w:rPr>
      </w:pPr>
      <w:r>
        <w:rPr>
          <w:sz w:val="16"/>
        </w:rPr>
        <w:t>CE459D7E 0     1    01337/07:00:00  1055.53   I HOMN8      elev     HP 3600 I ft</w:t>
      </w:r>
    </w:p>
    <w:p w14:paraId="7BCFDE76" w14:textId="77777777" w:rsidR="009A67F8" w:rsidRDefault="009A67F8" w:rsidP="009A67F8">
      <w:pPr>
        <w:pStyle w:val="code"/>
        <w:pBdr>
          <w:top w:val="single" w:sz="4" w:space="1" w:color="000000"/>
          <w:left w:val="single" w:sz="4" w:space="4" w:color="000000"/>
          <w:bottom w:val="single" w:sz="4" w:space="1" w:color="000000"/>
          <w:right w:val="single" w:sz="4" w:space="4" w:color="000000"/>
        </w:pBdr>
        <w:rPr>
          <w:sz w:val="16"/>
        </w:rPr>
      </w:pPr>
      <w:r>
        <w:rPr>
          <w:sz w:val="16"/>
        </w:rPr>
        <w:t>CE459D7E 0     1    01337/06:00:00  1055.53   I HOMN8      elev     HP 3600 I ft</w:t>
      </w:r>
    </w:p>
    <w:p w14:paraId="70964C26" w14:textId="77777777" w:rsidR="009A67F8" w:rsidRDefault="009A67F8" w:rsidP="009A67F8">
      <w:pPr>
        <w:pStyle w:val="code"/>
        <w:pBdr>
          <w:top w:val="single" w:sz="4" w:space="1" w:color="000000"/>
          <w:left w:val="single" w:sz="4" w:space="4" w:color="000000"/>
          <w:bottom w:val="single" w:sz="4" w:space="1" w:color="000000"/>
          <w:right w:val="single" w:sz="4" w:space="4" w:color="000000"/>
        </w:pBdr>
        <w:rPr>
          <w:sz w:val="16"/>
        </w:rPr>
      </w:pPr>
      <w:r>
        <w:rPr>
          <w:sz w:val="16"/>
        </w:rPr>
        <w:t>CE459D7E 0     1    01337/05:00:00  1055.53   I HOMN8      elev     HP 3600 I ft</w:t>
      </w:r>
    </w:p>
    <w:p w14:paraId="50F4549A" w14:textId="77777777" w:rsidR="009A67F8" w:rsidRDefault="009A67F8" w:rsidP="009A67F8">
      <w:pPr>
        <w:pStyle w:val="code"/>
        <w:pBdr>
          <w:top w:val="single" w:sz="4" w:space="1" w:color="000000"/>
          <w:left w:val="single" w:sz="4" w:space="4" w:color="000000"/>
          <w:bottom w:val="single" w:sz="4" w:space="1" w:color="000000"/>
          <w:right w:val="single" w:sz="4" w:space="4" w:color="000000"/>
        </w:pBdr>
        <w:rPr>
          <w:sz w:val="16"/>
        </w:rPr>
      </w:pPr>
      <w:r>
        <w:rPr>
          <w:sz w:val="16"/>
        </w:rPr>
        <w:t>CE459D7E 0     1    01337/04:00:00  1055.53   I HOMN8      elev     HP 3600 I ft</w:t>
      </w:r>
    </w:p>
    <w:p w14:paraId="485E6918" w14:textId="77777777" w:rsidR="009A67F8" w:rsidRDefault="009A67F8" w:rsidP="009A67F8">
      <w:pPr>
        <w:pStyle w:val="code"/>
        <w:pBdr>
          <w:top w:val="single" w:sz="4" w:space="1" w:color="000000"/>
          <w:left w:val="single" w:sz="4" w:space="4" w:color="000000"/>
          <w:bottom w:val="single" w:sz="4" w:space="1" w:color="000000"/>
          <w:right w:val="single" w:sz="4" w:space="4" w:color="000000"/>
        </w:pBdr>
        <w:rPr>
          <w:sz w:val="16"/>
        </w:rPr>
      </w:pPr>
      <w:r>
        <w:rPr>
          <w:sz w:val="16"/>
        </w:rPr>
        <w:t>CE459D7E 0     1    01337/03:00:00  1055.53   I HOMN8      elev     HP 3600 I ft</w:t>
      </w:r>
    </w:p>
    <w:p w14:paraId="68F28CB1" w14:textId="77777777" w:rsidR="009A67F8" w:rsidRDefault="009A67F8" w:rsidP="009A67F8">
      <w:pPr>
        <w:pStyle w:val="code"/>
        <w:pBdr>
          <w:top w:val="single" w:sz="4" w:space="1" w:color="000000"/>
          <w:left w:val="single" w:sz="4" w:space="4" w:color="000000"/>
          <w:bottom w:val="single" w:sz="4" w:space="1" w:color="000000"/>
          <w:right w:val="single" w:sz="4" w:space="4" w:color="000000"/>
        </w:pBdr>
        <w:rPr>
          <w:sz w:val="16"/>
        </w:rPr>
      </w:pPr>
      <w:r>
        <w:rPr>
          <w:sz w:val="16"/>
        </w:rPr>
        <w:t>CE459D7E 0     1    01337/02:00:00  1055.52   I HOMN8      elev     HP 3600 I ft</w:t>
      </w:r>
    </w:p>
    <w:p w14:paraId="3C0C4D60" w14:textId="77777777" w:rsidR="009A67F8" w:rsidRDefault="009A67F8" w:rsidP="009A67F8">
      <w:pPr>
        <w:pStyle w:val="code"/>
        <w:pBdr>
          <w:top w:val="single" w:sz="4" w:space="1" w:color="000000"/>
          <w:left w:val="single" w:sz="4" w:space="4" w:color="000000"/>
          <w:bottom w:val="single" w:sz="4" w:space="1" w:color="000000"/>
          <w:right w:val="single" w:sz="4" w:space="4" w:color="000000"/>
        </w:pBdr>
        <w:rPr>
          <w:sz w:val="16"/>
        </w:rPr>
      </w:pPr>
      <w:r>
        <w:rPr>
          <w:sz w:val="16"/>
        </w:rPr>
        <w:t>CE459D7E 0     1    01337/01:00:00  1055.52   I HOMN8      elev     HP 3600 I ft</w:t>
      </w:r>
    </w:p>
    <w:p w14:paraId="3F012501" w14:textId="77777777" w:rsidR="009A67F8" w:rsidRDefault="009A67F8" w:rsidP="009A67F8">
      <w:pPr>
        <w:pStyle w:val="code"/>
        <w:pBdr>
          <w:top w:val="single" w:sz="4" w:space="1" w:color="000000"/>
          <w:left w:val="single" w:sz="4" w:space="4" w:color="000000"/>
          <w:bottom w:val="single" w:sz="4" w:space="1" w:color="000000"/>
          <w:right w:val="single" w:sz="4" w:space="4" w:color="000000"/>
        </w:pBdr>
        <w:rPr>
          <w:sz w:val="16"/>
        </w:rPr>
      </w:pPr>
      <w:r>
        <w:rPr>
          <w:sz w:val="16"/>
        </w:rPr>
        <w:t>CE459D7E 0     1    01337/00:00:00  1055.52   I HOMN8      elev     HP 3600 I ft</w:t>
      </w:r>
    </w:p>
    <w:p w14:paraId="29F57BFE" w14:textId="77777777" w:rsidR="009A67F8" w:rsidRDefault="009A67F8" w:rsidP="009A67F8">
      <w:pPr>
        <w:pStyle w:val="code"/>
        <w:pBdr>
          <w:top w:val="single" w:sz="4" w:space="1" w:color="000000"/>
          <w:left w:val="single" w:sz="4" w:space="4" w:color="000000"/>
          <w:bottom w:val="single" w:sz="4" w:space="1" w:color="000000"/>
          <w:right w:val="single" w:sz="4" w:space="4" w:color="000000"/>
        </w:pBdr>
        <w:rPr>
          <w:sz w:val="16"/>
        </w:rPr>
      </w:pPr>
      <w:r>
        <w:rPr>
          <w:sz w:val="16"/>
        </w:rPr>
        <w:t>CE459D7E 00045 2    01337/11:00:00 0.0        I HOMN8      PC       PC 3600 I in</w:t>
      </w:r>
    </w:p>
    <w:p w14:paraId="49A296F0" w14:textId="77777777" w:rsidR="009A67F8" w:rsidRDefault="009A67F8" w:rsidP="009A67F8">
      <w:pPr>
        <w:pStyle w:val="code"/>
        <w:pBdr>
          <w:top w:val="single" w:sz="4" w:space="1" w:color="000000"/>
          <w:left w:val="single" w:sz="4" w:space="4" w:color="000000"/>
          <w:bottom w:val="single" w:sz="4" w:space="1" w:color="000000"/>
          <w:right w:val="single" w:sz="4" w:space="4" w:color="000000"/>
        </w:pBdr>
        <w:rPr>
          <w:sz w:val="16"/>
        </w:rPr>
      </w:pPr>
      <w:r>
        <w:rPr>
          <w:sz w:val="16"/>
        </w:rPr>
        <w:t>CE459D7E 00045 2    01337/10:00:00 0.0        I HOMN8      PC       PC 3600 I in</w:t>
      </w:r>
    </w:p>
    <w:p w14:paraId="7D8562F4" w14:textId="77777777" w:rsidR="009A67F8" w:rsidRDefault="009A67F8" w:rsidP="009A67F8">
      <w:pPr>
        <w:pStyle w:val="code"/>
        <w:pBdr>
          <w:top w:val="single" w:sz="4" w:space="1" w:color="000000"/>
          <w:left w:val="single" w:sz="4" w:space="4" w:color="000000"/>
          <w:bottom w:val="single" w:sz="4" w:space="1" w:color="000000"/>
          <w:right w:val="single" w:sz="4" w:space="4" w:color="000000"/>
        </w:pBdr>
        <w:rPr>
          <w:sz w:val="16"/>
        </w:rPr>
      </w:pPr>
      <w:r>
        <w:rPr>
          <w:sz w:val="16"/>
        </w:rPr>
        <w:t>CE459D7E 00045 2    01337/09:00:00 0.0        I HOMN8      PC       PC 3600 I in</w:t>
      </w:r>
    </w:p>
    <w:p w14:paraId="01322ED1" w14:textId="77777777" w:rsidR="009A67F8" w:rsidRDefault="009A67F8" w:rsidP="009A67F8">
      <w:pPr>
        <w:pStyle w:val="code"/>
        <w:pBdr>
          <w:top w:val="single" w:sz="4" w:space="1" w:color="000000"/>
          <w:left w:val="single" w:sz="4" w:space="4" w:color="000000"/>
          <w:bottom w:val="single" w:sz="4" w:space="1" w:color="000000"/>
          <w:right w:val="single" w:sz="4" w:space="4" w:color="000000"/>
        </w:pBdr>
        <w:rPr>
          <w:sz w:val="16"/>
        </w:rPr>
      </w:pPr>
      <w:r>
        <w:rPr>
          <w:sz w:val="16"/>
        </w:rPr>
        <w:t>CE459D7E 00045 2    01337/08:00:00 0.0        I HOMN8      PC       PC 3600 I in</w:t>
      </w:r>
    </w:p>
    <w:p w14:paraId="7D3ACB48" w14:textId="77777777" w:rsidR="009A67F8" w:rsidRDefault="009A67F8" w:rsidP="009A67F8">
      <w:pPr>
        <w:pStyle w:val="code"/>
        <w:pBdr>
          <w:top w:val="single" w:sz="4" w:space="1" w:color="000000"/>
          <w:left w:val="single" w:sz="4" w:space="4" w:color="000000"/>
          <w:bottom w:val="single" w:sz="4" w:space="1" w:color="000000"/>
          <w:right w:val="single" w:sz="4" w:space="4" w:color="000000"/>
        </w:pBdr>
        <w:rPr>
          <w:sz w:val="16"/>
        </w:rPr>
      </w:pPr>
      <w:r>
        <w:rPr>
          <w:sz w:val="16"/>
        </w:rPr>
        <w:t>CE459D7E 00045 2    01337/07:00:00 0.0        I HOMN8      PC       PC 3600 I in</w:t>
      </w:r>
    </w:p>
    <w:p w14:paraId="539594AC" w14:textId="77777777" w:rsidR="009A67F8" w:rsidRDefault="009A67F8" w:rsidP="009A67F8">
      <w:pPr>
        <w:pStyle w:val="code"/>
        <w:pBdr>
          <w:top w:val="single" w:sz="4" w:space="1" w:color="000000"/>
          <w:left w:val="single" w:sz="4" w:space="4" w:color="000000"/>
          <w:bottom w:val="single" w:sz="4" w:space="1" w:color="000000"/>
          <w:right w:val="single" w:sz="4" w:space="4" w:color="000000"/>
        </w:pBdr>
        <w:rPr>
          <w:sz w:val="16"/>
        </w:rPr>
      </w:pPr>
      <w:r>
        <w:rPr>
          <w:sz w:val="16"/>
        </w:rPr>
        <w:t>CE459D7E 00045 2    01337/06:00:00 0.0        I HOMN8      PC       PC 3600 I in</w:t>
      </w:r>
    </w:p>
    <w:p w14:paraId="2C75781B" w14:textId="77777777" w:rsidR="009A67F8" w:rsidRDefault="009A67F8" w:rsidP="009A67F8">
      <w:pPr>
        <w:pStyle w:val="code"/>
        <w:pBdr>
          <w:top w:val="single" w:sz="4" w:space="1" w:color="000000"/>
          <w:left w:val="single" w:sz="4" w:space="4" w:color="000000"/>
          <w:bottom w:val="single" w:sz="4" w:space="1" w:color="000000"/>
          <w:right w:val="single" w:sz="4" w:space="4" w:color="000000"/>
        </w:pBdr>
        <w:rPr>
          <w:sz w:val="16"/>
        </w:rPr>
      </w:pPr>
      <w:r>
        <w:rPr>
          <w:sz w:val="16"/>
        </w:rPr>
        <w:t>CE459D7E 00045 2    01337/05:00:00 0.0        I HOMN8      PC       PC 3600 I in</w:t>
      </w:r>
    </w:p>
    <w:p w14:paraId="318D73AF" w14:textId="77777777" w:rsidR="009A67F8" w:rsidRDefault="009A67F8" w:rsidP="009A67F8">
      <w:pPr>
        <w:pStyle w:val="code"/>
        <w:pBdr>
          <w:top w:val="single" w:sz="4" w:space="1" w:color="000000"/>
          <w:left w:val="single" w:sz="4" w:space="4" w:color="000000"/>
          <w:bottom w:val="single" w:sz="4" w:space="1" w:color="000000"/>
          <w:right w:val="single" w:sz="4" w:space="4" w:color="000000"/>
        </w:pBdr>
        <w:rPr>
          <w:sz w:val="16"/>
        </w:rPr>
      </w:pPr>
      <w:r>
        <w:rPr>
          <w:sz w:val="16"/>
        </w:rPr>
        <w:t>CE459D7E 00045 2    01337/04:00:00 0.0        I HOMN8      PC       PC 3600 I in</w:t>
      </w:r>
    </w:p>
    <w:p w14:paraId="1A9BCC2E" w14:textId="77777777" w:rsidR="009A67F8" w:rsidRDefault="009A67F8" w:rsidP="009A67F8">
      <w:pPr>
        <w:pStyle w:val="code"/>
        <w:pBdr>
          <w:top w:val="single" w:sz="4" w:space="1" w:color="000000"/>
          <w:left w:val="single" w:sz="4" w:space="4" w:color="000000"/>
          <w:bottom w:val="single" w:sz="4" w:space="1" w:color="000000"/>
          <w:right w:val="single" w:sz="4" w:space="4" w:color="000000"/>
        </w:pBdr>
        <w:rPr>
          <w:sz w:val="16"/>
        </w:rPr>
      </w:pPr>
      <w:r>
        <w:rPr>
          <w:sz w:val="16"/>
        </w:rPr>
        <w:t>CE459D7E 00045 2    01337/03:00:00 0.0        I HOMN8      PC       PC 3600 I in</w:t>
      </w:r>
    </w:p>
    <w:p w14:paraId="65F4BEC0" w14:textId="77777777" w:rsidR="009A67F8" w:rsidRDefault="009A67F8" w:rsidP="009A67F8">
      <w:pPr>
        <w:pStyle w:val="code"/>
        <w:pBdr>
          <w:top w:val="single" w:sz="4" w:space="1" w:color="000000"/>
          <w:left w:val="single" w:sz="4" w:space="4" w:color="000000"/>
          <w:bottom w:val="single" w:sz="4" w:space="1" w:color="000000"/>
          <w:right w:val="single" w:sz="4" w:space="4" w:color="000000"/>
        </w:pBdr>
        <w:rPr>
          <w:sz w:val="16"/>
        </w:rPr>
      </w:pPr>
      <w:r>
        <w:rPr>
          <w:sz w:val="16"/>
        </w:rPr>
        <w:t>CE459D7E 00045 2    01337/02:00:00 0.0        I HOMN8      PC       PC 3600 I in</w:t>
      </w:r>
    </w:p>
    <w:p w14:paraId="7946B4DF" w14:textId="77777777" w:rsidR="009A67F8" w:rsidRDefault="009A67F8" w:rsidP="009A67F8">
      <w:pPr>
        <w:pStyle w:val="code"/>
        <w:pBdr>
          <w:top w:val="single" w:sz="4" w:space="1" w:color="000000"/>
          <w:left w:val="single" w:sz="4" w:space="4" w:color="000000"/>
          <w:bottom w:val="single" w:sz="4" w:space="1" w:color="000000"/>
          <w:right w:val="single" w:sz="4" w:space="4" w:color="000000"/>
        </w:pBdr>
        <w:rPr>
          <w:sz w:val="16"/>
        </w:rPr>
      </w:pPr>
      <w:r>
        <w:rPr>
          <w:sz w:val="16"/>
        </w:rPr>
        <w:t>CE459D7E 00045 2    01337/01:00:00 0.0        I HOMN8      PC       PC 3600 I in</w:t>
      </w:r>
    </w:p>
    <w:p w14:paraId="2895C926" w14:textId="77777777" w:rsidR="009A67F8" w:rsidRDefault="009A67F8" w:rsidP="009A67F8">
      <w:pPr>
        <w:pStyle w:val="code"/>
        <w:pBdr>
          <w:top w:val="single" w:sz="4" w:space="1" w:color="000000"/>
          <w:left w:val="single" w:sz="4" w:space="4" w:color="000000"/>
          <w:bottom w:val="single" w:sz="4" w:space="1" w:color="000000"/>
          <w:right w:val="single" w:sz="4" w:space="4" w:color="000000"/>
        </w:pBdr>
        <w:rPr>
          <w:sz w:val="16"/>
        </w:rPr>
      </w:pPr>
      <w:r>
        <w:rPr>
          <w:sz w:val="16"/>
        </w:rPr>
        <w:t>CE459D7E 00045 2    01337/00:00:00 0.0        I HOMN8      PC       PC 3600 I in</w:t>
      </w:r>
    </w:p>
    <w:p w14:paraId="15526D48" w14:textId="77777777" w:rsidR="009A67F8" w:rsidRDefault="009A67F8" w:rsidP="009A67F8">
      <w:pPr>
        <w:pStyle w:val="code"/>
        <w:pBdr>
          <w:top w:val="single" w:sz="4" w:space="1" w:color="000000"/>
          <w:left w:val="single" w:sz="4" w:space="4" w:color="000000"/>
          <w:bottom w:val="single" w:sz="4" w:space="1" w:color="000000"/>
          <w:right w:val="single" w:sz="4" w:space="4" w:color="000000"/>
        </w:pBdr>
        <w:rPr>
          <w:sz w:val="16"/>
        </w:rPr>
      </w:pPr>
      <w:r>
        <w:rPr>
          <w:sz w:val="16"/>
        </w:rPr>
        <w:t>CE459D7E 70969 3    01337/11:00:00  13.876    I HOMN8      battery  VB 3600 I V</w:t>
      </w:r>
    </w:p>
    <w:p w14:paraId="163718A8" w14:textId="77777777" w:rsidR="009A67F8" w:rsidRDefault="009A67F8" w:rsidP="009A67F8">
      <w:pPr>
        <w:pStyle w:val="code"/>
        <w:pBdr>
          <w:top w:val="single" w:sz="4" w:space="1" w:color="000000"/>
          <w:left w:val="single" w:sz="4" w:space="4" w:color="000000"/>
          <w:bottom w:val="single" w:sz="4" w:space="1" w:color="000000"/>
          <w:right w:val="single" w:sz="4" w:space="4" w:color="000000"/>
        </w:pBdr>
        <w:rPr>
          <w:sz w:val="16"/>
        </w:rPr>
      </w:pPr>
      <w:r>
        <w:rPr>
          <w:sz w:val="16"/>
        </w:rPr>
        <w:t>ZZZZ</w:t>
      </w:r>
    </w:p>
    <w:p w14:paraId="77FCE9F0" w14:textId="78A16E23" w:rsidR="002947A2" w:rsidRPr="002947A2" w:rsidRDefault="002947A2" w:rsidP="002947A2">
      <w:pPr>
        <w:pStyle w:val="Caption"/>
      </w:pPr>
      <w:r>
        <w:t xml:space="preserve">Figure </w:t>
      </w:r>
      <w:fldSimple w:instr=" SEQ Figure \* ARABIC ">
        <w:r w:rsidR="002E004A">
          <w:rPr>
            <w:noProof/>
          </w:rPr>
          <w:t>16</w:t>
        </w:r>
      </w:fldSimple>
      <w:r>
        <w:t>: Example of EMIT-ASCII format</w:t>
      </w:r>
    </w:p>
    <w:p w14:paraId="2116171F" w14:textId="77777777" w:rsidR="009A67F8" w:rsidRPr="006572BF" w:rsidRDefault="009A67F8" w:rsidP="006572BF">
      <w:pPr>
        <w:pStyle w:val="Heading2"/>
      </w:pPr>
      <w:bookmarkStart w:id="93" w:name="_toc3049"/>
      <w:bookmarkStart w:id="94" w:name="_Toc233104996"/>
      <w:bookmarkStart w:id="95" w:name="_Ref356745718"/>
      <w:bookmarkStart w:id="96" w:name="_Toc64562189"/>
      <w:bookmarkEnd w:id="93"/>
      <w:r w:rsidRPr="006572BF">
        <w:lastRenderedPageBreak/>
        <w:t>EMIT-Oracle Format</w:t>
      </w:r>
      <w:bookmarkEnd w:id="94"/>
      <w:bookmarkEnd w:id="95"/>
      <w:bookmarkEnd w:id="96"/>
    </w:p>
    <w:p w14:paraId="6781B23D" w14:textId="77777777" w:rsidR="009A67F8" w:rsidRDefault="009A67F8" w:rsidP="009A67F8">
      <w:r>
        <w:t>This format is similar to EMIT-ASCII but more compact. It was originally designed to input data into an Oracle database, hence the name. It is, however, a generally useful format in its own right, very easy to parse with a computer program.</w:t>
      </w:r>
    </w:p>
    <w:p w14:paraId="759FADEA" w14:textId="77777777" w:rsidR="009A67F8" w:rsidRDefault="009A67F8" w:rsidP="009A67F8">
      <w:r>
        <w:t>The ‘delimiter’ property is supported in the same way as for EMIT-ASCII.</w:t>
      </w:r>
    </w:p>
    <w:p w14:paraId="09DFEF75" w14:textId="77777777" w:rsidR="009A67F8" w:rsidRDefault="009A67F8" w:rsidP="009A67F8">
      <w:r>
        <w:t>The EMIT-ORACLE formatter produces an output that is compatible with the old EMIT program when “ORACLE” was selected as the output format. This format has 7 blank-delimited fields as follows:</w:t>
      </w:r>
    </w:p>
    <w:p w14:paraId="6EF2224F" w14:textId="77777777" w:rsidR="009A67F8" w:rsidRDefault="009A67F8" w:rsidP="00A067A8">
      <w:pPr>
        <w:pStyle w:val="ListBullet"/>
        <w:numPr>
          <w:ilvl w:val="0"/>
          <w:numId w:val="2"/>
        </w:numPr>
      </w:pPr>
      <w:r>
        <w:t>Hex DCP Address</w:t>
      </w:r>
    </w:p>
    <w:p w14:paraId="5A1B237D" w14:textId="77777777" w:rsidR="009A67F8" w:rsidRDefault="009A67F8" w:rsidP="00A067A8">
      <w:pPr>
        <w:pStyle w:val="ListBullet"/>
        <w:numPr>
          <w:ilvl w:val="0"/>
          <w:numId w:val="2"/>
        </w:numPr>
      </w:pPr>
      <w:r>
        <w:t>SHEF Code (or ‘XX’ if none is specified)</w:t>
      </w:r>
    </w:p>
    <w:p w14:paraId="5E2D56BD" w14:textId="77777777" w:rsidR="009A67F8" w:rsidRDefault="009A67F8" w:rsidP="00A067A8">
      <w:pPr>
        <w:pStyle w:val="ListBullet"/>
        <w:numPr>
          <w:ilvl w:val="0"/>
          <w:numId w:val="2"/>
        </w:numPr>
      </w:pPr>
      <w:r>
        <w:t>Sensor Number</w:t>
      </w:r>
    </w:p>
    <w:p w14:paraId="0C6572D2" w14:textId="77777777" w:rsidR="009A67F8" w:rsidRDefault="009A67F8" w:rsidP="00A067A8">
      <w:pPr>
        <w:pStyle w:val="ListBullet"/>
        <w:numPr>
          <w:ilvl w:val="0"/>
          <w:numId w:val="2"/>
        </w:numPr>
      </w:pPr>
      <w:r>
        <w:t>Time Stamp in the format: YYDDD/HH:MM:SS</w:t>
      </w:r>
    </w:p>
    <w:p w14:paraId="2AF293D1" w14:textId="77777777" w:rsidR="009A67F8" w:rsidRDefault="009A67F8" w:rsidP="00A067A8">
      <w:pPr>
        <w:pStyle w:val="ListBullet"/>
        <w:numPr>
          <w:ilvl w:val="0"/>
          <w:numId w:val="2"/>
        </w:numPr>
      </w:pPr>
      <w:r>
        <w:t>Sample Value (formatted as specified by Presentation Group)</w:t>
      </w:r>
    </w:p>
    <w:p w14:paraId="371D953D" w14:textId="77777777" w:rsidR="009A67F8" w:rsidRDefault="009A67F8" w:rsidP="00A067A8">
      <w:pPr>
        <w:pStyle w:val="ListBullet"/>
        <w:numPr>
          <w:ilvl w:val="0"/>
          <w:numId w:val="2"/>
        </w:numPr>
      </w:pPr>
      <w:r>
        <w:t>‘I’ if this is a self-timed message (meaning interval data); or ‘R’ if this is a random message.</w:t>
      </w:r>
    </w:p>
    <w:p w14:paraId="04F3169C" w14:textId="77777777" w:rsidR="009A67F8" w:rsidRDefault="009A67F8" w:rsidP="009A67F8">
      <w:pPr>
        <w:pStyle w:val="ListEnd"/>
      </w:pPr>
      <w:r>
        <w:t>Engineering Units</w:t>
      </w:r>
    </w:p>
    <w:p w14:paraId="7CB72327" w14:textId="6A4900ED" w:rsidR="009A67F8" w:rsidRDefault="009A67F8" w:rsidP="009A67F8">
      <w:r>
        <w:t>Following all sample data, a single line with ‘ZZZZ’ is printed</w:t>
      </w:r>
      <w:r w:rsidR="002947A2">
        <w:t>. The following figure</w:t>
      </w:r>
      <w:r>
        <w:t xml:space="preserve"> shows a single message in EMIT-Oracle format.</w:t>
      </w:r>
    </w:p>
    <w:p w14:paraId="18CC901F" w14:textId="77777777" w:rsidR="009A67F8" w:rsidRDefault="009A67F8" w:rsidP="009A67F8">
      <w:pPr>
        <w:pStyle w:val="code"/>
        <w:pBdr>
          <w:top w:val="single" w:sz="4" w:space="1" w:color="000000"/>
          <w:left w:val="single" w:sz="4" w:space="4" w:color="000000"/>
          <w:bottom w:val="single" w:sz="4" w:space="1" w:color="000000"/>
          <w:right w:val="single" w:sz="4" w:space="4" w:color="000000"/>
        </w:pBdr>
      </w:pPr>
      <w:r>
        <w:t>CE459D7E HP 1    01337/11:00:00  1055.53   I ft</w:t>
      </w:r>
    </w:p>
    <w:p w14:paraId="639B3D6E" w14:textId="77777777" w:rsidR="009A67F8" w:rsidRDefault="009A67F8" w:rsidP="009A67F8">
      <w:pPr>
        <w:pStyle w:val="code"/>
        <w:pBdr>
          <w:top w:val="single" w:sz="4" w:space="1" w:color="000000"/>
          <w:left w:val="single" w:sz="4" w:space="4" w:color="000000"/>
          <w:bottom w:val="single" w:sz="4" w:space="1" w:color="000000"/>
          <w:right w:val="single" w:sz="4" w:space="4" w:color="000000"/>
        </w:pBdr>
      </w:pPr>
      <w:r>
        <w:t>CE459D7E PC 2    01337/11:00:00 0.0        I in</w:t>
      </w:r>
    </w:p>
    <w:p w14:paraId="2ED247F7" w14:textId="77777777" w:rsidR="009A67F8" w:rsidRDefault="009A67F8" w:rsidP="009A67F8">
      <w:pPr>
        <w:pStyle w:val="code"/>
        <w:pBdr>
          <w:top w:val="single" w:sz="4" w:space="1" w:color="000000"/>
          <w:left w:val="single" w:sz="4" w:space="4" w:color="000000"/>
          <w:bottom w:val="single" w:sz="4" w:space="1" w:color="000000"/>
          <w:right w:val="single" w:sz="4" w:space="4" w:color="000000"/>
        </w:pBdr>
      </w:pPr>
      <w:r>
        <w:t>CE459D7E VB 3    01337/11:00:00  13.876    I V</w:t>
      </w:r>
    </w:p>
    <w:p w14:paraId="541FAB0B" w14:textId="77777777" w:rsidR="009A67F8" w:rsidRDefault="009A67F8" w:rsidP="009A67F8">
      <w:pPr>
        <w:pStyle w:val="code"/>
        <w:pBdr>
          <w:top w:val="single" w:sz="4" w:space="1" w:color="000000"/>
          <w:left w:val="single" w:sz="4" w:space="4" w:color="000000"/>
          <w:bottom w:val="single" w:sz="4" w:space="1" w:color="000000"/>
          <w:right w:val="single" w:sz="4" w:space="4" w:color="000000"/>
        </w:pBdr>
      </w:pPr>
      <w:r>
        <w:t>ZZZZ</w:t>
      </w:r>
    </w:p>
    <w:p w14:paraId="273CD897" w14:textId="48CB71C4" w:rsidR="002947A2" w:rsidRDefault="002947A2" w:rsidP="002947A2">
      <w:pPr>
        <w:pStyle w:val="Caption"/>
      </w:pPr>
      <w:r>
        <w:t xml:space="preserve">Figure </w:t>
      </w:r>
      <w:fldSimple w:instr=" SEQ Figure \* ARABIC ">
        <w:r w:rsidR="002E004A">
          <w:rPr>
            <w:noProof/>
          </w:rPr>
          <w:t>17</w:t>
        </w:r>
      </w:fldSimple>
      <w:r>
        <w:t>: Example of EMIT Oracle Format</w:t>
      </w:r>
    </w:p>
    <w:p w14:paraId="4D00F661" w14:textId="7C29D49C" w:rsidR="00AA064C" w:rsidRDefault="00AA064C" w:rsidP="00AA064C">
      <w:r>
        <w:t>EMIT-Oracle Formatter will accept the following properties:</w:t>
      </w:r>
    </w:p>
    <w:tbl>
      <w:tblPr>
        <w:tblStyle w:val="TableGrid"/>
        <w:tblW w:w="0" w:type="auto"/>
        <w:tblLook w:val="04A0" w:firstRow="1" w:lastRow="0" w:firstColumn="1" w:lastColumn="0" w:noHBand="0" w:noVBand="1"/>
      </w:tblPr>
      <w:tblGrid>
        <w:gridCol w:w="1487"/>
        <w:gridCol w:w="1933"/>
        <w:gridCol w:w="6156"/>
      </w:tblGrid>
      <w:tr w:rsidR="00AA064C" w:rsidRPr="00AA064C" w14:paraId="54E9579B" w14:textId="77777777" w:rsidTr="00AA064C">
        <w:tc>
          <w:tcPr>
            <w:tcW w:w="1487" w:type="dxa"/>
          </w:tcPr>
          <w:p w14:paraId="61976384" w14:textId="1B11A3AE" w:rsidR="00AA064C" w:rsidRPr="00AA064C" w:rsidRDefault="00AA064C" w:rsidP="00AA064C">
            <w:pPr>
              <w:jc w:val="center"/>
              <w:rPr>
                <w:b/>
                <w:i/>
              </w:rPr>
            </w:pPr>
            <w:r w:rsidRPr="00AA064C">
              <w:rPr>
                <w:b/>
                <w:i/>
              </w:rPr>
              <w:t>Name</w:t>
            </w:r>
          </w:p>
        </w:tc>
        <w:tc>
          <w:tcPr>
            <w:tcW w:w="1933" w:type="dxa"/>
          </w:tcPr>
          <w:p w14:paraId="07D19E0A" w14:textId="0EC0F9F2" w:rsidR="00AA064C" w:rsidRPr="00AA064C" w:rsidRDefault="00AA064C" w:rsidP="00AA064C">
            <w:pPr>
              <w:jc w:val="center"/>
              <w:rPr>
                <w:b/>
                <w:i/>
              </w:rPr>
            </w:pPr>
            <w:r w:rsidRPr="00AA064C">
              <w:rPr>
                <w:b/>
                <w:i/>
              </w:rPr>
              <w:t>Default</w:t>
            </w:r>
          </w:p>
        </w:tc>
        <w:tc>
          <w:tcPr>
            <w:tcW w:w="6156" w:type="dxa"/>
          </w:tcPr>
          <w:p w14:paraId="0FA8AC5E" w14:textId="1C416114" w:rsidR="00AA064C" w:rsidRPr="00AA064C" w:rsidRDefault="00AA064C" w:rsidP="00AA064C">
            <w:pPr>
              <w:jc w:val="center"/>
              <w:rPr>
                <w:b/>
                <w:i/>
              </w:rPr>
            </w:pPr>
            <w:r w:rsidRPr="00AA064C">
              <w:rPr>
                <w:b/>
                <w:i/>
              </w:rPr>
              <w:t>Description</w:t>
            </w:r>
          </w:p>
        </w:tc>
      </w:tr>
      <w:tr w:rsidR="00AA064C" w14:paraId="08936EE3" w14:textId="77777777" w:rsidTr="00AA064C">
        <w:tc>
          <w:tcPr>
            <w:tcW w:w="1487" w:type="dxa"/>
          </w:tcPr>
          <w:p w14:paraId="16D2BDC3" w14:textId="1335FD88" w:rsidR="00AA064C" w:rsidRDefault="00AA064C" w:rsidP="00AA064C">
            <w:r>
              <w:t>delimiter</w:t>
            </w:r>
          </w:p>
        </w:tc>
        <w:tc>
          <w:tcPr>
            <w:tcW w:w="1933" w:type="dxa"/>
          </w:tcPr>
          <w:p w14:paraId="2DC69D42" w14:textId="194C05E7" w:rsidR="00AA064C" w:rsidRDefault="00AA064C" w:rsidP="00AA064C">
            <w:r>
              <w:t>(space)</w:t>
            </w:r>
          </w:p>
        </w:tc>
        <w:tc>
          <w:tcPr>
            <w:tcW w:w="6156" w:type="dxa"/>
          </w:tcPr>
          <w:p w14:paraId="378BC864" w14:textId="6D2D46B5" w:rsidR="00AA064C" w:rsidRDefault="00AA064C" w:rsidP="00AA064C">
            <w:r>
              <w:t>Separator between columns.</w:t>
            </w:r>
          </w:p>
        </w:tc>
      </w:tr>
      <w:tr w:rsidR="00AA064C" w14:paraId="441B3FD6" w14:textId="77777777" w:rsidTr="00AA064C">
        <w:tc>
          <w:tcPr>
            <w:tcW w:w="1487" w:type="dxa"/>
          </w:tcPr>
          <w:p w14:paraId="36CC518E" w14:textId="646CBD92" w:rsidR="00AA064C" w:rsidRDefault="00AA064C" w:rsidP="00AA064C">
            <w:r>
              <w:t>siteNameType</w:t>
            </w:r>
          </w:p>
        </w:tc>
        <w:tc>
          <w:tcPr>
            <w:tcW w:w="1933" w:type="dxa"/>
          </w:tcPr>
          <w:p w14:paraId="57619504" w14:textId="3AB17929" w:rsidR="00AA064C" w:rsidRDefault="00AA064C" w:rsidP="00AA064C">
            <w:r>
              <w:t>(none)</w:t>
            </w:r>
          </w:p>
        </w:tc>
        <w:tc>
          <w:tcPr>
            <w:tcW w:w="6156" w:type="dxa"/>
          </w:tcPr>
          <w:p w14:paraId="72C292DE" w14:textId="77777777" w:rsidR="00AA064C" w:rsidRDefault="00AA064C" w:rsidP="00AA064C">
            <w:r>
              <w:t>Default is to use the GOES DCP address, as shown in the example above. To substitute for a site name, enter the type as a property.</w:t>
            </w:r>
          </w:p>
          <w:p w14:paraId="559EB1E3" w14:textId="7ED10A10" w:rsidR="00AA064C" w:rsidRDefault="00AA064C" w:rsidP="00AA064C">
            <w:r>
              <w:t>You can enter multiple site name types separated by commas to show a preference order. For example “CWMS,NWSHB5” would mean to use the CWMS name if one is available. If not try the NWSHB5 name. If neither exists it will use whatever name for the site that it has.</w:t>
            </w:r>
          </w:p>
        </w:tc>
      </w:tr>
      <w:tr w:rsidR="00AA064C" w14:paraId="03285B84" w14:textId="77777777" w:rsidTr="00AA064C">
        <w:tc>
          <w:tcPr>
            <w:tcW w:w="1487" w:type="dxa"/>
          </w:tcPr>
          <w:p w14:paraId="4E4EE1BC" w14:textId="150FF5FE" w:rsidR="00AA064C" w:rsidRDefault="00AA064C" w:rsidP="00AA064C">
            <w:r>
              <w:t>sitePrefix</w:t>
            </w:r>
          </w:p>
        </w:tc>
        <w:tc>
          <w:tcPr>
            <w:tcW w:w="1933" w:type="dxa"/>
          </w:tcPr>
          <w:p w14:paraId="4336C516" w14:textId="205CDC0E" w:rsidR="00AA064C" w:rsidRDefault="00AA064C" w:rsidP="00AA064C">
            <w:r>
              <w:t>(none)</w:t>
            </w:r>
          </w:p>
        </w:tc>
        <w:tc>
          <w:tcPr>
            <w:tcW w:w="6156" w:type="dxa"/>
          </w:tcPr>
          <w:p w14:paraId="2733A407" w14:textId="2572C334" w:rsidR="00AA064C" w:rsidRDefault="00AA064C" w:rsidP="00AA064C">
            <w:r>
              <w:t>A constant string to be placed at the beginning of the site name.</w:t>
            </w:r>
          </w:p>
        </w:tc>
      </w:tr>
      <w:tr w:rsidR="00AA064C" w14:paraId="4DFFAC60" w14:textId="77777777" w:rsidTr="00AA064C">
        <w:tc>
          <w:tcPr>
            <w:tcW w:w="1487" w:type="dxa"/>
          </w:tcPr>
          <w:p w14:paraId="627662A8" w14:textId="6484AE39" w:rsidR="00AA064C" w:rsidRDefault="00AA064C" w:rsidP="00AA064C">
            <w:r>
              <w:t>dateFormat</w:t>
            </w:r>
          </w:p>
        </w:tc>
        <w:tc>
          <w:tcPr>
            <w:tcW w:w="1933" w:type="dxa"/>
          </w:tcPr>
          <w:p w14:paraId="72B3AF07" w14:textId="511CA842" w:rsidR="00AA064C" w:rsidRDefault="00AA064C" w:rsidP="00AA064C">
            <w:r>
              <w:t>yyDDD/HH:mm:ss</w:t>
            </w:r>
          </w:p>
        </w:tc>
        <w:tc>
          <w:tcPr>
            <w:tcW w:w="6156" w:type="dxa"/>
          </w:tcPr>
          <w:p w14:paraId="778B4E87" w14:textId="77777777" w:rsidR="00AA064C" w:rsidRDefault="00AA064C" w:rsidP="00AA064C">
            <w:r>
              <w:t>This is a Java SimpleDateFormat string (google that for details) that specifies how the program will format date/time values. Example: “MM/dd/yyyy,HH:mm:ss,z” would print a value like:</w:t>
            </w:r>
          </w:p>
          <w:p w14:paraId="724EA43D" w14:textId="253AAFC5" w:rsidR="00AA064C" w:rsidRDefault="00AA064C" w:rsidP="00AA064C">
            <w:r>
              <w:t xml:space="preserve">   04/19/2016,12:15:00,UTC</w:t>
            </w:r>
          </w:p>
        </w:tc>
      </w:tr>
      <w:tr w:rsidR="00AA064C" w14:paraId="541A5711" w14:textId="77777777" w:rsidTr="00AA064C">
        <w:tc>
          <w:tcPr>
            <w:tcW w:w="1487" w:type="dxa"/>
          </w:tcPr>
          <w:p w14:paraId="43C89727" w14:textId="118B064D" w:rsidR="00AA064C" w:rsidRDefault="00AA064C" w:rsidP="00AA064C">
            <w:r>
              <w:t>dataType</w:t>
            </w:r>
          </w:p>
        </w:tc>
        <w:tc>
          <w:tcPr>
            <w:tcW w:w="1933" w:type="dxa"/>
          </w:tcPr>
          <w:p w14:paraId="015B866B" w14:textId="1D7D6EF9" w:rsidR="00AA064C" w:rsidRDefault="00AA064C" w:rsidP="00AA064C">
            <w:r>
              <w:t>SHEF-PE</w:t>
            </w:r>
          </w:p>
        </w:tc>
        <w:tc>
          <w:tcPr>
            <w:tcW w:w="6156" w:type="dxa"/>
          </w:tcPr>
          <w:p w14:paraId="2F4062C8" w14:textId="3E5C4207" w:rsidR="00AA064C" w:rsidRDefault="00AA064C" w:rsidP="00AA064C">
            <w:r>
              <w:t>Specifies the data type to be included in the 2</w:t>
            </w:r>
            <w:r w:rsidRPr="00AA064C">
              <w:rPr>
                <w:vertAlign w:val="superscript"/>
              </w:rPr>
              <w:t>nd</w:t>
            </w:r>
            <w:r>
              <w:t xml:space="preserve"> column.</w:t>
            </w:r>
          </w:p>
        </w:tc>
      </w:tr>
      <w:tr w:rsidR="00C32C74" w14:paraId="6A89AC97" w14:textId="77777777" w:rsidTr="00AA064C">
        <w:tc>
          <w:tcPr>
            <w:tcW w:w="1487" w:type="dxa"/>
          </w:tcPr>
          <w:p w14:paraId="0224D2F1" w14:textId="3EAF1F9B" w:rsidR="00C32C74" w:rsidRDefault="00C32C74" w:rsidP="00AA064C">
            <w:r>
              <w:t>justify</w:t>
            </w:r>
          </w:p>
        </w:tc>
        <w:tc>
          <w:tcPr>
            <w:tcW w:w="1933" w:type="dxa"/>
          </w:tcPr>
          <w:p w14:paraId="59BD1FAC" w14:textId="5F5C55B9" w:rsidR="00C32C74" w:rsidRDefault="00C32C74" w:rsidP="00AA064C">
            <w:r>
              <w:t>true</w:t>
            </w:r>
          </w:p>
        </w:tc>
        <w:tc>
          <w:tcPr>
            <w:tcW w:w="6156" w:type="dxa"/>
          </w:tcPr>
          <w:p w14:paraId="4774E533" w14:textId="745180EE" w:rsidR="00C32C74" w:rsidRDefault="00C32C74" w:rsidP="00AA064C">
            <w:r>
              <w:t>By default, the formatter will pad with blanks to line up the columns. Set to false to disable this.</w:t>
            </w:r>
          </w:p>
        </w:tc>
      </w:tr>
      <w:tr w:rsidR="00C32C74" w14:paraId="31309A75" w14:textId="77777777" w:rsidTr="00AA064C">
        <w:tc>
          <w:tcPr>
            <w:tcW w:w="1487" w:type="dxa"/>
          </w:tcPr>
          <w:p w14:paraId="52CC36ED" w14:textId="42E00AF1" w:rsidR="00C32C74" w:rsidRDefault="003617DF" w:rsidP="003617DF">
            <w:r>
              <w:t>addM</w:t>
            </w:r>
            <w:r w:rsidR="00C32C74">
              <w:t>sgDelim</w:t>
            </w:r>
          </w:p>
        </w:tc>
        <w:tc>
          <w:tcPr>
            <w:tcW w:w="1933" w:type="dxa"/>
          </w:tcPr>
          <w:p w14:paraId="7F63F258" w14:textId="7FDB3DA6" w:rsidR="00C32C74" w:rsidRDefault="00C32C74" w:rsidP="00AA064C">
            <w:r>
              <w:t>true</w:t>
            </w:r>
          </w:p>
        </w:tc>
        <w:tc>
          <w:tcPr>
            <w:tcW w:w="6156" w:type="dxa"/>
          </w:tcPr>
          <w:p w14:paraId="3855086A" w14:textId="18D8F7C0" w:rsidR="00C32C74" w:rsidRDefault="00C32C74" w:rsidP="00AA064C">
            <w:r>
              <w:t>Include line ZZZZ meaning message delimiter</w:t>
            </w:r>
          </w:p>
        </w:tc>
      </w:tr>
    </w:tbl>
    <w:p w14:paraId="3AFFA355" w14:textId="365087F5" w:rsidR="00AA064C" w:rsidRDefault="00AA064C" w:rsidP="00AA064C"/>
    <w:p w14:paraId="4E5F0A41" w14:textId="73C3FF92" w:rsidR="00B948A3" w:rsidRDefault="00B948A3" w:rsidP="00AA064C">
      <w:r>
        <w:t>Example, to print data like this:</w:t>
      </w:r>
    </w:p>
    <w:p w14:paraId="2F192C44" w14:textId="012A2E8C" w:rsidR="00B948A3" w:rsidRDefault="00B948A3" w:rsidP="00B948A3">
      <w:pPr>
        <w:pStyle w:val="code"/>
      </w:pPr>
      <w:r>
        <w:t>GOSO,Stage-Tailwater,1,04/13/2017 20:15:00,11.25,I,ft</w:t>
      </w:r>
    </w:p>
    <w:p w14:paraId="63551E68" w14:textId="77777777" w:rsidR="00B948A3" w:rsidRDefault="00B948A3" w:rsidP="00B948A3">
      <w:pPr>
        <w:pStyle w:val="code"/>
      </w:pPr>
    </w:p>
    <w:p w14:paraId="653DD74D" w14:textId="226CC76E" w:rsidR="00B948A3" w:rsidRDefault="00B948A3" w:rsidP="00B948A3">
      <w:r>
        <w:t>Set the following properites:</w:t>
      </w:r>
    </w:p>
    <w:p w14:paraId="10798EED" w14:textId="0CC7DE28" w:rsidR="00B948A3" w:rsidRDefault="00B948A3" w:rsidP="00B948A3">
      <w:pPr>
        <w:pStyle w:val="ListParagraph"/>
        <w:numPr>
          <w:ilvl w:val="0"/>
          <w:numId w:val="52"/>
        </w:numPr>
      </w:pPr>
      <w:r>
        <w:t>delimiter = ,  (i.e. a single comma)</w:t>
      </w:r>
    </w:p>
    <w:p w14:paraId="49CE5CB8" w14:textId="54E80EE2" w:rsidR="00B948A3" w:rsidRDefault="00B948A3" w:rsidP="00B948A3">
      <w:pPr>
        <w:pStyle w:val="ListParagraph"/>
        <w:numPr>
          <w:ilvl w:val="0"/>
          <w:numId w:val="52"/>
        </w:numPr>
      </w:pPr>
      <w:r>
        <w:t>siteNameType = Local (assuming GOSO is an Local name type)</w:t>
      </w:r>
    </w:p>
    <w:p w14:paraId="509E0722" w14:textId="54CE1978" w:rsidR="00B948A3" w:rsidRDefault="00B948A3" w:rsidP="00B948A3">
      <w:pPr>
        <w:pStyle w:val="ListParagraph"/>
        <w:numPr>
          <w:ilvl w:val="0"/>
          <w:numId w:val="52"/>
        </w:numPr>
      </w:pPr>
      <w:r>
        <w:t>dateFormat = MM/dd/YYYY HH:mm:ss</w:t>
      </w:r>
    </w:p>
    <w:p w14:paraId="4A485ABE" w14:textId="6E6C1389" w:rsidR="00B948A3" w:rsidRDefault="00B948A3" w:rsidP="00B948A3">
      <w:pPr>
        <w:pStyle w:val="ListParagraph"/>
        <w:numPr>
          <w:ilvl w:val="0"/>
          <w:numId w:val="52"/>
        </w:numPr>
      </w:pPr>
      <w:r>
        <w:t>dataType = CWMS</w:t>
      </w:r>
    </w:p>
    <w:p w14:paraId="75CC2BC9" w14:textId="34B8ABA4" w:rsidR="00C32C74" w:rsidRDefault="00C32C74" w:rsidP="00B948A3">
      <w:pPr>
        <w:pStyle w:val="ListParagraph"/>
        <w:numPr>
          <w:ilvl w:val="0"/>
          <w:numId w:val="52"/>
        </w:numPr>
      </w:pPr>
      <w:r>
        <w:t>justify=false</w:t>
      </w:r>
    </w:p>
    <w:p w14:paraId="56A550B3" w14:textId="220CC9A7" w:rsidR="00C32C74" w:rsidRDefault="003617DF" w:rsidP="00B948A3">
      <w:pPr>
        <w:pStyle w:val="ListParagraph"/>
        <w:numPr>
          <w:ilvl w:val="0"/>
          <w:numId w:val="52"/>
        </w:numPr>
      </w:pPr>
      <w:r>
        <w:t>addM</w:t>
      </w:r>
      <w:r w:rsidR="00C32C74">
        <w:t>sgDelim=false</w:t>
      </w:r>
    </w:p>
    <w:p w14:paraId="01B3EBDC" w14:textId="77777777" w:rsidR="00B948A3" w:rsidRDefault="00B948A3" w:rsidP="00B948A3"/>
    <w:p w14:paraId="198976CD" w14:textId="77777777" w:rsidR="00B948A3" w:rsidRDefault="00B948A3">
      <w:pPr>
        <w:spacing w:after="0"/>
        <w:rPr>
          <w:rFonts w:eastAsiaTheme="majorEastAsia" w:cstheme="majorBidi"/>
          <w:b/>
          <w:bCs/>
          <w:sz w:val="36"/>
          <w:szCs w:val="36"/>
        </w:rPr>
      </w:pPr>
      <w:bookmarkStart w:id="97" w:name="_toc3088"/>
      <w:bookmarkStart w:id="98" w:name="_Toc233104997"/>
      <w:bookmarkEnd w:id="97"/>
      <w:r>
        <w:br w:type="page"/>
      </w:r>
    </w:p>
    <w:p w14:paraId="182557E7" w14:textId="3176117B" w:rsidR="009A67F8" w:rsidRPr="006572BF" w:rsidRDefault="009A67F8" w:rsidP="006572BF">
      <w:pPr>
        <w:pStyle w:val="Heading2"/>
      </w:pPr>
      <w:bookmarkStart w:id="99" w:name="_Toc64562190"/>
      <w:r w:rsidRPr="006572BF">
        <w:lastRenderedPageBreak/>
        <w:t>Dump Formatter</w:t>
      </w:r>
      <w:bookmarkEnd w:id="98"/>
      <w:bookmarkEnd w:id="99"/>
    </w:p>
    <w:p w14:paraId="6BA9ED24" w14:textId="32498C0B" w:rsidR="009A67F8" w:rsidRDefault="009A67F8" w:rsidP="009A67F8">
      <w:r>
        <w:t>DumpFormatter is useful for testing and trouble-shooting. It dumps the raw message, performance measurements, and decoded data to an output interface</w:t>
      </w:r>
      <w:r w:rsidR="002947A2">
        <w:t xml:space="preserve">. The following figure </w:t>
      </w:r>
      <w:r>
        <w:t>shows an example of this format.</w:t>
      </w:r>
    </w:p>
    <w:p w14:paraId="70FB6F11" w14:textId="77777777" w:rsidR="009A67F8" w:rsidRDefault="009A67F8" w:rsidP="009A67F8">
      <w:pPr>
        <w:pStyle w:val="code"/>
        <w:pBdr>
          <w:top w:val="single" w:sz="4" w:space="1" w:color="000000"/>
          <w:left w:val="single" w:sz="4" w:space="1" w:color="000000"/>
          <w:bottom w:val="single" w:sz="4" w:space="1" w:color="000000"/>
          <w:right w:val="single" w:sz="4" w:space="1" w:color="000000"/>
        </w:pBdr>
        <w:rPr>
          <w:sz w:val="16"/>
        </w:rPr>
      </w:pPr>
      <w:r>
        <w:rPr>
          <w:sz w:val="16"/>
        </w:rPr>
        <w:t>=================================</w:t>
      </w:r>
    </w:p>
    <w:p w14:paraId="78E0DC14" w14:textId="77777777" w:rsidR="009A67F8" w:rsidRDefault="009A67F8" w:rsidP="009A67F8">
      <w:pPr>
        <w:pStyle w:val="code"/>
        <w:pBdr>
          <w:top w:val="single" w:sz="4" w:space="1" w:color="000000"/>
          <w:left w:val="single" w:sz="4" w:space="1" w:color="000000"/>
          <w:bottom w:val="single" w:sz="4" w:space="1" w:color="000000"/>
          <w:right w:val="single" w:sz="4" w:space="1" w:color="000000"/>
        </w:pBdr>
        <w:rPr>
          <w:sz w:val="16"/>
        </w:rPr>
      </w:pPr>
      <w:r>
        <w:rPr>
          <w:sz w:val="16"/>
        </w:rPr>
        <w:t>Start of message for platform NWSHB5-HOMN8</w:t>
      </w:r>
    </w:p>
    <w:p w14:paraId="6567E3AC" w14:textId="77777777" w:rsidR="009A67F8" w:rsidRDefault="009A67F8" w:rsidP="009A67F8">
      <w:pPr>
        <w:pStyle w:val="code"/>
        <w:pBdr>
          <w:top w:val="single" w:sz="4" w:space="1" w:color="000000"/>
          <w:left w:val="single" w:sz="4" w:space="1" w:color="000000"/>
          <w:bottom w:val="single" w:sz="4" w:space="1" w:color="000000"/>
          <w:right w:val="single" w:sz="4" w:space="1" w:color="000000"/>
        </w:pBdr>
        <w:rPr>
          <w:sz w:val="16"/>
        </w:rPr>
      </w:pPr>
      <w:r>
        <w:rPr>
          <w:sz w:val="16"/>
        </w:rPr>
        <w:t>Time Stamp: 12/02/2001 16:08:11</w:t>
      </w:r>
    </w:p>
    <w:p w14:paraId="5D9639CA" w14:textId="77777777" w:rsidR="009A67F8" w:rsidRDefault="009A67F8" w:rsidP="009A67F8">
      <w:pPr>
        <w:pStyle w:val="code"/>
        <w:pBdr>
          <w:top w:val="single" w:sz="4" w:space="1" w:color="000000"/>
          <w:left w:val="single" w:sz="4" w:space="1" w:color="000000"/>
          <w:bottom w:val="single" w:sz="4" w:space="1" w:color="000000"/>
          <w:right w:val="single" w:sz="4" w:space="1" w:color="000000"/>
        </w:pBdr>
        <w:rPr>
          <w:sz w:val="16"/>
        </w:rPr>
      </w:pPr>
      <w:r>
        <w:rPr>
          <w:sz w:val="16"/>
        </w:rPr>
        <w:t>Raw Data:</w:t>
      </w:r>
    </w:p>
    <w:p w14:paraId="6733E155" w14:textId="77777777" w:rsidR="009A67F8" w:rsidRDefault="009A67F8" w:rsidP="009A67F8">
      <w:pPr>
        <w:pStyle w:val="code"/>
        <w:pBdr>
          <w:top w:val="single" w:sz="4" w:space="1" w:color="000000"/>
          <w:left w:val="single" w:sz="4" w:space="1" w:color="000000"/>
          <w:bottom w:val="single" w:sz="4" w:space="1" w:color="000000"/>
          <w:right w:val="single" w:sz="4" w:space="1" w:color="000000"/>
        </w:pBdr>
        <w:rPr>
          <w:sz w:val="16"/>
        </w:rPr>
      </w:pPr>
      <w:r>
        <w:rPr>
          <w:sz w:val="16"/>
        </w:rPr>
        <w:t xml:space="preserve">CE459D7E01336210811G44-4NN031E9200077B1HAvq@@@Avq@@@Avq@@@Avq@@@Avq@@@Avq@@@Avq@@@Avq@@@Avq@@@Avp@@@Avp@@@Avp@@@N </w:t>
      </w:r>
    </w:p>
    <w:p w14:paraId="4C5869BF" w14:textId="77777777" w:rsidR="009A67F8" w:rsidRDefault="009A67F8" w:rsidP="009A67F8">
      <w:pPr>
        <w:pStyle w:val="code"/>
        <w:pBdr>
          <w:top w:val="single" w:sz="4" w:space="1" w:color="000000"/>
          <w:left w:val="single" w:sz="4" w:space="1" w:color="000000"/>
          <w:bottom w:val="single" w:sz="4" w:space="1" w:color="000000"/>
          <w:right w:val="single" w:sz="4" w:space="1" w:color="000000"/>
        </w:pBdr>
        <w:rPr>
          <w:sz w:val="16"/>
        </w:rPr>
      </w:pPr>
    </w:p>
    <w:p w14:paraId="76DDA57E" w14:textId="77777777" w:rsidR="009A67F8" w:rsidRDefault="009A67F8" w:rsidP="009A67F8">
      <w:pPr>
        <w:pStyle w:val="code"/>
        <w:pBdr>
          <w:top w:val="single" w:sz="4" w:space="1" w:color="000000"/>
          <w:left w:val="single" w:sz="4" w:space="1" w:color="000000"/>
          <w:bottom w:val="single" w:sz="4" w:space="1" w:color="000000"/>
          <w:right w:val="single" w:sz="4" w:space="1" w:color="000000"/>
        </w:pBdr>
        <w:rPr>
          <w:sz w:val="16"/>
        </w:rPr>
      </w:pPr>
      <w:r>
        <w:rPr>
          <w:sz w:val="16"/>
        </w:rPr>
        <w:t>Performance Measurements:</w:t>
      </w:r>
    </w:p>
    <w:p w14:paraId="3022BC33" w14:textId="77777777" w:rsidR="009A67F8" w:rsidRDefault="009A67F8" w:rsidP="009A67F8">
      <w:pPr>
        <w:pStyle w:val="code"/>
        <w:pBdr>
          <w:top w:val="single" w:sz="4" w:space="1" w:color="000000"/>
          <w:left w:val="single" w:sz="4" w:space="1" w:color="000000"/>
          <w:bottom w:val="single" w:sz="4" w:space="1" w:color="000000"/>
          <w:right w:val="single" w:sz="4" w:space="1" w:color="000000"/>
        </w:pBdr>
        <w:rPr>
          <w:sz w:val="16"/>
        </w:rPr>
      </w:pPr>
      <w:r>
        <w:rPr>
          <w:sz w:val="16"/>
        </w:rPr>
        <w:t>DcpAddress=CE459D7E</w:t>
      </w:r>
    </w:p>
    <w:p w14:paraId="3F9AB9E2" w14:textId="77777777" w:rsidR="009A67F8" w:rsidRDefault="009A67F8" w:rsidP="009A67F8">
      <w:pPr>
        <w:pStyle w:val="code"/>
        <w:pBdr>
          <w:top w:val="single" w:sz="4" w:space="1" w:color="000000"/>
          <w:left w:val="single" w:sz="4" w:space="1" w:color="000000"/>
          <w:bottom w:val="single" w:sz="4" w:space="1" w:color="000000"/>
          <w:right w:val="single" w:sz="4" w:space="1" w:color="000000"/>
        </w:pBdr>
        <w:rPr>
          <w:sz w:val="16"/>
        </w:rPr>
      </w:pPr>
      <w:r>
        <w:rPr>
          <w:sz w:val="16"/>
        </w:rPr>
        <w:t>Spacecraft=E</w:t>
      </w:r>
    </w:p>
    <w:p w14:paraId="2DD9E646" w14:textId="77777777" w:rsidR="009A67F8" w:rsidRDefault="009A67F8" w:rsidP="009A67F8">
      <w:pPr>
        <w:pStyle w:val="code"/>
        <w:pBdr>
          <w:top w:val="single" w:sz="4" w:space="1" w:color="000000"/>
          <w:left w:val="single" w:sz="4" w:space="1" w:color="000000"/>
          <w:bottom w:val="single" w:sz="4" w:space="1" w:color="000000"/>
          <w:right w:val="single" w:sz="4" w:space="1" w:color="000000"/>
        </w:pBdr>
        <w:rPr>
          <w:sz w:val="16"/>
        </w:rPr>
      </w:pPr>
      <w:r>
        <w:rPr>
          <w:sz w:val="16"/>
        </w:rPr>
        <w:t>UplinkCarrier=92</w:t>
      </w:r>
    </w:p>
    <w:p w14:paraId="1B63D6BC" w14:textId="77777777" w:rsidR="009A67F8" w:rsidRDefault="009A67F8" w:rsidP="009A67F8">
      <w:pPr>
        <w:pStyle w:val="code"/>
        <w:pBdr>
          <w:top w:val="single" w:sz="4" w:space="1" w:color="000000"/>
          <w:left w:val="single" w:sz="4" w:space="1" w:color="000000"/>
          <w:bottom w:val="single" w:sz="4" w:space="1" w:color="000000"/>
          <w:right w:val="single" w:sz="4" w:space="1" w:color="000000"/>
        </w:pBdr>
        <w:rPr>
          <w:sz w:val="16"/>
        </w:rPr>
      </w:pPr>
      <w:r>
        <w:rPr>
          <w:sz w:val="16"/>
        </w:rPr>
        <w:t>Channel=31</w:t>
      </w:r>
    </w:p>
    <w:p w14:paraId="6031B2D3" w14:textId="77777777" w:rsidR="009A67F8" w:rsidRDefault="009A67F8" w:rsidP="009A67F8">
      <w:pPr>
        <w:pStyle w:val="code"/>
        <w:pBdr>
          <w:top w:val="single" w:sz="4" w:space="1" w:color="000000"/>
          <w:left w:val="single" w:sz="4" w:space="1" w:color="000000"/>
          <w:bottom w:val="single" w:sz="4" w:space="1" w:color="000000"/>
          <w:right w:val="single" w:sz="4" w:space="1" w:color="000000"/>
        </w:pBdr>
        <w:rPr>
          <w:sz w:val="16"/>
        </w:rPr>
      </w:pPr>
      <w:r>
        <w:rPr>
          <w:sz w:val="16"/>
        </w:rPr>
        <w:t>SignalStrength=44</w:t>
      </w:r>
    </w:p>
    <w:p w14:paraId="6DA64242" w14:textId="77777777" w:rsidR="009A67F8" w:rsidRDefault="009A67F8" w:rsidP="009A67F8">
      <w:pPr>
        <w:pStyle w:val="code"/>
        <w:pBdr>
          <w:top w:val="single" w:sz="4" w:space="1" w:color="000000"/>
          <w:left w:val="single" w:sz="4" w:space="1" w:color="000000"/>
          <w:bottom w:val="single" w:sz="4" w:space="1" w:color="000000"/>
          <w:right w:val="single" w:sz="4" w:space="1" w:color="000000"/>
        </w:pBdr>
        <w:rPr>
          <w:sz w:val="16"/>
        </w:rPr>
      </w:pPr>
      <w:r>
        <w:rPr>
          <w:sz w:val="16"/>
        </w:rPr>
        <w:t>Length=77</w:t>
      </w:r>
    </w:p>
    <w:p w14:paraId="1E48D69D" w14:textId="77777777" w:rsidR="009A67F8" w:rsidRDefault="009A67F8" w:rsidP="009A67F8">
      <w:pPr>
        <w:pStyle w:val="code"/>
        <w:pBdr>
          <w:top w:val="single" w:sz="4" w:space="1" w:color="000000"/>
          <w:left w:val="single" w:sz="4" w:space="1" w:color="000000"/>
          <w:bottom w:val="single" w:sz="4" w:space="1" w:color="000000"/>
          <w:right w:val="single" w:sz="4" w:space="1" w:color="000000"/>
        </w:pBdr>
        <w:rPr>
          <w:sz w:val="16"/>
        </w:rPr>
      </w:pPr>
      <w:r>
        <w:rPr>
          <w:sz w:val="16"/>
        </w:rPr>
        <w:t>ModulationIndex=N</w:t>
      </w:r>
    </w:p>
    <w:p w14:paraId="6B5E0998" w14:textId="77777777" w:rsidR="009A67F8" w:rsidRDefault="009A67F8" w:rsidP="009A67F8">
      <w:pPr>
        <w:pStyle w:val="code"/>
        <w:pBdr>
          <w:top w:val="single" w:sz="4" w:space="1" w:color="000000"/>
          <w:left w:val="single" w:sz="4" w:space="1" w:color="000000"/>
          <w:bottom w:val="single" w:sz="4" w:space="1" w:color="000000"/>
          <w:right w:val="single" w:sz="4" w:space="1" w:color="000000"/>
        </w:pBdr>
        <w:rPr>
          <w:sz w:val="16"/>
        </w:rPr>
      </w:pPr>
      <w:r>
        <w:rPr>
          <w:sz w:val="16"/>
        </w:rPr>
        <w:t>Quality=N</w:t>
      </w:r>
    </w:p>
    <w:p w14:paraId="11A2EDC7" w14:textId="77777777" w:rsidR="009A67F8" w:rsidRDefault="009A67F8" w:rsidP="009A67F8">
      <w:pPr>
        <w:pStyle w:val="code"/>
        <w:pBdr>
          <w:top w:val="single" w:sz="4" w:space="1" w:color="000000"/>
          <w:left w:val="single" w:sz="4" w:space="1" w:color="000000"/>
          <w:bottom w:val="single" w:sz="4" w:space="1" w:color="000000"/>
          <w:right w:val="single" w:sz="4" w:space="1" w:color="000000"/>
        </w:pBdr>
        <w:rPr>
          <w:sz w:val="16"/>
        </w:rPr>
      </w:pPr>
      <w:r>
        <w:rPr>
          <w:sz w:val="16"/>
        </w:rPr>
        <w:t>Time=12/02/2001 21:08:11</w:t>
      </w:r>
    </w:p>
    <w:p w14:paraId="3288B1F4" w14:textId="77777777" w:rsidR="009A67F8" w:rsidRDefault="009A67F8" w:rsidP="009A67F8">
      <w:pPr>
        <w:pStyle w:val="code"/>
        <w:pBdr>
          <w:top w:val="single" w:sz="4" w:space="1" w:color="000000"/>
          <w:left w:val="single" w:sz="4" w:space="1" w:color="000000"/>
          <w:bottom w:val="single" w:sz="4" w:space="1" w:color="000000"/>
          <w:right w:val="single" w:sz="4" w:space="1" w:color="000000"/>
        </w:pBdr>
        <w:rPr>
          <w:sz w:val="16"/>
        </w:rPr>
      </w:pPr>
      <w:r>
        <w:rPr>
          <w:sz w:val="16"/>
        </w:rPr>
        <w:t>FailureCode=G</w:t>
      </w:r>
    </w:p>
    <w:p w14:paraId="411F9C22" w14:textId="77777777" w:rsidR="009A67F8" w:rsidRDefault="009A67F8" w:rsidP="009A67F8">
      <w:pPr>
        <w:pStyle w:val="code"/>
        <w:pBdr>
          <w:top w:val="single" w:sz="4" w:space="1" w:color="000000"/>
          <w:left w:val="single" w:sz="4" w:space="1" w:color="000000"/>
          <w:bottom w:val="single" w:sz="4" w:space="1" w:color="000000"/>
          <w:right w:val="single" w:sz="4" w:space="1" w:color="000000"/>
        </w:pBdr>
        <w:rPr>
          <w:sz w:val="16"/>
        </w:rPr>
      </w:pPr>
      <w:r>
        <w:rPr>
          <w:sz w:val="16"/>
        </w:rPr>
        <w:t>FrequencyOffset=-4</w:t>
      </w:r>
    </w:p>
    <w:p w14:paraId="74B58A8E" w14:textId="77777777" w:rsidR="009A67F8" w:rsidRDefault="009A67F8" w:rsidP="009A67F8">
      <w:pPr>
        <w:pStyle w:val="code"/>
        <w:pBdr>
          <w:top w:val="single" w:sz="4" w:space="1" w:color="000000"/>
          <w:left w:val="single" w:sz="4" w:space="1" w:color="000000"/>
          <w:bottom w:val="single" w:sz="4" w:space="1" w:color="000000"/>
          <w:right w:val="single" w:sz="4" w:space="1" w:color="000000"/>
        </w:pBdr>
        <w:rPr>
          <w:sz w:val="16"/>
        </w:rPr>
      </w:pPr>
    </w:p>
    <w:p w14:paraId="7391715A" w14:textId="77777777" w:rsidR="009A67F8" w:rsidRDefault="009A67F8" w:rsidP="009A67F8">
      <w:pPr>
        <w:pStyle w:val="code"/>
        <w:pBdr>
          <w:top w:val="single" w:sz="4" w:space="1" w:color="000000"/>
          <w:left w:val="single" w:sz="4" w:space="1" w:color="000000"/>
          <w:bottom w:val="single" w:sz="4" w:space="1" w:color="000000"/>
          <w:right w:val="single" w:sz="4" w:space="1" w:color="000000"/>
        </w:pBdr>
        <w:rPr>
          <w:sz w:val="16"/>
        </w:rPr>
      </w:pPr>
      <w:r>
        <w:rPr>
          <w:sz w:val="16"/>
        </w:rPr>
        <w:t>Decoded Data:</w:t>
      </w:r>
    </w:p>
    <w:p w14:paraId="2DB68EFF" w14:textId="77777777" w:rsidR="009A67F8" w:rsidRDefault="009A67F8" w:rsidP="009A67F8">
      <w:pPr>
        <w:pStyle w:val="code"/>
        <w:pBdr>
          <w:top w:val="single" w:sz="4" w:space="1" w:color="000000"/>
          <w:left w:val="single" w:sz="4" w:space="1" w:color="000000"/>
          <w:bottom w:val="single" w:sz="4" w:space="1" w:color="000000"/>
          <w:right w:val="single" w:sz="4" w:space="1" w:color="000000"/>
        </w:pBdr>
        <w:rPr>
          <w:sz w:val="16"/>
        </w:rPr>
      </w:pPr>
    </w:p>
    <w:p w14:paraId="4F988582" w14:textId="77777777" w:rsidR="009A67F8" w:rsidRDefault="009A67F8" w:rsidP="009A67F8">
      <w:pPr>
        <w:pStyle w:val="code"/>
        <w:pBdr>
          <w:top w:val="single" w:sz="4" w:space="1" w:color="000000"/>
          <w:left w:val="single" w:sz="4" w:space="1" w:color="000000"/>
          <w:bottom w:val="single" w:sz="4" w:space="1" w:color="000000"/>
          <w:right w:val="single" w:sz="4" w:space="1" w:color="000000"/>
        </w:pBdr>
        <w:rPr>
          <w:sz w:val="16"/>
        </w:rPr>
      </w:pPr>
      <w:r>
        <w:rPr>
          <w:sz w:val="16"/>
        </w:rPr>
        <w:t>Sensor 1: elev, EU=ft(feet), DataType=SHEF-PE:HP</w:t>
      </w:r>
    </w:p>
    <w:p w14:paraId="2946A0E6" w14:textId="77777777" w:rsidR="009A67F8" w:rsidRDefault="009A67F8" w:rsidP="009A67F8">
      <w:pPr>
        <w:pStyle w:val="code"/>
        <w:pBdr>
          <w:top w:val="single" w:sz="4" w:space="1" w:color="000000"/>
          <w:left w:val="single" w:sz="4" w:space="1" w:color="000000"/>
          <w:bottom w:val="single" w:sz="4" w:space="1" w:color="000000"/>
          <w:right w:val="single" w:sz="4" w:space="1" w:color="000000"/>
        </w:pBdr>
        <w:rPr>
          <w:sz w:val="16"/>
        </w:rPr>
      </w:pPr>
      <w:r>
        <w:rPr>
          <w:sz w:val="16"/>
        </w:rPr>
        <w:t>Begin=12/02/2001 16:53:33, End=12/03/2001 06:00:00</w:t>
      </w:r>
    </w:p>
    <w:p w14:paraId="159754C6" w14:textId="77777777" w:rsidR="009A67F8" w:rsidRDefault="009A67F8" w:rsidP="009A67F8">
      <w:pPr>
        <w:pStyle w:val="code"/>
        <w:pBdr>
          <w:top w:val="single" w:sz="4" w:space="1" w:color="000000"/>
          <w:left w:val="single" w:sz="4" w:space="1" w:color="000000"/>
          <w:bottom w:val="single" w:sz="4" w:space="1" w:color="000000"/>
          <w:right w:val="single" w:sz="4" w:space="1" w:color="000000"/>
        </w:pBdr>
        <w:rPr>
          <w:sz w:val="16"/>
        </w:rPr>
      </w:pPr>
      <w:r>
        <w:rPr>
          <w:sz w:val="16"/>
        </w:rPr>
        <w:t>Number of Samples=12</w:t>
      </w:r>
    </w:p>
    <w:p w14:paraId="699BF2C3" w14:textId="77777777" w:rsidR="009A67F8" w:rsidRDefault="009A67F8" w:rsidP="009A67F8">
      <w:pPr>
        <w:pStyle w:val="code"/>
        <w:pBdr>
          <w:top w:val="single" w:sz="4" w:space="1" w:color="000000"/>
          <w:left w:val="single" w:sz="4" w:space="1" w:color="000000"/>
          <w:bottom w:val="single" w:sz="4" w:space="1" w:color="000000"/>
          <w:right w:val="single" w:sz="4" w:space="1" w:color="000000"/>
        </w:pBdr>
        <w:rPr>
          <w:sz w:val="16"/>
        </w:rPr>
      </w:pPr>
      <w:r>
        <w:rPr>
          <w:sz w:val="16"/>
        </w:rPr>
        <w:t>Sample[0]=12/03/2001 06:00:00: 1055.53  ' 1055.53'</w:t>
      </w:r>
    </w:p>
    <w:p w14:paraId="1EBD23F2" w14:textId="77777777" w:rsidR="009A67F8" w:rsidRDefault="009A67F8" w:rsidP="009A67F8">
      <w:pPr>
        <w:pStyle w:val="code"/>
        <w:pBdr>
          <w:top w:val="single" w:sz="4" w:space="1" w:color="000000"/>
          <w:left w:val="single" w:sz="4" w:space="1" w:color="000000"/>
          <w:bottom w:val="single" w:sz="4" w:space="1" w:color="000000"/>
          <w:right w:val="single" w:sz="4" w:space="1" w:color="000000"/>
        </w:pBdr>
        <w:rPr>
          <w:sz w:val="16"/>
        </w:rPr>
      </w:pPr>
      <w:r>
        <w:rPr>
          <w:sz w:val="16"/>
        </w:rPr>
        <w:t>Sample[1]=12/03/2001 05:00:00: 1055.53  ' 1055.53'</w:t>
      </w:r>
    </w:p>
    <w:p w14:paraId="5918AD1D" w14:textId="77777777" w:rsidR="009A67F8" w:rsidRDefault="009A67F8" w:rsidP="009A67F8">
      <w:pPr>
        <w:pStyle w:val="code"/>
        <w:pBdr>
          <w:top w:val="single" w:sz="4" w:space="1" w:color="000000"/>
          <w:left w:val="single" w:sz="4" w:space="1" w:color="000000"/>
          <w:bottom w:val="single" w:sz="4" w:space="1" w:color="000000"/>
          <w:right w:val="single" w:sz="4" w:space="1" w:color="000000"/>
        </w:pBdr>
        <w:rPr>
          <w:sz w:val="16"/>
        </w:rPr>
      </w:pPr>
      <w:r>
        <w:rPr>
          <w:sz w:val="16"/>
        </w:rPr>
        <w:t>Sample[2]=12/03/2001 04:00:00: 1055.53  ' 1055.53'</w:t>
      </w:r>
    </w:p>
    <w:p w14:paraId="22B62633" w14:textId="77777777" w:rsidR="009A67F8" w:rsidRDefault="009A67F8" w:rsidP="009A67F8">
      <w:pPr>
        <w:pStyle w:val="code"/>
        <w:pBdr>
          <w:top w:val="single" w:sz="4" w:space="1" w:color="000000"/>
          <w:left w:val="single" w:sz="4" w:space="1" w:color="000000"/>
          <w:bottom w:val="single" w:sz="4" w:space="1" w:color="000000"/>
          <w:right w:val="single" w:sz="4" w:space="1" w:color="000000"/>
        </w:pBdr>
        <w:rPr>
          <w:sz w:val="16"/>
        </w:rPr>
      </w:pPr>
      <w:r>
        <w:rPr>
          <w:sz w:val="16"/>
        </w:rPr>
        <w:t>Sample[3]=12/03/2001 03:00:00: 1055.53  ' 1055.53'</w:t>
      </w:r>
    </w:p>
    <w:p w14:paraId="40E44540" w14:textId="77777777" w:rsidR="009A67F8" w:rsidRDefault="009A67F8" w:rsidP="009A67F8">
      <w:pPr>
        <w:pStyle w:val="code"/>
        <w:pBdr>
          <w:top w:val="single" w:sz="4" w:space="1" w:color="000000"/>
          <w:left w:val="single" w:sz="4" w:space="1" w:color="000000"/>
          <w:bottom w:val="single" w:sz="4" w:space="1" w:color="000000"/>
          <w:right w:val="single" w:sz="4" w:space="1" w:color="000000"/>
        </w:pBdr>
        <w:rPr>
          <w:sz w:val="16"/>
        </w:rPr>
      </w:pPr>
      <w:r>
        <w:rPr>
          <w:sz w:val="16"/>
        </w:rPr>
        <w:t>Sample[4]=12/03/2001 02:00:00: 1055.53  ' 1055.53'</w:t>
      </w:r>
    </w:p>
    <w:p w14:paraId="1041701C" w14:textId="77777777" w:rsidR="009A67F8" w:rsidRDefault="009A67F8" w:rsidP="009A67F8">
      <w:pPr>
        <w:pStyle w:val="code"/>
        <w:pBdr>
          <w:top w:val="single" w:sz="4" w:space="1" w:color="000000"/>
          <w:left w:val="single" w:sz="4" w:space="1" w:color="000000"/>
          <w:bottom w:val="single" w:sz="4" w:space="1" w:color="000000"/>
          <w:right w:val="single" w:sz="4" w:space="1" w:color="000000"/>
        </w:pBdr>
        <w:rPr>
          <w:sz w:val="16"/>
        </w:rPr>
      </w:pPr>
      <w:r>
        <w:rPr>
          <w:sz w:val="16"/>
        </w:rPr>
        <w:t>Sample[5]=12/03/2001 01:00:00: 1055.53  ' 1055.53'</w:t>
      </w:r>
    </w:p>
    <w:p w14:paraId="39769D11" w14:textId="77777777" w:rsidR="009A67F8" w:rsidRDefault="009A67F8" w:rsidP="009A67F8">
      <w:pPr>
        <w:pStyle w:val="code"/>
        <w:pBdr>
          <w:top w:val="single" w:sz="4" w:space="1" w:color="000000"/>
          <w:left w:val="single" w:sz="4" w:space="1" w:color="000000"/>
          <w:bottom w:val="single" w:sz="4" w:space="1" w:color="000000"/>
          <w:right w:val="single" w:sz="4" w:space="1" w:color="000000"/>
        </w:pBdr>
        <w:rPr>
          <w:sz w:val="16"/>
        </w:rPr>
      </w:pPr>
      <w:r>
        <w:rPr>
          <w:sz w:val="16"/>
        </w:rPr>
        <w:t>Sample[6]=12/03/2001 00:00:00: 1055.53  ' 1055.53'</w:t>
      </w:r>
    </w:p>
    <w:p w14:paraId="1674662D" w14:textId="77777777" w:rsidR="009A67F8" w:rsidRDefault="009A67F8" w:rsidP="009A67F8">
      <w:pPr>
        <w:pStyle w:val="code"/>
        <w:pBdr>
          <w:top w:val="single" w:sz="4" w:space="1" w:color="000000"/>
          <w:left w:val="single" w:sz="4" w:space="1" w:color="000000"/>
          <w:bottom w:val="single" w:sz="4" w:space="1" w:color="000000"/>
          <w:right w:val="single" w:sz="4" w:space="1" w:color="000000"/>
        </w:pBdr>
        <w:rPr>
          <w:sz w:val="16"/>
        </w:rPr>
      </w:pPr>
      <w:r>
        <w:rPr>
          <w:sz w:val="16"/>
        </w:rPr>
        <w:t>Sample[7]=12/02/2001 23:00:00: 1055.53  ' 1055.53'</w:t>
      </w:r>
    </w:p>
    <w:p w14:paraId="0A808D64" w14:textId="77777777" w:rsidR="009A67F8" w:rsidRDefault="009A67F8" w:rsidP="009A67F8">
      <w:pPr>
        <w:pStyle w:val="code"/>
        <w:pBdr>
          <w:top w:val="single" w:sz="4" w:space="1" w:color="000000"/>
          <w:left w:val="single" w:sz="4" w:space="1" w:color="000000"/>
          <w:bottom w:val="single" w:sz="4" w:space="1" w:color="000000"/>
          <w:right w:val="single" w:sz="4" w:space="1" w:color="000000"/>
        </w:pBdr>
        <w:rPr>
          <w:sz w:val="16"/>
        </w:rPr>
      </w:pPr>
      <w:r>
        <w:rPr>
          <w:sz w:val="16"/>
        </w:rPr>
        <w:t>Sample[8]=12/02/2001 22:00:00: 1055.53  ' 1055.53'</w:t>
      </w:r>
    </w:p>
    <w:p w14:paraId="00BCDBEC" w14:textId="77777777" w:rsidR="009A67F8" w:rsidRDefault="009A67F8" w:rsidP="009A67F8">
      <w:pPr>
        <w:pStyle w:val="code"/>
        <w:pBdr>
          <w:top w:val="single" w:sz="4" w:space="1" w:color="000000"/>
          <w:left w:val="single" w:sz="4" w:space="1" w:color="000000"/>
          <w:bottom w:val="single" w:sz="4" w:space="1" w:color="000000"/>
          <w:right w:val="single" w:sz="4" w:space="1" w:color="000000"/>
        </w:pBdr>
        <w:rPr>
          <w:sz w:val="16"/>
        </w:rPr>
      </w:pPr>
      <w:r>
        <w:rPr>
          <w:sz w:val="16"/>
        </w:rPr>
        <w:t>Sample[9]=12/02/2001 21:00:00: 1055.52  ' 1055.52'</w:t>
      </w:r>
    </w:p>
    <w:p w14:paraId="684D8EC0" w14:textId="77777777" w:rsidR="009A67F8" w:rsidRDefault="009A67F8" w:rsidP="009A67F8">
      <w:pPr>
        <w:pStyle w:val="code"/>
        <w:pBdr>
          <w:top w:val="single" w:sz="4" w:space="1" w:color="000000"/>
          <w:left w:val="single" w:sz="4" w:space="1" w:color="000000"/>
          <w:bottom w:val="single" w:sz="4" w:space="1" w:color="000000"/>
          <w:right w:val="single" w:sz="4" w:space="1" w:color="000000"/>
        </w:pBdr>
        <w:rPr>
          <w:sz w:val="16"/>
        </w:rPr>
      </w:pPr>
      <w:r>
        <w:rPr>
          <w:sz w:val="16"/>
        </w:rPr>
        <w:t>Sample[10]=12/02/2001 20:00:00: 1055.52  ' 1055.52'</w:t>
      </w:r>
    </w:p>
    <w:p w14:paraId="026A476D" w14:textId="77777777" w:rsidR="009A67F8" w:rsidRDefault="009A67F8" w:rsidP="009A67F8">
      <w:pPr>
        <w:pStyle w:val="code"/>
        <w:pBdr>
          <w:top w:val="single" w:sz="4" w:space="1" w:color="000000"/>
          <w:left w:val="single" w:sz="4" w:space="1" w:color="000000"/>
          <w:bottom w:val="single" w:sz="4" w:space="1" w:color="000000"/>
          <w:right w:val="single" w:sz="4" w:space="1" w:color="000000"/>
        </w:pBdr>
        <w:rPr>
          <w:sz w:val="16"/>
        </w:rPr>
      </w:pPr>
      <w:r>
        <w:rPr>
          <w:sz w:val="16"/>
        </w:rPr>
        <w:t>Sample[11]=12/02/2001 19:00:00: 1055.52  ' 1055.52'</w:t>
      </w:r>
    </w:p>
    <w:p w14:paraId="4242E036" w14:textId="77777777" w:rsidR="009A67F8" w:rsidRDefault="009A67F8" w:rsidP="009A67F8">
      <w:pPr>
        <w:pStyle w:val="code"/>
        <w:pBdr>
          <w:top w:val="single" w:sz="4" w:space="1" w:color="000000"/>
          <w:left w:val="single" w:sz="4" w:space="1" w:color="000000"/>
          <w:bottom w:val="single" w:sz="4" w:space="1" w:color="000000"/>
          <w:right w:val="single" w:sz="4" w:space="1" w:color="000000"/>
        </w:pBdr>
        <w:rPr>
          <w:sz w:val="16"/>
        </w:rPr>
      </w:pPr>
      <w:r>
        <w:rPr>
          <w:sz w:val="16"/>
        </w:rPr>
        <w:t>Sensor 2: PC, EU=in(inches), DataType=SHEF-PE:PC</w:t>
      </w:r>
    </w:p>
    <w:p w14:paraId="1AA059A1" w14:textId="77777777" w:rsidR="009A67F8" w:rsidRDefault="009A67F8" w:rsidP="009A67F8">
      <w:pPr>
        <w:pStyle w:val="code"/>
        <w:pBdr>
          <w:top w:val="single" w:sz="4" w:space="1" w:color="000000"/>
          <w:left w:val="single" w:sz="4" w:space="1" w:color="000000"/>
          <w:bottom w:val="single" w:sz="4" w:space="1" w:color="000000"/>
          <w:right w:val="single" w:sz="4" w:space="1" w:color="000000"/>
        </w:pBdr>
        <w:rPr>
          <w:sz w:val="16"/>
        </w:rPr>
      </w:pPr>
      <w:r>
        <w:rPr>
          <w:sz w:val="16"/>
        </w:rPr>
        <w:t>Begin=12/02/2001 16:53:33, End=12/03/2001 06:00:00</w:t>
      </w:r>
    </w:p>
    <w:p w14:paraId="149B3016" w14:textId="77777777" w:rsidR="009A67F8" w:rsidRDefault="009A67F8" w:rsidP="009A67F8">
      <w:pPr>
        <w:pStyle w:val="code"/>
        <w:pBdr>
          <w:top w:val="single" w:sz="4" w:space="1" w:color="000000"/>
          <w:left w:val="single" w:sz="4" w:space="1" w:color="000000"/>
          <w:bottom w:val="single" w:sz="4" w:space="1" w:color="000000"/>
          <w:right w:val="single" w:sz="4" w:space="1" w:color="000000"/>
        </w:pBdr>
        <w:rPr>
          <w:sz w:val="16"/>
        </w:rPr>
      </w:pPr>
      <w:r>
        <w:rPr>
          <w:sz w:val="16"/>
        </w:rPr>
        <w:t>Number of Samples=12</w:t>
      </w:r>
    </w:p>
    <w:p w14:paraId="2090711E" w14:textId="77777777" w:rsidR="009A67F8" w:rsidRDefault="009A67F8" w:rsidP="009A67F8">
      <w:pPr>
        <w:pStyle w:val="code"/>
        <w:pBdr>
          <w:top w:val="single" w:sz="4" w:space="1" w:color="000000"/>
          <w:left w:val="single" w:sz="4" w:space="1" w:color="000000"/>
          <w:bottom w:val="single" w:sz="4" w:space="1" w:color="000000"/>
          <w:right w:val="single" w:sz="4" w:space="1" w:color="000000"/>
        </w:pBdr>
        <w:rPr>
          <w:sz w:val="16"/>
        </w:rPr>
      </w:pPr>
      <w:r>
        <w:rPr>
          <w:sz w:val="16"/>
        </w:rPr>
        <w:t>Sample[0]=12/03/2001 06:00:00: 0  '0.0     '</w:t>
      </w:r>
    </w:p>
    <w:p w14:paraId="60505D6B" w14:textId="77777777" w:rsidR="009A67F8" w:rsidRDefault="009A67F8" w:rsidP="009A67F8">
      <w:pPr>
        <w:pStyle w:val="code"/>
        <w:pBdr>
          <w:top w:val="single" w:sz="4" w:space="1" w:color="000000"/>
          <w:left w:val="single" w:sz="4" w:space="1" w:color="000000"/>
          <w:bottom w:val="single" w:sz="4" w:space="1" w:color="000000"/>
          <w:right w:val="single" w:sz="4" w:space="1" w:color="000000"/>
        </w:pBdr>
        <w:rPr>
          <w:sz w:val="16"/>
        </w:rPr>
      </w:pPr>
      <w:r>
        <w:rPr>
          <w:sz w:val="16"/>
        </w:rPr>
        <w:t>Sample[1]=12/03/2001 05:00:00: 0  '0.0     '</w:t>
      </w:r>
    </w:p>
    <w:p w14:paraId="061CC3B1" w14:textId="77777777" w:rsidR="009A67F8" w:rsidRDefault="009A67F8" w:rsidP="009A67F8">
      <w:pPr>
        <w:pStyle w:val="code"/>
        <w:pBdr>
          <w:top w:val="single" w:sz="4" w:space="1" w:color="000000"/>
          <w:left w:val="single" w:sz="4" w:space="1" w:color="000000"/>
          <w:bottom w:val="single" w:sz="4" w:space="1" w:color="000000"/>
          <w:right w:val="single" w:sz="4" w:space="1" w:color="000000"/>
        </w:pBdr>
        <w:rPr>
          <w:sz w:val="16"/>
        </w:rPr>
      </w:pPr>
      <w:r>
        <w:rPr>
          <w:sz w:val="16"/>
        </w:rPr>
        <w:t>Sample[2]=12/03/2001 04:00:00: 0  '0.0     '</w:t>
      </w:r>
    </w:p>
    <w:p w14:paraId="188C0D68" w14:textId="77777777" w:rsidR="009A67F8" w:rsidRDefault="009A67F8" w:rsidP="009A67F8">
      <w:pPr>
        <w:pStyle w:val="code"/>
        <w:pBdr>
          <w:top w:val="single" w:sz="4" w:space="1" w:color="000000"/>
          <w:left w:val="single" w:sz="4" w:space="1" w:color="000000"/>
          <w:bottom w:val="single" w:sz="4" w:space="1" w:color="000000"/>
          <w:right w:val="single" w:sz="4" w:space="1" w:color="000000"/>
        </w:pBdr>
        <w:rPr>
          <w:sz w:val="16"/>
        </w:rPr>
      </w:pPr>
      <w:r>
        <w:rPr>
          <w:sz w:val="16"/>
        </w:rPr>
        <w:t>Sample[3]=12/03/2001 03:00:00: 0  '0.0     '</w:t>
      </w:r>
    </w:p>
    <w:p w14:paraId="4FEB19C9" w14:textId="77777777" w:rsidR="009A67F8" w:rsidRDefault="009A67F8" w:rsidP="009A67F8">
      <w:pPr>
        <w:pStyle w:val="code"/>
        <w:pBdr>
          <w:top w:val="single" w:sz="4" w:space="1" w:color="000000"/>
          <w:left w:val="single" w:sz="4" w:space="1" w:color="000000"/>
          <w:bottom w:val="single" w:sz="4" w:space="1" w:color="000000"/>
          <w:right w:val="single" w:sz="4" w:space="1" w:color="000000"/>
        </w:pBdr>
        <w:rPr>
          <w:sz w:val="16"/>
        </w:rPr>
      </w:pPr>
      <w:r>
        <w:rPr>
          <w:sz w:val="16"/>
        </w:rPr>
        <w:t>Sample[4]=12/03/2001 02:00:00: 0  '0.0     '</w:t>
      </w:r>
    </w:p>
    <w:p w14:paraId="0949070B" w14:textId="77777777" w:rsidR="009A67F8" w:rsidRDefault="009A67F8" w:rsidP="009A67F8">
      <w:pPr>
        <w:pStyle w:val="code"/>
        <w:pBdr>
          <w:top w:val="single" w:sz="4" w:space="1" w:color="000000"/>
          <w:left w:val="single" w:sz="4" w:space="1" w:color="000000"/>
          <w:bottom w:val="single" w:sz="4" w:space="1" w:color="000000"/>
          <w:right w:val="single" w:sz="4" w:space="1" w:color="000000"/>
        </w:pBdr>
        <w:rPr>
          <w:sz w:val="16"/>
        </w:rPr>
      </w:pPr>
      <w:r>
        <w:rPr>
          <w:sz w:val="16"/>
        </w:rPr>
        <w:t>Sample[5]=12/03/2001 01:00:00: 0  '0.0     '</w:t>
      </w:r>
    </w:p>
    <w:p w14:paraId="519FEE5D" w14:textId="77777777" w:rsidR="009A67F8" w:rsidRDefault="009A67F8" w:rsidP="009A67F8">
      <w:pPr>
        <w:pStyle w:val="code"/>
        <w:pBdr>
          <w:top w:val="single" w:sz="4" w:space="1" w:color="000000"/>
          <w:left w:val="single" w:sz="4" w:space="1" w:color="000000"/>
          <w:bottom w:val="single" w:sz="4" w:space="1" w:color="000000"/>
          <w:right w:val="single" w:sz="4" w:space="1" w:color="000000"/>
        </w:pBdr>
        <w:rPr>
          <w:sz w:val="16"/>
        </w:rPr>
      </w:pPr>
      <w:r>
        <w:rPr>
          <w:sz w:val="16"/>
        </w:rPr>
        <w:t>Sample[6]=12/03/2001 00:00:00: 0  '0.0     '</w:t>
      </w:r>
    </w:p>
    <w:p w14:paraId="7F88368E" w14:textId="77777777" w:rsidR="009A67F8" w:rsidRDefault="009A67F8" w:rsidP="009A67F8">
      <w:pPr>
        <w:pStyle w:val="code"/>
        <w:pBdr>
          <w:top w:val="single" w:sz="4" w:space="1" w:color="000000"/>
          <w:left w:val="single" w:sz="4" w:space="1" w:color="000000"/>
          <w:bottom w:val="single" w:sz="4" w:space="1" w:color="000000"/>
          <w:right w:val="single" w:sz="4" w:space="1" w:color="000000"/>
        </w:pBdr>
        <w:rPr>
          <w:sz w:val="16"/>
        </w:rPr>
      </w:pPr>
      <w:r>
        <w:rPr>
          <w:sz w:val="16"/>
        </w:rPr>
        <w:t>Sample[7]=12/02/2001 23:00:00: 0  '0.0     '</w:t>
      </w:r>
    </w:p>
    <w:p w14:paraId="27A1DE72" w14:textId="77777777" w:rsidR="009A67F8" w:rsidRDefault="009A67F8" w:rsidP="009A67F8">
      <w:pPr>
        <w:pStyle w:val="code"/>
        <w:pBdr>
          <w:top w:val="single" w:sz="4" w:space="1" w:color="000000"/>
          <w:left w:val="single" w:sz="4" w:space="1" w:color="000000"/>
          <w:bottom w:val="single" w:sz="4" w:space="1" w:color="000000"/>
          <w:right w:val="single" w:sz="4" w:space="1" w:color="000000"/>
        </w:pBdr>
        <w:rPr>
          <w:sz w:val="16"/>
        </w:rPr>
      </w:pPr>
      <w:r>
        <w:rPr>
          <w:sz w:val="16"/>
        </w:rPr>
        <w:t>Sample[8]=12/02/2001 22:00:00: 0  '0.0     '</w:t>
      </w:r>
    </w:p>
    <w:p w14:paraId="07DF94CF" w14:textId="77777777" w:rsidR="009A67F8" w:rsidRDefault="009A67F8" w:rsidP="009A67F8">
      <w:pPr>
        <w:pStyle w:val="code"/>
        <w:pBdr>
          <w:top w:val="single" w:sz="4" w:space="1" w:color="000000"/>
          <w:left w:val="single" w:sz="4" w:space="1" w:color="000000"/>
          <w:bottom w:val="single" w:sz="4" w:space="1" w:color="000000"/>
          <w:right w:val="single" w:sz="4" w:space="1" w:color="000000"/>
        </w:pBdr>
        <w:rPr>
          <w:sz w:val="16"/>
        </w:rPr>
      </w:pPr>
      <w:r>
        <w:rPr>
          <w:sz w:val="16"/>
        </w:rPr>
        <w:t>Sample[9]=12/02/2001 21:00:00: 0  '0.0     '</w:t>
      </w:r>
    </w:p>
    <w:p w14:paraId="275C7110" w14:textId="77777777" w:rsidR="009A67F8" w:rsidRDefault="009A67F8" w:rsidP="009A67F8">
      <w:pPr>
        <w:pStyle w:val="code"/>
        <w:pBdr>
          <w:top w:val="single" w:sz="4" w:space="1" w:color="000000"/>
          <w:left w:val="single" w:sz="4" w:space="1" w:color="000000"/>
          <w:bottom w:val="single" w:sz="4" w:space="1" w:color="000000"/>
          <w:right w:val="single" w:sz="4" w:space="1" w:color="000000"/>
        </w:pBdr>
        <w:rPr>
          <w:sz w:val="16"/>
        </w:rPr>
      </w:pPr>
      <w:r>
        <w:rPr>
          <w:sz w:val="16"/>
        </w:rPr>
        <w:t>Sample[10]=12/02/2001 20:00:00: 0  '0.0     '</w:t>
      </w:r>
    </w:p>
    <w:p w14:paraId="206A3E91" w14:textId="77777777" w:rsidR="009A67F8" w:rsidRDefault="009A67F8" w:rsidP="009A67F8">
      <w:pPr>
        <w:pStyle w:val="code"/>
        <w:pBdr>
          <w:top w:val="single" w:sz="4" w:space="1" w:color="000000"/>
          <w:left w:val="single" w:sz="4" w:space="1" w:color="000000"/>
          <w:bottom w:val="single" w:sz="4" w:space="1" w:color="000000"/>
          <w:right w:val="single" w:sz="4" w:space="1" w:color="000000"/>
        </w:pBdr>
        <w:rPr>
          <w:sz w:val="16"/>
        </w:rPr>
      </w:pPr>
      <w:r>
        <w:rPr>
          <w:sz w:val="16"/>
        </w:rPr>
        <w:t>Sample[11]=12/02/2001 19:00:00: 0  '0.0     '</w:t>
      </w:r>
    </w:p>
    <w:p w14:paraId="26EF0CA8" w14:textId="77777777" w:rsidR="009A67F8" w:rsidRDefault="009A67F8" w:rsidP="009A67F8">
      <w:pPr>
        <w:pStyle w:val="code"/>
        <w:pBdr>
          <w:top w:val="single" w:sz="4" w:space="1" w:color="000000"/>
          <w:left w:val="single" w:sz="4" w:space="1" w:color="000000"/>
          <w:bottom w:val="single" w:sz="4" w:space="1" w:color="000000"/>
          <w:right w:val="single" w:sz="4" w:space="1" w:color="000000"/>
        </w:pBdr>
        <w:rPr>
          <w:sz w:val="16"/>
        </w:rPr>
      </w:pPr>
      <w:r>
        <w:rPr>
          <w:sz w:val="16"/>
        </w:rPr>
        <w:t>Sensor 3: battery, EU=V(volts), DataType=SHEF-PE:VB</w:t>
      </w:r>
    </w:p>
    <w:p w14:paraId="3BC5438D" w14:textId="77777777" w:rsidR="009A67F8" w:rsidRDefault="009A67F8" w:rsidP="009A67F8">
      <w:pPr>
        <w:pStyle w:val="code"/>
        <w:pBdr>
          <w:top w:val="single" w:sz="4" w:space="1" w:color="000000"/>
          <w:left w:val="single" w:sz="4" w:space="1" w:color="000000"/>
          <w:bottom w:val="single" w:sz="4" w:space="1" w:color="000000"/>
          <w:right w:val="single" w:sz="4" w:space="1" w:color="000000"/>
        </w:pBdr>
        <w:rPr>
          <w:sz w:val="16"/>
        </w:rPr>
      </w:pPr>
      <w:r>
        <w:rPr>
          <w:sz w:val="16"/>
        </w:rPr>
        <w:t>Begin=12/02/2001 16:53:33, End=12/03/2001 06:00:00</w:t>
      </w:r>
    </w:p>
    <w:p w14:paraId="19BD4CBF" w14:textId="77777777" w:rsidR="009A67F8" w:rsidRDefault="009A67F8" w:rsidP="009A67F8">
      <w:pPr>
        <w:pStyle w:val="code"/>
        <w:pBdr>
          <w:top w:val="single" w:sz="4" w:space="1" w:color="000000"/>
          <w:left w:val="single" w:sz="4" w:space="1" w:color="000000"/>
          <w:bottom w:val="single" w:sz="4" w:space="1" w:color="000000"/>
          <w:right w:val="single" w:sz="4" w:space="1" w:color="000000"/>
        </w:pBdr>
        <w:rPr>
          <w:sz w:val="16"/>
        </w:rPr>
      </w:pPr>
      <w:r>
        <w:rPr>
          <w:sz w:val="16"/>
        </w:rPr>
        <w:t>Number of Samples=1</w:t>
      </w:r>
    </w:p>
    <w:p w14:paraId="0E35EAAB" w14:textId="77777777" w:rsidR="009A67F8" w:rsidRDefault="009A67F8" w:rsidP="009A67F8">
      <w:pPr>
        <w:pStyle w:val="code"/>
        <w:pBdr>
          <w:top w:val="single" w:sz="4" w:space="1" w:color="000000"/>
          <w:left w:val="single" w:sz="4" w:space="1" w:color="000000"/>
          <w:bottom w:val="single" w:sz="4" w:space="1" w:color="000000"/>
          <w:right w:val="single" w:sz="4" w:space="1" w:color="000000"/>
        </w:pBdr>
        <w:rPr>
          <w:sz w:val="16"/>
        </w:rPr>
      </w:pPr>
      <w:r>
        <w:rPr>
          <w:sz w:val="16"/>
        </w:rPr>
        <w:t>Sample[0]=12/03/2001 06:00:00: 13.876  ' 13.876</w:t>
      </w:r>
    </w:p>
    <w:p w14:paraId="4A8E558A" w14:textId="71F883AD" w:rsidR="002947A2" w:rsidRPr="002947A2" w:rsidRDefault="002947A2" w:rsidP="002947A2">
      <w:pPr>
        <w:pStyle w:val="Caption"/>
      </w:pPr>
      <w:r>
        <w:t xml:space="preserve">Figure </w:t>
      </w:r>
      <w:fldSimple w:instr=" SEQ Figure \* ARABIC ">
        <w:r w:rsidR="002E004A">
          <w:rPr>
            <w:noProof/>
          </w:rPr>
          <w:t>18</w:t>
        </w:r>
      </w:fldSimple>
      <w:r>
        <w:t>: Example of Dump Output Format</w:t>
      </w:r>
    </w:p>
    <w:p w14:paraId="26FB5447" w14:textId="77777777" w:rsidR="009A67F8" w:rsidRDefault="009A67F8" w:rsidP="009A67F8">
      <w:bookmarkStart w:id="100" w:name="_toc3146"/>
      <w:bookmarkEnd w:id="100"/>
    </w:p>
    <w:p w14:paraId="12DCF965" w14:textId="3671507A" w:rsidR="009A67F8" w:rsidRPr="006572BF" w:rsidRDefault="002947A2" w:rsidP="006572BF">
      <w:pPr>
        <w:pStyle w:val="Heading2"/>
      </w:pPr>
      <w:bookmarkStart w:id="101" w:name="_toc3183"/>
      <w:bookmarkStart w:id="102" w:name="_Toc233104999"/>
      <w:bookmarkEnd w:id="101"/>
      <w:r>
        <w:lastRenderedPageBreak/>
        <w:t xml:space="preserve"> </w:t>
      </w:r>
      <w:bookmarkStart w:id="103" w:name="_Toc64562191"/>
      <w:r w:rsidR="009A67F8" w:rsidRPr="006572BF">
        <w:t>Transmit Monitor Formatter</w:t>
      </w:r>
      <w:bookmarkEnd w:id="102"/>
      <w:bookmarkEnd w:id="103"/>
    </w:p>
    <w:p w14:paraId="425843C0" w14:textId="77777777" w:rsidR="009A67F8" w:rsidRDefault="009A67F8" w:rsidP="009A67F8">
      <w:r>
        <w:t>The Transmit Monitor format provides a log of transmission quality measurements in an easy-to-use row column format. The following columns are used by default:</w:t>
      </w:r>
    </w:p>
    <w:p w14:paraId="4F2BEF18" w14:textId="77777777" w:rsidR="009A67F8" w:rsidRDefault="009A67F8" w:rsidP="00A067A8">
      <w:pPr>
        <w:pStyle w:val="ListBullet"/>
        <w:numPr>
          <w:ilvl w:val="0"/>
          <w:numId w:val="2"/>
        </w:numPr>
      </w:pPr>
      <w:r>
        <w:t>Message Time Stamp in the form MM/DD/YYYY-HH:MM:SS</w:t>
      </w:r>
    </w:p>
    <w:p w14:paraId="63805D75" w14:textId="77777777" w:rsidR="009A67F8" w:rsidRDefault="009A67F8" w:rsidP="00A067A8">
      <w:pPr>
        <w:pStyle w:val="ListBullet"/>
        <w:numPr>
          <w:ilvl w:val="0"/>
          <w:numId w:val="2"/>
        </w:numPr>
      </w:pPr>
      <w:r>
        <w:t>DCP Address (Transport Medium ID)</w:t>
      </w:r>
    </w:p>
    <w:p w14:paraId="4E8E475E" w14:textId="77777777" w:rsidR="009A67F8" w:rsidRDefault="009A67F8" w:rsidP="00A067A8">
      <w:pPr>
        <w:pStyle w:val="ListBullet"/>
        <w:numPr>
          <w:ilvl w:val="0"/>
          <w:numId w:val="2"/>
        </w:numPr>
      </w:pPr>
      <w:r>
        <w:t>Site Name</w:t>
      </w:r>
    </w:p>
    <w:p w14:paraId="4354B046" w14:textId="77777777" w:rsidR="009A67F8" w:rsidRDefault="009A67F8" w:rsidP="00A067A8">
      <w:pPr>
        <w:pStyle w:val="ListBullet"/>
        <w:numPr>
          <w:ilvl w:val="0"/>
          <w:numId w:val="2"/>
        </w:numPr>
      </w:pPr>
      <w:r>
        <w:t>Failure Code</w:t>
      </w:r>
    </w:p>
    <w:p w14:paraId="22FB4014" w14:textId="77777777" w:rsidR="009A67F8" w:rsidRDefault="009A67F8" w:rsidP="00A067A8">
      <w:pPr>
        <w:pStyle w:val="ListBullet"/>
        <w:numPr>
          <w:ilvl w:val="0"/>
          <w:numId w:val="2"/>
        </w:numPr>
      </w:pPr>
      <w:r>
        <w:t>SignalStrength</w:t>
      </w:r>
    </w:p>
    <w:p w14:paraId="1BD60028" w14:textId="77777777" w:rsidR="009A67F8" w:rsidRDefault="009A67F8" w:rsidP="00A067A8">
      <w:pPr>
        <w:pStyle w:val="ListBullet"/>
        <w:numPr>
          <w:ilvl w:val="0"/>
          <w:numId w:val="2"/>
        </w:numPr>
      </w:pPr>
      <w:r>
        <w:t>Message Length</w:t>
      </w:r>
    </w:p>
    <w:p w14:paraId="7BD0BD8B" w14:textId="77777777" w:rsidR="009A67F8" w:rsidRDefault="009A67F8" w:rsidP="00A067A8">
      <w:pPr>
        <w:pStyle w:val="ListBullet"/>
        <w:numPr>
          <w:ilvl w:val="0"/>
          <w:numId w:val="2"/>
        </w:numPr>
      </w:pPr>
      <w:r>
        <w:t>GOES Channel Number</w:t>
      </w:r>
    </w:p>
    <w:p w14:paraId="1204747C" w14:textId="77777777" w:rsidR="009A67F8" w:rsidRDefault="009A67F8" w:rsidP="00A067A8">
      <w:pPr>
        <w:pStyle w:val="ListBullet"/>
        <w:numPr>
          <w:ilvl w:val="0"/>
          <w:numId w:val="2"/>
        </w:numPr>
      </w:pPr>
      <w:r>
        <w:t>Frequency Offset</w:t>
      </w:r>
    </w:p>
    <w:p w14:paraId="4FF57D9B" w14:textId="77777777" w:rsidR="009A67F8" w:rsidRDefault="009A67F8" w:rsidP="00A067A8">
      <w:pPr>
        <w:pStyle w:val="ListBullet"/>
        <w:numPr>
          <w:ilvl w:val="0"/>
          <w:numId w:val="2"/>
        </w:numPr>
      </w:pPr>
      <w:r>
        <w:t>Modulation Index</w:t>
      </w:r>
    </w:p>
    <w:p w14:paraId="17E084DE" w14:textId="77777777" w:rsidR="009A67F8" w:rsidRDefault="009A67F8" w:rsidP="009A67F8">
      <w:pPr>
        <w:pStyle w:val="ListEnd"/>
      </w:pPr>
      <w:r>
        <w:t>Battery Voltage</w:t>
      </w:r>
    </w:p>
    <w:p w14:paraId="1B55FF29" w14:textId="2C3F5784" w:rsidR="009A67F8" w:rsidRDefault="009A67F8" w:rsidP="009A67F8">
      <w:r>
        <w:t xml:space="preserve">An example of the default format is shown </w:t>
      </w:r>
      <w:r w:rsidR="002947A2">
        <w:t>below</w:t>
      </w:r>
      <w:r>
        <w:t>.</w:t>
      </w:r>
    </w:p>
    <w:p w14:paraId="4D2A7873" w14:textId="77777777" w:rsidR="009A67F8" w:rsidRDefault="009A67F8" w:rsidP="009A67F8">
      <w:pPr>
        <w:pStyle w:val="PlainText"/>
        <w:pBdr>
          <w:top w:val="single" w:sz="4" w:space="1" w:color="000000"/>
          <w:left w:val="single" w:sz="4" w:space="4" w:color="000000"/>
          <w:bottom w:val="single" w:sz="4" w:space="1" w:color="000000"/>
          <w:right w:val="single" w:sz="4" w:space="4" w:color="000000"/>
        </w:pBdr>
        <w:ind w:left="360"/>
        <w:rPr>
          <w:sz w:val="18"/>
          <w:szCs w:val="18"/>
          <w:lang w:val="fr-FR"/>
        </w:rPr>
      </w:pPr>
      <w:r>
        <w:rPr>
          <w:sz w:val="18"/>
          <w:szCs w:val="18"/>
          <w:lang w:val="fr-FR"/>
        </w:rPr>
        <w:t>10/30/2002-20:03:33 CE7718EE   03324500 G 50   209  23 -4  N  N 14.83</w:t>
      </w:r>
    </w:p>
    <w:p w14:paraId="715BA239" w14:textId="77777777" w:rsidR="009A67F8" w:rsidRDefault="009A67F8" w:rsidP="009A67F8">
      <w:pPr>
        <w:pStyle w:val="PlainText"/>
        <w:pBdr>
          <w:top w:val="single" w:sz="4" w:space="1" w:color="000000"/>
          <w:left w:val="single" w:sz="4" w:space="4" w:color="000000"/>
          <w:bottom w:val="single" w:sz="4" w:space="1" w:color="000000"/>
          <w:right w:val="single" w:sz="4" w:space="4" w:color="000000"/>
        </w:pBdr>
        <w:ind w:left="360"/>
        <w:rPr>
          <w:sz w:val="18"/>
          <w:szCs w:val="18"/>
          <w:lang w:val="fr-FR"/>
        </w:rPr>
      </w:pPr>
      <w:r>
        <w:rPr>
          <w:sz w:val="18"/>
          <w:szCs w:val="18"/>
          <w:lang w:val="fr-FR"/>
        </w:rPr>
        <w:t>10/30/2002-20:16:50 CE77835E   03360000 G 50    97  23 -5  N  N 13.88</w:t>
      </w:r>
    </w:p>
    <w:p w14:paraId="636B6BBA" w14:textId="77777777" w:rsidR="009A67F8" w:rsidRDefault="009A67F8" w:rsidP="009A67F8">
      <w:pPr>
        <w:pStyle w:val="PlainText"/>
        <w:pBdr>
          <w:top w:val="single" w:sz="4" w:space="1" w:color="000000"/>
          <w:left w:val="single" w:sz="4" w:space="4" w:color="000000"/>
          <w:bottom w:val="single" w:sz="4" w:space="1" w:color="000000"/>
          <w:right w:val="single" w:sz="4" w:space="4" w:color="000000"/>
        </w:pBdr>
        <w:ind w:left="360"/>
        <w:rPr>
          <w:sz w:val="18"/>
          <w:szCs w:val="18"/>
          <w:lang w:val="fr-FR"/>
        </w:rPr>
      </w:pPr>
      <w:r>
        <w:rPr>
          <w:sz w:val="18"/>
          <w:szCs w:val="18"/>
          <w:lang w:val="fr-FR"/>
        </w:rPr>
        <w:t>10/30/2002-20:29:25 CE777D08   03327500 G 50   161  23 -2  N  N 14.37</w:t>
      </w:r>
    </w:p>
    <w:p w14:paraId="2B10A4B3" w14:textId="77777777" w:rsidR="009A67F8" w:rsidRDefault="009A67F8" w:rsidP="009A67F8">
      <w:pPr>
        <w:pStyle w:val="PlainText"/>
        <w:pBdr>
          <w:top w:val="single" w:sz="4" w:space="1" w:color="000000"/>
          <w:left w:val="single" w:sz="4" w:space="4" w:color="000000"/>
          <w:bottom w:val="single" w:sz="4" w:space="1" w:color="000000"/>
          <w:right w:val="single" w:sz="4" w:space="4" w:color="000000"/>
        </w:pBdr>
        <w:ind w:left="360"/>
        <w:rPr>
          <w:sz w:val="18"/>
          <w:szCs w:val="18"/>
          <w:lang w:val="fr-FR"/>
        </w:rPr>
      </w:pPr>
      <w:r>
        <w:rPr>
          <w:sz w:val="18"/>
          <w:szCs w:val="18"/>
          <w:lang w:val="fr-FR"/>
        </w:rPr>
        <w:t>10/30/2002-21:03:11 CE14B3F8   03324000 G 50   145 179  0  H  N 13.70</w:t>
      </w:r>
    </w:p>
    <w:p w14:paraId="388B309C" w14:textId="77777777" w:rsidR="009A67F8" w:rsidRDefault="009A67F8" w:rsidP="009A67F8">
      <w:pPr>
        <w:pStyle w:val="PlainText"/>
        <w:pBdr>
          <w:top w:val="single" w:sz="4" w:space="1" w:color="000000"/>
          <w:left w:val="single" w:sz="4" w:space="4" w:color="000000"/>
          <w:bottom w:val="single" w:sz="4" w:space="1" w:color="000000"/>
          <w:right w:val="single" w:sz="4" w:space="4" w:color="000000"/>
        </w:pBdr>
        <w:ind w:left="360"/>
        <w:rPr>
          <w:sz w:val="18"/>
          <w:szCs w:val="18"/>
          <w:lang w:val="fr-FR"/>
        </w:rPr>
      </w:pPr>
      <w:r>
        <w:rPr>
          <w:sz w:val="18"/>
          <w:szCs w:val="18"/>
          <w:lang w:val="fr-FR"/>
        </w:rPr>
        <w:t>10/30/2002-21:07:22 CE14C568   03275000 G 50   113 179 -1  N  N 13.74</w:t>
      </w:r>
    </w:p>
    <w:p w14:paraId="4ED49262" w14:textId="77777777" w:rsidR="009A67F8" w:rsidRDefault="009A67F8" w:rsidP="009A67F8">
      <w:pPr>
        <w:pStyle w:val="PlainText"/>
        <w:pBdr>
          <w:top w:val="single" w:sz="4" w:space="1" w:color="000000"/>
          <w:left w:val="single" w:sz="4" w:space="4" w:color="000000"/>
          <w:bottom w:val="single" w:sz="4" w:space="1" w:color="000000"/>
          <w:right w:val="single" w:sz="4" w:space="4" w:color="000000"/>
        </w:pBdr>
        <w:ind w:left="360"/>
        <w:rPr>
          <w:sz w:val="18"/>
          <w:szCs w:val="18"/>
          <w:lang w:val="fr-FR"/>
        </w:rPr>
      </w:pPr>
      <w:r>
        <w:rPr>
          <w:sz w:val="18"/>
          <w:szCs w:val="18"/>
          <w:lang w:val="fr-FR"/>
        </w:rPr>
        <w:t>10/30/2002-22:21:29 CE6D361C   03335500 G 49   113  41 -4  N  F 14.12</w:t>
      </w:r>
    </w:p>
    <w:p w14:paraId="4C009EE7" w14:textId="77777777" w:rsidR="009A67F8" w:rsidRDefault="009A67F8" w:rsidP="009A67F8">
      <w:pPr>
        <w:pStyle w:val="PlainText"/>
        <w:pBdr>
          <w:top w:val="single" w:sz="4" w:space="1" w:color="000000"/>
          <w:left w:val="single" w:sz="4" w:space="4" w:color="000000"/>
          <w:bottom w:val="single" w:sz="4" w:space="1" w:color="000000"/>
          <w:right w:val="single" w:sz="4" w:space="4" w:color="000000"/>
        </w:pBdr>
        <w:ind w:left="360"/>
        <w:rPr>
          <w:sz w:val="18"/>
          <w:szCs w:val="18"/>
          <w:lang w:val="fr-FR"/>
        </w:rPr>
      </w:pPr>
      <w:r>
        <w:rPr>
          <w:sz w:val="18"/>
          <w:szCs w:val="18"/>
          <w:lang w:val="fr-FR"/>
        </w:rPr>
        <w:t>10/31/2002-00:03:33 CE7718EE   03324500 G 49   209  23 -3  N  N 14.72</w:t>
      </w:r>
    </w:p>
    <w:p w14:paraId="4EDCF3EF" w14:textId="77777777" w:rsidR="009A67F8" w:rsidRDefault="009A67F8" w:rsidP="009A67F8">
      <w:pPr>
        <w:pStyle w:val="PlainText"/>
        <w:pBdr>
          <w:top w:val="single" w:sz="4" w:space="1" w:color="000000"/>
          <w:left w:val="single" w:sz="4" w:space="4" w:color="000000"/>
          <w:bottom w:val="single" w:sz="4" w:space="1" w:color="000000"/>
          <w:right w:val="single" w:sz="4" w:space="4" w:color="000000"/>
        </w:pBdr>
        <w:ind w:left="360"/>
        <w:rPr>
          <w:sz w:val="18"/>
          <w:szCs w:val="18"/>
          <w:lang w:val="fr-FR"/>
        </w:rPr>
      </w:pPr>
      <w:r>
        <w:rPr>
          <w:sz w:val="18"/>
          <w:szCs w:val="18"/>
          <w:lang w:val="fr-FR"/>
        </w:rPr>
        <w:t>10/31/2002-00:05:30 CE772D74   03375500 G 49   105  23 -3  N  N  13.3</w:t>
      </w:r>
    </w:p>
    <w:p w14:paraId="0D8706DF" w14:textId="77777777" w:rsidR="009A67F8" w:rsidRDefault="009A67F8" w:rsidP="009A67F8">
      <w:pPr>
        <w:pStyle w:val="PlainText"/>
        <w:pBdr>
          <w:top w:val="single" w:sz="4" w:space="1" w:color="000000"/>
          <w:left w:val="single" w:sz="4" w:space="4" w:color="000000"/>
          <w:bottom w:val="single" w:sz="4" w:space="1" w:color="000000"/>
          <w:right w:val="single" w:sz="4" w:space="4" w:color="000000"/>
        </w:pBdr>
        <w:ind w:left="360"/>
        <w:rPr>
          <w:sz w:val="18"/>
          <w:szCs w:val="18"/>
          <w:lang w:val="fr-FR"/>
        </w:rPr>
      </w:pPr>
      <w:r>
        <w:rPr>
          <w:sz w:val="18"/>
          <w:szCs w:val="18"/>
          <w:lang w:val="fr-FR"/>
        </w:rPr>
        <w:t>10/31/2002-00:06:27 CE7730D0   03276000 G 49   145  23  2  N  N  14.8</w:t>
      </w:r>
    </w:p>
    <w:p w14:paraId="101F53D5" w14:textId="77777777" w:rsidR="009A67F8" w:rsidRDefault="009A67F8" w:rsidP="009A67F8">
      <w:pPr>
        <w:pStyle w:val="PlainText"/>
        <w:pBdr>
          <w:top w:val="single" w:sz="4" w:space="1" w:color="000000"/>
          <w:left w:val="single" w:sz="4" w:space="4" w:color="000000"/>
          <w:bottom w:val="single" w:sz="4" w:space="1" w:color="000000"/>
          <w:right w:val="single" w:sz="4" w:space="4" w:color="000000"/>
        </w:pBdr>
        <w:ind w:left="360"/>
        <w:rPr>
          <w:sz w:val="18"/>
          <w:szCs w:val="18"/>
          <w:lang w:val="fr-FR"/>
        </w:rPr>
      </w:pPr>
      <w:r>
        <w:rPr>
          <w:sz w:val="18"/>
          <w:szCs w:val="18"/>
          <w:lang w:val="fr-FR"/>
        </w:rPr>
        <w:t>10/31/2002-00:16:50 CE77835E   03360000 G 49    97  23 -5  N  N 14.23</w:t>
      </w:r>
    </w:p>
    <w:p w14:paraId="1CDFDC69" w14:textId="77777777" w:rsidR="009A67F8" w:rsidRDefault="009A67F8" w:rsidP="009A67F8">
      <w:pPr>
        <w:pStyle w:val="PlainText"/>
        <w:pBdr>
          <w:top w:val="single" w:sz="4" w:space="1" w:color="000000"/>
          <w:left w:val="single" w:sz="4" w:space="4" w:color="000000"/>
          <w:bottom w:val="single" w:sz="4" w:space="1" w:color="000000"/>
          <w:right w:val="single" w:sz="4" w:space="4" w:color="000000"/>
        </w:pBdr>
        <w:ind w:left="360"/>
        <w:rPr>
          <w:sz w:val="18"/>
          <w:szCs w:val="18"/>
          <w:lang w:val="fr-FR"/>
        </w:rPr>
      </w:pPr>
      <w:r>
        <w:rPr>
          <w:sz w:val="18"/>
          <w:szCs w:val="18"/>
          <w:lang w:val="fr-FR"/>
        </w:rPr>
        <w:t>10/31/2002-00:29:25 CE777D08   03327500 G 50   161  23 -2  N  N 13.99</w:t>
      </w:r>
    </w:p>
    <w:p w14:paraId="53176D4D" w14:textId="77777777" w:rsidR="009A67F8" w:rsidRDefault="009A67F8" w:rsidP="009A67F8">
      <w:pPr>
        <w:pStyle w:val="PlainText"/>
        <w:pBdr>
          <w:top w:val="single" w:sz="4" w:space="1" w:color="000000"/>
          <w:left w:val="single" w:sz="4" w:space="4" w:color="000000"/>
          <w:bottom w:val="single" w:sz="4" w:space="1" w:color="000000"/>
          <w:right w:val="single" w:sz="4" w:space="4" w:color="000000"/>
        </w:pBdr>
        <w:ind w:left="360"/>
        <w:rPr>
          <w:sz w:val="18"/>
          <w:szCs w:val="18"/>
          <w:lang w:val="fr-FR"/>
        </w:rPr>
      </w:pPr>
      <w:r>
        <w:rPr>
          <w:sz w:val="18"/>
          <w:szCs w:val="18"/>
          <w:lang w:val="fr-FR"/>
        </w:rPr>
        <w:t>10/31/2002-01:03:11 CE14B3F8   03324000 G 50   145 179  0  H  N 13.70</w:t>
      </w:r>
    </w:p>
    <w:p w14:paraId="44C915EA" w14:textId="77777777" w:rsidR="009A67F8" w:rsidRDefault="009A67F8" w:rsidP="009A67F8">
      <w:pPr>
        <w:pStyle w:val="PlainText"/>
        <w:pBdr>
          <w:top w:val="single" w:sz="4" w:space="1" w:color="000000"/>
          <w:left w:val="single" w:sz="4" w:space="4" w:color="000000"/>
          <w:bottom w:val="single" w:sz="4" w:space="1" w:color="000000"/>
          <w:right w:val="single" w:sz="4" w:space="4" w:color="000000"/>
        </w:pBdr>
        <w:ind w:left="360"/>
        <w:rPr>
          <w:sz w:val="18"/>
          <w:szCs w:val="18"/>
          <w:lang w:val="fr-FR"/>
        </w:rPr>
      </w:pPr>
      <w:r>
        <w:rPr>
          <w:sz w:val="18"/>
          <w:szCs w:val="18"/>
          <w:lang w:val="fr-FR"/>
        </w:rPr>
        <w:t>10/31/2002-02:21:29 CE6D361C   03335500 G 50   113  41 -4  N  N 14.11</w:t>
      </w:r>
    </w:p>
    <w:p w14:paraId="715A7DE8" w14:textId="77777777" w:rsidR="009A67F8" w:rsidRDefault="009A67F8" w:rsidP="009A67F8">
      <w:pPr>
        <w:pStyle w:val="PlainText"/>
        <w:pBdr>
          <w:top w:val="single" w:sz="4" w:space="1" w:color="000000"/>
          <w:left w:val="single" w:sz="4" w:space="4" w:color="000000"/>
          <w:bottom w:val="single" w:sz="4" w:space="1" w:color="000000"/>
          <w:right w:val="single" w:sz="4" w:space="4" w:color="000000"/>
        </w:pBdr>
        <w:ind w:left="360"/>
        <w:rPr>
          <w:sz w:val="18"/>
          <w:szCs w:val="18"/>
          <w:lang w:val="fr-FR"/>
        </w:rPr>
      </w:pPr>
      <w:r>
        <w:rPr>
          <w:sz w:val="18"/>
          <w:szCs w:val="18"/>
          <w:lang w:val="fr-FR"/>
        </w:rPr>
        <w:t>10/31/2002-04:16:50 CE77835E   03360000 G 49    97  23 -5  N  N 13.88</w:t>
      </w:r>
    </w:p>
    <w:p w14:paraId="379D2D8F" w14:textId="77777777" w:rsidR="009A67F8" w:rsidRDefault="009A67F8" w:rsidP="009A67F8">
      <w:pPr>
        <w:pStyle w:val="PlainText"/>
        <w:pBdr>
          <w:top w:val="single" w:sz="4" w:space="1" w:color="000000"/>
          <w:left w:val="single" w:sz="4" w:space="4" w:color="000000"/>
          <w:bottom w:val="single" w:sz="4" w:space="1" w:color="000000"/>
          <w:right w:val="single" w:sz="4" w:space="4" w:color="000000"/>
        </w:pBdr>
        <w:ind w:left="360"/>
        <w:rPr>
          <w:sz w:val="18"/>
          <w:szCs w:val="18"/>
          <w:lang w:val="fr-FR"/>
        </w:rPr>
      </w:pPr>
      <w:r>
        <w:rPr>
          <w:sz w:val="18"/>
          <w:szCs w:val="18"/>
          <w:lang w:val="fr-FR"/>
        </w:rPr>
        <w:t>10/31/2002-04:29:25 CE777D08   03327500 G 49   161  23 -2  N  N 13.79</w:t>
      </w:r>
    </w:p>
    <w:p w14:paraId="23E99F97" w14:textId="77777777" w:rsidR="009A67F8" w:rsidRDefault="009A67F8" w:rsidP="009A67F8">
      <w:pPr>
        <w:pStyle w:val="PlainText"/>
        <w:pBdr>
          <w:top w:val="single" w:sz="4" w:space="1" w:color="000000"/>
          <w:left w:val="single" w:sz="4" w:space="4" w:color="000000"/>
          <w:bottom w:val="single" w:sz="4" w:space="1" w:color="000000"/>
          <w:right w:val="single" w:sz="4" w:space="4" w:color="000000"/>
        </w:pBdr>
        <w:ind w:left="360"/>
        <w:rPr>
          <w:sz w:val="18"/>
          <w:szCs w:val="18"/>
          <w:lang w:val="fr-FR"/>
        </w:rPr>
      </w:pPr>
      <w:r>
        <w:rPr>
          <w:sz w:val="18"/>
          <w:szCs w:val="18"/>
          <w:lang w:val="fr-FR"/>
        </w:rPr>
        <w:t>10/31/2002-05:03:11 CE14B3F8   03324000 G 49   145 179  0  H  N 13.70</w:t>
      </w:r>
    </w:p>
    <w:p w14:paraId="549C391F" w14:textId="77777777" w:rsidR="009A67F8" w:rsidRDefault="009A67F8" w:rsidP="009A67F8">
      <w:pPr>
        <w:pStyle w:val="PlainText"/>
        <w:pBdr>
          <w:top w:val="single" w:sz="4" w:space="1" w:color="000000"/>
          <w:left w:val="single" w:sz="4" w:space="4" w:color="000000"/>
          <w:bottom w:val="single" w:sz="4" w:space="1" w:color="000000"/>
          <w:right w:val="single" w:sz="4" w:space="4" w:color="000000"/>
        </w:pBdr>
        <w:ind w:left="360"/>
        <w:rPr>
          <w:sz w:val="18"/>
          <w:szCs w:val="18"/>
          <w:lang w:val="fr-FR"/>
        </w:rPr>
      </w:pPr>
      <w:r>
        <w:rPr>
          <w:sz w:val="18"/>
          <w:szCs w:val="18"/>
          <w:lang w:val="fr-FR"/>
        </w:rPr>
        <w:t>10/31/2002-05:05:41 CE14D61E   03357500 G 50   145 179 -9  N  N 14.70</w:t>
      </w:r>
    </w:p>
    <w:p w14:paraId="08484F3A" w14:textId="77777777" w:rsidR="009A67F8" w:rsidRDefault="009A67F8" w:rsidP="009A67F8">
      <w:pPr>
        <w:pStyle w:val="PlainText"/>
        <w:pBdr>
          <w:top w:val="single" w:sz="4" w:space="1" w:color="000000"/>
          <w:left w:val="single" w:sz="4" w:space="4" w:color="000000"/>
          <w:bottom w:val="single" w:sz="4" w:space="1" w:color="000000"/>
          <w:right w:val="single" w:sz="4" w:space="4" w:color="000000"/>
        </w:pBdr>
        <w:ind w:left="360"/>
        <w:rPr>
          <w:sz w:val="18"/>
          <w:szCs w:val="18"/>
          <w:lang w:val="fr-FR"/>
        </w:rPr>
      </w:pPr>
      <w:r>
        <w:rPr>
          <w:sz w:val="18"/>
          <w:szCs w:val="18"/>
          <w:lang w:val="fr-FR"/>
        </w:rPr>
        <w:t>10/31/2002-05:07:22 CE14C568   03275000 G 50   113 179 -1  N  N 13.57</w:t>
      </w:r>
    </w:p>
    <w:p w14:paraId="59142C4D" w14:textId="77777777" w:rsidR="009A67F8" w:rsidRDefault="009A67F8" w:rsidP="009A67F8">
      <w:pPr>
        <w:pStyle w:val="PlainText"/>
        <w:pBdr>
          <w:top w:val="single" w:sz="4" w:space="1" w:color="000000"/>
          <w:left w:val="single" w:sz="4" w:space="4" w:color="000000"/>
          <w:bottom w:val="single" w:sz="4" w:space="1" w:color="000000"/>
          <w:right w:val="single" w:sz="4" w:space="4" w:color="000000"/>
        </w:pBdr>
        <w:ind w:left="360"/>
        <w:rPr>
          <w:sz w:val="18"/>
          <w:szCs w:val="18"/>
        </w:rPr>
      </w:pPr>
      <w:r>
        <w:rPr>
          <w:sz w:val="18"/>
          <w:szCs w:val="18"/>
        </w:rPr>
        <w:t>10/31/2002-06:21:29 CE6D361C   03335500 G 50   113  41 -4  N  N 14.17</w:t>
      </w:r>
    </w:p>
    <w:p w14:paraId="150D286A" w14:textId="7091F365" w:rsidR="002947A2" w:rsidRPr="002947A2" w:rsidRDefault="002947A2" w:rsidP="002947A2">
      <w:pPr>
        <w:pStyle w:val="Caption"/>
      </w:pPr>
      <w:r>
        <w:t xml:space="preserve">Figure </w:t>
      </w:r>
      <w:fldSimple w:instr=" SEQ Figure \* ARABIC ">
        <w:r w:rsidR="002E004A">
          <w:rPr>
            <w:noProof/>
          </w:rPr>
          <w:t>19</w:t>
        </w:r>
      </w:fldSimple>
      <w:r>
        <w:t>: Example of Transmit Monitor Format</w:t>
      </w:r>
    </w:p>
    <w:p w14:paraId="3BA1F983" w14:textId="77777777" w:rsidR="009A67F8" w:rsidRDefault="009A67F8" w:rsidP="009A67F8">
      <w:r>
        <w:t>You can control the contents of the transmit monitor format by adding properties to the routing specification:</w:t>
      </w:r>
    </w:p>
    <w:p w14:paraId="4FEDD9A6" w14:textId="77777777" w:rsidR="009A67F8" w:rsidRDefault="009A67F8" w:rsidP="00A067A8">
      <w:pPr>
        <w:pStyle w:val="ListBullet"/>
        <w:numPr>
          <w:ilvl w:val="0"/>
          <w:numId w:val="2"/>
        </w:numPr>
      </w:pPr>
      <w:r>
        <w:t>The string property “delimiter” has a default value of a single space character. This is used to separate columns in the output. To ingest this data into a SQL database, for example, you may wish to use a comma as a delimiter.</w:t>
      </w:r>
    </w:p>
    <w:p w14:paraId="72C3A4F2" w14:textId="77777777" w:rsidR="009A67F8" w:rsidRDefault="009A67F8" w:rsidP="009A67F8">
      <w:pPr>
        <w:pStyle w:val="ListEnd"/>
      </w:pPr>
      <w:r>
        <w:t>The Boolean property “justify” defaults to ‘true’. This causes each column to be either right or left justified within the column width. The example above shows justified columns.</w:t>
      </w:r>
    </w:p>
    <w:p w14:paraId="569BCA7A" w14:textId="7A3A002C" w:rsidR="009A67F8" w:rsidRDefault="009A67F8" w:rsidP="009A67F8">
      <w:r>
        <w:t xml:space="preserve">The string property “columns” is a blank or comma-separated list of columns that you wish to see in the output. </w:t>
      </w:r>
      <w:r>
        <w:fldChar w:fldCharType="begin"/>
      </w:r>
      <w:r>
        <w:instrText xml:space="preserve"> REF _Ref23838304 \h </w:instrText>
      </w:r>
      <w:r>
        <w:fldChar w:fldCharType="separate"/>
      </w:r>
      <w:r w:rsidR="002E004A">
        <w:t>Table 9</w:t>
      </w:r>
      <w:r w:rsidR="002E004A">
        <w:noBreakHyphen/>
      </w:r>
      <w:r w:rsidR="002E004A">
        <w:rPr>
          <w:noProof/>
        </w:rPr>
        <w:t>2</w:t>
      </w:r>
      <w:r>
        <w:fldChar w:fldCharType="end"/>
      </w:r>
      <w:r>
        <w:t xml:space="preserve"> shows the column names that can be included in this string. The default value for the string is:</w:t>
      </w:r>
    </w:p>
    <w:p w14:paraId="31B3A02F" w14:textId="77777777" w:rsidR="009A67F8" w:rsidRDefault="009A67F8" w:rsidP="009A67F8">
      <w:pPr>
        <w:pStyle w:val="code"/>
        <w:rPr>
          <w:sz w:val="16"/>
          <w:szCs w:val="16"/>
        </w:rPr>
      </w:pPr>
      <w:r>
        <w:rPr>
          <w:sz w:val="16"/>
          <w:szCs w:val="16"/>
        </w:rPr>
        <w:t>“time id name FailureCode SignalStrength Length Channel FrequencyOffset ModulationIndex Quality batt”</w:t>
      </w:r>
    </w:p>
    <w:p w14:paraId="5314FA33" w14:textId="77777777" w:rsidR="009A67F8" w:rsidRDefault="009A67F8" w:rsidP="009A67F8">
      <w:pPr>
        <w:pageBreakBefore/>
      </w:pPr>
    </w:p>
    <w:tbl>
      <w:tblPr>
        <w:tblW w:w="0" w:type="auto"/>
        <w:tblInd w:w="-20" w:type="dxa"/>
        <w:tblLayout w:type="fixed"/>
        <w:tblLook w:val="0000" w:firstRow="0" w:lastRow="0" w:firstColumn="0" w:lastColumn="0" w:noHBand="0" w:noVBand="0"/>
      </w:tblPr>
      <w:tblGrid>
        <w:gridCol w:w="1883"/>
        <w:gridCol w:w="7348"/>
      </w:tblGrid>
      <w:tr w:rsidR="009A67F8" w14:paraId="0EAA572E" w14:textId="77777777" w:rsidTr="009A67F8">
        <w:tc>
          <w:tcPr>
            <w:tcW w:w="1883" w:type="dxa"/>
            <w:tcBorders>
              <w:top w:val="single" w:sz="4" w:space="0" w:color="000000"/>
              <w:left w:val="single" w:sz="4" w:space="0" w:color="000000"/>
              <w:bottom w:val="single" w:sz="4" w:space="0" w:color="000000"/>
            </w:tcBorders>
          </w:tcPr>
          <w:p w14:paraId="66CF492C" w14:textId="77777777" w:rsidR="009A67F8" w:rsidRDefault="009A67F8" w:rsidP="009A67F8">
            <w:pPr>
              <w:snapToGrid w:val="0"/>
              <w:jc w:val="center"/>
              <w:rPr>
                <w:b/>
                <w:i/>
              </w:rPr>
            </w:pPr>
            <w:r>
              <w:rPr>
                <w:b/>
                <w:i/>
              </w:rPr>
              <w:t>Column Name</w:t>
            </w:r>
          </w:p>
        </w:tc>
        <w:tc>
          <w:tcPr>
            <w:tcW w:w="7348" w:type="dxa"/>
            <w:tcBorders>
              <w:top w:val="single" w:sz="4" w:space="0" w:color="000000"/>
              <w:left w:val="single" w:sz="4" w:space="0" w:color="000000"/>
              <w:bottom w:val="single" w:sz="4" w:space="0" w:color="000000"/>
              <w:right w:val="single" w:sz="4" w:space="0" w:color="000000"/>
            </w:tcBorders>
          </w:tcPr>
          <w:p w14:paraId="3937043C" w14:textId="77777777" w:rsidR="009A67F8" w:rsidRDefault="009A67F8" w:rsidP="009A67F8">
            <w:pPr>
              <w:snapToGrid w:val="0"/>
              <w:jc w:val="center"/>
              <w:rPr>
                <w:b/>
                <w:i/>
              </w:rPr>
            </w:pPr>
            <w:r>
              <w:rPr>
                <w:b/>
                <w:i/>
              </w:rPr>
              <w:t>Description</w:t>
            </w:r>
          </w:p>
        </w:tc>
      </w:tr>
      <w:tr w:rsidR="009A67F8" w14:paraId="21D94D03" w14:textId="77777777" w:rsidTr="009A67F8">
        <w:tc>
          <w:tcPr>
            <w:tcW w:w="1883" w:type="dxa"/>
            <w:tcBorders>
              <w:top w:val="single" w:sz="4" w:space="0" w:color="000000"/>
              <w:left w:val="single" w:sz="4" w:space="0" w:color="000000"/>
              <w:bottom w:val="single" w:sz="4" w:space="0" w:color="000000"/>
            </w:tcBorders>
          </w:tcPr>
          <w:p w14:paraId="37DF29F9" w14:textId="77777777" w:rsidR="009A67F8" w:rsidRDefault="009A67F8" w:rsidP="009A67F8">
            <w:pPr>
              <w:snapToGrid w:val="0"/>
            </w:pPr>
            <w:r>
              <w:t>time</w:t>
            </w:r>
          </w:p>
        </w:tc>
        <w:tc>
          <w:tcPr>
            <w:tcW w:w="7348" w:type="dxa"/>
            <w:tcBorders>
              <w:top w:val="single" w:sz="4" w:space="0" w:color="000000"/>
              <w:left w:val="single" w:sz="4" w:space="0" w:color="000000"/>
              <w:bottom w:val="single" w:sz="4" w:space="0" w:color="000000"/>
              <w:right w:val="single" w:sz="4" w:space="0" w:color="000000"/>
            </w:tcBorders>
          </w:tcPr>
          <w:p w14:paraId="0759FA05" w14:textId="77777777" w:rsidR="009A67F8" w:rsidRDefault="009A67F8" w:rsidP="009A67F8">
            <w:pPr>
              <w:snapToGrid w:val="0"/>
            </w:pPr>
            <w:r>
              <w:t>Message time stamp in the format MM/DD/YYYY-HH:MM:SS</w:t>
            </w:r>
          </w:p>
        </w:tc>
      </w:tr>
      <w:tr w:rsidR="009A67F8" w14:paraId="321372F3" w14:textId="77777777" w:rsidTr="009A67F8">
        <w:tc>
          <w:tcPr>
            <w:tcW w:w="1883" w:type="dxa"/>
            <w:tcBorders>
              <w:top w:val="single" w:sz="4" w:space="0" w:color="000000"/>
              <w:left w:val="single" w:sz="4" w:space="0" w:color="000000"/>
              <w:bottom w:val="single" w:sz="4" w:space="0" w:color="000000"/>
            </w:tcBorders>
          </w:tcPr>
          <w:p w14:paraId="286C3299" w14:textId="77777777" w:rsidR="009A67F8" w:rsidRDefault="009A67F8" w:rsidP="009A67F8">
            <w:pPr>
              <w:snapToGrid w:val="0"/>
            </w:pPr>
            <w:r>
              <w:t>id</w:t>
            </w:r>
          </w:p>
        </w:tc>
        <w:tc>
          <w:tcPr>
            <w:tcW w:w="7348" w:type="dxa"/>
            <w:tcBorders>
              <w:top w:val="single" w:sz="4" w:space="0" w:color="000000"/>
              <w:left w:val="single" w:sz="4" w:space="0" w:color="000000"/>
              <w:bottom w:val="single" w:sz="4" w:space="0" w:color="000000"/>
              <w:right w:val="single" w:sz="4" w:space="0" w:color="000000"/>
            </w:tcBorders>
          </w:tcPr>
          <w:p w14:paraId="59DDEE7F" w14:textId="77777777" w:rsidR="009A67F8" w:rsidRDefault="009A67F8" w:rsidP="009A67F8">
            <w:pPr>
              <w:snapToGrid w:val="0"/>
            </w:pPr>
            <w:r>
              <w:t>Transport ID (i.e. DCP address for GOES messages)</w:t>
            </w:r>
          </w:p>
        </w:tc>
      </w:tr>
      <w:tr w:rsidR="009A67F8" w14:paraId="4BA80C7A" w14:textId="77777777" w:rsidTr="009A67F8">
        <w:tc>
          <w:tcPr>
            <w:tcW w:w="1883" w:type="dxa"/>
            <w:tcBorders>
              <w:top w:val="single" w:sz="4" w:space="0" w:color="000000"/>
              <w:left w:val="single" w:sz="4" w:space="0" w:color="000000"/>
              <w:bottom w:val="single" w:sz="4" w:space="0" w:color="000000"/>
            </w:tcBorders>
          </w:tcPr>
          <w:p w14:paraId="2F2DB4F0" w14:textId="77777777" w:rsidR="009A67F8" w:rsidRDefault="009A67F8" w:rsidP="009A67F8">
            <w:pPr>
              <w:snapToGrid w:val="0"/>
            </w:pPr>
            <w:r>
              <w:t>name</w:t>
            </w:r>
          </w:p>
        </w:tc>
        <w:tc>
          <w:tcPr>
            <w:tcW w:w="7348" w:type="dxa"/>
            <w:tcBorders>
              <w:top w:val="single" w:sz="4" w:space="0" w:color="000000"/>
              <w:left w:val="single" w:sz="4" w:space="0" w:color="000000"/>
              <w:bottom w:val="single" w:sz="4" w:space="0" w:color="000000"/>
              <w:right w:val="single" w:sz="4" w:space="0" w:color="000000"/>
            </w:tcBorders>
          </w:tcPr>
          <w:p w14:paraId="07831ACE" w14:textId="77777777" w:rsidR="009A67F8" w:rsidRDefault="009A67F8" w:rsidP="009A67F8">
            <w:pPr>
              <w:snapToGrid w:val="0"/>
            </w:pPr>
            <w:r>
              <w:t>Site name</w:t>
            </w:r>
          </w:p>
        </w:tc>
      </w:tr>
      <w:tr w:rsidR="009A67F8" w14:paraId="4941F744" w14:textId="77777777" w:rsidTr="009A67F8">
        <w:tc>
          <w:tcPr>
            <w:tcW w:w="1883" w:type="dxa"/>
            <w:tcBorders>
              <w:top w:val="single" w:sz="4" w:space="0" w:color="000000"/>
              <w:left w:val="single" w:sz="4" w:space="0" w:color="000000"/>
              <w:bottom w:val="single" w:sz="4" w:space="0" w:color="000000"/>
            </w:tcBorders>
          </w:tcPr>
          <w:p w14:paraId="08F394A4" w14:textId="77777777" w:rsidR="009A67F8" w:rsidRDefault="009A67F8" w:rsidP="009A67F8">
            <w:pPr>
              <w:snapToGrid w:val="0"/>
            </w:pPr>
            <w:r>
              <w:t>FailureCode</w:t>
            </w:r>
          </w:p>
        </w:tc>
        <w:tc>
          <w:tcPr>
            <w:tcW w:w="7348" w:type="dxa"/>
            <w:tcBorders>
              <w:top w:val="single" w:sz="4" w:space="0" w:color="000000"/>
              <w:left w:val="single" w:sz="4" w:space="0" w:color="000000"/>
              <w:bottom w:val="single" w:sz="4" w:space="0" w:color="000000"/>
              <w:right w:val="single" w:sz="4" w:space="0" w:color="000000"/>
            </w:tcBorders>
          </w:tcPr>
          <w:p w14:paraId="039A15C6" w14:textId="77777777" w:rsidR="009A67F8" w:rsidRDefault="009A67F8" w:rsidP="009A67F8">
            <w:pPr>
              <w:snapToGrid w:val="0"/>
            </w:pPr>
            <w:r>
              <w:t>1-character code for GOES messages: ‘G’ means good message, ‘?’ means parity errors.</w:t>
            </w:r>
          </w:p>
        </w:tc>
      </w:tr>
      <w:tr w:rsidR="009A67F8" w14:paraId="782244E5" w14:textId="77777777" w:rsidTr="009A67F8">
        <w:tc>
          <w:tcPr>
            <w:tcW w:w="1883" w:type="dxa"/>
            <w:tcBorders>
              <w:top w:val="single" w:sz="4" w:space="0" w:color="000000"/>
              <w:left w:val="single" w:sz="4" w:space="0" w:color="000000"/>
              <w:bottom w:val="single" w:sz="4" w:space="0" w:color="000000"/>
            </w:tcBorders>
          </w:tcPr>
          <w:p w14:paraId="02B7B73C" w14:textId="77777777" w:rsidR="009A67F8" w:rsidRDefault="009A67F8" w:rsidP="009A67F8">
            <w:pPr>
              <w:snapToGrid w:val="0"/>
            </w:pPr>
            <w:r>
              <w:t>Length</w:t>
            </w:r>
          </w:p>
        </w:tc>
        <w:tc>
          <w:tcPr>
            <w:tcW w:w="7348" w:type="dxa"/>
            <w:tcBorders>
              <w:top w:val="single" w:sz="4" w:space="0" w:color="000000"/>
              <w:left w:val="single" w:sz="4" w:space="0" w:color="000000"/>
              <w:bottom w:val="single" w:sz="4" w:space="0" w:color="000000"/>
              <w:right w:val="single" w:sz="4" w:space="0" w:color="000000"/>
            </w:tcBorders>
          </w:tcPr>
          <w:p w14:paraId="5CFD2FDE" w14:textId="77777777" w:rsidR="009A67F8" w:rsidRDefault="009A67F8" w:rsidP="009A67F8">
            <w:pPr>
              <w:snapToGrid w:val="0"/>
            </w:pPr>
            <w:r>
              <w:t>Length of the raw message in bytes</w:t>
            </w:r>
          </w:p>
        </w:tc>
      </w:tr>
      <w:tr w:rsidR="009A67F8" w14:paraId="202EFBFE" w14:textId="77777777" w:rsidTr="009A67F8">
        <w:tc>
          <w:tcPr>
            <w:tcW w:w="1883" w:type="dxa"/>
            <w:tcBorders>
              <w:top w:val="single" w:sz="4" w:space="0" w:color="000000"/>
              <w:left w:val="single" w:sz="4" w:space="0" w:color="000000"/>
              <w:bottom w:val="single" w:sz="4" w:space="0" w:color="000000"/>
            </w:tcBorders>
          </w:tcPr>
          <w:p w14:paraId="55B9EF97" w14:textId="77777777" w:rsidR="009A67F8" w:rsidRDefault="009A67F8" w:rsidP="009A67F8">
            <w:pPr>
              <w:snapToGrid w:val="0"/>
            </w:pPr>
            <w:r>
              <w:t>Channel</w:t>
            </w:r>
          </w:p>
        </w:tc>
        <w:tc>
          <w:tcPr>
            <w:tcW w:w="7348" w:type="dxa"/>
            <w:tcBorders>
              <w:top w:val="single" w:sz="4" w:space="0" w:color="000000"/>
              <w:left w:val="single" w:sz="4" w:space="0" w:color="000000"/>
              <w:bottom w:val="single" w:sz="4" w:space="0" w:color="000000"/>
              <w:right w:val="single" w:sz="4" w:space="0" w:color="000000"/>
            </w:tcBorders>
          </w:tcPr>
          <w:p w14:paraId="59294AFF" w14:textId="77777777" w:rsidR="009A67F8" w:rsidRDefault="009A67F8" w:rsidP="009A67F8">
            <w:pPr>
              <w:snapToGrid w:val="0"/>
            </w:pPr>
            <w:r>
              <w:t xml:space="preserve">GOES Channel number </w:t>
            </w:r>
          </w:p>
        </w:tc>
      </w:tr>
      <w:tr w:rsidR="009A67F8" w14:paraId="59F111BC" w14:textId="77777777" w:rsidTr="009A67F8">
        <w:tc>
          <w:tcPr>
            <w:tcW w:w="1883" w:type="dxa"/>
            <w:tcBorders>
              <w:top w:val="single" w:sz="4" w:space="0" w:color="000000"/>
              <w:left w:val="single" w:sz="4" w:space="0" w:color="000000"/>
              <w:bottom w:val="single" w:sz="4" w:space="0" w:color="000000"/>
            </w:tcBorders>
          </w:tcPr>
          <w:p w14:paraId="45861391" w14:textId="77777777" w:rsidR="009A67F8" w:rsidRDefault="009A67F8" w:rsidP="009A67F8">
            <w:pPr>
              <w:snapToGrid w:val="0"/>
            </w:pPr>
            <w:r>
              <w:t>FrequencyOffset</w:t>
            </w:r>
          </w:p>
        </w:tc>
        <w:tc>
          <w:tcPr>
            <w:tcW w:w="7348" w:type="dxa"/>
            <w:tcBorders>
              <w:top w:val="single" w:sz="4" w:space="0" w:color="000000"/>
              <w:left w:val="single" w:sz="4" w:space="0" w:color="000000"/>
              <w:bottom w:val="single" w:sz="4" w:space="0" w:color="000000"/>
              <w:right w:val="single" w:sz="4" w:space="0" w:color="000000"/>
            </w:tcBorders>
          </w:tcPr>
          <w:p w14:paraId="43A988C7" w14:textId="77777777" w:rsidR="009A67F8" w:rsidRDefault="009A67F8" w:rsidP="009A67F8">
            <w:pPr>
              <w:snapToGrid w:val="0"/>
            </w:pPr>
            <w:r>
              <w:t>A sign plus a digit, taken from the DOMSAT message header, this indicates the frequency offset of the raw message, as reported by DAPS. The digit indicates the amount of the offset in units of 50Hz.</w:t>
            </w:r>
          </w:p>
        </w:tc>
      </w:tr>
      <w:tr w:rsidR="009A67F8" w14:paraId="361929C7" w14:textId="77777777" w:rsidTr="009A67F8">
        <w:tc>
          <w:tcPr>
            <w:tcW w:w="1883" w:type="dxa"/>
            <w:tcBorders>
              <w:top w:val="single" w:sz="4" w:space="0" w:color="000000"/>
              <w:left w:val="single" w:sz="4" w:space="0" w:color="000000"/>
              <w:bottom w:val="single" w:sz="4" w:space="0" w:color="000000"/>
            </w:tcBorders>
          </w:tcPr>
          <w:p w14:paraId="1042322A" w14:textId="77777777" w:rsidR="009A67F8" w:rsidRDefault="009A67F8" w:rsidP="009A67F8">
            <w:pPr>
              <w:snapToGrid w:val="0"/>
            </w:pPr>
            <w:r>
              <w:t>ModulationIndex</w:t>
            </w:r>
          </w:p>
        </w:tc>
        <w:tc>
          <w:tcPr>
            <w:tcW w:w="7348" w:type="dxa"/>
            <w:tcBorders>
              <w:top w:val="single" w:sz="4" w:space="0" w:color="000000"/>
              <w:left w:val="single" w:sz="4" w:space="0" w:color="000000"/>
              <w:bottom w:val="single" w:sz="4" w:space="0" w:color="000000"/>
              <w:right w:val="single" w:sz="4" w:space="0" w:color="000000"/>
            </w:tcBorders>
          </w:tcPr>
          <w:p w14:paraId="568B3911" w14:textId="77777777" w:rsidR="009A67F8" w:rsidRDefault="009A67F8" w:rsidP="009A67F8">
            <w:pPr>
              <w:snapToGrid w:val="0"/>
            </w:pPr>
            <w:r>
              <w:t>‘N’ for Normal, ‘L’ for Low, ‘H’ for High</w:t>
            </w:r>
          </w:p>
        </w:tc>
      </w:tr>
      <w:tr w:rsidR="009A67F8" w14:paraId="7FCB9AC5" w14:textId="77777777" w:rsidTr="009A67F8">
        <w:tc>
          <w:tcPr>
            <w:tcW w:w="1883" w:type="dxa"/>
            <w:tcBorders>
              <w:top w:val="single" w:sz="4" w:space="0" w:color="000000"/>
              <w:left w:val="single" w:sz="4" w:space="0" w:color="000000"/>
              <w:bottom w:val="single" w:sz="4" w:space="0" w:color="000000"/>
            </w:tcBorders>
          </w:tcPr>
          <w:p w14:paraId="7E6480A5" w14:textId="77777777" w:rsidR="009A67F8" w:rsidRDefault="009A67F8" w:rsidP="009A67F8">
            <w:pPr>
              <w:snapToGrid w:val="0"/>
            </w:pPr>
            <w:r>
              <w:t>Quality</w:t>
            </w:r>
          </w:p>
        </w:tc>
        <w:tc>
          <w:tcPr>
            <w:tcW w:w="7348" w:type="dxa"/>
            <w:tcBorders>
              <w:top w:val="single" w:sz="4" w:space="0" w:color="000000"/>
              <w:left w:val="single" w:sz="4" w:space="0" w:color="000000"/>
              <w:bottom w:val="single" w:sz="4" w:space="0" w:color="000000"/>
              <w:right w:val="single" w:sz="4" w:space="0" w:color="000000"/>
            </w:tcBorders>
          </w:tcPr>
          <w:p w14:paraId="70A83379" w14:textId="77777777" w:rsidR="009A67F8" w:rsidRDefault="009A67F8" w:rsidP="009A67F8">
            <w:pPr>
              <w:snapToGrid w:val="0"/>
              <w:rPr>
                <w:vertAlign w:val="superscript"/>
              </w:rPr>
            </w:pPr>
            <w:r>
              <w:t>‘N’ (normal) = Error rate betterh than 10</w:t>
            </w:r>
            <w:r>
              <w:rPr>
                <w:vertAlign w:val="superscript"/>
              </w:rPr>
              <w:t>-6</w:t>
            </w:r>
            <w:r>
              <w:t xml:space="preserve">, </w:t>
            </w:r>
            <w:r>
              <w:br/>
              <w:t>‘F’ (fair) = Error rate between 10</w:t>
            </w:r>
            <w:r>
              <w:rPr>
                <w:vertAlign w:val="superscript"/>
              </w:rPr>
              <w:t>-4</w:t>
            </w:r>
            <w:r>
              <w:t xml:space="preserve"> and 10</w:t>
            </w:r>
            <w:r>
              <w:rPr>
                <w:vertAlign w:val="superscript"/>
              </w:rPr>
              <w:t>-6</w:t>
            </w:r>
            <w:r>
              <w:br/>
              <w:t>’P’ (poor) = Error rate worse than 10</w:t>
            </w:r>
            <w:r>
              <w:rPr>
                <w:vertAlign w:val="superscript"/>
              </w:rPr>
              <w:t>-4</w:t>
            </w:r>
          </w:p>
        </w:tc>
      </w:tr>
      <w:tr w:rsidR="009A67F8" w14:paraId="3F27B43B" w14:textId="77777777" w:rsidTr="009A67F8">
        <w:tc>
          <w:tcPr>
            <w:tcW w:w="1883" w:type="dxa"/>
            <w:tcBorders>
              <w:top w:val="single" w:sz="4" w:space="0" w:color="000000"/>
              <w:left w:val="single" w:sz="4" w:space="0" w:color="000000"/>
              <w:bottom w:val="single" w:sz="4" w:space="0" w:color="000000"/>
            </w:tcBorders>
          </w:tcPr>
          <w:p w14:paraId="40FD7479" w14:textId="77777777" w:rsidR="009A67F8" w:rsidRDefault="009A67F8" w:rsidP="009A67F8">
            <w:pPr>
              <w:snapToGrid w:val="0"/>
            </w:pPr>
            <w:r>
              <w:t>SignalStrength</w:t>
            </w:r>
          </w:p>
        </w:tc>
        <w:tc>
          <w:tcPr>
            <w:tcW w:w="7348" w:type="dxa"/>
            <w:tcBorders>
              <w:top w:val="single" w:sz="4" w:space="0" w:color="000000"/>
              <w:left w:val="single" w:sz="4" w:space="0" w:color="000000"/>
              <w:bottom w:val="single" w:sz="4" w:space="0" w:color="000000"/>
              <w:right w:val="single" w:sz="4" w:space="0" w:color="000000"/>
            </w:tcBorders>
          </w:tcPr>
          <w:p w14:paraId="566A1801" w14:textId="77777777" w:rsidR="009A67F8" w:rsidRDefault="009A67F8" w:rsidP="009A67F8">
            <w:pPr>
              <w:snapToGrid w:val="0"/>
            </w:pPr>
            <w:r>
              <w:t>in dB.</w:t>
            </w:r>
          </w:p>
        </w:tc>
      </w:tr>
      <w:tr w:rsidR="009A67F8" w14:paraId="2DEBD9DF" w14:textId="77777777" w:rsidTr="009A67F8">
        <w:tc>
          <w:tcPr>
            <w:tcW w:w="1883" w:type="dxa"/>
            <w:tcBorders>
              <w:top w:val="single" w:sz="4" w:space="0" w:color="000000"/>
              <w:left w:val="single" w:sz="4" w:space="0" w:color="000000"/>
              <w:bottom w:val="single" w:sz="4" w:space="0" w:color="000000"/>
            </w:tcBorders>
          </w:tcPr>
          <w:p w14:paraId="713A1B6A" w14:textId="77777777" w:rsidR="009A67F8" w:rsidRDefault="009A67F8" w:rsidP="009A67F8">
            <w:pPr>
              <w:snapToGrid w:val="0"/>
            </w:pPr>
            <w:r>
              <w:t>Spacecraft</w:t>
            </w:r>
          </w:p>
        </w:tc>
        <w:tc>
          <w:tcPr>
            <w:tcW w:w="7348" w:type="dxa"/>
            <w:tcBorders>
              <w:top w:val="single" w:sz="4" w:space="0" w:color="000000"/>
              <w:left w:val="single" w:sz="4" w:space="0" w:color="000000"/>
              <w:bottom w:val="single" w:sz="4" w:space="0" w:color="000000"/>
              <w:right w:val="single" w:sz="4" w:space="0" w:color="000000"/>
            </w:tcBorders>
          </w:tcPr>
          <w:p w14:paraId="5D3AA57F" w14:textId="77777777" w:rsidR="009A67F8" w:rsidRDefault="009A67F8" w:rsidP="009A67F8">
            <w:pPr>
              <w:snapToGrid w:val="0"/>
            </w:pPr>
            <w:r>
              <w:t>‘E’ (East), or ‘W’ (West)</w:t>
            </w:r>
          </w:p>
        </w:tc>
      </w:tr>
      <w:tr w:rsidR="009A67F8" w14:paraId="44167D23" w14:textId="77777777" w:rsidTr="009A67F8">
        <w:tc>
          <w:tcPr>
            <w:tcW w:w="1883" w:type="dxa"/>
            <w:tcBorders>
              <w:top w:val="single" w:sz="4" w:space="0" w:color="000000"/>
              <w:left w:val="single" w:sz="4" w:space="0" w:color="000000"/>
              <w:bottom w:val="single" w:sz="4" w:space="0" w:color="000000"/>
            </w:tcBorders>
          </w:tcPr>
          <w:p w14:paraId="4C120698" w14:textId="77777777" w:rsidR="009A67F8" w:rsidRDefault="009A67F8" w:rsidP="009A67F8">
            <w:pPr>
              <w:snapToGrid w:val="0"/>
            </w:pPr>
            <w:r>
              <w:t>UplinkCarrier</w:t>
            </w:r>
          </w:p>
        </w:tc>
        <w:tc>
          <w:tcPr>
            <w:tcW w:w="7348" w:type="dxa"/>
            <w:tcBorders>
              <w:top w:val="single" w:sz="4" w:space="0" w:color="000000"/>
              <w:left w:val="single" w:sz="4" w:space="0" w:color="000000"/>
              <w:bottom w:val="single" w:sz="4" w:space="0" w:color="000000"/>
              <w:right w:val="single" w:sz="4" w:space="0" w:color="000000"/>
            </w:tcBorders>
          </w:tcPr>
          <w:p w14:paraId="6A93D31A" w14:textId="77777777" w:rsidR="009A67F8" w:rsidRDefault="009A67F8" w:rsidP="009A67F8">
            <w:pPr>
              <w:snapToGrid w:val="0"/>
            </w:pPr>
            <w:r>
              <w:t>Uplink Carrier Status (not implemented in DAPS-I)</w:t>
            </w:r>
          </w:p>
        </w:tc>
      </w:tr>
      <w:tr w:rsidR="009A67F8" w14:paraId="529CD0DE" w14:textId="77777777" w:rsidTr="009A67F8">
        <w:tc>
          <w:tcPr>
            <w:tcW w:w="1883" w:type="dxa"/>
            <w:tcBorders>
              <w:top w:val="single" w:sz="4" w:space="0" w:color="000000"/>
              <w:left w:val="single" w:sz="4" w:space="0" w:color="000000"/>
              <w:bottom w:val="single" w:sz="4" w:space="0" w:color="000000"/>
            </w:tcBorders>
          </w:tcPr>
          <w:p w14:paraId="2DCB88C0" w14:textId="77777777" w:rsidR="009A67F8" w:rsidRDefault="009A67F8" w:rsidP="009A67F8">
            <w:pPr>
              <w:snapToGrid w:val="0"/>
            </w:pPr>
            <w:r>
              <w:t>batt</w:t>
            </w:r>
          </w:p>
        </w:tc>
        <w:tc>
          <w:tcPr>
            <w:tcW w:w="7348" w:type="dxa"/>
            <w:tcBorders>
              <w:top w:val="single" w:sz="4" w:space="0" w:color="000000"/>
              <w:left w:val="single" w:sz="4" w:space="0" w:color="000000"/>
              <w:bottom w:val="single" w:sz="4" w:space="0" w:color="000000"/>
              <w:right w:val="single" w:sz="4" w:space="0" w:color="000000"/>
            </w:tcBorders>
          </w:tcPr>
          <w:p w14:paraId="7449E9D7" w14:textId="77777777" w:rsidR="009A67F8" w:rsidRDefault="009A67F8" w:rsidP="009A67F8">
            <w:pPr>
              <w:snapToGrid w:val="0"/>
            </w:pPr>
            <w:r>
              <w:t>Battery voltage if available. The most recent sample contained in the message will be printed. This looks for a sensor with a name that starts with “batt”. If none found it looks for any sensor with a datatype equivalent to VB.</w:t>
            </w:r>
          </w:p>
        </w:tc>
      </w:tr>
    </w:tbl>
    <w:p w14:paraId="6505C6EA" w14:textId="4CB6E2C1" w:rsidR="009A67F8" w:rsidRDefault="009A67F8" w:rsidP="009A67F8">
      <w:pPr>
        <w:pStyle w:val="Caption"/>
      </w:pPr>
      <w:bookmarkStart w:id="104" w:name="_Ref23838304"/>
      <w:r>
        <w:t>Table 9</w:t>
      </w:r>
      <w:r>
        <w:noBreakHyphen/>
      </w:r>
      <w:fldSimple w:instr=" SEQ Table \* ARABIC ">
        <w:r w:rsidR="002E004A">
          <w:rPr>
            <w:noProof/>
          </w:rPr>
          <w:t>2</w:t>
        </w:r>
      </w:fldSimple>
      <w:bookmarkEnd w:id="104"/>
      <w:r>
        <w:t>: Column Names supported by Transmit Monitor Formatter.</w:t>
      </w:r>
    </w:p>
    <w:p w14:paraId="29ACD8EC" w14:textId="77777777" w:rsidR="009A67F8" w:rsidRDefault="009A67F8" w:rsidP="009A67F8">
      <w:r>
        <w:t>The string property “colwidths” is used to control the width and justification of each column. It should be a blank or comma-separated list of numbers, one for each column. A positive number means right-justified. A negative number means left-justified. The default value of this property is:</w:t>
      </w:r>
    </w:p>
    <w:p w14:paraId="670AAE5F" w14:textId="77777777" w:rsidR="009A67F8" w:rsidRDefault="009A67F8" w:rsidP="009A67F8">
      <w:pPr>
        <w:pStyle w:val="code"/>
      </w:pPr>
      <w:r>
        <w:t>19, 8, 10, 1, 5, 3, 2, 2, 2, 5</w:t>
      </w:r>
    </w:p>
    <w:p w14:paraId="1FD06E25" w14:textId="77777777" w:rsidR="009A67F8" w:rsidRDefault="009A67F8" w:rsidP="009A67F8"/>
    <w:p w14:paraId="1A1E500B" w14:textId="77777777" w:rsidR="009A67F8" w:rsidRDefault="009A67F8" w:rsidP="009A67F8">
      <w:r>
        <w:t>Example: Cause the formatter to print a comma-separated list of messages. For each message we only want the time, DCP Address, and battery voltage.</w:t>
      </w:r>
    </w:p>
    <w:p w14:paraId="17F17E3B" w14:textId="77777777" w:rsidR="009A67F8" w:rsidRDefault="009A67F8" w:rsidP="009A67F8">
      <w:r>
        <w:t>Add the following properties to the routing spec:</w:t>
      </w:r>
    </w:p>
    <w:p w14:paraId="268454CF" w14:textId="77777777" w:rsidR="009A67F8" w:rsidRDefault="009A67F8" w:rsidP="00A067A8">
      <w:pPr>
        <w:pStyle w:val="ListBullet"/>
        <w:numPr>
          <w:ilvl w:val="0"/>
          <w:numId w:val="2"/>
        </w:numPr>
      </w:pPr>
      <w:r>
        <w:t>delimiter = ,      (i.e. a single comma)</w:t>
      </w:r>
    </w:p>
    <w:p w14:paraId="3DB64598" w14:textId="77777777" w:rsidR="009A67F8" w:rsidRDefault="009A67F8" w:rsidP="00A067A8">
      <w:pPr>
        <w:pStyle w:val="ListBullet"/>
        <w:numPr>
          <w:ilvl w:val="0"/>
          <w:numId w:val="2"/>
        </w:numPr>
      </w:pPr>
      <w:r>
        <w:t>justify = false</w:t>
      </w:r>
    </w:p>
    <w:p w14:paraId="14989B22" w14:textId="77777777" w:rsidR="009A67F8" w:rsidRDefault="009A67F8" w:rsidP="00A067A8">
      <w:pPr>
        <w:pStyle w:val="ListBullet"/>
        <w:numPr>
          <w:ilvl w:val="0"/>
          <w:numId w:val="2"/>
        </w:numPr>
      </w:pPr>
      <w:r>
        <w:lastRenderedPageBreak/>
        <w:t>columns = time id batt</w:t>
      </w:r>
    </w:p>
    <w:p w14:paraId="3D8422B2" w14:textId="77777777" w:rsidR="009A67F8" w:rsidRDefault="009A67F8" w:rsidP="00A067A8">
      <w:pPr>
        <w:pStyle w:val="ListBullet"/>
        <w:numPr>
          <w:ilvl w:val="0"/>
          <w:numId w:val="2"/>
        </w:numPr>
      </w:pPr>
      <w:r>
        <w:t>colwidths = 19, 8, 7</w:t>
      </w:r>
    </w:p>
    <w:p w14:paraId="03339ABC" w14:textId="77777777" w:rsidR="009A67F8" w:rsidRDefault="009A67F8" w:rsidP="009A67F8">
      <w:bookmarkStart w:id="105" w:name="_toc3318"/>
      <w:bookmarkEnd w:id="105"/>
    </w:p>
    <w:p w14:paraId="2EBF1037" w14:textId="77777777" w:rsidR="009A67F8" w:rsidRDefault="009A67F8" w:rsidP="009A67F8">
      <w:bookmarkStart w:id="106" w:name="_toc3402"/>
      <w:bookmarkEnd w:id="106"/>
    </w:p>
    <w:p w14:paraId="478FA84D" w14:textId="77777777" w:rsidR="009A67F8" w:rsidRPr="00E06A79" w:rsidRDefault="009A67F8" w:rsidP="00E06A79">
      <w:pPr>
        <w:pStyle w:val="Heading2"/>
      </w:pPr>
      <w:bookmarkStart w:id="107" w:name="_toc3544"/>
      <w:bookmarkStart w:id="108" w:name="_toc3552"/>
      <w:bookmarkStart w:id="109" w:name="_Toc233105004"/>
      <w:bookmarkStart w:id="110" w:name="_Toc64562192"/>
      <w:bookmarkEnd w:id="107"/>
      <w:bookmarkEnd w:id="108"/>
      <w:r w:rsidRPr="00E06A79">
        <w:t>Raw Formatter</w:t>
      </w:r>
      <w:bookmarkEnd w:id="109"/>
      <w:bookmarkEnd w:id="110"/>
    </w:p>
    <w:p w14:paraId="6D386870" w14:textId="77777777" w:rsidR="009A67F8" w:rsidRDefault="009A67F8" w:rsidP="009A67F8">
      <w:r>
        <w:t>This formatter simply outputs a raw message (that is un-decoded).</w:t>
      </w:r>
    </w:p>
    <w:p w14:paraId="280B820E" w14:textId="77777777" w:rsidR="009A67F8" w:rsidRDefault="009A67F8" w:rsidP="009A67F8">
      <w:r>
        <w:t>It supports the following Boolean property:</w:t>
      </w:r>
    </w:p>
    <w:p w14:paraId="5C89262E" w14:textId="77777777" w:rsidR="009A67F8" w:rsidRDefault="009A67F8" w:rsidP="00A067A8">
      <w:pPr>
        <w:pStyle w:val="list-end"/>
        <w:numPr>
          <w:ilvl w:val="0"/>
          <w:numId w:val="2"/>
        </w:numPr>
      </w:pPr>
      <w:r>
        <w:t>noStatusMessages – value=’true’ or ‘false’. If true, then the formatter will skip DAPS status messages.</w:t>
      </w:r>
    </w:p>
    <w:p w14:paraId="148A9D69" w14:textId="77777777" w:rsidR="009A67F8" w:rsidRDefault="009A67F8" w:rsidP="009A67F8">
      <w:r>
        <w:t>Use the consumer’s properties to place delimiters before or after each message. For example, if you’re using the ‘pipe’ consumer, the properties ‘consumerBefore’ and ‘consumerAfter’ will place special strings before and after each message in the output.</w:t>
      </w:r>
    </w:p>
    <w:p w14:paraId="6B35770B" w14:textId="77777777" w:rsidR="009A67F8" w:rsidRDefault="009A67F8" w:rsidP="009A67F8">
      <w:pPr>
        <w:pStyle w:val="Heading2"/>
        <w:keepLines w:val="0"/>
        <w:tabs>
          <w:tab w:val="num" w:pos="0"/>
        </w:tabs>
        <w:suppressAutoHyphens/>
        <w:spacing w:before="240"/>
        <w:ind w:left="0" w:firstLine="0"/>
      </w:pPr>
      <w:bookmarkStart w:id="111" w:name="_toc3557"/>
      <w:bookmarkStart w:id="112" w:name="_toc3574"/>
      <w:bookmarkStart w:id="113" w:name="_toc3586"/>
      <w:bookmarkStart w:id="114" w:name="_toc3669"/>
      <w:bookmarkStart w:id="115" w:name="_Toc233105010"/>
      <w:bookmarkStart w:id="116" w:name="_Toc64562193"/>
      <w:bookmarkEnd w:id="111"/>
      <w:bookmarkEnd w:id="112"/>
      <w:bookmarkEnd w:id="113"/>
      <w:bookmarkEnd w:id="114"/>
      <w:r>
        <w:t>Hydstra Formatter</w:t>
      </w:r>
      <w:bookmarkEnd w:id="115"/>
      <w:bookmarkEnd w:id="116"/>
    </w:p>
    <w:p w14:paraId="7D24E04C" w14:textId="77777777" w:rsidR="009A67F8" w:rsidRDefault="009A67F8" w:rsidP="009A67F8">
      <w:r>
        <w:t>This format is used for ingesting data into the ‘Hydstra’ software from Kisters. Specifically, it is for use with the SVRIMP utility.</w:t>
      </w:r>
    </w:p>
    <w:p w14:paraId="0ABDB4D4" w14:textId="77777777" w:rsidR="009A67F8" w:rsidRDefault="009A67F8" w:rsidP="009A67F8">
      <w:r>
        <w:t>A sample of the Hydstra Format is shown below:</w:t>
      </w:r>
    </w:p>
    <w:p w14:paraId="2ACEEE2D" w14:textId="0B7D6542" w:rsidR="009A67F8" w:rsidRDefault="009A67F8" w:rsidP="009A67F8">
      <w:pPr>
        <w:pBdr>
          <w:top w:val="single" w:sz="4" w:space="1" w:color="000000"/>
          <w:left w:val="single" w:sz="4" w:space="4" w:color="000000"/>
          <w:bottom w:val="single" w:sz="4" w:space="1" w:color="000000"/>
          <w:right w:val="single" w:sz="4" w:space="4" w:color="000000"/>
        </w:pBdr>
        <w:autoSpaceDE w:val="0"/>
        <w:spacing w:after="0"/>
        <w:rPr>
          <w:rFonts w:ascii="Courier New" w:hAnsi="Courier New" w:cs="Courier New"/>
          <w:sz w:val="20"/>
        </w:rPr>
      </w:pPr>
      <w:r>
        <w:rPr>
          <w:rFonts w:ascii="Courier New" w:hAnsi="Courier New" w:cs="Courier New"/>
          <w:sz w:val="20"/>
        </w:rPr>
        <w:t xml:space="preserve">HNKM2 </w:t>
      </w:r>
      <w:r w:rsidR="0062482F">
        <w:rPr>
          <w:rFonts w:ascii="Courier New" w:hAnsi="Courier New" w:cs="Courier New"/>
          <w:sz w:val="20"/>
        </w:rPr>
        <w:t xml:space="preserve">         </w:t>
      </w:r>
      <w:r>
        <w:rPr>
          <w:rFonts w:ascii="Courier New" w:hAnsi="Courier New" w:cs="Courier New"/>
          <w:sz w:val="20"/>
        </w:rPr>
        <w:t>, 0001.00, 20091201193000, 3.96000, 1, 1,    0</w:t>
      </w:r>
    </w:p>
    <w:p w14:paraId="5F9400EC" w14:textId="64A246F4" w:rsidR="009A67F8" w:rsidRDefault="009A67F8" w:rsidP="009A67F8">
      <w:pPr>
        <w:pBdr>
          <w:top w:val="single" w:sz="4" w:space="1" w:color="000000"/>
          <w:left w:val="single" w:sz="4" w:space="4" w:color="000000"/>
          <w:bottom w:val="single" w:sz="4" w:space="1" w:color="000000"/>
          <w:right w:val="single" w:sz="4" w:space="4" w:color="000000"/>
        </w:pBdr>
        <w:autoSpaceDE w:val="0"/>
        <w:spacing w:after="0"/>
        <w:rPr>
          <w:rFonts w:ascii="Courier New" w:hAnsi="Courier New" w:cs="Courier New"/>
          <w:sz w:val="20"/>
        </w:rPr>
      </w:pPr>
      <w:r>
        <w:rPr>
          <w:rFonts w:ascii="Courier New" w:hAnsi="Courier New" w:cs="Courier New"/>
          <w:sz w:val="20"/>
        </w:rPr>
        <w:t xml:space="preserve">HNKM2 </w:t>
      </w:r>
      <w:r w:rsidR="0062482F">
        <w:rPr>
          <w:rFonts w:ascii="Courier New" w:hAnsi="Courier New" w:cs="Courier New"/>
          <w:sz w:val="20"/>
        </w:rPr>
        <w:t xml:space="preserve">         </w:t>
      </w:r>
      <w:r>
        <w:rPr>
          <w:rFonts w:ascii="Courier New" w:hAnsi="Courier New" w:cs="Courier New"/>
          <w:sz w:val="20"/>
        </w:rPr>
        <w:t>, 0001.00, 20091201194500, 3.96000, 1, 1,    0</w:t>
      </w:r>
    </w:p>
    <w:p w14:paraId="4BF45000" w14:textId="4088DE66" w:rsidR="009A67F8" w:rsidRDefault="009A67F8" w:rsidP="009A67F8">
      <w:pPr>
        <w:pBdr>
          <w:top w:val="single" w:sz="4" w:space="1" w:color="000000"/>
          <w:left w:val="single" w:sz="4" w:space="4" w:color="000000"/>
          <w:bottom w:val="single" w:sz="4" w:space="1" w:color="000000"/>
          <w:right w:val="single" w:sz="4" w:space="4" w:color="000000"/>
        </w:pBdr>
        <w:autoSpaceDE w:val="0"/>
        <w:spacing w:after="0"/>
        <w:rPr>
          <w:rFonts w:ascii="Courier New" w:hAnsi="Courier New" w:cs="Courier New"/>
          <w:sz w:val="20"/>
        </w:rPr>
      </w:pPr>
      <w:r>
        <w:rPr>
          <w:rFonts w:ascii="Courier New" w:hAnsi="Courier New" w:cs="Courier New"/>
          <w:sz w:val="20"/>
        </w:rPr>
        <w:t xml:space="preserve">HNKM2 </w:t>
      </w:r>
      <w:r w:rsidR="0062482F">
        <w:rPr>
          <w:rFonts w:ascii="Courier New" w:hAnsi="Courier New" w:cs="Courier New"/>
          <w:sz w:val="20"/>
        </w:rPr>
        <w:t xml:space="preserve">         </w:t>
      </w:r>
      <w:r>
        <w:rPr>
          <w:rFonts w:ascii="Courier New" w:hAnsi="Courier New" w:cs="Courier New"/>
          <w:sz w:val="20"/>
        </w:rPr>
        <w:t>, 0001.00, 20091201200000, 3.96000, 1, 1,    0</w:t>
      </w:r>
    </w:p>
    <w:p w14:paraId="76ADE9E9" w14:textId="5DC8CE23" w:rsidR="009A67F8" w:rsidRDefault="009A67F8" w:rsidP="009A67F8">
      <w:pPr>
        <w:pBdr>
          <w:top w:val="single" w:sz="4" w:space="1" w:color="000000"/>
          <w:left w:val="single" w:sz="4" w:space="4" w:color="000000"/>
          <w:bottom w:val="single" w:sz="4" w:space="1" w:color="000000"/>
          <w:right w:val="single" w:sz="4" w:space="4" w:color="000000"/>
        </w:pBdr>
        <w:autoSpaceDE w:val="0"/>
        <w:spacing w:after="0"/>
        <w:rPr>
          <w:rFonts w:ascii="Courier New" w:hAnsi="Courier New" w:cs="Courier New"/>
          <w:sz w:val="20"/>
        </w:rPr>
      </w:pPr>
      <w:r>
        <w:rPr>
          <w:rFonts w:ascii="Courier New" w:hAnsi="Courier New" w:cs="Courier New"/>
          <w:sz w:val="20"/>
        </w:rPr>
        <w:t xml:space="preserve">HNKM2 </w:t>
      </w:r>
      <w:r w:rsidR="0062482F">
        <w:rPr>
          <w:rFonts w:ascii="Courier New" w:hAnsi="Courier New" w:cs="Courier New"/>
          <w:sz w:val="20"/>
        </w:rPr>
        <w:t xml:space="preserve">         </w:t>
      </w:r>
      <w:r>
        <w:rPr>
          <w:rFonts w:ascii="Courier New" w:hAnsi="Courier New" w:cs="Courier New"/>
          <w:sz w:val="20"/>
        </w:rPr>
        <w:t>, 0001.00, 20091201201500, 3.96000, 1, 1,    0</w:t>
      </w:r>
    </w:p>
    <w:p w14:paraId="08F38EA7" w14:textId="7B9901CF" w:rsidR="009A67F8" w:rsidRDefault="009A67F8" w:rsidP="009A67F8">
      <w:pPr>
        <w:pBdr>
          <w:top w:val="single" w:sz="4" w:space="1" w:color="000000"/>
          <w:left w:val="single" w:sz="4" w:space="4" w:color="000000"/>
          <w:bottom w:val="single" w:sz="4" w:space="1" w:color="000000"/>
          <w:right w:val="single" w:sz="4" w:space="4" w:color="000000"/>
        </w:pBdr>
        <w:autoSpaceDE w:val="0"/>
        <w:spacing w:after="0"/>
        <w:rPr>
          <w:rFonts w:ascii="Courier New" w:hAnsi="Courier New" w:cs="Courier New"/>
          <w:sz w:val="20"/>
        </w:rPr>
      </w:pPr>
      <w:r>
        <w:rPr>
          <w:rFonts w:ascii="Courier New" w:hAnsi="Courier New" w:cs="Courier New"/>
          <w:sz w:val="20"/>
        </w:rPr>
        <w:t>HNKM2</w:t>
      </w:r>
      <w:r w:rsidR="0062482F">
        <w:rPr>
          <w:rFonts w:ascii="Courier New" w:hAnsi="Courier New" w:cs="Courier New"/>
          <w:sz w:val="20"/>
        </w:rPr>
        <w:t xml:space="preserve">         </w:t>
      </w:r>
      <w:r>
        <w:rPr>
          <w:rFonts w:ascii="Courier New" w:hAnsi="Courier New" w:cs="Courier New"/>
          <w:sz w:val="20"/>
        </w:rPr>
        <w:t xml:space="preserve"> , 0001.00, 20091201203000, 3.96000, 1, 1,    0</w:t>
      </w:r>
    </w:p>
    <w:p w14:paraId="02B44BA7" w14:textId="77777777" w:rsidR="009A67F8" w:rsidRDefault="009A67F8" w:rsidP="009A67F8">
      <w:pPr>
        <w:autoSpaceDE w:val="0"/>
        <w:spacing w:after="0"/>
      </w:pPr>
    </w:p>
    <w:p w14:paraId="59C6F4DF" w14:textId="77777777" w:rsidR="009A67F8" w:rsidRDefault="009A67F8" w:rsidP="009A67F8">
      <w:r>
        <w:t>This is a comma-separated-value format with (mostly) fixed-length fields as follows:</w:t>
      </w:r>
    </w:p>
    <w:p w14:paraId="40ACF97D" w14:textId="77777777" w:rsidR="009A67F8" w:rsidRDefault="009A67F8" w:rsidP="009A67F8">
      <w:pPr>
        <w:pStyle w:val="code"/>
      </w:pPr>
      <w:r>
        <w:t>SSSSSSSSSSSSSSS, FFFF.FF, YYYYMMDDHHIIEE, VVVVVV.VVV, QQQ, RR, GGGG</w:t>
      </w:r>
    </w:p>
    <w:p w14:paraId="46EBFF29" w14:textId="77777777" w:rsidR="009A67F8" w:rsidRDefault="009A67F8" w:rsidP="009A67F8">
      <w:pPr>
        <w:autoSpaceDE w:val="0"/>
        <w:spacing w:after="0"/>
      </w:pPr>
      <w:r>
        <w:t>Where …</w:t>
      </w:r>
    </w:p>
    <w:p w14:paraId="66A89E0F" w14:textId="77777777" w:rsidR="009A67F8" w:rsidRDefault="009A67F8" w:rsidP="00A067A8">
      <w:pPr>
        <w:pStyle w:val="ListBullet"/>
        <w:numPr>
          <w:ilvl w:val="0"/>
          <w:numId w:val="2"/>
        </w:numPr>
      </w:pPr>
      <w:r>
        <w:t>SSSSSSSSSSSSSSS is the station name padded to 15 characters. DECODES will look for a name with type “hydstra”. If none exists, it will use the default name for the station.</w:t>
      </w:r>
    </w:p>
    <w:p w14:paraId="6DC4A14E" w14:textId="77777777" w:rsidR="009A67F8" w:rsidRDefault="009A67F8" w:rsidP="00A067A8">
      <w:pPr>
        <w:pStyle w:val="ListBullet"/>
        <w:numPr>
          <w:ilvl w:val="0"/>
          <w:numId w:val="2"/>
        </w:numPr>
      </w:pPr>
      <w:r>
        <w:t>FFFF.FF is the Hydstra data type code for the sensor, padded to 7 characters. It is up to you to enter the data type code for each sensor in the required 4.2 format.</w:t>
      </w:r>
    </w:p>
    <w:p w14:paraId="2B6D10D8" w14:textId="77777777" w:rsidR="009A67F8" w:rsidRDefault="009A67F8" w:rsidP="00A067A8">
      <w:pPr>
        <w:pStyle w:val="ListBullet"/>
        <w:numPr>
          <w:ilvl w:val="0"/>
          <w:numId w:val="2"/>
        </w:numPr>
      </w:pPr>
      <w:r>
        <w:t>YYYYMMDDHHIIEE is the time-stamp for the value. This will be in whatever time-zone you are using in the retrieval process.</w:t>
      </w:r>
    </w:p>
    <w:p w14:paraId="122BEA57" w14:textId="77777777" w:rsidR="009A67F8" w:rsidRDefault="009A67F8" w:rsidP="00A067A8">
      <w:pPr>
        <w:pStyle w:val="ListBullet"/>
        <w:numPr>
          <w:ilvl w:val="0"/>
          <w:numId w:val="2"/>
        </w:numPr>
      </w:pPr>
      <w:r>
        <w:t xml:space="preserve">VVVVV.VVV is the data value. This is the only field which is </w:t>
      </w:r>
      <w:r>
        <w:rPr>
          <w:i/>
          <w:iCs/>
        </w:rPr>
        <w:t xml:space="preserve">not </w:t>
      </w:r>
      <w:r>
        <w:t>fixed length. This field will be formatted according to whatever presentation group you are using in the retrieval process. If you require it to be fixed length, we suggest that you prepare a presentation group called ‘hydstra’ that sets the required format for all possible hydstra data types, and then apply this group when you run a retrieval process.</w:t>
      </w:r>
    </w:p>
    <w:p w14:paraId="39C9C41A" w14:textId="77777777" w:rsidR="009A67F8" w:rsidRDefault="009A67F8" w:rsidP="00A067A8">
      <w:pPr>
        <w:pStyle w:val="ListBullet"/>
        <w:numPr>
          <w:ilvl w:val="0"/>
          <w:numId w:val="2"/>
        </w:numPr>
      </w:pPr>
      <w:r>
        <w:t>QQQ is the ‘hydstra’ quality code. DECODES sets this to a constant 1 (padded to 3 characters).</w:t>
      </w:r>
    </w:p>
    <w:p w14:paraId="0C74F1A4" w14:textId="77777777" w:rsidR="009A67F8" w:rsidRDefault="009A67F8" w:rsidP="00A067A8">
      <w:pPr>
        <w:pStyle w:val="ListBullet"/>
        <w:numPr>
          <w:ilvl w:val="0"/>
          <w:numId w:val="2"/>
        </w:numPr>
      </w:pPr>
      <w:r>
        <w:lastRenderedPageBreak/>
        <w:t>RR is the Hydstra data-trans code. DECODES will default this to a constant 1. If you need this to be something else, add a sensor property call ‘HydstraTransCode’ with whatever value you want.</w:t>
      </w:r>
    </w:p>
    <w:p w14:paraId="7D66CC08" w14:textId="77777777" w:rsidR="009A67F8" w:rsidRDefault="009A67F8" w:rsidP="00A067A8">
      <w:pPr>
        <w:pStyle w:val="ListBullet"/>
        <w:numPr>
          <w:ilvl w:val="0"/>
          <w:numId w:val="2"/>
        </w:numPr>
      </w:pPr>
      <w:r>
        <w:t>GGGG is the maxgap between points. DECODES will default this to 0, meaning “don’t care”. If you need this to be something else, add a sensor property called ‘HydstraMaxGap’ with whatever value you want (limit 4 characters).</w:t>
      </w:r>
    </w:p>
    <w:p w14:paraId="6BAE5C98" w14:textId="77777777" w:rsidR="009A67F8" w:rsidRDefault="009A67F8" w:rsidP="009A67F8">
      <w:pPr>
        <w:pStyle w:val="ListBullet"/>
        <w:ind w:left="360" w:firstLine="0"/>
      </w:pPr>
    </w:p>
    <w:p w14:paraId="37E74E06" w14:textId="2DD1732E" w:rsidR="0062482F" w:rsidRDefault="0062482F" w:rsidP="009A67F8">
      <w:r>
        <w:t>You may need to create an enumeration entry for the hydstra data type code. Start the reference list editor (rledit), click the Enumerations tab, then select the Data Type Standard enumeration. Make sure there is an entry as follows:</w:t>
      </w:r>
    </w:p>
    <w:p w14:paraId="05B9011E" w14:textId="63C8B762" w:rsidR="00A97D48" w:rsidRDefault="0062482F" w:rsidP="009A67F8">
      <w:r>
        <w:rPr>
          <w:noProof/>
        </w:rPr>
        <w:drawing>
          <wp:inline distT="0" distB="0" distL="0" distR="0" wp14:anchorId="4438EDCC" wp14:editId="121A212A">
            <wp:extent cx="4686300" cy="2018937"/>
            <wp:effectExtent l="0" t="0" r="0" b="0"/>
            <wp:docPr id="41" name="Picture 41" descr="Macintosh HD:Users:mmaloney:Desktop:Screen Shot 2017-02-08 at 2.18.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mmaloney:Desktop:Screen Shot 2017-02-08 at 2.18.25 PM.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686300" cy="2018937"/>
                    </a:xfrm>
                    <a:prstGeom prst="rect">
                      <a:avLst/>
                    </a:prstGeom>
                    <a:noFill/>
                    <a:ln>
                      <a:noFill/>
                    </a:ln>
                  </pic:spPr>
                </pic:pic>
              </a:graphicData>
            </a:graphic>
          </wp:inline>
        </w:drawing>
      </w:r>
    </w:p>
    <w:p w14:paraId="655DE84C" w14:textId="77777777" w:rsidR="008F738E" w:rsidRDefault="008F738E" w:rsidP="009A67F8"/>
    <w:p w14:paraId="115EC309" w14:textId="4B631AB1" w:rsidR="008F738E" w:rsidRDefault="008F738E" w:rsidP="008F738E">
      <w:pPr>
        <w:pStyle w:val="Heading3"/>
      </w:pPr>
      <w:bookmarkStart w:id="117" w:name="_Toc64562194"/>
      <w:r>
        <w:t>Hydstra ‘Self Identifying’ Format</w:t>
      </w:r>
      <w:bookmarkEnd w:id="117"/>
    </w:p>
    <w:p w14:paraId="1BA606E4" w14:textId="41DFEA10" w:rsidR="008F738E" w:rsidRDefault="008F738E" w:rsidP="008F738E">
      <w:r>
        <w:t>As of OpenDCS 6.3 RC08, support is provided for a variation on the Hydstra format which the Kisters’ documentation refers to as ‘Self Identifying’. If you add a property ‘selfIdent’ set to TRUE, then additional columns will be added. The following table shows the columns in the normal Hydstra format (described above) and the Self Identifying format:</w:t>
      </w:r>
    </w:p>
    <w:tbl>
      <w:tblPr>
        <w:tblStyle w:val="TableGrid"/>
        <w:tblW w:w="0" w:type="auto"/>
        <w:tblLook w:val="04A0" w:firstRow="1" w:lastRow="0" w:firstColumn="1" w:lastColumn="0" w:noHBand="0" w:noVBand="1"/>
      </w:tblPr>
      <w:tblGrid>
        <w:gridCol w:w="4392"/>
        <w:gridCol w:w="4392"/>
      </w:tblGrid>
      <w:tr w:rsidR="008F738E" w:rsidRPr="000817B7" w14:paraId="3B40644F" w14:textId="77777777" w:rsidTr="008F738E">
        <w:tc>
          <w:tcPr>
            <w:tcW w:w="4392" w:type="dxa"/>
          </w:tcPr>
          <w:p w14:paraId="16AEA824" w14:textId="6923DBB1" w:rsidR="008F738E" w:rsidRPr="000817B7" w:rsidRDefault="008F738E" w:rsidP="008F738E">
            <w:pPr>
              <w:jc w:val="center"/>
              <w:rPr>
                <w:b/>
                <w:i/>
              </w:rPr>
            </w:pPr>
            <w:r w:rsidRPr="000817B7">
              <w:rPr>
                <w:b/>
                <w:i/>
              </w:rPr>
              <w:t>Hydstra</w:t>
            </w:r>
            <w:r>
              <w:rPr>
                <w:b/>
                <w:i/>
              </w:rPr>
              <w:t xml:space="preserve"> Normal</w:t>
            </w:r>
          </w:p>
        </w:tc>
        <w:tc>
          <w:tcPr>
            <w:tcW w:w="4392" w:type="dxa"/>
          </w:tcPr>
          <w:p w14:paraId="45752CB1" w14:textId="1FAFF210" w:rsidR="008F738E" w:rsidRPr="000817B7" w:rsidRDefault="008F738E" w:rsidP="008F738E">
            <w:pPr>
              <w:jc w:val="center"/>
              <w:rPr>
                <w:b/>
                <w:i/>
              </w:rPr>
            </w:pPr>
            <w:r>
              <w:rPr>
                <w:b/>
                <w:i/>
              </w:rPr>
              <w:t xml:space="preserve">Hydstra </w:t>
            </w:r>
            <w:r w:rsidRPr="000817B7">
              <w:rPr>
                <w:b/>
                <w:i/>
              </w:rPr>
              <w:t>Self Identifying</w:t>
            </w:r>
          </w:p>
        </w:tc>
      </w:tr>
      <w:tr w:rsidR="008F738E" w14:paraId="4F954E67" w14:textId="77777777" w:rsidTr="008F738E">
        <w:tc>
          <w:tcPr>
            <w:tcW w:w="4392" w:type="dxa"/>
          </w:tcPr>
          <w:p w14:paraId="3054F4A8" w14:textId="77777777" w:rsidR="008F738E" w:rsidRDefault="008F738E" w:rsidP="008F738E"/>
        </w:tc>
        <w:tc>
          <w:tcPr>
            <w:tcW w:w="4392" w:type="dxa"/>
          </w:tcPr>
          <w:p w14:paraId="463A8F39" w14:textId="77777777" w:rsidR="008F738E" w:rsidRDefault="008F738E" w:rsidP="008F738E">
            <w:r>
              <w:t>#V2 (literal)</w:t>
            </w:r>
          </w:p>
        </w:tc>
      </w:tr>
      <w:tr w:rsidR="008F738E" w14:paraId="36831899" w14:textId="77777777" w:rsidTr="008F738E">
        <w:tc>
          <w:tcPr>
            <w:tcW w:w="4392" w:type="dxa"/>
          </w:tcPr>
          <w:p w14:paraId="2DEDB74F" w14:textId="77777777" w:rsidR="008F738E" w:rsidRDefault="008F738E" w:rsidP="008F738E">
            <w:r>
              <w:t>Site (padded)</w:t>
            </w:r>
          </w:p>
        </w:tc>
        <w:tc>
          <w:tcPr>
            <w:tcW w:w="4392" w:type="dxa"/>
          </w:tcPr>
          <w:p w14:paraId="139E2F23" w14:textId="77777777" w:rsidR="008F738E" w:rsidRDefault="008F738E" w:rsidP="008F738E">
            <w:r>
              <w:t>Site (unpadded)</w:t>
            </w:r>
          </w:p>
        </w:tc>
      </w:tr>
      <w:tr w:rsidR="008F738E" w14:paraId="2C62C213" w14:textId="77777777" w:rsidTr="008F738E">
        <w:tc>
          <w:tcPr>
            <w:tcW w:w="4392" w:type="dxa"/>
          </w:tcPr>
          <w:p w14:paraId="5E5378FA" w14:textId="77777777" w:rsidR="008F738E" w:rsidRDefault="008F738E" w:rsidP="008F738E"/>
        </w:tc>
        <w:tc>
          <w:tcPr>
            <w:tcW w:w="4392" w:type="dxa"/>
          </w:tcPr>
          <w:p w14:paraId="4354EF07" w14:textId="43D3040C" w:rsidR="008F738E" w:rsidRDefault="008F738E" w:rsidP="008F738E">
            <w:r>
              <w:t>DataSrc (empty)</w:t>
            </w:r>
          </w:p>
        </w:tc>
      </w:tr>
      <w:tr w:rsidR="008F738E" w14:paraId="3749C209" w14:textId="77777777" w:rsidTr="008F738E">
        <w:tc>
          <w:tcPr>
            <w:tcW w:w="4392" w:type="dxa"/>
          </w:tcPr>
          <w:p w14:paraId="63BC2745" w14:textId="77777777" w:rsidR="008F738E" w:rsidRDefault="008F738E" w:rsidP="008F738E">
            <w:r>
              <w:t>Data Type Code FFFF.FF</w:t>
            </w:r>
          </w:p>
        </w:tc>
        <w:tc>
          <w:tcPr>
            <w:tcW w:w="4392" w:type="dxa"/>
          </w:tcPr>
          <w:p w14:paraId="443B7023" w14:textId="390B9FCC" w:rsidR="008F738E" w:rsidRDefault="008F738E" w:rsidP="008F738E">
            <w:r>
              <w:t>Data Type Code (no padding)</w:t>
            </w:r>
          </w:p>
        </w:tc>
      </w:tr>
      <w:tr w:rsidR="008F738E" w14:paraId="6567D4BB" w14:textId="77777777" w:rsidTr="008F738E">
        <w:tc>
          <w:tcPr>
            <w:tcW w:w="4392" w:type="dxa"/>
          </w:tcPr>
          <w:p w14:paraId="23A5AC83" w14:textId="77777777" w:rsidR="008F738E" w:rsidRDefault="008F738E" w:rsidP="008F738E">
            <w:r>
              <w:t>DateTime YYYYMMDDHHMMSS</w:t>
            </w:r>
          </w:p>
        </w:tc>
        <w:tc>
          <w:tcPr>
            <w:tcW w:w="4392" w:type="dxa"/>
          </w:tcPr>
          <w:p w14:paraId="25D7DDE1" w14:textId="3C881713" w:rsidR="008F738E" w:rsidRDefault="008F738E" w:rsidP="008F738E">
            <w:r>
              <w:t>DateTime YYYYMMDDHMMSS</w:t>
            </w:r>
          </w:p>
        </w:tc>
      </w:tr>
      <w:tr w:rsidR="008F738E" w14:paraId="0AB3B0AE" w14:textId="77777777" w:rsidTr="008F738E">
        <w:tc>
          <w:tcPr>
            <w:tcW w:w="4392" w:type="dxa"/>
          </w:tcPr>
          <w:p w14:paraId="5B58FB86" w14:textId="6D7A1317" w:rsidR="008F738E" w:rsidRDefault="008F738E" w:rsidP="008F738E">
            <w:r>
              <w:t>Data Value</w:t>
            </w:r>
          </w:p>
        </w:tc>
        <w:tc>
          <w:tcPr>
            <w:tcW w:w="4392" w:type="dxa"/>
          </w:tcPr>
          <w:p w14:paraId="7FB62B9A" w14:textId="5100E2DE" w:rsidR="008F738E" w:rsidRDefault="008F738E" w:rsidP="008F738E">
            <w:r>
              <w:t>Data Value</w:t>
            </w:r>
          </w:p>
        </w:tc>
      </w:tr>
      <w:tr w:rsidR="008F738E" w14:paraId="4FADE86F" w14:textId="77777777" w:rsidTr="008F738E">
        <w:tc>
          <w:tcPr>
            <w:tcW w:w="4392" w:type="dxa"/>
          </w:tcPr>
          <w:p w14:paraId="2A8DAEE5" w14:textId="77777777" w:rsidR="008F738E" w:rsidRDefault="008F738E" w:rsidP="008F738E">
            <w:r>
              <w:t>qualcode</w:t>
            </w:r>
          </w:p>
        </w:tc>
        <w:tc>
          <w:tcPr>
            <w:tcW w:w="4392" w:type="dxa"/>
          </w:tcPr>
          <w:p w14:paraId="187B5D10" w14:textId="77777777" w:rsidR="008F738E" w:rsidRDefault="008F738E" w:rsidP="008F738E">
            <w:r>
              <w:t>qualcode</w:t>
            </w:r>
          </w:p>
        </w:tc>
      </w:tr>
      <w:tr w:rsidR="008F738E" w14:paraId="46CC27AC" w14:textId="77777777" w:rsidTr="008F738E">
        <w:tc>
          <w:tcPr>
            <w:tcW w:w="4392" w:type="dxa"/>
          </w:tcPr>
          <w:p w14:paraId="5DBAB7F3" w14:textId="77777777" w:rsidR="008F738E" w:rsidRDefault="008F738E" w:rsidP="008F738E">
            <w:r>
              <w:t>datatrans</w:t>
            </w:r>
          </w:p>
        </w:tc>
        <w:tc>
          <w:tcPr>
            <w:tcW w:w="4392" w:type="dxa"/>
          </w:tcPr>
          <w:p w14:paraId="5F2FC602" w14:textId="77777777" w:rsidR="008F738E" w:rsidRDefault="008F738E" w:rsidP="008F738E">
            <w:r>
              <w:t>datatrans</w:t>
            </w:r>
          </w:p>
        </w:tc>
      </w:tr>
      <w:tr w:rsidR="008F738E" w14:paraId="30C1CE24" w14:textId="77777777" w:rsidTr="008F738E">
        <w:tc>
          <w:tcPr>
            <w:tcW w:w="4392" w:type="dxa"/>
          </w:tcPr>
          <w:p w14:paraId="211ACF5F" w14:textId="77777777" w:rsidR="008F738E" w:rsidRDefault="008F738E" w:rsidP="008F738E">
            <w:r>
              <w:t>maxgap</w:t>
            </w:r>
          </w:p>
        </w:tc>
        <w:tc>
          <w:tcPr>
            <w:tcW w:w="4392" w:type="dxa"/>
          </w:tcPr>
          <w:p w14:paraId="1C9239D8" w14:textId="77777777" w:rsidR="008F738E" w:rsidRDefault="008F738E" w:rsidP="008F738E">
            <w:r>
              <w:t>maxgap</w:t>
            </w:r>
          </w:p>
        </w:tc>
      </w:tr>
      <w:tr w:rsidR="008F738E" w14:paraId="3B7741CB" w14:textId="77777777" w:rsidTr="008F738E">
        <w:tc>
          <w:tcPr>
            <w:tcW w:w="4392" w:type="dxa"/>
          </w:tcPr>
          <w:p w14:paraId="160DF72C" w14:textId="77777777" w:rsidR="008F738E" w:rsidRDefault="008F738E" w:rsidP="008F738E"/>
        </w:tc>
        <w:tc>
          <w:tcPr>
            <w:tcW w:w="4392" w:type="dxa"/>
          </w:tcPr>
          <w:p w14:paraId="30D02063" w14:textId="77777777" w:rsidR="008F738E" w:rsidRDefault="008F738E" w:rsidP="008F738E">
            <w:r>
              <w:t>“DECUM” or empty. Indicates value need decumulation</w:t>
            </w:r>
          </w:p>
        </w:tc>
      </w:tr>
    </w:tbl>
    <w:p w14:paraId="3A469C1D" w14:textId="071B05E1" w:rsidR="008F738E" w:rsidRDefault="008F738E" w:rsidP="008F738E">
      <w:r>
        <w:lastRenderedPageBreak/>
        <w:t>An example of self-identifying format is as follows:</w:t>
      </w:r>
    </w:p>
    <w:p w14:paraId="3BE624B5" w14:textId="1CB53A63" w:rsidR="008F738E" w:rsidRDefault="008F738E" w:rsidP="008F738E">
      <w:pPr>
        <w:pStyle w:val="code"/>
        <w:pBdr>
          <w:top w:val="single" w:sz="4" w:space="1" w:color="auto"/>
          <w:left w:val="single" w:sz="4" w:space="4" w:color="auto"/>
          <w:bottom w:val="single" w:sz="4" w:space="1" w:color="auto"/>
          <w:right w:val="single" w:sz="4" w:space="4" w:color="auto"/>
        </w:pBdr>
      </w:pPr>
      <w:r>
        <w:rPr>
          <w:lang w:val="en-AU"/>
        </w:rPr>
        <w:t>#V2,HYDSYS01,,100.70,20050830090000,000001.139,001,1,2880</w:t>
      </w:r>
      <w:r w:rsidR="00B13607">
        <w:rPr>
          <w:lang w:val="en-AU"/>
        </w:rPr>
        <w:t>,</w:t>
      </w:r>
      <w:r>
        <w:rPr>
          <w:lang w:val="en-AU"/>
        </w:rPr>
        <w:br/>
        <w:t>#V2,HYDSYS01,,100.70,20050830093000,000001.161,001,1,2880</w:t>
      </w:r>
      <w:r w:rsidR="00B13607">
        <w:rPr>
          <w:lang w:val="en-AU"/>
        </w:rPr>
        <w:t>,</w:t>
      </w:r>
      <w:r>
        <w:rPr>
          <w:lang w:val="en-AU"/>
        </w:rPr>
        <w:br/>
        <w:t>#V2,HYDSYS01,,100.70,20050830100000,000001.176,001,1,2880</w:t>
      </w:r>
      <w:r w:rsidR="00B13607">
        <w:rPr>
          <w:lang w:val="en-AU"/>
        </w:rPr>
        <w:t>,</w:t>
      </w:r>
    </w:p>
    <w:p w14:paraId="4623465F" w14:textId="77777777" w:rsidR="008F738E" w:rsidRDefault="008F738E" w:rsidP="008F738E"/>
    <w:p w14:paraId="114F27B0" w14:textId="67D73A3C" w:rsidR="008F738E" w:rsidRDefault="008F738E" w:rsidP="008F738E">
      <w:r>
        <w:t>Additional columns are:</w:t>
      </w:r>
    </w:p>
    <w:p w14:paraId="24B250EC" w14:textId="1052BE02" w:rsidR="008F738E" w:rsidRDefault="008F738E" w:rsidP="008F738E">
      <w:pPr>
        <w:pStyle w:val="ListParagraph"/>
        <w:numPr>
          <w:ilvl w:val="0"/>
          <w:numId w:val="51"/>
        </w:numPr>
      </w:pPr>
      <w:r>
        <w:t>The first column is always the literal #V2.</w:t>
      </w:r>
    </w:p>
    <w:p w14:paraId="6FA4620F" w14:textId="64688672" w:rsidR="008F738E" w:rsidRDefault="008F738E" w:rsidP="008F738E">
      <w:pPr>
        <w:pStyle w:val="ListParagraph"/>
        <w:numPr>
          <w:ilvl w:val="0"/>
          <w:numId w:val="51"/>
        </w:numPr>
      </w:pPr>
      <w:r>
        <w:t xml:space="preserve">The </w:t>
      </w:r>
      <w:r w:rsidR="00B13607">
        <w:t xml:space="preserve">Optional </w:t>
      </w:r>
      <w:r>
        <w:t xml:space="preserve">Data Source field is </w:t>
      </w:r>
      <w:r w:rsidR="00B13607">
        <w:t>always empty</w:t>
      </w:r>
    </w:p>
    <w:p w14:paraId="5A4356DF" w14:textId="054D98D4" w:rsidR="00B13607" w:rsidRDefault="00B13607" w:rsidP="008F738E">
      <w:pPr>
        <w:pStyle w:val="ListParagraph"/>
        <w:numPr>
          <w:ilvl w:val="0"/>
          <w:numId w:val="51"/>
        </w:numPr>
      </w:pPr>
      <w:r>
        <w:t>The last column will be the word “DECUM” or nothing. If you add a sensor property HydstraDecum=true, then DECUM will be printed.</w:t>
      </w:r>
    </w:p>
    <w:p w14:paraId="5EA59555" w14:textId="77777777" w:rsidR="008F738E" w:rsidRDefault="008F738E" w:rsidP="009A67F8"/>
    <w:p w14:paraId="256C88EF" w14:textId="71CC1709" w:rsidR="00A97D48" w:rsidRDefault="00A97D48" w:rsidP="00A97D48">
      <w:pPr>
        <w:pStyle w:val="Heading2"/>
      </w:pPr>
      <w:bookmarkStart w:id="118" w:name="_Toc64562195"/>
      <w:r>
        <w:t>USBR Hydromet DMS3 Formatter</w:t>
      </w:r>
      <w:bookmarkEnd w:id="118"/>
    </w:p>
    <w:p w14:paraId="5BA86272" w14:textId="77777777" w:rsidR="00A97D48" w:rsidRDefault="00A97D48" w:rsidP="00A97D48">
      <w:r>
        <w:t>Add the following entry to the enumeration for Output Formatters (using the ‘rledit’ program):</w:t>
      </w:r>
    </w:p>
    <w:p w14:paraId="65EA0440" w14:textId="33E078D9" w:rsidR="00A97D48" w:rsidRDefault="00A97D48" w:rsidP="00A97D48">
      <w:r>
        <w:rPr>
          <w:noProof/>
        </w:rPr>
        <w:drawing>
          <wp:inline distT="0" distB="0" distL="0" distR="0" wp14:anchorId="0EF5FAC7" wp14:editId="37907015">
            <wp:extent cx="5143500" cy="2082260"/>
            <wp:effectExtent l="0" t="0" r="0" b="635"/>
            <wp:docPr id="1" name="Picture 1" descr="Macintosh HD:Users:mmaloney:Desktop:Screen Shot 2014-02-24 at 12.37.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mmaloney:Desktop:Screen Shot 2014-02-24 at 12.37.55 PM.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143500" cy="2082260"/>
                    </a:xfrm>
                    <a:prstGeom prst="rect">
                      <a:avLst/>
                    </a:prstGeom>
                    <a:noFill/>
                    <a:ln>
                      <a:noFill/>
                    </a:ln>
                  </pic:spPr>
                </pic:pic>
              </a:graphicData>
            </a:graphic>
          </wp:inline>
        </w:drawing>
      </w:r>
    </w:p>
    <w:p w14:paraId="65D5A533" w14:textId="20709C55" w:rsidR="00A97D48" w:rsidRDefault="00A97D48" w:rsidP="00A067A8">
      <w:pPr>
        <w:pStyle w:val="ListBullet"/>
        <w:numPr>
          <w:ilvl w:val="0"/>
          <w:numId w:val="2"/>
        </w:numPr>
        <w:tabs>
          <w:tab w:val="left" w:pos="2160"/>
        </w:tabs>
      </w:pPr>
      <w:r>
        <w:t>Mnemonic: hydromet-dms3</w:t>
      </w:r>
    </w:p>
    <w:p w14:paraId="502F840C" w14:textId="3B466CF2" w:rsidR="00A97D48" w:rsidRDefault="00A97D48" w:rsidP="00A067A8">
      <w:pPr>
        <w:pStyle w:val="ListBullet"/>
        <w:numPr>
          <w:ilvl w:val="0"/>
          <w:numId w:val="2"/>
        </w:numPr>
        <w:tabs>
          <w:tab w:val="left" w:pos="2160"/>
        </w:tabs>
      </w:pPr>
      <w:r>
        <w:t>Full Name: U.S. Bureau of Reclamation Hydromet DMS3</w:t>
      </w:r>
    </w:p>
    <w:p w14:paraId="49E99720" w14:textId="5FC3D066" w:rsidR="00A97D48" w:rsidRDefault="00A97D48" w:rsidP="00A067A8">
      <w:pPr>
        <w:pStyle w:val="ListBullet"/>
        <w:numPr>
          <w:ilvl w:val="0"/>
          <w:numId w:val="2"/>
        </w:numPr>
        <w:tabs>
          <w:tab w:val="left" w:pos="2160"/>
        </w:tabs>
      </w:pPr>
      <w:r>
        <w:t>Java Class Name: decodes.consumer.HydrometDMS3Formatter</w:t>
      </w:r>
    </w:p>
    <w:p w14:paraId="21578D81" w14:textId="77777777" w:rsidR="00A97D48" w:rsidRDefault="00A97D48" w:rsidP="00A97D48"/>
    <w:p w14:paraId="2B366FBF" w14:textId="77777777" w:rsidR="00A97D48" w:rsidRPr="00A97D48" w:rsidRDefault="00A97D48" w:rsidP="00A97D48">
      <w:pPr>
        <w:pStyle w:val="code"/>
        <w:pBdr>
          <w:top w:val="single" w:sz="4" w:space="1" w:color="auto"/>
          <w:left w:val="single" w:sz="4" w:space="4" w:color="auto"/>
          <w:bottom w:val="single" w:sz="4" w:space="1" w:color="auto"/>
          <w:right w:val="single" w:sz="4" w:space="4" w:color="auto"/>
        </w:pBdr>
        <w:rPr>
          <w:b/>
          <w:color w:val="0000FF"/>
          <w:sz w:val="16"/>
          <w:szCs w:val="16"/>
        </w:rPr>
      </w:pPr>
      <w:r w:rsidRPr="00A97D48">
        <w:rPr>
          <w:b/>
          <w:color w:val="0000FF"/>
          <w:sz w:val="16"/>
          <w:szCs w:val="16"/>
        </w:rPr>
        <w:t>yyyyMMMdd hhmm cbtt     PC        NewValue   OldValue   Flag user:regtest # DECODES output</w:t>
      </w:r>
    </w:p>
    <w:p w14:paraId="6269BE83" w14:textId="77777777" w:rsidR="00A97D48" w:rsidRPr="00A97D48" w:rsidRDefault="00A97D48" w:rsidP="00A97D48">
      <w:pPr>
        <w:pStyle w:val="code"/>
        <w:pBdr>
          <w:top w:val="single" w:sz="4" w:space="1" w:color="auto"/>
          <w:left w:val="single" w:sz="4" w:space="4" w:color="auto"/>
          <w:bottom w:val="single" w:sz="4" w:space="1" w:color="auto"/>
          <w:right w:val="single" w:sz="4" w:space="4" w:color="auto"/>
        </w:pBdr>
        <w:rPr>
          <w:b/>
          <w:color w:val="008000"/>
          <w:sz w:val="16"/>
          <w:szCs w:val="16"/>
        </w:rPr>
      </w:pPr>
      <w:r w:rsidRPr="00A97D48">
        <w:rPr>
          <w:b/>
          <w:color w:val="008000"/>
          <w:sz w:val="16"/>
          <w:szCs w:val="16"/>
        </w:rPr>
        <w:t># Platform GALW2, Timezone=EST</w:t>
      </w:r>
    </w:p>
    <w:p w14:paraId="0DBE966A" w14:textId="77777777" w:rsidR="00A97D48" w:rsidRPr="00A97D48" w:rsidRDefault="00A97D48" w:rsidP="00A97D48">
      <w:pPr>
        <w:pStyle w:val="code"/>
        <w:pBdr>
          <w:top w:val="single" w:sz="4" w:space="1" w:color="auto"/>
          <w:left w:val="single" w:sz="4" w:space="4" w:color="auto"/>
          <w:bottom w:val="single" w:sz="4" w:space="1" w:color="auto"/>
          <w:right w:val="single" w:sz="4" w:space="4" w:color="auto"/>
        </w:pBdr>
        <w:rPr>
          <w:sz w:val="16"/>
          <w:szCs w:val="16"/>
        </w:rPr>
      </w:pPr>
      <w:r w:rsidRPr="00A97D48">
        <w:rPr>
          <w:sz w:val="16"/>
          <w:szCs w:val="16"/>
        </w:rPr>
        <w:t>2014FEB24 1000 GALW2    HP        17.21      998877.00  -20</w:t>
      </w:r>
    </w:p>
    <w:p w14:paraId="639D066B" w14:textId="77777777" w:rsidR="00A97D48" w:rsidRPr="00A97D48" w:rsidRDefault="00A97D48" w:rsidP="00A97D48">
      <w:pPr>
        <w:pStyle w:val="code"/>
        <w:pBdr>
          <w:top w:val="single" w:sz="4" w:space="1" w:color="auto"/>
          <w:left w:val="single" w:sz="4" w:space="4" w:color="auto"/>
          <w:bottom w:val="single" w:sz="4" w:space="1" w:color="auto"/>
          <w:right w:val="single" w:sz="4" w:space="4" w:color="auto"/>
        </w:pBdr>
        <w:rPr>
          <w:sz w:val="16"/>
          <w:szCs w:val="16"/>
        </w:rPr>
      </w:pPr>
      <w:r w:rsidRPr="00A97D48">
        <w:rPr>
          <w:sz w:val="16"/>
          <w:szCs w:val="16"/>
        </w:rPr>
        <w:t>2014FEB24 0900 GALW2    HP        17.37      998877.00  -20</w:t>
      </w:r>
    </w:p>
    <w:p w14:paraId="1A0C33A1" w14:textId="77777777" w:rsidR="00A97D48" w:rsidRPr="00A97D48" w:rsidRDefault="00A97D48" w:rsidP="00A97D48">
      <w:pPr>
        <w:pStyle w:val="code"/>
        <w:pBdr>
          <w:top w:val="single" w:sz="4" w:space="1" w:color="auto"/>
          <w:left w:val="single" w:sz="4" w:space="4" w:color="auto"/>
          <w:bottom w:val="single" w:sz="4" w:space="1" w:color="auto"/>
          <w:right w:val="single" w:sz="4" w:space="4" w:color="auto"/>
        </w:pBdr>
        <w:rPr>
          <w:sz w:val="16"/>
          <w:szCs w:val="16"/>
        </w:rPr>
      </w:pPr>
      <w:r w:rsidRPr="00A97D48">
        <w:rPr>
          <w:sz w:val="16"/>
          <w:szCs w:val="16"/>
        </w:rPr>
        <w:t>2014FEB24 1000 GALW2    HT        38.71      998877.00  -20</w:t>
      </w:r>
    </w:p>
    <w:p w14:paraId="61256B85" w14:textId="77777777" w:rsidR="00A97D48" w:rsidRPr="00A97D48" w:rsidRDefault="00A97D48" w:rsidP="00A97D48">
      <w:pPr>
        <w:pStyle w:val="code"/>
        <w:pBdr>
          <w:top w:val="single" w:sz="4" w:space="1" w:color="auto"/>
          <w:left w:val="single" w:sz="4" w:space="4" w:color="auto"/>
          <w:bottom w:val="single" w:sz="4" w:space="1" w:color="auto"/>
          <w:right w:val="single" w:sz="4" w:space="4" w:color="auto"/>
        </w:pBdr>
        <w:rPr>
          <w:sz w:val="16"/>
          <w:szCs w:val="16"/>
        </w:rPr>
      </w:pPr>
      <w:r w:rsidRPr="00A97D48">
        <w:rPr>
          <w:sz w:val="16"/>
          <w:szCs w:val="16"/>
        </w:rPr>
        <w:t>2014FEB24 0900 GALW2    HT        38.86      998877.00  -20</w:t>
      </w:r>
    </w:p>
    <w:p w14:paraId="739ACAD2" w14:textId="77777777" w:rsidR="00A97D48" w:rsidRPr="00A97D48" w:rsidRDefault="00A97D48" w:rsidP="00A97D48">
      <w:pPr>
        <w:pStyle w:val="code"/>
        <w:pBdr>
          <w:top w:val="single" w:sz="4" w:space="1" w:color="auto"/>
          <w:left w:val="single" w:sz="4" w:space="4" w:color="auto"/>
          <w:bottom w:val="single" w:sz="4" w:space="1" w:color="auto"/>
          <w:right w:val="single" w:sz="4" w:space="4" w:color="auto"/>
        </w:pBdr>
        <w:rPr>
          <w:sz w:val="16"/>
          <w:szCs w:val="16"/>
        </w:rPr>
      </w:pPr>
      <w:r w:rsidRPr="00A97D48">
        <w:rPr>
          <w:sz w:val="16"/>
          <w:szCs w:val="16"/>
        </w:rPr>
        <w:t>2014FEB24 1000 GALW2    PC        4.39       998877.00  -01</w:t>
      </w:r>
    </w:p>
    <w:p w14:paraId="1463BDA6" w14:textId="77777777" w:rsidR="00A97D48" w:rsidRPr="00A97D48" w:rsidRDefault="00A97D48" w:rsidP="00A97D48">
      <w:pPr>
        <w:pStyle w:val="code"/>
        <w:pBdr>
          <w:top w:val="single" w:sz="4" w:space="1" w:color="auto"/>
          <w:left w:val="single" w:sz="4" w:space="4" w:color="auto"/>
          <w:bottom w:val="single" w:sz="4" w:space="1" w:color="auto"/>
          <w:right w:val="single" w:sz="4" w:space="4" w:color="auto"/>
        </w:pBdr>
        <w:rPr>
          <w:sz w:val="16"/>
          <w:szCs w:val="16"/>
        </w:rPr>
      </w:pPr>
      <w:r w:rsidRPr="00A97D48">
        <w:rPr>
          <w:sz w:val="16"/>
          <w:szCs w:val="16"/>
        </w:rPr>
        <w:t>2014FEB24 0900 GALW2    PC        4.39       998877.00  -01</w:t>
      </w:r>
    </w:p>
    <w:p w14:paraId="3B18C0E5" w14:textId="77777777" w:rsidR="00A97D48" w:rsidRDefault="00A97D48" w:rsidP="00A97D48"/>
    <w:p w14:paraId="3FACDEBE" w14:textId="7F432CA1" w:rsidR="00A97D48" w:rsidRDefault="00A97D48" w:rsidP="00A97D48">
      <w:r>
        <w:t>At the very beginning of a routing spec run, a single header line is printed as shown in blue. The name of the currently logged-in user is included (“regtest”) in the example.</w:t>
      </w:r>
    </w:p>
    <w:p w14:paraId="4F14192B" w14:textId="6EDC5986" w:rsidR="00A97D48" w:rsidRDefault="00A97D48" w:rsidP="00A97D48">
      <w:r>
        <w:t>Whenever a new platform is being decoded a platform header line is printed as shown in green. The site name is included along with the time zone assigned to the site.</w:t>
      </w:r>
    </w:p>
    <w:p w14:paraId="63EF4FFC" w14:textId="751067B0" w:rsidR="00A97D48" w:rsidRDefault="00A97D48" w:rsidP="00A97D48">
      <w:r>
        <w:lastRenderedPageBreak/>
        <w:t xml:space="preserve">Note: For this formatter, time zones should </w:t>
      </w:r>
      <w:r>
        <w:rPr>
          <w:i/>
        </w:rPr>
        <w:t>always</w:t>
      </w:r>
      <w:r>
        <w:t xml:space="preserve"> be assigned to your site records.</w:t>
      </w:r>
    </w:p>
    <w:p w14:paraId="173F5E46" w14:textId="2C86B8B1" w:rsidR="00A97D48" w:rsidRDefault="00A97D48" w:rsidP="00A97D48">
      <w:r>
        <w:t>Each sample value is then printed in the exact format shown:</w:t>
      </w:r>
    </w:p>
    <w:p w14:paraId="1166B6FD" w14:textId="5F6BA4B8" w:rsidR="00A97D48" w:rsidRDefault="00A97D48" w:rsidP="008048BA">
      <w:pPr>
        <w:pStyle w:val="ListParagraph"/>
        <w:numPr>
          <w:ilvl w:val="0"/>
          <w:numId w:val="12"/>
        </w:numPr>
      </w:pPr>
      <w:r>
        <w:t>Date/Time in “yyyyMMMdd HHmm” format in the time zone assigned to this site.</w:t>
      </w:r>
    </w:p>
    <w:p w14:paraId="0513B0A0" w14:textId="53691A4A" w:rsidR="00A97D48" w:rsidRDefault="00A97D48" w:rsidP="008048BA">
      <w:pPr>
        <w:pStyle w:val="ListParagraph"/>
        <w:numPr>
          <w:ilvl w:val="0"/>
          <w:numId w:val="12"/>
        </w:numPr>
      </w:pPr>
      <w:r>
        <w:t>The site name – up to 8 characters, left justified in the field. The CBTT name is selected if one is present. If not, the preferred site name</w:t>
      </w:r>
      <w:r w:rsidR="00300491">
        <w:t xml:space="preserve"> (as specified in your DECODES settings) is shown.</w:t>
      </w:r>
    </w:p>
    <w:p w14:paraId="79F92ADA" w14:textId="77777777" w:rsidR="00300491" w:rsidRDefault="00300491" w:rsidP="008048BA">
      <w:pPr>
        <w:pStyle w:val="ListParagraph"/>
        <w:numPr>
          <w:ilvl w:val="0"/>
          <w:numId w:val="12"/>
        </w:numPr>
      </w:pPr>
      <w:r>
        <w:t>The data type code – up to 8 characters, left justified in the field. If a CBTT data type standard is defined, it is used. Otherwise, the preferred data type code (as specified in your DECODES settings) is shown.</w:t>
      </w:r>
    </w:p>
    <w:p w14:paraId="54FB9AA9" w14:textId="4FEFFCDB" w:rsidR="00300491" w:rsidRDefault="00300491" w:rsidP="008048BA">
      <w:pPr>
        <w:pStyle w:val="ListParagraph"/>
        <w:numPr>
          <w:ilvl w:val="0"/>
          <w:numId w:val="12"/>
        </w:numPr>
      </w:pPr>
      <w:r>
        <w:t>The data value is shown left justified in a 10-character field. Two fractional digits are always included.</w:t>
      </w:r>
    </w:p>
    <w:p w14:paraId="66EDE827" w14:textId="7564CBFF" w:rsidR="00300491" w:rsidRDefault="00300491" w:rsidP="008048BA">
      <w:pPr>
        <w:pStyle w:val="ListParagraph"/>
        <w:numPr>
          <w:ilvl w:val="0"/>
          <w:numId w:val="12"/>
        </w:numPr>
      </w:pPr>
      <w:r>
        <w:t>The “Old Value” coming from DECODES is always 998877.00. DECODES does not have historical context to print old values.</w:t>
      </w:r>
    </w:p>
    <w:p w14:paraId="6E19F8A5" w14:textId="2132D1D7" w:rsidR="00300491" w:rsidRDefault="00300491" w:rsidP="008048BA">
      <w:pPr>
        <w:pStyle w:val="ListParagraph"/>
        <w:numPr>
          <w:ilvl w:val="0"/>
          <w:numId w:val="12"/>
        </w:numPr>
      </w:pPr>
      <w:r>
        <w:t>A 4-character flag field is shown (see possible values below.</w:t>
      </w:r>
    </w:p>
    <w:p w14:paraId="36F2F1CB" w14:textId="247AFC7B" w:rsidR="00300491" w:rsidRDefault="00300491" w:rsidP="00300491">
      <w:r>
        <w:t>Sensor max/min limits are used by this formatter. The limits can be assigned in the DECODES Configuration record (to apply to all platforms sharing the configuration). They may be overridden by max/min values in the Platform Sensor record.</w:t>
      </w:r>
    </w:p>
    <w:p w14:paraId="5601F759" w14:textId="0D543B2B" w:rsidR="00300491" w:rsidRDefault="00300491" w:rsidP="00300491">
      <w:r>
        <w:t>Values outside the max/min range are still shown in the output, but with special flag values:</w:t>
      </w:r>
    </w:p>
    <w:tbl>
      <w:tblPr>
        <w:tblStyle w:val="TableGrid"/>
        <w:tblW w:w="0" w:type="auto"/>
        <w:tblLook w:val="04A0" w:firstRow="1" w:lastRow="0" w:firstColumn="1" w:lastColumn="0" w:noHBand="0" w:noVBand="1"/>
      </w:tblPr>
      <w:tblGrid>
        <w:gridCol w:w="1458"/>
        <w:gridCol w:w="8118"/>
      </w:tblGrid>
      <w:tr w:rsidR="00300491" w:rsidRPr="00300491" w14:paraId="004CC8E9" w14:textId="77777777" w:rsidTr="00300491">
        <w:tc>
          <w:tcPr>
            <w:tcW w:w="1458" w:type="dxa"/>
          </w:tcPr>
          <w:p w14:paraId="400A5C47" w14:textId="015F3B16" w:rsidR="00300491" w:rsidRPr="00300491" w:rsidRDefault="00300491" w:rsidP="00300491">
            <w:pPr>
              <w:jc w:val="center"/>
              <w:rPr>
                <w:b/>
                <w:i/>
              </w:rPr>
            </w:pPr>
            <w:r w:rsidRPr="00300491">
              <w:rPr>
                <w:b/>
                <w:i/>
              </w:rPr>
              <w:t>Flag Value</w:t>
            </w:r>
          </w:p>
        </w:tc>
        <w:tc>
          <w:tcPr>
            <w:tcW w:w="8118" w:type="dxa"/>
          </w:tcPr>
          <w:p w14:paraId="6882E309" w14:textId="3D6A63FA" w:rsidR="00300491" w:rsidRPr="00300491" w:rsidRDefault="00300491" w:rsidP="00300491">
            <w:pPr>
              <w:jc w:val="center"/>
              <w:rPr>
                <w:b/>
                <w:i/>
              </w:rPr>
            </w:pPr>
            <w:r w:rsidRPr="00300491">
              <w:rPr>
                <w:b/>
                <w:i/>
              </w:rPr>
              <w:t>Meaning</w:t>
            </w:r>
          </w:p>
        </w:tc>
      </w:tr>
      <w:tr w:rsidR="00300491" w14:paraId="0D2B3FE0" w14:textId="77777777" w:rsidTr="00300491">
        <w:tc>
          <w:tcPr>
            <w:tcW w:w="1458" w:type="dxa"/>
          </w:tcPr>
          <w:p w14:paraId="1CC430B1" w14:textId="358A5560" w:rsidR="00300491" w:rsidRDefault="00300491" w:rsidP="00300491">
            <w:r>
              <w:t>-01</w:t>
            </w:r>
          </w:p>
        </w:tc>
        <w:tc>
          <w:tcPr>
            <w:tcW w:w="8118" w:type="dxa"/>
          </w:tcPr>
          <w:p w14:paraId="2D8CC9EC" w14:textId="16FA03DE" w:rsidR="00300491" w:rsidRDefault="00300491" w:rsidP="00300491">
            <w:r>
              <w:t>Good Data</w:t>
            </w:r>
          </w:p>
        </w:tc>
      </w:tr>
      <w:tr w:rsidR="00300491" w14:paraId="419F0B65" w14:textId="77777777" w:rsidTr="00300491">
        <w:tc>
          <w:tcPr>
            <w:tcW w:w="1458" w:type="dxa"/>
          </w:tcPr>
          <w:p w14:paraId="4F3E1F62" w14:textId="107313C6" w:rsidR="00300491" w:rsidRDefault="00300491" w:rsidP="00300491">
            <w:r>
              <w:t>-02</w:t>
            </w:r>
          </w:p>
        </w:tc>
        <w:tc>
          <w:tcPr>
            <w:tcW w:w="8118" w:type="dxa"/>
          </w:tcPr>
          <w:p w14:paraId="1D46D67C" w14:textId="29CA4848" w:rsidR="00300491" w:rsidRDefault="00300491" w:rsidP="00300491">
            <w:r>
              <w:t>No value. This can occur if the raw data indicated missing data or if the field was garbled and could not be decoded. In this case the value will also be 998877.00</w:t>
            </w:r>
          </w:p>
        </w:tc>
      </w:tr>
      <w:tr w:rsidR="00300491" w14:paraId="5A336965" w14:textId="77777777" w:rsidTr="00300491">
        <w:tc>
          <w:tcPr>
            <w:tcW w:w="1458" w:type="dxa"/>
          </w:tcPr>
          <w:p w14:paraId="0D84EBF3" w14:textId="5043B238" w:rsidR="00300491" w:rsidRDefault="00300491" w:rsidP="00300491">
            <w:r>
              <w:t>-20</w:t>
            </w:r>
          </w:p>
        </w:tc>
        <w:tc>
          <w:tcPr>
            <w:tcW w:w="8118" w:type="dxa"/>
          </w:tcPr>
          <w:p w14:paraId="3F5C7CFA" w14:textId="5018F3CC" w:rsidR="00300491" w:rsidRDefault="00300491" w:rsidP="00300491">
            <w:r>
              <w:t>Low limit exceeded</w:t>
            </w:r>
          </w:p>
        </w:tc>
      </w:tr>
      <w:tr w:rsidR="00300491" w14:paraId="63C9EF2A" w14:textId="77777777" w:rsidTr="00300491">
        <w:tc>
          <w:tcPr>
            <w:tcW w:w="1458" w:type="dxa"/>
          </w:tcPr>
          <w:p w14:paraId="6E000BF2" w14:textId="54E8FC84" w:rsidR="00300491" w:rsidRDefault="00300491" w:rsidP="00300491">
            <w:r>
              <w:t>-22</w:t>
            </w:r>
          </w:p>
        </w:tc>
        <w:tc>
          <w:tcPr>
            <w:tcW w:w="8118" w:type="dxa"/>
          </w:tcPr>
          <w:p w14:paraId="12D72C44" w14:textId="092C4121" w:rsidR="00300491" w:rsidRDefault="00300491" w:rsidP="00300491">
            <w:r>
              <w:t>High limit exceeded</w:t>
            </w:r>
          </w:p>
        </w:tc>
      </w:tr>
    </w:tbl>
    <w:p w14:paraId="1D34CAC9" w14:textId="77777777" w:rsidR="00300491" w:rsidRPr="00A97D48" w:rsidRDefault="00300491" w:rsidP="00300491"/>
    <w:p w14:paraId="4FCDF2AB" w14:textId="3921D48B" w:rsidR="00A97D48" w:rsidRDefault="00EE4D63" w:rsidP="00880EA9">
      <w:pPr>
        <w:pStyle w:val="Heading2"/>
      </w:pPr>
      <w:r>
        <w:br w:type="column"/>
      </w:r>
      <w:bookmarkStart w:id="119" w:name="_Toc64562196"/>
      <w:r w:rsidR="00880EA9">
        <w:lastRenderedPageBreak/>
        <w:t>Kisters ZRXP Formatter</w:t>
      </w:r>
      <w:bookmarkEnd w:id="119"/>
    </w:p>
    <w:p w14:paraId="56483319" w14:textId="2ADD35A7" w:rsidR="00880EA9" w:rsidRPr="00880EA9" w:rsidRDefault="00880EA9" w:rsidP="00880EA9">
      <w:r>
        <w:t>The Kisters WISKI database supports an input format called ZRXP. This formatter outputs data as required by ZRXP.</w:t>
      </w:r>
    </w:p>
    <w:p w14:paraId="51597602" w14:textId="45E33DD8" w:rsidR="00880EA9" w:rsidRPr="00880EA9" w:rsidRDefault="00880EA9" w:rsidP="00880EA9">
      <w:r>
        <w:t xml:space="preserve">If you originally installed an OpenDCS release prior to 6.1, you will have to add the Enumeration record manually in order to use the Kisters ZRXP formatter. Start the Reference List Editor with the “rledit” command. Then select the OutputFormat enumeration. Click Add and fill out the form as shown in </w:t>
      </w:r>
      <w:r>
        <w:fldChar w:fldCharType="begin"/>
      </w:r>
      <w:r>
        <w:instrText xml:space="preserve"> REF _Ref271368649 \h </w:instrText>
      </w:r>
      <w:r>
        <w:fldChar w:fldCharType="separate"/>
      </w:r>
      <w:r w:rsidR="002E004A">
        <w:t xml:space="preserve">Figure </w:t>
      </w:r>
      <w:r w:rsidR="002E004A">
        <w:rPr>
          <w:noProof/>
        </w:rPr>
        <w:t>20</w:t>
      </w:r>
      <w:r>
        <w:fldChar w:fldCharType="end"/>
      </w:r>
      <w:r>
        <w:t>.</w:t>
      </w:r>
    </w:p>
    <w:p w14:paraId="755CFCC0" w14:textId="3C6DC777" w:rsidR="00880EA9" w:rsidRDefault="00880EA9" w:rsidP="00880EA9">
      <w:r>
        <w:rPr>
          <w:noProof/>
        </w:rPr>
        <w:drawing>
          <wp:inline distT="0" distB="0" distL="0" distR="0" wp14:anchorId="68D5DB0D" wp14:editId="5B07B28B">
            <wp:extent cx="4800600" cy="2122554"/>
            <wp:effectExtent l="0" t="0" r="0" b="11430"/>
            <wp:docPr id="3" name="Picture 3" descr="Macintosh HD:Users:mmaloney:Desktop:Screen Shot 2014-09-03 at 12.58.3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mmaloney:Desktop:Screen Shot 2014-09-03 at 12.58.33 PM.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800600" cy="2122554"/>
                    </a:xfrm>
                    <a:prstGeom prst="rect">
                      <a:avLst/>
                    </a:prstGeom>
                    <a:noFill/>
                    <a:ln>
                      <a:noFill/>
                    </a:ln>
                  </pic:spPr>
                </pic:pic>
              </a:graphicData>
            </a:graphic>
          </wp:inline>
        </w:drawing>
      </w:r>
    </w:p>
    <w:p w14:paraId="03600CE8" w14:textId="59F2FDFC" w:rsidR="00880EA9" w:rsidRDefault="00880EA9" w:rsidP="00880EA9">
      <w:pPr>
        <w:pStyle w:val="Caption"/>
      </w:pPr>
      <w:bookmarkStart w:id="120" w:name="_Ref271368649"/>
      <w:r>
        <w:t xml:space="preserve">Figure </w:t>
      </w:r>
      <w:fldSimple w:instr=" SEQ Figure \* ARABIC ">
        <w:r w:rsidR="002E004A">
          <w:rPr>
            <w:noProof/>
          </w:rPr>
          <w:t>20</w:t>
        </w:r>
      </w:fldSimple>
      <w:bookmarkEnd w:id="120"/>
      <w:r>
        <w:t>: Enumeration for Kisters ZRXP Formatter.</w:t>
      </w:r>
    </w:p>
    <w:p w14:paraId="12C6D6F8" w14:textId="5F252E78" w:rsidR="00880EA9" w:rsidRDefault="00880EA9" w:rsidP="00880EA9">
      <w:r>
        <w:t xml:space="preserve">The formatter takes properties as shown in </w:t>
      </w:r>
      <w:r>
        <w:fldChar w:fldCharType="begin"/>
      </w:r>
      <w:r>
        <w:instrText xml:space="preserve"> REF _Ref271368748 \h </w:instrText>
      </w:r>
      <w:r>
        <w:fldChar w:fldCharType="separate"/>
      </w:r>
      <w:r w:rsidR="002E004A">
        <w:t xml:space="preserve">Table </w:t>
      </w:r>
      <w:r w:rsidR="002E004A">
        <w:rPr>
          <w:noProof/>
        </w:rPr>
        <w:t>3</w:t>
      </w:r>
      <w:r>
        <w:fldChar w:fldCharType="end"/>
      </w:r>
      <w:r>
        <w:t>.</w:t>
      </w:r>
    </w:p>
    <w:p w14:paraId="53EA7FD7" w14:textId="77777777" w:rsidR="00880EA9" w:rsidRDefault="00880EA9" w:rsidP="00880EA9"/>
    <w:tbl>
      <w:tblPr>
        <w:tblStyle w:val="TableGrid"/>
        <w:tblW w:w="0" w:type="auto"/>
        <w:tblLook w:val="04A0" w:firstRow="1" w:lastRow="0" w:firstColumn="1" w:lastColumn="0" w:noHBand="0" w:noVBand="1"/>
      </w:tblPr>
      <w:tblGrid>
        <w:gridCol w:w="2143"/>
        <w:gridCol w:w="1061"/>
        <w:gridCol w:w="2556"/>
        <w:gridCol w:w="3816"/>
      </w:tblGrid>
      <w:tr w:rsidR="00880EA9" w:rsidRPr="00257E18" w14:paraId="1EAC8D7D" w14:textId="77777777" w:rsidTr="00880EA9">
        <w:tc>
          <w:tcPr>
            <w:tcW w:w="2014" w:type="dxa"/>
          </w:tcPr>
          <w:p w14:paraId="37260291" w14:textId="77777777" w:rsidR="00880EA9" w:rsidRPr="00257E18" w:rsidRDefault="00880EA9" w:rsidP="00880EA9">
            <w:pPr>
              <w:jc w:val="center"/>
              <w:rPr>
                <w:b/>
                <w:i/>
              </w:rPr>
            </w:pPr>
            <w:r w:rsidRPr="00257E18">
              <w:rPr>
                <w:b/>
                <w:i/>
              </w:rPr>
              <w:t>Prop Name</w:t>
            </w:r>
          </w:p>
        </w:tc>
        <w:tc>
          <w:tcPr>
            <w:tcW w:w="1065" w:type="dxa"/>
          </w:tcPr>
          <w:p w14:paraId="483D4C0B" w14:textId="77777777" w:rsidR="00880EA9" w:rsidRPr="00257E18" w:rsidRDefault="00880EA9" w:rsidP="00880EA9">
            <w:pPr>
              <w:jc w:val="center"/>
              <w:rPr>
                <w:b/>
                <w:i/>
              </w:rPr>
            </w:pPr>
            <w:r w:rsidRPr="00257E18">
              <w:rPr>
                <w:b/>
                <w:i/>
              </w:rPr>
              <w:t>Type</w:t>
            </w:r>
          </w:p>
        </w:tc>
        <w:tc>
          <w:tcPr>
            <w:tcW w:w="2604" w:type="dxa"/>
          </w:tcPr>
          <w:p w14:paraId="729B13E4" w14:textId="77777777" w:rsidR="00880EA9" w:rsidRPr="00257E18" w:rsidRDefault="00880EA9" w:rsidP="00880EA9">
            <w:pPr>
              <w:jc w:val="center"/>
              <w:rPr>
                <w:b/>
                <w:i/>
              </w:rPr>
            </w:pPr>
            <w:r w:rsidRPr="00257E18">
              <w:rPr>
                <w:b/>
                <w:i/>
              </w:rPr>
              <w:t>Default</w:t>
            </w:r>
          </w:p>
        </w:tc>
        <w:tc>
          <w:tcPr>
            <w:tcW w:w="3893" w:type="dxa"/>
          </w:tcPr>
          <w:p w14:paraId="4257001F" w14:textId="77777777" w:rsidR="00880EA9" w:rsidRPr="00257E18" w:rsidRDefault="00880EA9" w:rsidP="00880EA9">
            <w:pPr>
              <w:jc w:val="center"/>
              <w:rPr>
                <w:b/>
                <w:i/>
              </w:rPr>
            </w:pPr>
            <w:r w:rsidRPr="00257E18">
              <w:rPr>
                <w:b/>
                <w:i/>
              </w:rPr>
              <w:t>Description</w:t>
            </w:r>
          </w:p>
        </w:tc>
      </w:tr>
      <w:tr w:rsidR="00880EA9" w:rsidRPr="006A70AD" w14:paraId="3AC2E61D" w14:textId="77777777" w:rsidTr="00880EA9">
        <w:tc>
          <w:tcPr>
            <w:tcW w:w="2014" w:type="dxa"/>
          </w:tcPr>
          <w:p w14:paraId="5CBCC149" w14:textId="77777777" w:rsidR="00880EA9" w:rsidRPr="006A70AD" w:rsidRDefault="00880EA9" w:rsidP="00880EA9">
            <w:r w:rsidRPr="006A70AD">
              <w:t>SitePrefix</w:t>
            </w:r>
          </w:p>
        </w:tc>
        <w:tc>
          <w:tcPr>
            <w:tcW w:w="1065" w:type="dxa"/>
          </w:tcPr>
          <w:p w14:paraId="504FF54B" w14:textId="77777777" w:rsidR="00880EA9" w:rsidRPr="006A70AD" w:rsidRDefault="00880EA9" w:rsidP="00880EA9">
            <w:r w:rsidRPr="006A70AD">
              <w:t>String</w:t>
            </w:r>
          </w:p>
        </w:tc>
        <w:tc>
          <w:tcPr>
            <w:tcW w:w="2604" w:type="dxa"/>
          </w:tcPr>
          <w:p w14:paraId="26822E0A" w14:textId="77777777" w:rsidR="00880EA9" w:rsidRPr="006A70AD" w:rsidRDefault="00880EA9" w:rsidP="00880EA9">
            <w:r w:rsidRPr="006A70AD">
              <w:t>(empty)</w:t>
            </w:r>
          </w:p>
        </w:tc>
        <w:tc>
          <w:tcPr>
            <w:tcW w:w="3893" w:type="dxa"/>
          </w:tcPr>
          <w:p w14:paraId="6B2D0FC5" w14:textId="77777777" w:rsidR="00880EA9" w:rsidRPr="006A70AD" w:rsidRDefault="00880EA9" w:rsidP="00880EA9">
            <w:r w:rsidRPr="006A70AD">
              <w:t>Enter a string that will precede the SITENAME on the header line. For AESRD this will be “collect.”.</w:t>
            </w:r>
          </w:p>
        </w:tc>
      </w:tr>
      <w:tr w:rsidR="00880EA9" w:rsidRPr="00257E18" w14:paraId="2F3D8A6B" w14:textId="77777777" w:rsidTr="00880EA9">
        <w:tc>
          <w:tcPr>
            <w:tcW w:w="2014" w:type="dxa"/>
          </w:tcPr>
          <w:p w14:paraId="6202AF97" w14:textId="77777777" w:rsidR="00880EA9" w:rsidRPr="00257E18" w:rsidRDefault="00880EA9" w:rsidP="00880EA9">
            <w:r>
              <w:t>SiteNameType</w:t>
            </w:r>
          </w:p>
        </w:tc>
        <w:tc>
          <w:tcPr>
            <w:tcW w:w="1065" w:type="dxa"/>
          </w:tcPr>
          <w:p w14:paraId="1C171185" w14:textId="77777777" w:rsidR="00880EA9" w:rsidRPr="00257E18" w:rsidRDefault="00880EA9" w:rsidP="00880EA9">
            <w:r>
              <w:t>Enum</w:t>
            </w:r>
          </w:p>
        </w:tc>
        <w:tc>
          <w:tcPr>
            <w:tcW w:w="2604" w:type="dxa"/>
          </w:tcPr>
          <w:p w14:paraId="3C07D0BE" w14:textId="77777777" w:rsidR="00880EA9" w:rsidRPr="00257E18" w:rsidRDefault="00880EA9" w:rsidP="00880EA9">
            <w:r>
              <w:t>NWSHB5</w:t>
            </w:r>
          </w:p>
        </w:tc>
        <w:tc>
          <w:tcPr>
            <w:tcW w:w="3893" w:type="dxa"/>
          </w:tcPr>
          <w:p w14:paraId="12DFD00F" w14:textId="77777777" w:rsidR="00880EA9" w:rsidRDefault="00880EA9" w:rsidP="00880EA9">
            <w:r>
              <w:t>Primary site name type.</w:t>
            </w:r>
          </w:p>
        </w:tc>
      </w:tr>
      <w:tr w:rsidR="00880EA9" w:rsidRPr="00FB0612" w14:paraId="377C590F" w14:textId="77777777" w:rsidTr="00880EA9">
        <w:tc>
          <w:tcPr>
            <w:tcW w:w="2014" w:type="dxa"/>
          </w:tcPr>
          <w:p w14:paraId="66F402D6" w14:textId="77777777" w:rsidR="00880EA9" w:rsidRPr="00FB0612" w:rsidRDefault="00880EA9" w:rsidP="00880EA9">
            <w:r w:rsidRPr="00FB0612">
              <w:t>SiteNameTypeAlt</w:t>
            </w:r>
          </w:p>
        </w:tc>
        <w:tc>
          <w:tcPr>
            <w:tcW w:w="1065" w:type="dxa"/>
          </w:tcPr>
          <w:p w14:paraId="3A1DAF06" w14:textId="77777777" w:rsidR="00880EA9" w:rsidRPr="00FB0612" w:rsidRDefault="00880EA9" w:rsidP="00880EA9">
            <w:r w:rsidRPr="00FB0612">
              <w:t>Enum</w:t>
            </w:r>
          </w:p>
        </w:tc>
        <w:tc>
          <w:tcPr>
            <w:tcW w:w="2604" w:type="dxa"/>
          </w:tcPr>
          <w:p w14:paraId="1FD04682" w14:textId="77777777" w:rsidR="00880EA9" w:rsidRPr="00FB0612" w:rsidRDefault="00880EA9" w:rsidP="00880EA9">
            <w:r w:rsidRPr="00FB0612">
              <w:t>Local</w:t>
            </w:r>
          </w:p>
        </w:tc>
        <w:tc>
          <w:tcPr>
            <w:tcW w:w="3893" w:type="dxa"/>
          </w:tcPr>
          <w:p w14:paraId="142DAE17" w14:textId="77777777" w:rsidR="00880EA9" w:rsidRPr="00FB0612" w:rsidRDefault="00880EA9" w:rsidP="00880EA9">
            <w:r w:rsidRPr="00FB0612">
              <w:t>Alternate Site name type</w:t>
            </w:r>
          </w:p>
        </w:tc>
      </w:tr>
      <w:tr w:rsidR="00880EA9" w:rsidRPr="00257E18" w14:paraId="17EE9988" w14:textId="77777777" w:rsidTr="00880EA9">
        <w:tc>
          <w:tcPr>
            <w:tcW w:w="2014" w:type="dxa"/>
          </w:tcPr>
          <w:p w14:paraId="387170D6" w14:textId="77777777" w:rsidR="00880EA9" w:rsidRDefault="00880EA9" w:rsidP="00880EA9">
            <w:r>
              <w:t>DataTypeStandard</w:t>
            </w:r>
          </w:p>
        </w:tc>
        <w:tc>
          <w:tcPr>
            <w:tcW w:w="1065" w:type="dxa"/>
          </w:tcPr>
          <w:p w14:paraId="73029A28" w14:textId="77777777" w:rsidR="00880EA9" w:rsidRDefault="00880EA9" w:rsidP="00880EA9">
            <w:r>
              <w:t>Enum</w:t>
            </w:r>
          </w:p>
        </w:tc>
        <w:tc>
          <w:tcPr>
            <w:tcW w:w="2604" w:type="dxa"/>
          </w:tcPr>
          <w:p w14:paraId="45E0D742" w14:textId="77777777" w:rsidR="00880EA9" w:rsidRDefault="00880EA9" w:rsidP="00880EA9">
            <w:r>
              <w:t>SHEF-PE</w:t>
            </w:r>
          </w:p>
        </w:tc>
        <w:tc>
          <w:tcPr>
            <w:tcW w:w="3893" w:type="dxa"/>
          </w:tcPr>
          <w:p w14:paraId="5DAEDA03" w14:textId="77777777" w:rsidR="00880EA9" w:rsidRDefault="00880EA9" w:rsidP="00880EA9">
            <w:r>
              <w:rPr>
                <w:color w:val="FF0000"/>
              </w:rPr>
              <w:t>Primary Data Type to use in the header.</w:t>
            </w:r>
          </w:p>
        </w:tc>
      </w:tr>
      <w:tr w:rsidR="00880EA9" w:rsidRPr="00FB0612" w14:paraId="43F3E713" w14:textId="77777777" w:rsidTr="00880EA9">
        <w:tc>
          <w:tcPr>
            <w:tcW w:w="2014" w:type="dxa"/>
          </w:tcPr>
          <w:p w14:paraId="3784B439" w14:textId="77777777" w:rsidR="00880EA9" w:rsidRPr="00FB0612" w:rsidRDefault="00880EA9" w:rsidP="00880EA9">
            <w:r w:rsidRPr="00FB0612">
              <w:t>DataTypeStandardAlt</w:t>
            </w:r>
          </w:p>
        </w:tc>
        <w:tc>
          <w:tcPr>
            <w:tcW w:w="1065" w:type="dxa"/>
          </w:tcPr>
          <w:p w14:paraId="7902C2EC" w14:textId="77777777" w:rsidR="00880EA9" w:rsidRPr="00FB0612" w:rsidRDefault="00880EA9" w:rsidP="00880EA9">
            <w:r w:rsidRPr="00FB0612">
              <w:t>Enum</w:t>
            </w:r>
          </w:p>
        </w:tc>
        <w:tc>
          <w:tcPr>
            <w:tcW w:w="2604" w:type="dxa"/>
          </w:tcPr>
          <w:p w14:paraId="79FCDE3A" w14:textId="77777777" w:rsidR="00880EA9" w:rsidRPr="00FB0612" w:rsidRDefault="00880EA9" w:rsidP="00880EA9">
            <w:r w:rsidRPr="00FB0612">
              <w:t>SHEF-PE</w:t>
            </w:r>
          </w:p>
        </w:tc>
        <w:tc>
          <w:tcPr>
            <w:tcW w:w="3893" w:type="dxa"/>
          </w:tcPr>
          <w:p w14:paraId="74E65911" w14:textId="77777777" w:rsidR="00880EA9" w:rsidRPr="00FB0612" w:rsidRDefault="00880EA9" w:rsidP="00880EA9">
            <w:r w:rsidRPr="00FB0612">
              <w:t>Alternate data type to use in the header</w:t>
            </w:r>
          </w:p>
        </w:tc>
      </w:tr>
      <w:tr w:rsidR="00880EA9" w:rsidRPr="00257E18" w14:paraId="121E5FD9" w14:textId="77777777" w:rsidTr="00880EA9">
        <w:tc>
          <w:tcPr>
            <w:tcW w:w="2014" w:type="dxa"/>
          </w:tcPr>
          <w:p w14:paraId="7EF48E27" w14:textId="77777777" w:rsidR="00880EA9" w:rsidRDefault="00880EA9" w:rsidP="00880EA9">
            <w:r>
              <w:t>includeTZ</w:t>
            </w:r>
          </w:p>
        </w:tc>
        <w:tc>
          <w:tcPr>
            <w:tcW w:w="1065" w:type="dxa"/>
          </w:tcPr>
          <w:p w14:paraId="06FE6E99" w14:textId="77777777" w:rsidR="00880EA9" w:rsidRDefault="00880EA9" w:rsidP="00880EA9">
            <w:r>
              <w:t>Boolean</w:t>
            </w:r>
          </w:p>
        </w:tc>
        <w:tc>
          <w:tcPr>
            <w:tcW w:w="2604" w:type="dxa"/>
          </w:tcPr>
          <w:p w14:paraId="69E5A3F1" w14:textId="77777777" w:rsidR="00880EA9" w:rsidRDefault="00880EA9" w:rsidP="00880EA9">
            <w:r>
              <w:t>true</w:t>
            </w:r>
          </w:p>
        </w:tc>
        <w:tc>
          <w:tcPr>
            <w:tcW w:w="3893" w:type="dxa"/>
          </w:tcPr>
          <w:p w14:paraId="29CF55E1" w14:textId="77777777" w:rsidR="00880EA9" w:rsidRDefault="00880EA9" w:rsidP="00880EA9">
            <w:r>
              <w:t>Set to true to include the parameter TZ followed by the time zone name in the header.</w:t>
            </w:r>
          </w:p>
        </w:tc>
      </w:tr>
      <w:tr w:rsidR="00880EA9" w:rsidRPr="00257E18" w14:paraId="406B6169" w14:textId="77777777" w:rsidTr="00880EA9">
        <w:tc>
          <w:tcPr>
            <w:tcW w:w="2014" w:type="dxa"/>
          </w:tcPr>
          <w:p w14:paraId="324FC9C5" w14:textId="77777777" w:rsidR="00880EA9" w:rsidRDefault="00880EA9" w:rsidP="00880EA9">
            <w:r>
              <w:t>tzName</w:t>
            </w:r>
          </w:p>
        </w:tc>
        <w:tc>
          <w:tcPr>
            <w:tcW w:w="1065" w:type="dxa"/>
          </w:tcPr>
          <w:p w14:paraId="39FC5E69" w14:textId="77777777" w:rsidR="00880EA9" w:rsidRDefault="00880EA9" w:rsidP="00880EA9">
            <w:r>
              <w:t>String</w:t>
            </w:r>
          </w:p>
        </w:tc>
        <w:tc>
          <w:tcPr>
            <w:tcW w:w="2604" w:type="dxa"/>
          </w:tcPr>
          <w:p w14:paraId="21BEC5CD" w14:textId="77777777" w:rsidR="00880EA9" w:rsidRDefault="00880EA9" w:rsidP="00880EA9">
            <w:r>
              <w:t>(empty)</w:t>
            </w:r>
          </w:p>
        </w:tc>
        <w:tc>
          <w:tcPr>
            <w:tcW w:w="3893" w:type="dxa"/>
          </w:tcPr>
          <w:p w14:paraId="2EB71347" w14:textId="77777777" w:rsidR="00880EA9" w:rsidRPr="00D62D42" w:rsidRDefault="00880EA9" w:rsidP="00880EA9">
            <w:r>
              <w:t xml:space="preserve">The routing spec is assigned a time zone when it runs. Normally you can leave this empty and it will be filled in by whatever timezone the routing spec is using. Setting a value here will override the name used by the routing spec </w:t>
            </w:r>
            <w:r>
              <w:rPr>
                <w:i/>
              </w:rPr>
              <w:t>but it will not actually change the computed time zone of the time stamps.</w:t>
            </w:r>
            <w:r>
              <w:t xml:space="preserve"> So use this property with extreme caution.</w:t>
            </w:r>
          </w:p>
        </w:tc>
      </w:tr>
      <w:tr w:rsidR="00880EA9" w:rsidRPr="00257E18" w14:paraId="1A2D8DBC" w14:textId="77777777" w:rsidTr="00880EA9">
        <w:tc>
          <w:tcPr>
            <w:tcW w:w="2014" w:type="dxa"/>
          </w:tcPr>
          <w:p w14:paraId="7284D215" w14:textId="77777777" w:rsidR="00880EA9" w:rsidRDefault="00880EA9" w:rsidP="00880EA9">
            <w:r>
              <w:lastRenderedPageBreak/>
              <w:t>includeCNAME</w:t>
            </w:r>
          </w:p>
        </w:tc>
        <w:tc>
          <w:tcPr>
            <w:tcW w:w="1065" w:type="dxa"/>
          </w:tcPr>
          <w:p w14:paraId="6C7C60C5" w14:textId="77777777" w:rsidR="00880EA9" w:rsidRDefault="00880EA9" w:rsidP="00880EA9">
            <w:r>
              <w:t>Boolean</w:t>
            </w:r>
          </w:p>
        </w:tc>
        <w:tc>
          <w:tcPr>
            <w:tcW w:w="2604" w:type="dxa"/>
          </w:tcPr>
          <w:p w14:paraId="7A994A31" w14:textId="77777777" w:rsidR="00880EA9" w:rsidRDefault="00880EA9" w:rsidP="00880EA9">
            <w:r>
              <w:t>false</w:t>
            </w:r>
          </w:p>
        </w:tc>
        <w:tc>
          <w:tcPr>
            <w:tcW w:w="3893" w:type="dxa"/>
          </w:tcPr>
          <w:p w14:paraId="65C037E7" w14:textId="77777777" w:rsidR="00880EA9" w:rsidRDefault="00880EA9" w:rsidP="00880EA9">
            <w:r>
              <w:t>Set to true to include a sensor name in the header preceded by CNAME. For AESRD we will leave this as false.</w:t>
            </w:r>
          </w:p>
        </w:tc>
      </w:tr>
      <w:tr w:rsidR="00880EA9" w:rsidRPr="00257E18" w14:paraId="0B5FC0EE" w14:textId="77777777" w:rsidTr="00880EA9">
        <w:tc>
          <w:tcPr>
            <w:tcW w:w="2014" w:type="dxa"/>
          </w:tcPr>
          <w:p w14:paraId="60A31F97" w14:textId="77777777" w:rsidR="00880EA9" w:rsidRDefault="00880EA9" w:rsidP="00880EA9">
            <w:r>
              <w:t>includeCUNIT</w:t>
            </w:r>
          </w:p>
        </w:tc>
        <w:tc>
          <w:tcPr>
            <w:tcW w:w="1065" w:type="dxa"/>
          </w:tcPr>
          <w:p w14:paraId="6CFFC9D5" w14:textId="77777777" w:rsidR="00880EA9" w:rsidRDefault="00880EA9" w:rsidP="00880EA9">
            <w:r>
              <w:t>Boolean</w:t>
            </w:r>
          </w:p>
        </w:tc>
        <w:tc>
          <w:tcPr>
            <w:tcW w:w="2604" w:type="dxa"/>
          </w:tcPr>
          <w:p w14:paraId="2BEED263" w14:textId="77777777" w:rsidR="00880EA9" w:rsidRDefault="00880EA9" w:rsidP="00880EA9">
            <w:r>
              <w:t>false</w:t>
            </w:r>
          </w:p>
        </w:tc>
        <w:tc>
          <w:tcPr>
            <w:tcW w:w="3893" w:type="dxa"/>
          </w:tcPr>
          <w:p w14:paraId="0409E9EC" w14:textId="77777777" w:rsidR="00880EA9" w:rsidRDefault="00880EA9" w:rsidP="00880EA9">
            <w:r>
              <w:t>Set to true to include the engineering units in the header. For AESRD we will leave this as false.</w:t>
            </w:r>
          </w:p>
        </w:tc>
      </w:tr>
      <w:tr w:rsidR="00880EA9" w:rsidRPr="00257E18" w14:paraId="2E9AAC9F" w14:textId="77777777" w:rsidTr="00880EA9">
        <w:tc>
          <w:tcPr>
            <w:tcW w:w="2014" w:type="dxa"/>
          </w:tcPr>
          <w:p w14:paraId="737914CB" w14:textId="77777777" w:rsidR="00880EA9" w:rsidRDefault="00880EA9" w:rsidP="00880EA9">
            <w:r>
              <w:t>includeRINVAL</w:t>
            </w:r>
          </w:p>
        </w:tc>
        <w:tc>
          <w:tcPr>
            <w:tcW w:w="1065" w:type="dxa"/>
          </w:tcPr>
          <w:p w14:paraId="071FA1A4" w14:textId="77777777" w:rsidR="00880EA9" w:rsidRDefault="00880EA9" w:rsidP="00880EA9">
            <w:r>
              <w:t>Boolean</w:t>
            </w:r>
          </w:p>
        </w:tc>
        <w:tc>
          <w:tcPr>
            <w:tcW w:w="2604" w:type="dxa"/>
          </w:tcPr>
          <w:p w14:paraId="6388C7A6" w14:textId="77777777" w:rsidR="00880EA9" w:rsidRDefault="00880EA9" w:rsidP="00880EA9">
            <w:r>
              <w:t>true</w:t>
            </w:r>
          </w:p>
        </w:tc>
        <w:tc>
          <w:tcPr>
            <w:tcW w:w="3893" w:type="dxa"/>
          </w:tcPr>
          <w:p w14:paraId="1160188E" w14:textId="77777777" w:rsidR="00880EA9" w:rsidRDefault="00880EA9" w:rsidP="00880EA9">
            <w:r>
              <w:t>If true then the “Invalid Value” specifier RINVAL will be included in the header. If false, then invalid values will be omitted from the data output.</w:t>
            </w:r>
          </w:p>
        </w:tc>
      </w:tr>
      <w:tr w:rsidR="00880EA9" w:rsidRPr="00257E18" w14:paraId="7EDF7637" w14:textId="77777777" w:rsidTr="00880EA9">
        <w:tc>
          <w:tcPr>
            <w:tcW w:w="2014" w:type="dxa"/>
          </w:tcPr>
          <w:p w14:paraId="7EDD099A" w14:textId="77777777" w:rsidR="00880EA9" w:rsidRDefault="00880EA9" w:rsidP="00880EA9">
            <w:r>
              <w:t>RINVAL</w:t>
            </w:r>
          </w:p>
        </w:tc>
        <w:tc>
          <w:tcPr>
            <w:tcW w:w="1065" w:type="dxa"/>
          </w:tcPr>
          <w:p w14:paraId="00C661D8" w14:textId="77777777" w:rsidR="00880EA9" w:rsidRDefault="00880EA9" w:rsidP="00880EA9">
            <w:r>
              <w:t>String</w:t>
            </w:r>
          </w:p>
        </w:tc>
        <w:tc>
          <w:tcPr>
            <w:tcW w:w="2604" w:type="dxa"/>
          </w:tcPr>
          <w:p w14:paraId="55A4498C" w14:textId="77777777" w:rsidR="00880EA9" w:rsidRDefault="00880EA9" w:rsidP="00880EA9">
            <w:r>
              <w:t>-777</w:t>
            </w:r>
          </w:p>
        </w:tc>
        <w:tc>
          <w:tcPr>
            <w:tcW w:w="3893" w:type="dxa"/>
          </w:tcPr>
          <w:p w14:paraId="1AA674E7" w14:textId="77777777" w:rsidR="00880EA9" w:rsidRDefault="00880EA9" w:rsidP="00880EA9">
            <w:r>
              <w:t>The default invalid value specifier. Set to the string “omit” to have invalid values simply omitted from the output.</w:t>
            </w:r>
          </w:p>
        </w:tc>
      </w:tr>
      <w:tr w:rsidR="00880EA9" w:rsidRPr="00257E18" w14:paraId="7BC8FFAE" w14:textId="77777777" w:rsidTr="00880EA9">
        <w:tc>
          <w:tcPr>
            <w:tcW w:w="2014" w:type="dxa"/>
          </w:tcPr>
          <w:p w14:paraId="5DC713F0" w14:textId="77777777" w:rsidR="00880EA9" w:rsidRDefault="00880EA9" w:rsidP="00880EA9">
            <w:r>
              <w:t>includeLayout</w:t>
            </w:r>
          </w:p>
        </w:tc>
        <w:tc>
          <w:tcPr>
            <w:tcW w:w="1065" w:type="dxa"/>
          </w:tcPr>
          <w:p w14:paraId="3954D70C" w14:textId="77777777" w:rsidR="00880EA9" w:rsidRDefault="00880EA9" w:rsidP="00880EA9">
            <w:r>
              <w:t>Boolean</w:t>
            </w:r>
          </w:p>
        </w:tc>
        <w:tc>
          <w:tcPr>
            <w:tcW w:w="2604" w:type="dxa"/>
          </w:tcPr>
          <w:p w14:paraId="06CAC0AD" w14:textId="77777777" w:rsidR="00880EA9" w:rsidRDefault="00880EA9" w:rsidP="00880EA9">
            <w:r>
              <w:t>false</w:t>
            </w:r>
          </w:p>
        </w:tc>
        <w:tc>
          <w:tcPr>
            <w:tcW w:w="3893" w:type="dxa"/>
          </w:tcPr>
          <w:p w14:paraId="2B4E741B" w14:textId="77777777" w:rsidR="00880EA9" w:rsidRDefault="00880EA9" w:rsidP="00880EA9">
            <w:r>
              <w:t>If true, then include a separate header line with the ZRXP layout spec. This is required for ZRXP 3.0.</w:t>
            </w:r>
          </w:p>
        </w:tc>
      </w:tr>
    </w:tbl>
    <w:p w14:paraId="426B3702" w14:textId="4AB3B75C" w:rsidR="00880EA9" w:rsidRDefault="00880EA9" w:rsidP="00880EA9">
      <w:pPr>
        <w:pStyle w:val="Caption"/>
      </w:pPr>
      <w:bookmarkStart w:id="121" w:name="_Ref271368748"/>
      <w:r>
        <w:t xml:space="preserve">Table </w:t>
      </w:r>
      <w:fldSimple w:instr=" SEQ Table \* ARABIC ">
        <w:r w:rsidR="002E004A">
          <w:rPr>
            <w:noProof/>
          </w:rPr>
          <w:t>3</w:t>
        </w:r>
      </w:fldSimple>
      <w:bookmarkEnd w:id="121"/>
      <w:r>
        <w:t>: Properties for Kisters ZRXP Formatter.</w:t>
      </w:r>
    </w:p>
    <w:p w14:paraId="36AB521C" w14:textId="77777777" w:rsidR="007E1BF9" w:rsidRDefault="007E1BF9" w:rsidP="007E1BF9"/>
    <w:p w14:paraId="6579C23A" w14:textId="3013E029" w:rsidR="007E1BF9" w:rsidRDefault="00EE4D63" w:rsidP="007E1BF9">
      <w:r>
        <w:t>An example of Kixters ZRXP formatter is:</w:t>
      </w:r>
    </w:p>
    <w:p w14:paraId="1EACD121" w14:textId="77777777" w:rsidR="00EE4D63" w:rsidRDefault="00EE4D63" w:rsidP="00EE4D63">
      <w:pPr>
        <w:pStyle w:val="code"/>
      </w:pPr>
      <w:r>
        <w:t>#REXCHANGEcollect.BUHW.PR|*|TZMST|*|</w:t>
      </w:r>
    </w:p>
    <w:p w14:paraId="66DFB11C" w14:textId="77777777" w:rsidR="00EE4D63" w:rsidRDefault="00EE4D63" w:rsidP="00EE4D63">
      <w:pPr>
        <w:pStyle w:val="code"/>
      </w:pPr>
      <w:r>
        <w:t>20200828061500 514.50</w:t>
      </w:r>
    </w:p>
    <w:p w14:paraId="2E9A5C02" w14:textId="77777777" w:rsidR="00EE4D63" w:rsidRDefault="00EE4D63" w:rsidP="00EE4D63">
      <w:pPr>
        <w:pStyle w:val="code"/>
      </w:pPr>
      <w:r>
        <w:t>20200828063000 514.50</w:t>
      </w:r>
    </w:p>
    <w:p w14:paraId="72C89496" w14:textId="77777777" w:rsidR="00EE4D63" w:rsidRDefault="00EE4D63" w:rsidP="00EE4D63">
      <w:pPr>
        <w:pStyle w:val="code"/>
      </w:pPr>
      <w:r>
        <w:t>20200828064500 514.50</w:t>
      </w:r>
    </w:p>
    <w:p w14:paraId="13F932DC" w14:textId="77777777" w:rsidR="00EE4D63" w:rsidRDefault="00EE4D63" w:rsidP="00EE4D63">
      <w:pPr>
        <w:pStyle w:val="code"/>
      </w:pPr>
      <w:r>
        <w:t>20200828070000 514.50</w:t>
      </w:r>
    </w:p>
    <w:p w14:paraId="5A20D8D8" w14:textId="77777777" w:rsidR="00EE4D63" w:rsidRDefault="00EE4D63" w:rsidP="00EE4D63">
      <w:pPr>
        <w:pStyle w:val="code"/>
      </w:pPr>
      <w:r>
        <w:t>#REXCHANGEcollect.BUHW.AT|*|TZMST|*|</w:t>
      </w:r>
    </w:p>
    <w:p w14:paraId="392BB5C7" w14:textId="77777777" w:rsidR="00EE4D63" w:rsidRDefault="00EE4D63" w:rsidP="00EE4D63">
      <w:pPr>
        <w:pStyle w:val="code"/>
      </w:pPr>
      <w:r>
        <w:t>20200828070000 7.5</w:t>
      </w:r>
    </w:p>
    <w:p w14:paraId="5CE96EEE" w14:textId="77777777" w:rsidR="00EE4D63" w:rsidRDefault="00EE4D63" w:rsidP="00EE4D63">
      <w:pPr>
        <w:pStyle w:val="code"/>
      </w:pPr>
      <w:r>
        <w:t>#REXCHANGEcollect.BUHW.VB|*|TZMST|*|</w:t>
      </w:r>
    </w:p>
    <w:p w14:paraId="058B5166" w14:textId="02517FEC" w:rsidR="00EE4D63" w:rsidRDefault="00EE4D63" w:rsidP="00EE4D63">
      <w:pPr>
        <w:pStyle w:val="code"/>
      </w:pPr>
      <w:r>
        <w:t>20200828070000 12.9000</w:t>
      </w:r>
    </w:p>
    <w:p w14:paraId="0B1D24E8" w14:textId="6A235D4E" w:rsidR="007E1BF9" w:rsidRDefault="007E1BF9" w:rsidP="007E1BF9"/>
    <w:p w14:paraId="69BF5785" w14:textId="340E5F23" w:rsidR="00EE4D63" w:rsidRDefault="00EE4D63" w:rsidP="007E1BF9">
      <w:r>
        <w:t>Each sensor has a header line that begins with the string #REXCHANGE. The code then builds an Exchange ID from information in the DECODES database. The first Exchange ID shown above is “collect.BUHW.PR”. This is built as follows:</w:t>
      </w:r>
    </w:p>
    <w:p w14:paraId="26648E38" w14:textId="31E5DA2E" w:rsidR="00EE4D63" w:rsidRDefault="00EE4D63" w:rsidP="00EE4D63">
      <w:pPr>
        <w:pStyle w:val="ListParagraph"/>
        <w:numPr>
          <w:ilvl w:val="0"/>
          <w:numId w:val="59"/>
        </w:numPr>
      </w:pPr>
      <w:r>
        <w:t>The sitePrefix property was set to “collect</w:t>
      </w:r>
      <w:r w:rsidR="00B81890">
        <w:t>.</w:t>
      </w:r>
      <w:r>
        <w:t>”</w:t>
      </w:r>
    </w:p>
    <w:p w14:paraId="59EFE383" w14:textId="459C21C9" w:rsidR="00B81890" w:rsidRDefault="00B81890" w:rsidP="00EE4D63">
      <w:pPr>
        <w:pStyle w:val="ListParagraph"/>
        <w:numPr>
          <w:ilvl w:val="0"/>
          <w:numId w:val="59"/>
        </w:numPr>
      </w:pPr>
      <w:r>
        <w:t>The siteNameType property was set to local. The local name for this station is “BUHW”.</w:t>
      </w:r>
    </w:p>
    <w:p w14:paraId="11C906CC" w14:textId="09E985B5" w:rsidR="00B81890" w:rsidRDefault="00B81890" w:rsidP="00EE4D63">
      <w:pPr>
        <w:pStyle w:val="ListParagraph"/>
        <w:numPr>
          <w:ilvl w:val="0"/>
          <w:numId w:val="59"/>
        </w:numPr>
      </w:pPr>
      <w:r>
        <w:t>DataTypeStandard was set to SHEF-PE and the client has (incorrectly) entered “PR” as the data type as an abbreviation for Precip.</w:t>
      </w:r>
    </w:p>
    <w:p w14:paraId="5EBB261A" w14:textId="6000B14B" w:rsidR="00B81890" w:rsidRDefault="00B81890" w:rsidP="00B81890">
      <w:r>
        <w:t>Other parameters may appear on the header such as the RINVAL number, which is used to replace invalid data values. The Time Zone is included above. The Units may be included, etc.</w:t>
      </w:r>
    </w:p>
    <w:p w14:paraId="5AC668C7" w14:textId="77777777" w:rsidR="007E1BF9" w:rsidRDefault="007E1BF9">
      <w:pPr>
        <w:spacing w:after="0"/>
        <w:rPr>
          <w:rFonts w:eastAsiaTheme="majorEastAsia" w:cstheme="majorBidi"/>
          <w:b/>
          <w:bCs/>
          <w:sz w:val="36"/>
          <w:szCs w:val="36"/>
        </w:rPr>
      </w:pPr>
      <w:r>
        <w:br w:type="page"/>
      </w:r>
    </w:p>
    <w:p w14:paraId="22870C21" w14:textId="2B86E189" w:rsidR="007E1BF9" w:rsidRDefault="007E1BF9" w:rsidP="007E1BF9">
      <w:pPr>
        <w:pStyle w:val="Heading2"/>
      </w:pPr>
      <w:bookmarkStart w:id="122" w:name="_Toc64562197"/>
      <w:r>
        <w:lastRenderedPageBreak/>
        <w:t>CSV Formatter</w:t>
      </w:r>
      <w:bookmarkEnd w:id="122"/>
    </w:p>
    <w:p w14:paraId="31E922BC" w14:textId="5420D9AD" w:rsidR="007E1BF9" w:rsidRPr="00880EA9" w:rsidRDefault="007E1BF9" w:rsidP="007E1BF9">
      <w:r>
        <w:t>The CSV formatter can print your message data in comma/tab delimited format.</w:t>
      </w:r>
    </w:p>
    <w:p w14:paraId="57E64A7B" w14:textId="4A66EC50" w:rsidR="007E1BF9" w:rsidRPr="00880EA9" w:rsidRDefault="007E1BF9" w:rsidP="007E1BF9">
      <w:r>
        <w:t xml:space="preserve">If you originally installed an OpenDCS release prior to 6.2, you will have to add the Enumeration record manually in order to use this formatter. Start the Reference List Editor with the “rledit” command. Then select the OutputFormat enumeration. Click Add and fill out the form as shown in </w:t>
      </w:r>
      <w:r>
        <w:fldChar w:fldCharType="begin"/>
      </w:r>
      <w:r>
        <w:instrText xml:space="preserve"> REF _Ref318191907 \h </w:instrText>
      </w:r>
      <w:r>
        <w:fldChar w:fldCharType="separate"/>
      </w:r>
      <w:r w:rsidR="002E004A">
        <w:t xml:space="preserve">Figure </w:t>
      </w:r>
      <w:r w:rsidR="002E004A">
        <w:rPr>
          <w:noProof/>
        </w:rPr>
        <w:t>21</w:t>
      </w:r>
      <w:r>
        <w:fldChar w:fldCharType="end"/>
      </w:r>
    </w:p>
    <w:p w14:paraId="38C435C3" w14:textId="3FD5740E" w:rsidR="007E1BF9" w:rsidRDefault="007E1BF9" w:rsidP="007E1BF9">
      <w:r>
        <w:rPr>
          <w:noProof/>
        </w:rPr>
        <w:drawing>
          <wp:inline distT="0" distB="0" distL="0" distR="0" wp14:anchorId="67EF711D" wp14:editId="524A19D7">
            <wp:extent cx="4000500" cy="2015121"/>
            <wp:effectExtent l="0" t="0" r="0" b="0"/>
            <wp:docPr id="25" name="Picture 25" descr="Macintosh HD:Users:mmaloney:Desktop:Screen Shot 2016-02-27 at 11.28.5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mmaloney:Desktop:Screen Shot 2016-02-27 at 11.28.52 AM.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000996" cy="2015371"/>
                    </a:xfrm>
                    <a:prstGeom prst="rect">
                      <a:avLst/>
                    </a:prstGeom>
                    <a:noFill/>
                    <a:ln>
                      <a:noFill/>
                    </a:ln>
                  </pic:spPr>
                </pic:pic>
              </a:graphicData>
            </a:graphic>
          </wp:inline>
        </w:drawing>
      </w:r>
    </w:p>
    <w:p w14:paraId="5A4F54F4" w14:textId="69EEDBC6" w:rsidR="007E1BF9" w:rsidRDefault="007E1BF9" w:rsidP="007E1BF9">
      <w:pPr>
        <w:pStyle w:val="Caption"/>
      </w:pPr>
      <w:bookmarkStart w:id="123" w:name="_Ref318191907"/>
      <w:r>
        <w:t xml:space="preserve">Figure </w:t>
      </w:r>
      <w:fldSimple w:instr=" SEQ Figure \* ARABIC ">
        <w:r w:rsidR="002E004A">
          <w:rPr>
            <w:noProof/>
          </w:rPr>
          <w:t>21</w:t>
        </w:r>
      </w:fldSimple>
      <w:bookmarkEnd w:id="123"/>
      <w:r>
        <w:t>: Enumeration for CSV Formatter.</w:t>
      </w:r>
    </w:p>
    <w:p w14:paraId="5330EF19" w14:textId="6A78467F" w:rsidR="007E1BF9" w:rsidRDefault="007E1BF9" w:rsidP="007E1BF9">
      <w:r>
        <w:t>The formatter takes properties as shown below:</w:t>
      </w:r>
    </w:p>
    <w:tbl>
      <w:tblPr>
        <w:tblStyle w:val="TableGrid"/>
        <w:tblW w:w="0" w:type="auto"/>
        <w:tblLook w:val="04A0" w:firstRow="1" w:lastRow="0" w:firstColumn="1" w:lastColumn="0" w:noHBand="0" w:noVBand="1"/>
      </w:tblPr>
      <w:tblGrid>
        <w:gridCol w:w="2085"/>
        <w:gridCol w:w="1059"/>
        <w:gridCol w:w="2595"/>
        <w:gridCol w:w="3837"/>
      </w:tblGrid>
      <w:tr w:rsidR="007E1BF9" w:rsidRPr="00257E18" w14:paraId="2A232EFF" w14:textId="77777777" w:rsidTr="0022344D">
        <w:tc>
          <w:tcPr>
            <w:tcW w:w="2085" w:type="dxa"/>
          </w:tcPr>
          <w:p w14:paraId="17518673" w14:textId="77777777" w:rsidR="007E1BF9" w:rsidRPr="00257E18" w:rsidRDefault="007E1BF9" w:rsidP="007E1BF9">
            <w:pPr>
              <w:jc w:val="center"/>
              <w:rPr>
                <w:b/>
                <w:i/>
              </w:rPr>
            </w:pPr>
            <w:r w:rsidRPr="00257E18">
              <w:rPr>
                <w:b/>
                <w:i/>
              </w:rPr>
              <w:t>Prop Name</w:t>
            </w:r>
          </w:p>
        </w:tc>
        <w:tc>
          <w:tcPr>
            <w:tcW w:w="1059" w:type="dxa"/>
          </w:tcPr>
          <w:p w14:paraId="2D9FA0A0" w14:textId="77777777" w:rsidR="007E1BF9" w:rsidRPr="00257E18" w:rsidRDefault="007E1BF9" w:rsidP="007E1BF9">
            <w:pPr>
              <w:jc w:val="center"/>
              <w:rPr>
                <w:b/>
                <w:i/>
              </w:rPr>
            </w:pPr>
            <w:r w:rsidRPr="00257E18">
              <w:rPr>
                <w:b/>
                <w:i/>
              </w:rPr>
              <w:t>Type</w:t>
            </w:r>
          </w:p>
        </w:tc>
        <w:tc>
          <w:tcPr>
            <w:tcW w:w="2595" w:type="dxa"/>
          </w:tcPr>
          <w:p w14:paraId="5FE1F277" w14:textId="77777777" w:rsidR="007E1BF9" w:rsidRPr="00257E18" w:rsidRDefault="007E1BF9" w:rsidP="007E1BF9">
            <w:pPr>
              <w:jc w:val="center"/>
              <w:rPr>
                <w:b/>
                <w:i/>
              </w:rPr>
            </w:pPr>
            <w:r w:rsidRPr="00257E18">
              <w:rPr>
                <w:b/>
                <w:i/>
              </w:rPr>
              <w:t>Default</w:t>
            </w:r>
          </w:p>
        </w:tc>
        <w:tc>
          <w:tcPr>
            <w:tcW w:w="3837" w:type="dxa"/>
          </w:tcPr>
          <w:p w14:paraId="7A1F9EFC" w14:textId="77777777" w:rsidR="007E1BF9" w:rsidRPr="00257E18" w:rsidRDefault="007E1BF9" w:rsidP="007E1BF9">
            <w:pPr>
              <w:jc w:val="center"/>
              <w:rPr>
                <w:b/>
                <w:i/>
              </w:rPr>
            </w:pPr>
            <w:r w:rsidRPr="00257E18">
              <w:rPr>
                <w:b/>
                <w:i/>
              </w:rPr>
              <w:t>Description</w:t>
            </w:r>
          </w:p>
        </w:tc>
      </w:tr>
      <w:tr w:rsidR="007E1BF9" w:rsidRPr="006A70AD" w14:paraId="25AC9E72" w14:textId="77777777" w:rsidTr="0022344D">
        <w:tc>
          <w:tcPr>
            <w:tcW w:w="2085" w:type="dxa"/>
          </w:tcPr>
          <w:p w14:paraId="22CEB372" w14:textId="6EBF3E06" w:rsidR="007E1BF9" w:rsidRPr="006A70AD" w:rsidRDefault="007E1BF9" w:rsidP="007E1BF9">
            <w:r>
              <w:t>delimiter</w:t>
            </w:r>
          </w:p>
        </w:tc>
        <w:tc>
          <w:tcPr>
            <w:tcW w:w="1059" w:type="dxa"/>
          </w:tcPr>
          <w:p w14:paraId="6EC6E8D7" w14:textId="77777777" w:rsidR="007E1BF9" w:rsidRPr="006A70AD" w:rsidRDefault="007E1BF9" w:rsidP="007E1BF9">
            <w:r w:rsidRPr="006A70AD">
              <w:t>String</w:t>
            </w:r>
          </w:p>
        </w:tc>
        <w:tc>
          <w:tcPr>
            <w:tcW w:w="2595" w:type="dxa"/>
          </w:tcPr>
          <w:p w14:paraId="5FDF646F" w14:textId="602FEC14" w:rsidR="007E1BF9" w:rsidRPr="006A70AD" w:rsidRDefault="007E1BF9" w:rsidP="007E1BF9">
            <w:r>
              <w:t>, (i.e. a single comma)</w:t>
            </w:r>
          </w:p>
        </w:tc>
        <w:tc>
          <w:tcPr>
            <w:tcW w:w="3837" w:type="dxa"/>
          </w:tcPr>
          <w:p w14:paraId="181CD88F" w14:textId="4546BA15" w:rsidR="007E1BF9" w:rsidRPr="006A70AD" w:rsidRDefault="007E1BF9" w:rsidP="007E1BF9">
            <w:r>
              <w:t>Change to \t for tab delimited, or enter any other string for a custom delimiter.</w:t>
            </w:r>
          </w:p>
        </w:tc>
      </w:tr>
      <w:tr w:rsidR="007E1BF9" w:rsidRPr="00257E18" w14:paraId="66AB8DA5" w14:textId="77777777" w:rsidTr="0022344D">
        <w:tc>
          <w:tcPr>
            <w:tcW w:w="2085" w:type="dxa"/>
          </w:tcPr>
          <w:p w14:paraId="6A47539A" w14:textId="06E7324E" w:rsidR="007E1BF9" w:rsidRPr="00257E18" w:rsidRDefault="007E1BF9" w:rsidP="007E1BF9">
            <w:r>
              <w:t>dataTypes</w:t>
            </w:r>
          </w:p>
        </w:tc>
        <w:tc>
          <w:tcPr>
            <w:tcW w:w="1059" w:type="dxa"/>
          </w:tcPr>
          <w:p w14:paraId="4D5F3321" w14:textId="07D4B5D3" w:rsidR="007E1BF9" w:rsidRPr="00257E18" w:rsidRDefault="007E1BF9" w:rsidP="007E1BF9">
            <w:r>
              <w:t>String</w:t>
            </w:r>
          </w:p>
        </w:tc>
        <w:tc>
          <w:tcPr>
            <w:tcW w:w="2595" w:type="dxa"/>
          </w:tcPr>
          <w:p w14:paraId="58396050" w14:textId="4814B502" w:rsidR="007E1BF9" w:rsidRPr="00257E18" w:rsidRDefault="007E1BF9" w:rsidP="007E1BF9">
            <w:r>
              <w:t>(empty)</w:t>
            </w:r>
          </w:p>
        </w:tc>
        <w:tc>
          <w:tcPr>
            <w:tcW w:w="3837" w:type="dxa"/>
          </w:tcPr>
          <w:p w14:paraId="4D095306" w14:textId="77777777" w:rsidR="007E1BF9" w:rsidRDefault="007E1BF9" w:rsidP="007E1BF9">
            <w:r>
              <w:t>a comma-separated list of data type codes. Use this if you always want a particular set of columns in a particular order</w:t>
            </w:r>
          </w:p>
          <w:p w14:paraId="2C30C969" w14:textId="4502FE0A" w:rsidR="007E1BF9" w:rsidRDefault="007E1BF9" w:rsidP="007E1BF9">
            <w:r>
              <w:t>If not specified (the default), then all sensors in a given message are printed in sensor order.</w:t>
            </w:r>
          </w:p>
        </w:tc>
      </w:tr>
      <w:tr w:rsidR="007E1BF9" w:rsidRPr="00FB0612" w14:paraId="6C38FAF4" w14:textId="77777777" w:rsidTr="0022344D">
        <w:tc>
          <w:tcPr>
            <w:tcW w:w="2085" w:type="dxa"/>
          </w:tcPr>
          <w:p w14:paraId="5E65DE3D" w14:textId="7908A401" w:rsidR="007E1BF9" w:rsidRPr="00FB0612" w:rsidRDefault="007E1BF9" w:rsidP="007E1BF9">
            <w:r>
              <w:t>timeFormat</w:t>
            </w:r>
          </w:p>
        </w:tc>
        <w:tc>
          <w:tcPr>
            <w:tcW w:w="1059" w:type="dxa"/>
          </w:tcPr>
          <w:p w14:paraId="050BA833" w14:textId="24A6FE3D" w:rsidR="007E1BF9" w:rsidRPr="00FB0612" w:rsidRDefault="007E1BF9" w:rsidP="007E1BF9">
            <w:r>
              <w:t>String</w:t>
            </w:r>
          </w:p>
        </w:tc>
        <w:tc>
          <w:tcPr>
            <w:tcW w:w="2595" w:type="dxa"/>
          </w:tcPr>
          <w:p w14:paraId="2B405E6E" w14:textId="35625182" w:rsidR="007E1BF9" w:rsidRPr="00FB0612" w:rsidRDefault="007E1BF9" w:rsidP="007E1BF9">
            <w:r>
              <w:t>MM/dd/yyyy,HH:mm:ss</w:t>
            </w:r>
          </w:p>
        </w:tc>
        <w:tc>
          <w:tcPr>
            <w:tcW w:w="3837" w:type="dxa"/>
          </w:tcPr>
          <w:p w14:paraId="5F737AC0" w14:textId="2F8DAD51" w:rsidR="007E1BF9" w:rsidRPr="00FB0612" w:rsidRDefault="007E1BF9" w:rsidP="007E1BF9">
            <w:r>
              <w:t>The format for the date/time column(s). See Java API docs for java.text.SimpleDateFormat.</w:t>
            </w:r>
          </w:p>
        </w:tc>
      </w:tr>
      <w:tr w:rsidR="007E1BF9" w:rsidRPr="00257E18" w14:paraId="485B7D4E" w14:textId="77777777" w:rsidTr="0022344D">
        <w:tc>
          <w:tcPr>
            <w:tcW w:w="2085" w:type="dxa"/>
          </w:tcPr>
          <w:p w14:paraId="61004F5C" w14:textId="29A64C46" w:rsidR="007E1BF9" w:rsidRDefault="007E1BF9" w:rsidP="007E1BF9">
            <w:r>
              <w:t>missingValue</w:t>
            </w:r>
          </w:p>
        </w:tc>
        <w:tc>
          <w:tcPr>
            <w:tcW w:w="1059" w:type="dxa"/>
          </w:tcPr>
          <w:p w14:paraId="63F16BD7" w14:textId="166BB847" w:rsidR="007E1BF9" w:rsidRDefault="007E1BF9" w:rsidP="007E1BF9">
            <w:r>
              <w:t>String</w:t>
            </w:r>
          </w:p>
        </w:tc>
        <w:tc>
          <w:tcPr>
            <w:tcW w:w="2595" w:type="dxa"/>
          </w:tcPr>
          <w:p w14:paraId="3FC2F4C4" w14:textId="535A3690" w:rsidR="007E1BF9" w:rsidRDefault="007E1BF9" w:rsidP="007E1BF9">
            <w:r>
              <w:t>(empty)</w:t>
            </w:r>
          </w:p>
        </w:tc>
        <w:tc>
          <w:tcPr>
            <w:tcW w:w="3837" w:type="dxa"/>
          </w:tcPr>
          <w:p w14:paraId="3534DEFE" w14:textId="6C94980E" w:rsidR="007E1BF9" w:rsidRPr="007E1BF9" w:rsidRDefault="007E1BF9" w:rsidP="007E1BF9">
            <w:r>
              <w:t>Set this if you require a special string to denote missing data.</w:t>
            </w:r>
          </w:p>
        </w:tc>
      </w:tr>
      <w:tr w:rsidR="007E1BF9" w:rsidRPr="00FB0612" w14:paraId="48F4E61E" w14:textId="77777777" w:rsidTr="0022344D">
        <w:tc>
          <w:tcPr>
            <w:tcW w:w="2085" w:type="dxa"/>
          </w:tcPr>
          <w:p w14:paraId="78E2FAAA" w14:textId="09F3D838" w:rsidR="007E1BF9" w:rsidRPr="00FB0612" w:rsidRDefault="007E1BF9" w:rsidP="007E1BF9">
            <w:r>
              <w:t>noHeader</w:t>
            </w:r>
          </w:p>
        </w:tc>
        <w:tc>
          <w:tcPr>
            <w:tcW w:w="1059" w:type="dxa"/>
          </w:tcPr>
          <w:p w14:paraId="36B74A16" w14:textId="1400C7E2" w:rsidR="007E1BF9" w:rsidRPr="00FB0612" w:rsidRDefault="007E1BF9" w:rsidP="007E1BF9">
            <w:r>
              <w:t>Boolean</w:t>
            </w:r>
          </w:p>
        </w:tc>
        <w:tc>
          <w:tcPr>
            <w:tcW w:w="2595" w:type="dxa"/>
          </w:tcPr>
          <w:p w14:paraId="30A2116C" w14:textId="27DB2BC1" w:rsidR="007E1BF9" w:rsidRPr="00FB0612" w:rsidRDefault="007E1BF9" w:rsidP="007E1BF9">
            <w:r>
              <w:t>false</w:t>
            </w:r>
          </w:p>
        </w:tc>
        <w:tc>
          <w:tcPr>
            <w:tcW w:w="3837" w:type="dxa"/>
          </w:tcPr>
          <w:p w14:paraId="5483377F" w14:textId="6E818FE8" w:rsidR="007E1BF9" w:rsidRPr="00FB0612" w:rsidRDefault="007E1BF9" w:rsidP="007E1BF9">
            <w:r>
              <w:t>Set to true if you do not want any header lines. Usually used in conjunction with dataTypes so that the order of columns is fixed and known.</w:t>
            </w:r>
          </w:p>
        </w:tc>
      </w:tr>
      <w:tr w:rsidR="007E1BF9" w:rsidRPr="00257E18" w14:paraId="55426D13" w14:textId="77777777" w:rsidTr="0022344D">
        <w:tc>
          <w:tcPr>
            <w:tcW w:w="2085" w:type="dxa"/>
          </w:tcPr>
          <w:p w14:paraId="762CE4B6" w14:textId="304F077F" w:rsidR="007E1BF9" w:rsidRDefault="0022344D" w:rsidP="007E1BF9">
            <w:r>
              <w:t>headerEveryMessage</w:t>
            </w:r>
          </w:p>
        </w:tc>
        <w:tc>
          <w:tcPr>
            <w:tcW w:w="1059" w:type="dxa"/>
          </w:tcPr>
          <w:p w14:paraId="334F15D3" w14:textId="77777777" w:rsidR="007E1BF9" w:rsidRDefault="007E1BF9" w:rsidP="007E1BF9">
            <w:r>
              <w:t>Boolean</w:t>
            </w:r>
          </w:p>
        </w:tc>
        <w:tc>
          <w:tcPr>
            <w:tcW w:w="2595" w:type="dxa"/>
          </w:tcPr>
          <w:p w14:paraId="7C05154B" w14:textId="77777777" w:rsidR="007E1BF9" w:rsidRDefault="007E1BF9" w:rsidP="007E1BF9">
            <w:r>
              <w:t>true</w:t>
            </w:r>
          </w:p>
        </w:tc>
        <w:tc>
          <w:tcPr>
            <w:tcW w:w="3837" w:type="dxa"/>
          </w:tcPr>
          <w:p w14:paraId="6A0ECFAF" w14:textId="2D95E4D3" w:rsidR="007E1BF9" w:rsidRDefault="0022344D" w:rsidP="007E1BF9">
            <w:r>
              <w:t>Default is to print a new header line at the start of every message. Set to false to only print the header once.</w:t>
            </w:r>
          </w:p>
        </w:tc>
      </w:tr>
    </w:tbl>
    <w:p w14:paraId="781D9917" w14:textId="0509CBAF" w:rsidR="007E1BF9" w:rsidRDefault="007E1BF9" w:rsidP="0022344D">
      <w:pPr>
        <w:pStyle w:val="Caption"/>
      </w:pPr>
      <w:r>
        <w:t xml:space="preserve">Table </w:t>
      </w:r>
      <w:fldSimple w:instr=" SEQ Table \* ARABIC ">
        <w:r w:rsidR="002E004A">
          <w:rPr>
            <w:noProof/>
          </w:rPr>
          <w:t>4</w:t>
        </w:r>
      </w:fldSimple>
      <w:r>
        <w:t xml:space="preserve">: Properties for </w:t>
      </w:r>
      <w:r w:rsidR="008E4909">
        <w:t>CSV</w:t>
      </w:r>
      <w:r>
        <w:t xml:space="preserve"> Formatter.</w:t>
      </w:r>
    </w:p>
    <w:p w14:paraId="6F09D2AC" w14:textId="77777777" w:rsidR="008E4909" w:rsidRDefault="008E4909" w:rsidP="008E4909"/>
    <w:p w14:paraId="66E3F868" w14:textId="70F87B08" w:rsidR="008E4909" w:rsidRDefault="008E4909" w:rsidP="008E4909">
      <w:pPr>
        <w:pStyle w:val="Heading2"/>
      </w:pPr>
      <w:bookmarkStart w:id="124" w:name="_Ref350095231"/>
      <w:bookmarkStart w:id="125" w:name="_Toc64562198"/>
      <w:r>
        <w:lastRenderedPageBreak/>
        <w:t>XML-1 Formatter</w:t>
      </w:r>
      <w:bookmarkEnd w:id="124"/>
      <w:bookmarkEnd w:id="125"/>
    </w:p>
    <w:p w14:paraId="0794D1A1" w14:textId="2E9204A9" w:rsidR="008E4909" w:rsidRDefault="008E4909" w:rsidP="008E4909">
      <w:r>
        <w:t>The XML-1 Formatter prints your message data in an XML format. This format is suitable for subsequent import into commercial time series database products such as Aquatic Informatics’ Aquarius.</w:t>
      </w:r>
    </w:p>
    <w:p w14:paraId="2B7DB924" w14:textId="2BCFD1B5" w:rsidR="008E4909" w:rsidRDefault="008E4909" w:rsidP="008E4909">
      <w:r>
        <w:t xml:space="preserve">If you originally installed an OpenDCS release prior to 6.3 RC07, you will have to add the Enumeration record manually in order to use this formatter. Start the Reference List Editor with the “rledit” command. Then select the OutputFormat enumeration. Click Add and fill out the form as shown in </w:t>
      </w:r>
      <w:r>
        <w:fldChar w:fldCharType="begin"/>
      </w:r>
      <w:r>
        <w:instrText xml:space="preserve"> REF _Ref350094432 \h </w:instrText>
      </w:r>
      <w:r>
        <w:fldChar w:fldCharType="separate"/>
      </w:r>
      <w:r w:rsidR="002E004A">
        <w:t xml:space="preserve">Figure </w:t>
      </w:r>
      <w:r w:rsidR="002E004A">
        <w:rPr>
          <w:noProof/>
        </w:rPr>
        <w:t>22</w:t>
      </w:r>
      <w:r>
        <w:fldChar w:fldCharType="end"/>
      </w:r>
      <w:r>
        <w:t xml:space="preserve">. </w:t>
      </w:r>
    </w:p>
    <w:p w14:paraId="47BADCEB" w14:textId="5B562DD2" w:rsidR="008E4909" w:rsidRDefault="008E4909" w:rsidP="00F10663">
      <w:pPr>
        <w:pStyle w:val="ListParagraph"/>
        <w:numPr>
          <w:ilvl w:val="0"/>
          <w:numId w:val="46"/>
        </w:numPr>
      </w:pPr>
      <w:r>
        <w:t>Be sure to enter the Executable Java Class exactly as shown:</w:t>
      </w:r>
    </w:p>
    <w:p w14:paraId="06708699" w14:textId="4C99F96A" w:rsidR="008E4909" w:rsidRDefault="008E4909" w:rsidP="00F10663">
      <w:pPr>
        <w:pStyle w:val="ListParagraph"/>
        <w:numPr>
          <w:ilvl w:val="1"/>
          <w:numId w:val="46"/>
        </w:numPr>
      </w:pPr>
      <w:r>
        <w:t>covesw.azul.consumer.DecodesXml1Formatter</w:t>
      </w:r>
    </w:p>
    <w:p w14:paraId="72BCB5DE" w14:textId="77777777" w:rsidR="008E4909" w:rsidRPr="00880EA9" w:rsidRDefault="008E4909" w:rsidP="008E4909">
      <w:pPr>
        <w:ind w:left="1080"/>
      </w:pPr>
    </w:p>
    <w:p w14:paraId="7A732652" w14:textId="421F1518" w:rsidR="008E4909" w:rsidRDefault="008E4909" w:rsidP="008E4909">
      <w:r>
        <w:rPr>
          <w:noProof/>
        </w:rPr>
        <w:drawing>
          <wp:inline distT="0" distB="0" distL="0" distR="0" wp14:anchorId="11561511" wp14:editId="55F4F82D">
            <wp:extent cx="5257800" cy="2365223"/>
            <wp:effectExtent l="0" t="0" r="0" b="0"/>
            <wp:docPr id="42" name="Picture 42" descr="Macintosh HD:Users:mmaloney:Desktop:Screen Shot 2017-03-02 at 5.16.4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mmaloney:Desktop:Screen Shot 2017-03-02 at 5.16.42 PM.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57800" cy="2365223"/>
                    </a:xfrm>
                    <a:prstGeom prst="rect">
                      <a:avLst/>
                    </a:prstGeom>
                    <a:noFill/>
                    <a:ln>
                      <a:noFill/>
                    </a:ln>
                  </pic:spPr>
                </pic:pic>
              </a:graphicData>
            </a:graphic>
          </wp:inline>
        </w:drawing>
      </w:r>
    </w:p>
    <w:p w14:paraId="4F8BB46C" w14:textId="7C7F4CCA" w:rsidR="008E4909" w:rsidRDefault="008E4909" w:rsidP="008E4909">
      <w:pPr>
        <w:pStyle w:val="Caption"/>
      </w:pPr>
      <w:bookmarkStart w:id="126" w:name="_Ref350094432"/>
      <w:r>
        <w:t xml:space="preserve">Figure </w:t>
      </w:r>
      <w:fldSimple w:instr=" SEQ Figure \* ARABIC ">
        <w:r w:rsidR="002E004A">
          <w:rPr>
            <w:noProof/>
          </w:rPr>
          <w:t>22</w:t>
        </w:r>
      </w:fldSimple>
      <w:bookmarkEnd w:id="126"/>
      <w:r>
        <w:t>: Enumeration for XML-1 Formatter</w:t>
      </w:r>
    </w:p>
    <w:p w14:paraId="70EFCF34" w14:textId="2C8A0255" w:rsidR="008E4909" w:rsidRDefault="008E4909" w:rsidP="008E4909">
      <w:r>
        <w:t>The formatter takes the following properties:</w:t>
      </w:r>
    </w:p>
    <w:p w14:paraId="4588458E" w14:textId="771BE53C" w:rsidR="008E4909" w:rsidRDefault="008E4909" w:rsidP="008E4909"/>
    <w:tbl>
      <w:tblPr>
        <w:tblStyle w:val="TableGrid"/>
        <w:tblW w:w="0" w:type="auto"/>
        <w:tblLook w:val="04A0" w:firstRow="1" w:lastRow="0" w:firstColumn="1" w:lastColumn="0" w:noHBand="0" w:noVBand="1"/>
      </w:tblPr>
      <w:tblGrid>
        <w:gridCol w:w="2085"/>
        <w:gridCol w:w="1059"/>
        <w:gridCol w:w="2595"/>
        <w:gridCol w:w="3837"/>
      </w:tblGrid>
      <w:tr w:rsidR="008E4909" w:rsidRPr="00257E18" w14:paraId="4960DE70" w14:textId="77777777" w:rsidTr="008E4909">
        <w:tc>
          <w:tcPr>
            <w:tcW w:w="2085" w:type="dxa"/>
          </w:tcPr>
          <w:p w14:paraId="17E127CA" w14:textId="77777777" w:rsidR="008E4909" w:rsidRPr="00257E18" w:rsidRDefault="008E4909" w:rsidP="008E4909">
            <w:pPr>
              <w:jc w:val="center"/>
              <w:rPr>
                <w:b/>
                <w:i/>
              </w:rPr>
            </w:pPr>
            <w:r w:rsidRPr="00257E18">
              <w:rPr>
                <w:b/>
                <w:i/>
              </w:rPr>
              <w:t>Prop Name</w:t>
            </w:r>
          </w:p>
        </w:tc>
        <w:tc>
          <w:tcPr>
            <w:tcW w:w="1059" w:type="dxa"/>
          </w:tcPr>
          <w:p w14:paraId="33C023A3" w14:textId="77777777" w:rsidR="008E4909" w:rsidRPr="00257E18" w:rsidRDefault="008E4909" w:rsidP="008E4909">
            <w:pPr>
              <w:jc w:val="center"/>
              <w:rPr>
                <w:b/>
                <w:i/>
              </w:rPr>
            </w:pPr>
            <w:r w:rsidRPr="00257E18">
              <w:rPr>
                <w:b/>
                <w:i/>
              </w:rPr>
              <w:t>Type</w:t>
            </w:r>
          </w:p>
        </w:tc>
        <w:tc>
          <w:tcPr>
            <w:tcW w:w="2595" w:type="dxa"/>
          </w:tcPr>
          <w:p w14:paraId="6D23E0FB" w14:textId="77777777" w:rsidR="008E4909" w:rsidRPr="00257E18" w:rsidRDefault="008E4909" w:rsidP="008E4909">
            <w:pPr>
              <w:jc w:val="center"/>
              <w:rPr>
                <w:b/>
                <w:i/>
              </w:rPr>
            </w:pPr>
            <w:r w:rsidRPr="00257E18">
              <w:rPr>
                <w:b/>
                <w:i/>
              </w:rPr>
              <w:t>Default</w:t>
            </w:r>
          </w:p>
        </w:tc>
        <w:tc>
          <w:tcPr>
            <w:tcW w:w="3837" w:type="dxa"/>
          </w:tcPr>
          <w:p w14:paraId="147AE2F0" w14:textId="77777777" w:rsidR="008E4909" w:rsidRPr="00257E18" w:rsidRDefault="008E4909" w:rsidP="008E4909">
            <w:pPr>
              <w:jc w:val="center"/>
              <w:rPr>
                <w:b/>
                <w:i/>
              </w:rPr>
            </w:pPr>
            <w:r w:rsidRPr="00257E18">
              <w:rPr>
                <w:b/>
                <w:i/>
              </w:rPr>
              <w:t>Description</w:t>
            </w:r>
          </w:p>
        </w:tc>
      </w:tr>
      <w:tr w:rsidR="008E4909" w:rsidRPr="006A70AD" w14:paraId="7B54C633" w14:textId="77777777" w:rsidTr="008E4909">
        <w:tc>
          <w:tcPr>
            <w:tcW w:w="2085" w:type="dxa"/>
          </w:tcPr>
          <w:p w14:paraId="244252F2" w14:textId="2D7F4721" w:rsidR="008E4909" w:rsidRPr="006A70AD" w:rsidRDefault="008E4909" w:rsidP="008E4909">
            <w:r>
              <w:t>dateFormat</w:t>
            </w:r>
          </w:p>
        </w:tc>
        <w:tc>
          <w:tcPr>
            <w:tcW w:w="1059" w:type="dxa"/>
          </w:tcPr>
          <w:p w14:paraId="1F74C2BE" w14:textId="77777777" w:rsidR="008E4909" w:rsidRPr="006A70AD" w:rsidRDefault="008E4909" w:rsidP="008E4909">
            <w:r w:rsidRPr="006A70AD">
              <w:t>String</w:t>
            </w:r>
          </w:p>
        </w:tc>
        <w:tc>
          <w:tcPr>
            <w:tcW w:w="2595" w:type="dxa"/>
          </w:tcPr>
          <w:p w14:paraId="5D5FA8AC" w14:textId="3E4A32BF" w:rsidR="008E4909" w:rsidRPr="006A70AD" w:rsidRDefault="008E4909" w:rsidP="008E4909">
            <w:r>
              <w:t>yyyy/MM/dd-HH:mm:ss</w:t>
            </w:r>
          </w:p>
        </w:tc>
        <w:tc>
          <w:tcPr>
            <w:tcW w:w="3837" w:type="dxa"/>
          </w:tcPr>
          <w:p w14:paraId="39D6AA6C" w14:textId="63C35C4F" w:rsidR="008E4909" w:rsidRPr="006A70AD" w:rsidRDefault="008E4909" w:rsidP="008E4909">
            <w:r>
              <w:t>Java SimpleDateFormat specifier for all date/times in the output. Note that times will be printed in the timezone assigned in the DECODES routing spec.</w:t>
            </w:r>
          </w:p>
        </w:tc>
      </w:tr>
      <w:tr w:rsidR="008E4909" w:rsidRPr="00257E18" w14:paraId="0AA1AAA3" w14:textId="77777777" w:rsidTr="008E4909">
        <w:tc>
          <w:tcPr>
            <w:tcW w:w="2085" w:type="dxa"/>
          </w:tcPr>
          <w:p w14:paraId="7E4491FA" w14:textId="53E14544" w:rsidR="008E4909" w:rsidRPr="00257E18" w:rsidRDefault="008E4909" w:rsidP="008E4909">
            <w:r>
              <w:t>includeSiteAliases</w:t>
            </w:r>
          </w:p>
        </w:tc>
        <w:tc>
          <w:tcPr>
            <w:tcW w:w="1059" w:type="dxa"/>
          </w:tcPr>
          <w:p w14:paraId="27A122FA" w14:textId="04A9F6B9" w:rsidR="008E4909" w:rsidRPr="00257E18" w:rsidRDefault="008E4909" w:rsidP="008E4909">
            <w:r>
              <w:t>boolean</w:t>
            </w:r>
          </w:p>
        </w:tc>
        <w:tc>
          <w:tcPr>
            <w:tcW w:w="2595" w:type="dxa"/>
          </w:tcPr>
          <w:p w14:paraId="6BC78DBC" w14:textId="28869AE2" w:rsidR="008E4909" w:rsidRPr="00257E18" w:rsidRDefault="008E4909" w:rsidP="008E4909">
            <w:r>
              <w:t>false</w:t>
            </w:r>
          </w:p>
        </w:tc>
        <w:tc>
          <w:tcPr>
            <w:tcW w:w="3837" w:type="dxa"/>
          </w:tcPr>
          <w:p w14:paraId="3983A6C5" w14:textId="02BD39BD" w:rsidR="008E4909" w:rsidRDefault="008E4909" w:rsidP="008E4909">
            <w:r>
              <w:t>Normally only the preferred site name is printed. Set this to true to have SiteAlias records included with all names defined in the DECODES database.</w:t>
            </w:r>
          </w:p>
        </w:tc>
      </w:tr>
    </w:tbl>
    <w:p w14:paraId="3AECE13F" w14:textId="77777777" w:rsidR="008E4909" w:rsidRDefault="008E4909" w:rsidP="008E4909"/>
    <w:p w14:paraId="187F985D" w14:textId="03FE9F95" w:rsidR="00063FCF" w:rsidRDefault="00063FCF" w:rsidP="008E4909">
      <w:r>
        <w:t>The following is an example of the output format. It shows four sensors located at the main platform’s site and two at an alternate site (That is, the Actual Site in the platform record is set to some other site).</w:t>
      </w:r>
    </w:p>
    <w:p w14:paraId="023D47F8" w14:textId="77777777" w:rsidR="00063FCF" w:rsidRDefault="00063FCF" w:rsidP="008E4909"/>
    <w:p w14:paraId="3D990318" w14:textId="66589918" w:rsidR="00657BC4" w:rsidRPr="00EC47D1" w:rsidRDefault="00657BC4" w:rsidP="00063FCF">
      <w:pPr>
        <w:pStyle w:val="code"/>
        <w:pBdr>
          <w:top w:val="single" w:sz="4" w:space="1" w:color="auto"/>
          <w:left w:val="single" w:sz="4" w:space="4" w:color="auto"/>
          <w:bottom w:val="single" w:sz="4" w:space="1" w:color="auto"/>
          <w:right w:val="single" w:sz="4" w:space="4" w:color="auto"/>
        </w:pBdr>
      </w:pPr>
      <w:r w:rsidRPr="00EC47D1">
        <w:lastRenderedPageBreak/>
        <w:t>&lt;DcpDa</w:t>
      </w:r>
      <w:r w:rsidR="00281F0A">
        <w:t>ta Dcpaddr="CAB00592" Quality="G</w:t>
      </w:r>
      <w:r w:rsidRPr="00EC47D1">
        <w:t>"&gt;</w:t>
      </w:r>
    </w:p>
    <w:p w14:paraId="321884EA" w14:textId="77777777" w:rsidR="00657BC4" w:rsidRPr="00EC47D1" w:rsidRDefault="00657BC4" w:rsidP="00063FCF">
      <w:pPr>
        <w:pStyle w:val="code"/>
        <w:pBdr>
          <w:top w:val="single" w:sz="4" w:space="1" w:color="auto"/>
          <w:left w:val="single" w:sz="4" w:space="4" w:color="auto"/>
          <w:bottom w:val="single" w:sz="4" w:space="1" w:color="auto"/>
          <w:right w:val="single" w:sz="4" w:space="4" w:color="auto"/>
        </w:pBdr>
      </w:pPr>
      <w:r w:rsidRPr="00EC47D1">
        <w:t xml:space="preserve">  &lt;TimeZone&gt;MST&lt;/TimeZone&gt;</w:t>
      </w:r>
    </w:p>
    <w:p w14:paraId="71AFCCA3" w14:textId="77777777" w:rsidR="00657BC4" w:rsidRPr="00EC47D1" w:rsidRDefault="00657BC4" w:rsidP="00063FCF">
      <w:pPr>
        <w:pStyle w:val="code"/>
        <w:pBdr>
          <w:top w:val="single" w:sz="4" w:space="1" w:color="auto"/>
          <w:left w:val="single" w:sz="4" w:space="4" w:color="auto"/>
          <w:bottom w:val="single" w:sz="4" w:space="1" w:color="auto"/>
          <w:right w:val="single" w:sz="4" w:space="4" w:color="auto"/>
        </w:pBdr>
      </w:pPr>
      <w:r w:rsidRPr="00EC47D1">
        <w:t xml:space="preserve">  &lt;SystemTime&gt;2017/03/02-15:23:09&lt;/SystemTime&gt;</w:t>
      </w:r>
    </w:p>
    <w:p w14:paraId="004A7BEF" w14:textId="77777777" w:rsidR="00657BC4" w:rsidRPr="00EC47D1" w:rsidRDefault="00657BC4" w:rsidP="00063FCF">
      <w:pPr>
        <w:pStyle w:val="code"/>
        <w:pBdr>
          <w:top w:val="single" w:sz="4" w:space="1" w:color="auto"/>
          <w:left w:val="single" w:sz="4" w:space="4" w:color="auto"/>
          <w:bottom w:val="single" w:sz="4" w:space="1" w:color="auto"/>
          <w:right w:val="single" w:sz="4" w:space="4" w:color="auto"/>
        </w:pBdr>
      </w:pPr>
      <w:r w:rsidRPr="00EC47D1">
        <w:t xml:space="preserve">  &lt;MessageTime&gt;2017/03/02-15:10:01&lt;/MessageTime&gt;</w:t>
      </w:r>
    </w:p>
    <w:p w14:paraId="448136E6" w14:textId="4FA0672F" w:rsidR="00657BC4" w:rsidRPr="00EC47D1" w:rsidRDefault="00281F0A" w:rsidP="00063FCF">
      <w:pPr>
        <w:pStyle w:val="code"/>
        <w:pBdr>
          <w:top w:val="single" w:sz="4" w:space="1" w:color="auto"/>
          <w:left w:val="single" w:sz="4" w:space="4" w:color="auto"/>
          <w:bottom w:val="single" w:sz="4" w:space="1" w:color="auto"/>
          <w:right w:val="single" w:sz="4" w:space="4" w:color="auto"/>
        </w:pBdr>
      </w:pPr>
      <w:r>
        <w:t xml:space="preserve">  &lt;FailureCode&gt;G</w:t>
      </w:r>
      <w:r w:rsidR="00657BC4" w:rsidRPr="00EC47D1">
        <w:t>&lt;/FailureCode&gt;</w:t>
      </w:r>
    </w:p>
    <w:p w14:paraId="2C23DC71" w14:textId="77777777" w:rsidR="00657BC4" w:rsidRPr="00EC47D1" w:rsidRDefault="00657BC4" w:rsidP="00063FCF">
      <w:pPr>
        <w:pStyle w:val="code"/>
        <w:pBdr>
          <w:top w:val="single" w:sz="4" w:space="1" w:color="auto"/>
          <w:left w:val="single" w:sz="4" w:space="4" w:color="auto"/>
          <w:bottom w:val="single" w:sz="4" w:space="1" w:color="auto"/>
          <w:right w:val="single" w:sz="4" w:space="4" w:color="auto"/>
        </w:pBdr>
      </w:pPr>
      <w:r w:rsidRPr="00EC47D1">
        <w:t xml:space="preserve">  &lt;SignalStrength&gt;43&lt;/SignalStrength&gt;</w:t>
      </w:r>
    </w:p>
    <w:p w14:paraId="76CC9677" w14:textId="77777777" w:rsidR="00657BC4" w:rsidRPr="00EC47D1" w:rsidRDefault="00657BC4" w:rsidP="00063FCF">
      <w:pPr>
        <w:pStyle w:val="code"/>
        <w:pBdr>
          <w:top w:val="single" w:sz="4" w:space="1" w:color="auto"/>
          <w:left w:val="single" w:sz="4" w:space="4" w:color="auto"/>
          <w:bottom w:val="single" w:sz="4" w:space="1" w:color="auto"/>
          <w:right w:val="single" w:sz="4" w:space="4" w:color="auto"/>
        </w:pBdr>
      </w:pPr>
      <w:r w:rsidRPr="00EC47D1">
        <w:t xml:space="preserve">  &lt;FrequencyOffset&gt;0&lt;/FrequencyOffset&gt;</w:t>
      </w:r>
    </w:p>
    <w:p w14:paraId="21B55502" w14:textId="77777777" w:rsidR="00657BC4" w:rsidRPr="00EC47D1" w:rsidRDefault="00657BC4" w:rsidP="00063FCF">
      <w:pPr>
        <w:pStyle w:val="code"/>
        <w:pBdr>
          <w:top w:val="single" w:sz="4" w:space="1" w:color="auto"/>
          <w:left w:val="single" w:sz="4" w:space="4" w:color="auto"/>
          <w:bottom w:val="single" w:sz="4" w:space="1" w:color="auto"/>
          <w:right w:val="single" w:sz="4" w:space="4" w:color="auto"/>
        </w:pBdr>
      </w:pPr>
      <w:r w:rsidRPr="00EC47D1">
        <w:t xml:space="preserve">  &lt;ModulationIndex&gt;N&lt;/ModulationIndex&gt;</w:t>
      </w:r>
    </w:p>
    <w:p w14:paraId="448AF848" w14:textId="77777777" w:rsidR="00657BC4" w:rsidRPr="00EC47D1" w:rsidRDefault="00657BC4" w:rsidP="00063FCF">
      <w:pPr>
        <w:pStyle w:val="code"/>
        <w:pBdr>
          <w:top w:val="single" w:sz="4" w:space="1" w:color="auto"/>
          <w:left w:val="single" w:sz="4" w:space="4" w:color="auto"/>
          <w:bottom w:val="single" w:sz="4" w:space="1" w:color="auto"/>
          <w:right w:val="single" w:sz="4" w:space="4" w:color="auto"/>
        </w:pBdr>
      </w:pPr>
      <w:r w:rsidRPr="00EC47D1">
        <w:t xml:space="preserve">  &lt;Site local="SomeSiteName"&gt;</w:t>
      </w:r>
    </w:p>
    <w:p w14:paraId="2263B1BB" w14:textId="77777777" w:rsidR="00657BC4" w:rsidRPr="00EC47D1" w:rsidRDefault="00657BC4" w:rsidP="00063FCF">
      <w:pPr>
        <w:pStyle w:val="code"/>
        <w:pBdr>
          <w:top w:val="single" w:sz="4" w:space="1" w:color="auto"/>
          <w:left w:val="single" w:sz="4" w:space="4" w:color="auto"/>
          <w:bottom w:val="single" w:sz="4" w:space="1" w:color="auto"/>
          <w:right w:val="single" w:sz="4" w:space="4" w:color="auto"/>
        </w:pBdr>
      </w:pPr>
      <w:r w:rsidRPr="00EC47D1">
        <w:t xml:space="preserve">    &lt;Sensor shefcode="TA" name="AirTemp" units="degC"&gt;</w:t>
      </w:r>
    </w:p>
    <w:p w14:paraId="65A62906" w14:textId="77777777" w:rsidR="00657BC4" w:rsidRPr="00EC47D1" w:rsidRDefault="00657BC4" w:rsidP="00063FCF">
      <w:pPr>
        <w:pStyle w:val="code"/>
        <w:pBdr>
          <w:top w:val="single" w:sz="4" w:space="1" w:color="auto"/>
          <w:left w:val="single" w:sz="4" w:space="4" w:color="auto"/>
          <w:bottom w:val="single" w:sz="4" w:space="1" w:color="auto"/>
          <w:right w:val="single" w:sz="4" w:space="4" w:color="auto"/>
        </w:pBdr>
      </w:pPr>
      <w:r w:rsidRPr="00EC47D1">
        <w:t xml:space="preserve">      &lt;Value time="2017/03/02-15:00:00"&gt;-5.5000&lt;/Value&gt;</w:t>
      </w:r>
    </w:p>
    <w:p w14:paraId="3280C012" w14:textId="77777777" w:rsidR="00657BC4" w:rsidRPr="00EC47D1" w:rsidRDefault="00657BC4" w:rsidP="00063FCF">
      <w:pPr>
        <w:pStyle w:val="code"/>
        <w:pBdr>
          <w:top w:val="single" w:sz="4" w:space="1" w:color="auto"/>
          <w:left w:val="single" w:sz="4" w:space="4" w:color="auto"/>
          <w:bottom w:val="single" w:sz="4" w:space="1" w:color="auto"/>
          <w:right w:val="single" w:sz="4" w:space="4" w:color="auto"/>
        </w:pBdr>
      </w:pPr>
      <w:r w:rsidRPr="00EC47D1">
        <w:t xml:space="preserve">    &lt;/Sensor&gt;</w:t>
      </w:r>
    </w:p>
    <w:p w14:paraId="105533CE" w14:textId="77777777" w:rsidR="00657BC4" w:rsidRPr="00EC47D1" w:rsidRDefault="00657BC4" w:rsidP="00063FCF">
      <w:pPr>
        <w:pStyle w:val="code"/>
        <w:pBdr>
          <w:top w:val="single" w:sz="4" w:space="1" w:color="auto"/>
          <w:left w:val="single" w:sz="4" w:space="4" w:color="auto"/>
          <w:bottom w:val="single" w:sz="4" w:space="1" w:color="auto"/>
          <w:right w:val="single" w:sz="4" w:space="4" w:color="auto"/>
        </w:pBdr>
      </w:pPr>
      <w:r w:rsidRPr="00EC47D1">
        <w:t xml:space="preserve">    &lt;Sensor shefcode="US" name="WindSpeed" units="M/s"&gt;</w:t>
      </w:r>
    </w:p>
    <w:p w14:paraId="2FB12155" w14:textId="77777777" w:rsidR="00657BC4" w:rsidRPr="00EC47D1" w:rsidRDefault="00657BC4" w:rsidP="00063FCF">
      <w:pPr>
        <w:pStyle w:val="code"/>
        <w:pBdr>
          <w:top w:val="single" w:sz="4" w:space="1" w:color="auto"/>
          <w:left w:val="single" w:sz="4" w:space="4" w:color="auto"/>
          <w:bottom w:val="single" w:sz="4" w:space="1" w:color="auto"/>
          <w:right w:val="single" w:sz="4" w:space="4" w:color="auto"/>
        </w:pBdr>
      </w:pPr>
      <w:r w:rsidRPr="00EC47D1">
        <w:t xml:space="preserve">      &lt;Value time="2017/03/02-15:00:00"&gt;20.7000&lt;/Value&gt;</w:t>
      </w:r>
    </w:p>
    <w:p w14:paraId="395875E6" w14:textId="77777777" w:rsidR="00657BC4" w:rsidRPr="00EC47D1" w:rsidRDefault="00657BC4" w:rsidP="00063FCF">
      <w:pPr>
        <w:pStyle w:val="code"/>
        <w:pBdr>
          <w:top w:val="single" w:sz="4" w:space="1" w:color="auto"/>
          <w:left w:val="single" w:sz="4" w:space="4" w:color="auto"/>
          <w:bottom w:val="single" w:sz="4" w:space="1" w:color="auto"/>
          <w:right w:val="single" w:sz="4" w:space="4" w:color="auto"/>
        </w:pBdr>
      </w:pPr>
      <w:r w:rsidRPr="00EC47D1">
        <w:t xml:space="preserve">    &lt;/Sensor&gt;</w:t>
      </w:r>
    </w:p>
    <w:p w14:paraId="11AFBEFE" w14:textId="77777777" w:rsidR="00657BC4" w:rsidRPr="00EC47D1" w:rsidRDefault="00657BC4" w:rsidP="00063FCF">
      <w:pPr>
        <w:pStyle w:val="code"/>
        <w:pBdr>
          <w:top w:val="single" w:sz="4" w:space="1" w:color="auto"/>
          <w:left w:val="single" w:sz="4" w:space="4" w:color="auto"/>
          <w:bottom w:val="single" w:sz="4" w:space="1" w:color="auto"/>
          <w:right w:val="single" w:sz="4" w:space="4" w:color="auto"/>
        </w:pBdr>
      </w:pPr>
      <w:r w:rsidRPr="00EC47D1">
        <w:t xml:space="preserve">    &lt;Sensor shefcode="UD" name="WindDir" units="deg"&gt;</w:t>
      </w:r>
    </w:p>
    <w:p w14:paraId="1E3EBFDC" w14:textId="77777777" w:rsidR="00657BC4" w:rsidRPr="00EC47D1" w:rsidRDefault="00657BC4" w:rsidP="00063FCF">
      <w:pPr>
        <w:pStyle w:val="code"/>
        <w:pBdr>
          <w:top w:val="single" w:sz="4" w:space="1" w:color="auto"/>
          <w:left w:val="single" w:sz="4" w:space="4" w:color="auto"/>
          <w:bottom w:val="single" w:sz="4" w:space="1" w:color="auto"/>
          <w:right w:val="single" w:sz="4" w:space="4" w:color="auto"/>
        </w:pBdr>
      </w:pPr>
      <w:r w:rsidRPr="00EC47D1">
        <w:t xml:space="preserve">      &lt;Value time="2017/03/02-15:00:00"&gt;133.0000&lt;/Value&gt;</w:t>
      </w:r>
    </w:p>
    <w:p w14:paraId="68532D7E" w14:textId="77777777" w:rsidR="00657BC4" w:rsidRPr="00EC47D1" w:rsidRDefault="00657BC4" w:rsidP="00063FCF">
      <w:pPr>
        <w:pStyle w:val="code"/>
        <w:pBdr>
          <w:top w:val="single" w:sz="4" w:space="1" w:color="auto"/>
          <w:left w:val="single" w:sz="4" w:space="4" w:color="auto"/>
          <w:bottom w:val="single" w:sz="4" w:space="1" w:color="auto"/>
          <w:right w:val="single" w:sz="4" w:space="4" w:color="auto"/>
        </w:pBdr>
      </w:pPr>
      <w:r w:rsidRPr="00EC47D1">
        <w:t xml:space="preserve">    &lt;/Sensor&gt;</w:t>
      </w:r>
    </w:p>
    <w:p w14:paraId="5A051B0E" w14:textId="77777777" w:rsidR="00657BC4" w:rsidRPr="00EC47D1" w:rsidRDefault="00657BC4" w:rsidP="00063FCF">
      <w:pPr>
        <w:pStyle w:val="code"/>
        <w:pBdr>
          <w:top w:val="single" w:sz="4" w:space="1" w:color="auto"/>
          <w:left w:val="single" w:sz="4" w:space="4" w:color="auto"/>
          <w:bottom w:val="single" w:sz="4" w:space="1" w:color="auto"/>
          <w:right w:val="single" w:sz="4" w:space="4" w:color="auto"/>
        </w:pBdr>
      </w:pPr>
      <w:r w:rsidRPr="00EC47D1">
        <w:t xml:space="preserve">    &lt;Sensor shefcode="HG" name="WaterLevel" units="m"&gt;</w:t>
      </w:r>
    </w:p>
    <w:p w14:paraId="10EBD197" w14:textId="77777777" w:rsidR="00657BC4" w:rsidRPr="00EC47D1" w:rsidRDefault="00657BC4" w:rsidP="00063FCF">
      <w:pPr>
        <w:pStyle w:val="code"/>
        <w:pBdr>
          <w:top w:val="single" w:sz="4" w:space="1" w:color="auto"/>
          <w:left w:val="single" w:sz="4" w:space="4" w:color="auto"/>
          <w:bottom w:val="single" w:sz="4" w:space="1" w:color="auto"/>
          <w:right w:val="single" w:sz="4" w:space="4" w:color="auto"/>
        </w:pBdr>
      </w:pPr>
      <w:r w:rsidRPr="00EC47D1">
        <w:t xml:space="preserve">      &lt;Value time="2017/03/02-15:00:00"&gt;0.315&lt;/Value&gt;</w:t>
      </w:r>
    </w:p>
    <w:p w14:paraId="41D437BE" w14:textId="77777777" w:rsidR="00657BC4" w:rsidRPr="00EC47D1" w:rsidRDefault="00657BC4" w:rsidP="00063FCF">
      <w:pPr>
        <w:pStyle w:val="code"/>
        <w:pBdr>
          <w:top w:val="single" w:sz="4" w:space="1" w:color="auto"/>
          <w:left w:val="single" w:sz="4" w:space="4" w:color="auto"/>
          <w:bottom w:val="single" w:sz="4" w:space="1" w:color="auto"/>
          <w:right w:val="single" w:sz="4" w:space="4" w:color="auto"/>
        </w:pBdr>
      </w:pPr>
      <w:r w:rsidRPr="00EC47D1">
        <w:t xml:space="preserve">    &lt;/Sensor&gt;</w:t>
      </w:r>
    </w:p>
    <w:p w14:paraId="056B3C1C" w14:textId="77777777" w:rsidR="00657BC4" w:rsidRPr="00EC47D1" w:rsidRDefault="00657BC4" w:rsidP="00063FCF">
      <w:pPr>
        <w:pStyle w:val="code"/>
        <w:pBdr>
          <w:top w:val="single" w:sz="4" w:space="1" w:color="auto"/>
          <w:left w:val="single" w:sz="4" w:space="4" w:color="auto"/>
          <w:bottom w:val="single" w:sz="4" w:space="1" w:color="auto"/>
          <w:right w:val="single" w:sz="4" w:space="4" w:color="auto"/>
        </w:pBdr>
      </w:pPr>
      <w:r w:rsidRPr="00EC47D1">
        <w:t xml:space="preserve">    &lt;Sensor shefcode="VB" name="Battery" units="V"&gt;</w:t>
      </w:r>
    </w:p>
    <w:p w14:paraId="7DEDA79B" w14:textId="77777777" w:rsidR="00657BC4" w:rsidRPr="00EC47D1" w:rsidRDefault="00657BC4" w:rsidP="00063FCF">
      <w:pPr>
        <w:pStyle w:val="code"/>
        <w:pBdr>
          <w:top w:val="single" w:sz="4" w:space="1" w:color="auto"/>
          <w:left w:val="single" w:sz="4" w:space="4" w:color="auto"/>
          <w:bottom w:val="single" w:sz="4" w:space="1" w:color="auto"/>
          <w:right w:val="single" w:sz="4" w:space="4" w:color="auto"/>
        </w:pBdr>
      </w:pPr>
      <w:r w:rsidRPr="00EC47D1">
        <w:t xml:space="preserve">      &lt;Value time="2017/03/02-15:00:00"&gt;14.120&lt;/Value&gt;</w:t>
      </w:r>
    </w:p>
    <w:p w14:paraId="2143D04F" w14:textId="77777777" w:rsidR="00657BC4" w:rsidRPr="00EC47D1" w:rsidRDefault="00657BC4" w:rsidP="00063FCF">
      <w:pPr>
        <w:pStyle w:val="code"/>
        <w:pBdr>
          <w:top w:val="single" w:sz="4" w:space="1" w:color="auto"/>
          <w:left w:val="single" w:sz="4" w:space="4" w:color="auto"/>
          <w:bottom w:val="single" w:sz="4" w:space="1" w:color="auto"/>
          <w:right w:val="single" w:sz="4" w:space="4" w:color="auto"/>
        </w:pBdr>
      </w:pPr>
      <w:r w:rsidRPr="00EC47D1">
        <w:t xml:space="preserve">    &lt;/Sensor&gt;</w:t>
      </w:r>
    </w:p>
    <w:p w14:paraId="419B28DC" w14:textId="77777777" w:rsidR="00657BC4" w:rsidRPr="00EC47D1" w:rsidRDefault="00657BC4" w:rsidP="00063FCF">
      <w:pPr>
        <w:pStyle w:val="code"/>
        <w:pBdr>
          <w:top w:val="single" w:sz="4" w:space="1" w:color="auto"/>
          <w:left w:val="single" w:sz="4" w:space="4" w:color="auto"/>
          <w:bottom w:val="single" w:sz="4" w:space="1" w:color="auto"/>
          <w:right w:val="single" w:sz="4" w:space="4" w:color="auto"/>
        </w:pBdr>
      </w:pPr>
      <w:r w:rsidRPr="00EC47D1">
        <w:t xml:space="preserve">  &lt;/Site&gt;</w:t>
      </w:r>
    </w:p>
    <w:p w14:paraId="787B68AB" w14:textId="77777777" w:rsidR="00657BC4" w:rsidRPr="00EC47D1" w:rsidRDefault="00657BC4" w:rsidP="00063FCF">
      <w:pPr>
        <w:pStyle w:val="code"/>
        <w:pBdr>
          <w:top w:val="single" w:sz="4" w:space="1" w:color="auto"/>
          <w:left w:val="single" w:sz="4" w:space="4" w:color="auto"/>
          <w:bottom w:val="single" w:sz="4" w:space="1" w:color="auto"/>
          <w:right w:val="single" w:sz="4" w:space="4" w:color="auto"/>
        </w:pBdr>
      </w:pPr>
      <w:r w:rsidRPr="00EC47D1">
        <w:t xml:space="preserve">  &lt;Site local="AltSite"&gt;</w:t>
      </w:r>
    </w:p>
    <w:p w14:paraId="316B65C7" w14:textId="77777777" w:rsidR="00657BC4" w:rsidRPr="00EC47D1" w:rsidRDefault="00657BC4" w:rsidP="00063FCF">
      <w:pPr>
        <w:pStyle w:val="code"/>
        <w:pBdr>
          <w:top w:val="single" w:sz="4" w:space="1" w:color="auto"/>
          <w:left w:val="single" w:sz="4" w:space="4" w:color="auto"/>
          <w:bottom w:val="single" w:sz="4" w:space="1" w:color="auto"/>
          <w:right w:val="single" w:sz="4" w:space="4" w:color="auto"/>
        </w:pBdr>
      </w:pPr>
      <w:r w:rsidRPr="00EC47D1">
        <w:t xml:space="preserve">    &lt;Sensor shefcode="HG" name="AltWaterLevel" units="m"&gt;</w:t>
      </w:r>
    </w:p>
    <w:p w14:paraId="002C4E4D" w14:textId="77777777" w:rsidR="00657BC4" w:rsidRPr="00EC47D1" w:rsidRDefault="00657BC4" w:rsidP="00063FCF">
      <w:pPr>
        <w:pStyle w:val="code"/>
        <w:pBdr>
          <w:top w:val="single" w:sz="4" w:space="1" w:color="auto"/>
          <w:left w:val="single" w:sz="4" w:space="4" w:color="auto"/>
          <w:bottom w:val="single" w:sz="4" w:space="1" w:color="auto"/>
          <w:right w:val="single" w:sz="4" w:space="4" w:color="auto"/>
        </w:pBdr>
      </w:pPr>
      <w:r w:rsidRPr="00EC47D1">
        <w:t xml:space="preserve">      &lt;Value time="2017/03/02-15:00:00"&gt;5.011&lt;/Value&gt;</w:t>
      </w:r>
    </w:p>
    <w:p w14:paraId="3EC48CA1" w14:textId="77777777" w:rsidR="00657BC4" w:rsidRPr="00EC47D1" w:rsidRDefault="00657BC4" w:rsidP="00063FCF">
      <w:pPr>
        <w:pStyle w:val="code"/>
        <w:pBdr>
          <w:top w:val="single" w:sz="4" w:space="1" w:color="auto"/>
          <w:left w:val="single" w:sz="4" w:space="4" w:color="auto"/>
          <w:bottom w:val="single" w:sz="4" w:space="1" w:color="auto"/>
          <w:right w:val="single" w:sz="4" w:space="4" w:color="auto"/>
        </w:pBdr>
      </w:pPr>
      <w:r w:rsidRPr="00EC47D1">
        <w:t xml:space="preserve">    &lt;/Sensor&gt;</w:t>
      </w:r>
    </w:p>
    <w:p w14:paraId="1553E039" w14:textId="77777777" w:rsidR="00657BC4" w:rsidRPr="00EC47D1" w:rsidRDefault="00657BC4" w:rsidP="00063FCF">
      <w:pPr>
        <w:pStyle w:val="code"/>
        <w:pBdr>
          <w:top w:val="single" w:sz="4" w:space="1" w:color="auto"/>
          <w:left w:val="single" w:sz="4" w:space="4" w:color="auto"/>
          <w:bottom w:val="single" w:sz="4" w:space="1" w:color="auto"/>
          <w:right w:val="single" w:sz="4" w:space="4" w:color="auto"/>
        </w:pBdr>
      </w:pPr>
      <w:r w:rsidRPr="00EC47D1">
        <w:t xml:space="preserve">    &lt;Sensor shefcode="VB" name="AltBattery" units="V"&gt;</w:t>
      </w:r>
    </w:p>
    <w:p w14:paraId="4DCDA381" w14:textId="77777777" w:rsidR="00657BC4" w:rsidRPr="00EC47D1" w:rsidRDefault="00657BC4" w:rsidP="00063FCF">
      <w:pPr>
        <w:pStyle w:val="code"/>
        <w:pBdr>
          <w:top w:val="single" w:sz="4" w:space="1" w:color="auto"/>
          <w:left w:val="single" w:sz="4" w:space="4" w:color="auto"/>
          <w:bottom w:val="single" w:sz="4" w:space="1" w:color="auto"/>
          <w:right w:val="single" w:sz="4" w:space="4" w:color="auto"/>
        </w:pBdr>
      </w:pPr>
      <w:r w:rsidRPr="00EC47D1">
        <w:t xml:space="preserve">      &lt;Value time="2017/03/02-15:00:00"&gt;12.700&lt;/Value&gt;</w:t>
      </w:r>
    </w:p>
    <w:p w14:paraId="65065990" w14:textId="77777777" w:rsidR="00657BC4" w:rsidRPr="00EC47D1" w:rsidRDefault="00657BC4" w:rsidP="00063FCF">
      <w:pPr>
        <w:pStyle w:val="code"/>
        <w:pBdr>
          <w:top w:val="single" w:sz="4" w:space="1" w:color="auto"/>
          <w:left w:val="single" w:sz="4" w:space="4" w:color="auto"/>
          <w:bottom w:val="single" w:sz="4" w:space="1" w:color="auto"/>
          <w:right w:val="single" w:sz="4" w:space="4" w:color="auto"/>
        </w:pBdr>
      </w:pPr>
      <w:r w:rsidRPr="00EC47D1">
        <w:t xml:space="preserve">    &lt;/Sensor&gt;</w:t>
      </w:r>
    </w:p>
    <w:p w14:paraId="3FA6D103" w14:textId="77777777" w:rsidR="00657BC4" w:rsidRPr="00EC47D1" w:rsidRDefault="00657BC4" w:rsidP="00063FCF">
      <w:pPr>
        <w:pStyle w:val="code"/>
        <w:pBdr>
          <w:top w:val="single" w:sz="4" w:space="1" w:color="auto"/>
          <w:left w:val="single" w:sz="4" w:space="4" w:color="auto"/>
          <w:bottom w:val="single" w:sz="4" w:space="1" w:color="auto"/>
          <w:right w:val="single" w:sz="4" w:space="4" w:color="auto"/>
        </w:pBdr>
      </w:pPr>
      <w:r w:rsidRPr="00EC47D1">
        <w:t xml:space="preserve">  &lt;/Site&gt;</w:t>
      </w:r>
    </w:p>
    <w:p w14:paraId="7DAD48E9" w14:textId="77777777" w:rsidR="00657BC4" w:rsidRPr="00EC47D1" w:rsidRDefault="00657BC4" w:rsidP="00063FCF">
      <w:pPr>
        <w:pStyle w:val="code"/>
        <w:pBdr>
          <w:top w:val="single" w:sz="4" w:space="1" w:color="auto"/>
          <w:left w:val="single" w:sz="4" w:space="4" w:color="auto"/>
          <w:bottom w:val="single" w:sz="4" w:space="1" w:color="auto"/>
          <w:right w:val="single" w:sz="4" w:space="4" w:color="auto"/>
        </w:pBdr>
      </w:pPr>
      <w:r w:rsidRPr="00EC47D1">
        <w:t>&lt;/DcpData&gt;</w:t>
      </w:r>
    </w:p>
    <w:p w14:paraId="0B872A16" w14:textId="1A46786C" w:rsidR="008E4909" w:rsidRDefault="00063FCF" w:rsidP="00063FCF">
      <w:pPr>
        <w:pStyle w:val="Caption"/>
      </w:pPr>
      <w:r>
        <w:t xml:space="preserve">Figure </w:t>
      </w:r>
      <w:fldSimple w:instr=" SEQ Figure \* ARABIC ">
        <w:r w:rsidR="002E004A">
          <w:rPr>
            <w:noProof/>
          </w:rPr>
          <w:t>23</w:t>
        </w:r>
      </w:fldSimple>
      <w:r>
        <w:t>: XML-1 Format Example</w:t>
      </w:r>
    </w:p>
    <w:p w14:paraId="168FD452" w14:textId="77777777" w:rsidR="0012450F" w:rsidRDefault="0012450F" w:rsidP="0012450F"/>
    <w:p w14:paraId="6AF8DCE6" w14:textId="77777777" w:rsidR="00030D6B" w:rsidRDefault="00030D6B">
      <w:pPr>
        <w:spacing w:after="0"/>
        <w:rPr>
          <w:rFonts w:eastAsiaTheme="majorEastAsia" w:cstheme="majorBidi"/>
          <w:b/>
          <w:bCs/>
          <w:sz w:val="36"/>
          <w:szCs w:val="36"/>
        </w:rPr>
      </w:pPr>
      <w:r>
        <w:br w:type="page"/>
      </w:r>
    </w:p>
    <w:p w14:paraId="26D11B57" w14:textId="6B4FAEFC" w:rsidR="0012450F" w:rsidRDefault="0012450F" w:rsidP="0012450F">
      <w:pPr>
        <w:pStyle w:val="Heading2"/>
      </w:pPr>
      <w:bookmarkStart w:id="127" w:name="_Toc64562199"/>
      <w:r>
        <w:lastRenderedPageBreak/>
        <w:t>HydroJSON Formatter</w:t>
      </w:r>
      <w:bookmarkEnd w:id="127"/>
    </w:p>
    <w:p w14:paraId="31C42DEF" w14:textId="797C6948" w:rsidR="009D5502" w:rsidRDefault="009D5502" w:rsidP="009D5502">
      <w:r>
        <w:t>The HydroJSON formatter formats message data in HydroJSON format. For information on this format see:</w:t>
      </w:r>
    </w:p>
    <w:p w14:paraId="62EB572E" w14:textId="0D89D2A0" w:rsidR="009D5502" w:rsidRPr="00880EA9" w:rsidRDefault="009D5502" w:rsidP="009D5502">
      <w:pPr>
        <w:ind w:firstLine="720"/>
      </w:pPr>
      <w:r w:rsidRPr="009D5502">
        <w:t>https://github.com/gunnarleffler/hydroJSON</w:t>
      </w:r>
    </w:p>
    <w:p w14:paraId="4E22FDF8" w14:textId="2782FA3C" w:rsidR="009D5502" w:rsidRDefault="009D5502" w:rsidP="009D5502">
      <w:r>
        <w:t xml:space="preserve">If you originally installed an OpenDCS release prior to 6.3, you will have to add the Enumeration record manually in order to use this formatter. Start the Reference List Editor with the “rledit” command. Then select the OutputFormat enumeration. Click Add and fill out the form as shown in </w:t>
      </w:r>
      <w:r w:rsidR="00030D6B">
        <w:t>the figure below.</w:t>
      </w:r>
    </w:p>
    <w:p w14:paraId="10E2D374" w14:textId="68D6B9D8" w:rsidR="00030D6B" w:rsidRPr="00880EA9" w:rsidRDefault="00030D6B" w:rsidP="009D5502">
      <w:r>
        <w:t>Note: It is important that the Executable Class be exactly as shown.</w:t>
      </w:r>
    </w:p>
    <w:p w14:paraId="2F75EC42" w14:textId="181460AE" w:rsidR="009D5502" w:rsidRDefault="00030D6B" w:rsidP="009D5502">
      <w:r>
        <w:rPr>
          <w:noProof/>
        </w:rPr>
        <w:drawing>
          <wp:inline distT="0" distB="0" distL="0" distR="0" wp14:anchorId="6D780E9E" wp14:editId="5D3B224F">
            <wp:extent cx="4492428" cy="1943100"/>
            <wp:effectExtent l="0" t="0" r="3810" b="0"/>
            <wp:docPr id="53" name="Picture 53" descr="Macintosh HD:Users:mmaloney:Desktop:Screen Shot 2017-10-19 at 8.36.1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mmaloney:Desktop:Screen Shot 2017-10-19 at 8.36.14 AM.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492428" cy="1943100"/>
                    </a:xfrm>
                    <a:prstGeom prst="rect">
                      <a:avLst/>
                    </a:prstGeom>
                    <a:noFill/>
                    <a:ln>
                      <a:noFill/>
                    </a:ln>
                  </pic:spPr>
                </pic:pic>
              </a:graphicData>
            </a:graphic>
          </wp:inline>
        </w:drawing>
      </w:r>
    </w:p>
    <w:p w14:paraId="59F57FA9" w14:textId="6EDEACEF" w:rsidR="009D5502" w:rsidRDefault="009D5502" w:rsidP="009D5502">
      <w:pPr>
        <w:pStyle w:val="Caption"/>
      </w:pPr>
      <w:r>
        <w:t xml:space="preserve">Figure </w:t>
      </w:r>
      <w:fldSimple w:instr=" SEQ Figure \* ARABIC ">
        <w:r w:rsidR="002E004A">
          <w:rPr>
            <w:noProof/>
          </w:rPr>
          <w:t>24</w:t>
        </w:r>
      </w:fldSimple>
      <w:r>
        <w:t xml:space="preserve">: Enumeration for </w:t>
      </w:r>
      <w:r w:rsidR="00030D6B">
        <w:t>HydroJSON Formatter</w:t>
      </w:r>
      <w:r>
        <w:t>.</w:t>
      </w:r>
    </w:p>
    <w:p w14:paraId="3A2F4E83" w14:textId="77777777" w:rsidR="009D5502" w:rsidRDefault="009D5502" w:rsidP="009D5502">
      <w:r>
        <w:t>The formatter takes properties as shown below:</w:t>
      </w:r>
    </w:p>
    <w:tbl>
      <w:tblPr>
        <w:tblStyle w:val="TableGrid"/>
        <w:tblW w:w="0" w:type="auto"/>
        <w:tblLook w:val="04A0" w:firstRow="1" w:lastRow="0" w:firstColumn="1" w:lastColumn="0" w:noHBand="0" w:noVBand="1"/>
      </w:tblPr>
      <w:tblGrid>
        <w:gridCol w:w="2434"/>
        <w:gridCol w:w="1028"/>
        <w:gridCol w:w="2552"/>
        <w:gridCol w:w="3562"/>
      </w:tblGrid>
      <w:tr w:rsidR="009D5502" w:rsidRPr="00257E18" w14:paraId="3DAD49B4" w14:textId="77777777" w:rsidTr="00030D6B">
        <w:tc>
          <w:tcPr>
            <w:tcW w:w="2434" w:type="dxa"/>
          </w:tcPr>
          <w:p w14:paraId="43E3C271" w14:textId="77777777" w:rsidR="009D5502" w:rsidRPr="00257E18" w:rsidRDefault="009D5502" w:rsidP="009D5502">
            <w:pPr>
              <w:jc w:val="center"/>
              <w:rPr>
                <w:b/>
                <w:i/>
              </w:rPr>
            </w:pPr>
            <w:r w:rsidRPr="00257E18">
              <w:rPr>
                <w:b/>
                <w:i/>
              </w:rPr>
              <w:t>Prop Name</w:t>
            </w:r>
          </w:p>
        </w:tc>
        <w:tc>
          <w:tcPr>
            <w:tcW w:w="1028" w:type="dxa"/>
          </w:tcPr>
          <w:p w14:paraId="13A75480" w14:textId="77777777" w:rsidR="009D5502" w:rsidRPr="00257E18" w:rsidRDefault="009D5502" w:rsidP="009D5502">
            <w:pPr>
              <w:jc w:val="center"/>
              <w:rPr>
                <w:b/>
                <w:i/>
              </w:rPr>
            </w:pPr>
            <w:r w:rsidRPr="00257E18">
              <w:rPr>
                <w:b/>
                <w:i/>
              </w:rPr>
              <w:t>Type</w:t>
            </w:r>
          </w:p>
        </w:tc>
        <w:tc>
          <w:tcPr>
            <w:tcW w:w="2552" w:type="dxa"/>
          </w:tcPr>
          <w:p w14:paraId="1561781C" w14:textId="77777777" w:rsidR="009D5502" w:rsidRPr="00257E18" w:rsidRDefault="009D5502" w:rsidP="009D5502">
            <w:pPr>
              <w:jc w:val="center"/>
              <w:rPr>
                <w:b/>
                <w:i/>
              </w:rPr>
            </w:pPr>
            <w:r w:rsidRPr="00257E18">
              <w:rPr>
                <w:b/>
                <w:i/>
              </w:rPr>
              <w:t>Default</w:t>
            </w:r>
          </w:p>
        </w:tc>
        <w:tc>
          <w:tcPr>
            <w:tcW w:w="3562" w:type="dxa"/>
          </w:tcPr>
          <w:p w14:paraId="57499A32" w14:textId="77777777" w:rsidR="009D5502" w:rsidRPr="00257E18" w:rsidRDefault="009D5502" w:rsidP="009D5502">
            <w:pPr>
              <w:jc w:val="center"/>
              <w:rPr>
                <w:b/>
                <w:i/>
              </w:rPr>
            </w:pPr>
            <w:r w:rsidRPr="00257E18">
              <w:rPr>
                <w:b/>
                <w:i/>
              </w:rPr>
              <w:t>Description</w:t>
            </w:r>
          </w:p>
        </w:tc>
      </w:tr>
      <w:tr w:rsidR="009D5502" w:rsidRPr="006A70AD" w14:paraId="2537284E" w14:textId="77777777" w:rsidTr="00030D6B">
        <w:tc>
          <w:tcPr>
            <w:tcW w:w="2434" w:type="dxa"/>
          </w:tcPr>
          <w:p w14:paraId="3BF15A8E" w14:textId="0F63FCFA" w:rsidR="009D5502" w:rsidRPr="006A70AD" w:rsidRDefault="00030D6B" w:rsidP="009D5502">
            <w:r>
              <w:t>timeFormat</w:t>
            </w:r>
          </w:p>
        </w:tc>
        <w:tc>
          <w:tcPr>
            <w:tcW w:w="1028" w:type="dxa"/>
          </w:tcPr>
          <w:p w14:paraId="352BBD19" w14:textId="77777777" w:rsidR="009D5502" w:rsidRPr="006A70AD" w:rsidRDefault="009D5502" w:rsidP="009D5502">
            <w:r w:rsidRPr="006A70AD">
              <w:t>String</w:t>
            </w:r>
          </w:p>
        </w:tc>
        <w:tc>
          <w:tcPr>
            <w:tcW w:w="2552" w:type="dxa"/>
          </w:tcPr>
          <w:p w14:paraId="6A0234CE" w14:textId="7E220DF5" w:rsidR="009D5502" w:rsidRPr="006A70AD" w:rsidRDefault="00030D6B" w:rsidP="009D5502">
            <w:r>
              <w:t>%Y-%m-%dT%H:%M:%S%z</w:t>
            </w:r>
          </w:p>
        </w:tc>
        <w:tc>
          <w:tcPr>
            <w:tcW w:w="3562" w:type="dxa"/>
          </w:tcPr>
          <w:p w14:paraId="71B0C309" w14:textId="2ED4C0DF" w:rsidR="009D5502" w:rsidRPr="006A70AD" w:rsidRDefault="00030D6B" w:rsidP="00030D6B">
            <w:r>
              <w:t>Format for the C strftime method.</w:t>
            </w:r>
          </w:p>
        </w:tc>
      </w:tr>
      <w:tr w:rsidR="009D5502" w:rsidRPr="00257E18" w14:paraId="696CC909" w14:textId="77777777" w:rsidTr="00030D6B">
        <w:tc>
          <w:tcPr>
            <w:tcW w:w="2434" w:type="dxa"/>
          </w:tcPr>
          <w:p w14:paraId="501211E0" w14:textId="6C9D565F" w:rsidR="009D5502" w:rsidRPr="00257E18" w:rsidRDefault="00030D6B" w:rsidP="009D5502">
            <w:r>
              <w:t>siteNameTypePreference</w:t>
            </w:r>
          </w:p>
        </w:tc>
        <w:tc>
          <w:tcPr>
            <w:tcW w:w="1028" w:type="dxa"/>
          </w:tcPr>
          <w:p w14:paraId="60449A89" w14:textId="77777777" w:rsidR="009D5502" w:rsidRPr="00257E18" w:rsidRDefault="009D5502" w:rsidP="009D5502">
            <w:r>
              <w:t>String</w:t>
            </w:r>
          </w:p>
        </w:tc>
        <w:tc>
          <w:tcPr>
            <w:tcW w:w="2552" w:type="dxa"/>
          </w:tcPr>
          <w:p w14:paraId="42E963A5" w14:textId="140AC922" w:rsidR="009D5502" w:rsidRPr="00257E18" w:rsidRDefault="00030D6B" w:rsidP="009D5502">
            <w:r>
              <w:t>CWMS</w:t>
            </w:r>
          </w:p>
        </w:tc>
        <w:tc>
          <w:tcPr>
            <w:tcW w:w="3562" w:type="dxa"/>
          </w:tcPr>
          <w:p w14:paraId="3E01E2F6" w14:textId="412609B8" w:rsidR="009D5502" w:rsidRDefault="00030D6B" w:rsidP="009D5502">
            <w:r>
              <w:t>If you want to use a site name other than CWMS, set this property.</w:t>
            </w:r>
          </w:p>
        </w:tc>
      </w:tr>
    </w:tbl>
    <w:p w14:paraId="058D78CF" w14:textId="797EBF1D" w:rsidR="009D5502" w:rsidRDefault="009D5502" w:rsidP="009D5502">
      <w:pPr>
        <w:pStyle w:val="Caption"/>
      </w:pPr>
      <w:r>
        <w:t xml:space="preserve">Table </w:t>
      </w:r>
      <w:fldSimple w:instr=" SEQ Table \* ARABIC ">
        <w:r w:rsidR="002E004A">
          <w:rPr>
            <w:noProof/>
          </w:rPr>
          <w:t>5</w:t>
        </w:r>
      </w:fldSimple>
      <w:r>
        <w:t>: Properties for CSV Formatter.</w:t>
      </w:r>
    </w:p>
    <w:p w14:paraId="3F12B25F" w14:textId="39C1CFF0" w:rsidR="0012450F" w:rsidRDefault="0012450F" w:rsidP="0012450F"/>
    <w:p w14:paraId="087D79C9" w14:textId="77777777" w:rsidR="00C94652" w:rsidRDefault="00C94652">
      <w:pPr>
        <w:spacing w:after="0"/>
        <w:rPr>
          <w:rFonts w:eastAsiaTheme="majorEastAsia" w:cstheme="majorBidi"/>
          <w:b/>
          <w:bCs/>
          <w:sz w:val="36"/>
          <w:szCs w:val="36"/>
        </w:rPr>
      </w:pPr>
      <w:r>
        <w:br w:type="page"/>
      </w:r>
    </w:p>
    <w:p w14:paraId="5B52EDBC" w14:textId="5856796F" w:rsidR="00C94652" w:rsidRDefault="00C94652" w:rsidP="00C94652">
      <w:pPr>
        <w:pStyle w:val="Heading2"/>
      </w:pPr>
      <w:bookmarkStart w:id="128" w:name="_Toc64562200"/>
      <w:r>
        <w:lastRenderedPageBreak/>
        <w:t>TsImport Formatter</w:t>
      </w:r>
      <w:bookmarkEnd w:id="128"/>
    </w:p>
    <w:p w14:paraId="4CDA5184" w14:textId="0EDAED12" w:rsidR="00C94652" w:rsidRDefault="00C94652" w:rsidP="00C94652">
      <w:r>
        <w:t>OpenDCS has a utility called “importts" which can take files in a certain format and ingest them into the time series database. This works for HDB, CWMS and OpenTSDB. The “TsImport” formatter will output DCP data in this format.</w:t>
      </w:r>
    </w:p>
    <w:p w14:paraId="4464F631" w14:textId="67FC58CE" w:rsidR="00C94652" w:rsidRDefault="00C94652" w:rsidP="00C94652">
      <w:r>
        <w:t>If you installed prior to version 6.7 you probably do not have this format in your database. To add it, start the Reference List Editor with the “rledit” command. Then select the OutputFormat enumeration. Click Add and fill out the form as shown in the figure below.</w:t>
      </w:r>
    </w:p>
    <w:p w14:paraId="56E7D0E5" w14:textId="7C271421" w:rsidR="00C94652" w:rsidRDefault="00C94652" w:rsidP="00C94652">
      <w:r>
        <w:rPr>
          <w:noProof/>
        </w:rPr>
        <w:drawing>
          <wp:inline distT="0" distB="0" distL="0" distR="0" wp14:anchorId="15F3F2F0" wp14:editId="66EF0F33">
            <wp:extent cx="4455268" cy="1891585"/>
            <wp:effectExtent l="0" t="0" r="2540" b="12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 Shot 2020-02-19 at 5.15.15 PM.png"/>
                    <pic:cNvPicPr/>
                  </pic:nvPicPr>
                  <pic:blipFill>
                    <a:blip r:embed="rId54"/>
                    <a:stretch>
                      <a:fillRect/>
                    </a:stretch>
                  </pic:blipFill>
                  <pic:spPr>
                    <a:xfrm>
                      <a:off x="0" y="0"/>
                      <a:ext cx="4466200" cy="1896226"/>
                    </a:xfrm>
                    <a:prstGeom prst="rect">
                      <a:avLst/>
                    </a:prstGeom>
                  </pic:spPr>
                </pic:pic>
              </a:graphicData>
            </a:graphic>
          </wp:inline>
        </w:drawing>
      </w:r>
    </w:p>
    <w:p w14:paraId="023C38D1" w14:textId="2A32A71C" w:rsidR="00C94652" w:rsidRDefault="00C94652" w:rsidP="00C94652">
      <w:pPr>
        <w:pStyle w:val="Caption"/>
      </w:pPr>
      <w:r>
        <w:t xml:space="preserve">Figure </w:t>
      </w:r>
      <w:fldSimple w:instr=" SEQ Figure \* ARABIC ">
        <w:r w:rsidR="002E004A">
          <w:rPr>
            <w:noProof/>
          </w:rPr>
          <w:t>25</w:t>
        </w:r>
      </w:fldSimple>
      <w:r>
        <w:t>: "tsimport" formatter in rledit</w:t>
      </w:r>
    </w:p>
    <w:p w14:paraId="5A260FCE" w14:textId="0139472E" w:rsidR="00C94652" w:rsidRDefault="00C94652" w:rsidP="00C94652">
      <w:pPr>
        <w:rPr>
          <w:lang w:eastAsia="ar-SA"/>
        </w:rPr>
      </w:pPr>
    </w:p>
    <w:p w14:paraId="0D6C4E0F" w14:textId="45135BCF" w:rsidR="00C94652" w:rsidRDefault="00C94652" w:rsidP="00C94652">
      <w:pPr>
        <w:rPr>
          <w:lang w:eastAsia="ar-SA"/>
        </w:rPr>
      </w:pPr>
      <w:r>
        <w:rPr>
          <w:lang w:eastAsia="ar-SA"/>
        </w:rPr>
        <w:t>The format requires that enough information be in the sensor records to build a complete time series identifier (TSID). In HDB, a TSID has 4 or 5 parts:</w:t>
      </w:r>
    </w:p>
    <w:p w14:paraId="12B5FE60" w14:textId="3B73981F" w:rsidR="00C94652" w:rsidRDefault="00C94652" w:rsidP="00C94652">
      <w:pPr>
        <w:pStyle w:val="code"/>
        <w:tabs>
          <w:tab w:val="left" w:pos="5220"/>
        </w:tabs>
        <w:rPr>
          <w:i/>
          <w:iCs/>
          <w:lang w:eastAsia="ar-SA"/>
        </w:rPr>
      </w:pPr>
      <w:r>
        <w:rPr>
          <w:lang w:eastAsia="ar-SA"/>
        </w:rPr>
        <w:t>Site.DataType.Interval._R</w:t>
      </w:r>
      <w:r>
        <w:rPr>
          <w:lang w:eastAsia="ar-SA"/>
        </w:rPr>
        <w:tab/>
      </w:r>
      <w:r>
        <w:rPr>
          <w:i/>
          <w:iCs/>
          <w:lang w:eastAsia="ar-SA"/>
        </w:rPr>
        <w:t>(For Real Data)</w:t>
      </w:r>
    </w:p>
    <w:p w14:paraId="5C9FA591" w14:textId="4C142E83" w:rsidR="00C94652" w:rsidRDefault="00C94652" w:rsidP="00C94652">
      <w:pPr>
        <w:pStyle w:val="code"/>
        <w:tabs>
          <w:tab w:val="left" w:pos="5220"/>
        </w:tabs>
        <w:rPr>
          <w:i/>
          <w:iCs/>
          <w:lang w:eastAsia="ar-SA"/>
        </w:rPr>
      </w:pPr>
      <w:r>
        <w:rPr>
          <w:lang w:eastAsia="ar-SA"/>
        </w:rPr>
        <w:t>Site.DataType.Interval._M.ModelId</w:t>
      </w:r>
      <w:r>
        <w:rPr>
          <w:lang w:eastAsia="ar-SA"/>
        </w:rPr>
        <w:tab/>
      </w:r>
      <w:r>
        <w:rPr>
          <w:i/>
          <w:iCs/>
          <w:lang w:eastAsia="ar-SA"/>
        </w:rPr>
        <w:t>(For Modeled Data)</w:t>
      </w:r>
    </w:p>
    <w:p w14:paraId="3D4925F7" w14:textId="3A424E6C" w:rsidR="00C94652" w:rsidRDefault="00C94652" w:rsidP="00C94652">
      <w:pPr>
        <w:pStyle w:val="code"/>
        <w:rPr>
          <w:lang w:eastAsia="ar-SA"/>
        </w:rPr>
      </w:pPr>
    </w:p>
    <w:p w14:paraId="1CC748F9" w14:textId="63BC49AC" w:rsidR="00C94652" w:rsidRDefault="00C94652" w:rsidP="00C94652">
      <w:pPr>
        <w:rPr>
          <w:lang w:eastAsia="ar-SA"/>
        </w:rPr>
      </w:pPr>
      <w:r>
        <w:rPr>
          <w:lang w:eastAsia="ar-SA"/>
        </w:rPr>
        <w:t>For CWMS and OpenTSDB, a TSID has six parts:</w:t>
      </w:r>
    </w:p>
    <w:p w14:paraId="49633C1A" w14:textId="334F401B" w:rsidR="00C94652" w:rsidRDefault="00C94652" w:rsidP="00C94652">
      <w:pPr>
        <w:pStyle w:val="code"/>
        <w:rPr>
          <w:lang w:eastAsia="ar-SA"/>
        </w:rPr>
      </w:pPr>
      <w:r>
        <w:rPr>
          <w:lang w:eastAsia="ar-SA"/>
        </w:rPr>
        <w:t>Location.Param.ParamType.Interval.Duration.Version</w:t>
      </w:r>
    </w:p>
    <w:p w14:paraId="025B2607" w14:textId="7DCE8254" w:rsidR="00C94652" w:rsidRDefault="00C94652" w:rsidP="00C94652">
      <w:pPr>
        <w:pStyle w:val="code"/>
        <w:rPr>
          <w:lang w:eastAsia="ar-SA"/>
        </w:rPr>
      </w:pPr>
    </w:p>
    <w:p w14:paraId="766ABBAA" w14:textId="373A5FC9" w:rsidR="00C94652" w:rsidRDefault="00C94652" w:rsidP="00C94652">
      <w:pPr>
        <w:rPr>
          <w:lang w:eastAsia="ar-SA"/>
        </w:rPr>
      </w:pPr>
      <w:r>
        <w:rPr>
          <w:lang w:eastAsia="ar-SA"/>
        </w:rPr>
        <w:t>See the sections on the HDB Consumer or CWMS Consumer for detailed instructions on how DECODES maps sensor information into a multi-part TSID. (</w:t>
      </w:r>
      <w:r>
        <w:rPr>
          <w:i/>
          <w:iCs/>
          <w:lang w:eastAsia="ar-SA"/>
        </w:rPr>
        <w:t>Note: The information in the CWMS consumer is applicable to OpenTSDB.</w:t>
      </w:r>
      <w:r>
        <w:rPr>
          <w:lang w:eastAsia="ar-SA"/>
        </w:rPr>
        <w:t>)</w:t>
      </w:r>
    </w:p>
    <w:p w14:paraId="5579744A" w14:textId="77777777" w:rsidR="00C94652" w:rsidRPr="00C94652" w:rsidRDefault="00C94652" w:rsidP="00C94652">
      <w:pPr>
        <w:rPr>
          <w:lang w:eastAsia="ar-SA"/>
        </w:rPr>
      </w:pPr>
    </w:p>
    <w:p w14:paraId="36ABA6E7" w14:textId="77777777" w:rsidR="009316E0" w:rsidRDefault="009316E0">
      <w:pPr>
        <w:spacing w:after="0"/>
        <w:rPr>
          <w:rFonts w:eastAsiaTheme="majorEastAsia" w:cstheme="majorBidi"/>
          <w:b/>
          <w:bCs/>
          <w:sz w:val="36"/>
          <w:szCs w:val="36"/>
        </w:rPr>
      </w:pPr>
      <w:r>
        <w:br w:type="page"/>
      </w:r>
    </w:p>
    <w:p w14:paraId="7FC5872E" w14:textId="722ECB26" w:rsidR="00C94652" w:rsidRDefault="009316E0" w:rsidP="009316E0">
      <w:pPr>
        <w:pStyle w:val="Heading2"/>
      </w:pPr>
      <w:bookmarkStart w:id="129" w:name="_Toc64562201"/>
      <w:r>
        <w:lastRenderedPageBreak/>
        <w:t>SNOTEL Formatter</w:t>
      </w:r>
      <w:bookmarkEnd w:id="129"/>
    </w:p>
    <w:p w14:paraId="08346BD7" w14:textId="238AD296" w:rsidR="009316E0" w:rsidRDefault="009316E0" w:rsidP="009316E0">
      <w:r>
        <w:t>The SNOTEL formatter was prepared for the ASRC Federal SNOTEL project for USDA. This formatter is available in OpenDCS 6.8 RC02 and later versions.</w:t>
      </w:r>
    </w:p>
    <w:p w14:paraId="1FBD98CA" w14:textId="551BD8CC" w:rsidR="009316E0" w:rsidRDefault="009316E0" w:rsidP="009316E0">
      <w:r>
        <w:t>To use the formatter, start the Reference List Editor (rledit command). On the Enumerations tab, select the Output Format enumeration. Then add an entry as shown below:</w:t>
      </w:r>
    </w:p>
    <w:p w14:paraId="2859006C" w14:textId="58ABF500" w:rsidR="009316E0" w:rsidRDefault="009316E0" w:rsidP="009316E0">
      <w:r>
        <w:rPr>
          <w:noProof/>
        </w:rPr>
        <w:drawing>
          <wp:inline distT="0" distB="0" distL="0" distR="0" wp14:anchorId="07492B50" wp14:editId="5B53F038">
            <wp:extent cx="5943600" cy="42164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55"/>
                    <a:stretch>
                      <a:fillRect/>
                    </a:stretch>
                  </pic:blipFill>
                  <pic:spPr>
                    <a:xfrm>
                      <a:off x="0" y="0"/>
                      <a:ext cx="5943600" cy="4216400"/>
                    </a:xfrm>
                    <a:prstGeom prst="rect">
                      <a:avLst/>
                    </a:prstGeom>
                  </pic:spPr>
                </pic:pic>
              </a:graphicData>
            </a:graphic>
          </wp:inline>
        </w:drawing>
      </w:r>
      <w:r>
        <w:br/>
      </w:r>
    </w:p>
    <w:p w14:paraId="57E2E5A1" w14:textId="3466657C" w:rsidR="009316E0" w:rsidRDefault="009316E0" w:rsidP="009316E0">
      <w:r>
        <w:t>Make sure the Executable Java Class is exactly as shown:</w:t>
      </w:r>
    </w:p>
    <w:p w14:paraId="57500CB4" w14:textId="7BB78016" w:rsidR="009316E0" w:rsidRDefault="009316E0" w:rsidP="009316E0">
      <w:pPr>
        <w:pStyle w:val="code"/>
      </w:pPr>
      <w:r>
        <w:tab/>
        <w:t>decodes.snotel.SnotelOutputFormatter</w:t>
      </w:r>
    </w:p>
    <w:p w14:paraId="49B9B6D7" w14:textId="74A830D7" w:rsidR="009316E0" w:rsidRDefault="009316E0" w:rsidP="009316E0">
      <w:pPr>
        <w:pStyle w:val="code"/>
      </w:pPr>
    </w:p>
    <w:p w14:paraId="29B14285" w14:textId="67706E19" w:rsidR="009316E0" w:rsidRDefault="009316E0" w:rsidP="009316E0">
      <w:r>
        <w:t xml:space="preserve">The SNOTEL Output Formatter is somewhat different than other formatters in that it takes a raw message and does its own decoding </w:t>
      </w:r>
      <w:r>
        <w:rPr>
          <w:i/>
          <w:iCs/>
        </w:rPr>
        <w:t>without using any of the DECODES platform, site, or config records.</w:t>
      </w:r>
    </w:p>
    <w:p w14:paraId="5F3CB3A2" w14:textId="2D1B1397" w:rsidR="009316E0" w:rsidRDefault="009316E0" w:rsidP="009316E0">
      <w:r>
        <w:t>You must provide a specification file in the following format:</w:t>
      </w:r>
    </w:p>
    <w:p w14:paraId="1F6BF7B2" w14:textId="77777777" w:rsidR="009316E0" w:rsidRDefault="009316E0" w:rsidP="009316E0"/>
    <w:p w14:paraId="7F5D7098" w14:textId="77777777" w:rsidR="009316E0" w:rsidRDefault="009316E0" w:rsidP="009316E0"/>
    <w:p w14:paraId="51C4A6A4" w14:textId="77777777" w:rsidR="009316E0" w:rsidRDefault="009316E0" w:rsidP="009316E0"/>
    <w:p w14:paraId="045A4BF8" w14:textId="77777777" w:rsidR="009316E0" w:rsidRDefault="009316E0" w:rsidP="009316E0"/>
    <w:p w14:paraId="6B3DEB20" w14:textId="3BDD9FAB" w:rsidR="009316E0" w:rsidRDefault="009316E0" w:rsidP="009316E0">
      <w:r>
        <w:rPr>
          <w:noProof/>
        </w:rPr>
        <w:lastRenderedPageBreak/>
        <mc:AlternateContent>
          <mc:Choice Requires="wps">
            <w:drawing>
              <wp:anchor distT="0" distB="0" distL="114300" distR="114300" simplePos="0" relativeHeight="251659264" behindDoc="0" locked="0" layoutInCell="1" allowOverlap="1" wp14:anchorId="1378E39B" wp14:editId="6CDADE12">
                <wp:simplePos x="0" y="0"/>
                <wp:positionH relativeFrom="column">
                  <wp:posOffset>95202</wp:posOffset>
                </wp:positionH>
                <wp:positionV relativeFrom="paragraph">
                  <wp:posOffset>55988</wp:posOffset>
                </wp:positionV>
                <wp:extent cx="1828800" cy="1828800"/>
                <wp:effectExtent l="0" t="0" r="0" b="0"/>
                <wp:wrapSquare wrapText="bothSides"/>
                <wp:docPr id="61" name="Text Box 6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solidFill>
                            <a:prstClr val="black"/>
                          </a:solidFill>
                        </a:ln>
                      </wps:spPr>
                      <wps:txbx>
                        <w:txbxContent>
                          <w:p w14:paraId="2D3CC94E" w14:textId="77777777" w:rsidR="005E6A3E" w:rsidRPr="009A7FAA" w:rsidRDefault="005E6A3E" w:rsidP="009316E0">
                            <w:pPr>
                              <w:rPr>
                                <w:b/>
                                <w:bCs/>
                                <w:sz w:val="28"/>
                                <w:szCs w:val="28"/>
                              </w:rPr>
                            </w:pPr>
                            <w:r w:rsidRPr="009A7FAA">
                              <w:rPr>
                                <w:b/>
                                <w:bCs/>
                                <w:sz w:val="28"/>
                                <w:szCs w:val="28"/>
                              </w:rPr>
                              <w:t>GOES Stations flat file requirements, order, and explanation</w:t>
                            </w:r>
                          </w:p>
                          <w:p w14:paraId="10037866" w14:textId="77777777" w:rsidR="005E6A3E" w:rsidRDefault="005E6A3E" w:rsidP="009316E0">
                            <w:r>
                              <w:t>The flat file will require the following data fields:</w:t>
                            </w:r>
                          </w:p>
                          <w:p w14:paraId="702EAA55" w14:textId="77777777" w:rsidR="005E6A3E" w:rsidRDefault="005E6A3E" w:rsidP="009316E0">
                            <w:pPr>
                              <w:pStyle w:val="ListParagraph"/>
                              <w:numPr>
                                <w:ilvl w:val="0"/>
                                <w:numId w:val="60"/>
                              </w:numPr>
                              <w:spacing w:after="160" w:line="259" w:lineRule="auto"/>
                            </w:pPr>
                            <w:r>
                              <w:t>Station ID: integer</w:t>
                            </w:r>
                          </w:p>
                          <w:p w14:paraId="49497172" w14:textId="77777777" w:rsidR="005E6A3E" w:rsidRDefault="005E6A3E" w:rsidP="009316E0">
                            <w:pPr>
                              <w:pStyle w:val="ListParagraph"/>
                              <w:numPr>
                                <w:ilvl w:val="0"/>
                                <w:numId w:val="60"/>
                              </w:numPr>
                              <w:spacing w:after="160" w:line="259" w:lineRule="auto"/>
                            </w:pPr>
                            <w:r>
                              <w:t>Station Name: String</w:t>
                            </w:r>
                          </w:p>
                          <w:p w14:paraId="2191F1EA" w14:textId="77777777" w:rsidR="005E6A3E" w:rsidRDefault="005E6A3E" w:rsidP="009316E0">
                            <w:pPr>
                              <w:pStyle w:val="ListParagraph"/>
                              <w:numPr>
                                <w:ilvl w:val="0"/>
                                <w:numId w:val="60"/>
                              </w:numPr>
                              <w:spacing w:after="160" w:line="259" w:lineRule="auto"/>
                            </w:pPr>
                            <w:r>
                              <w:t>DCP Address: String</w:t>
                            </w:r>
                          </w:p>
                          <w:p w14:paraId="76FA6D21" w14:textId="77777777" w:rsidR="005E6A3E" w:rsidRDefault="005E6A3E" w:rsidP="009316E0">
                            <w:pPr>
                              <w:pStyle w:val="ListParagraph"/>
                              <w:numPr>
                                <w:ilvl w:val="0"/>
                                <w:numId w:val="60"/>
                              </w:numPr>
                              <w:spacing w:after="160" w:line="259" w:lineRule="auto"/>
                            </w:pPr>
                            <w:r>
                              <w:t>Number of channels (sensor values): integer</w:t>
                            </w:r>
                          </w:p>
                          <w:p w14:paraId="00398400" w14:textId="77777777" w:rsidR="005E6A3E" w:rsidRDefault="005E6A3E" w:rsidP="009316E0">
                            <w:pPr>
                              <w:pStyle w:val="ListParagraph"/>
                              <w:numPr>
                                <w:ilvl w:val="0"/>
                                <w:numId w:val="60"/>
                              </w:numPr>
                              <w:spacing w:after="160" w:line="259" w:lineRule="auto"/>
                            </w:pPr>
                            <w:r>
                              <w:t>Number of hours of readings in message (default is 1): integer</w:t>
                            </w:r>
                          </w:p>
                          <w:p w14:paraId="3989B4F7" w14:textId="77777777" w:rsidR="005E6A3E" w:rsidRDefault="005E6A3E" w:rsidP="009316E0">
                            <w:pPr>
                              <w:pStyle w:val="ListParagraph"/>
                              <w:numPr>
                                <w:ilvl w:val="0"/>
                                <w:numId w:val="60"/>
                              </w:numPr>
                              <w:spacing w:after="160" w:line="259" w:lineRule="auto"/>
                            </w:pPr>
                            <w:r>
                              <w:t>Data Format type (A=ASCII, B= pseudo-binary): character</w:t>
                            </w:r>
                          </w:p>
                          <w:p w14:paraId="72F02DB6" w14:textId="77777777" w:rsidR="005E6A3E" w:rsidRDefault="005E6A3E" w:rsidP="009316E0">
                            <w:r>
                              <w:t>Each field will be comma (,) delimited. A new line will be used to distinguish between data for the current station and the next station. The order and an example are listed below.</w:t>
                            </w:r>
                          </w:p>
                          <w:p w14:paraId="0316A05F" w14:textId="77777777" w:rsidR="005E6A3E" w:rsidRDefault="005E6A3E" w:rsidP="009316E0">
                            <w:r>
                              <w:t>Order:</w:t>
                            </w:r>
                          </w:p>
                          <w:p w14:paraId="16131CBA" w14:textId="77777777" w:rsidR="005E6A3E" w:rsidRDefault="005E6A3E" w:rsidP="009316E0">
                            <w:r>
                              <w:t>Station ID,Station Name,DCP Address,Number of Channels,Number of hours of readings,Data format Type</w:t>
                            </w:r>
                          </w:p>
                          <w:p w14:paraId="7641D899" w14:textId="77777777" w:rsidR="005E6A3E" w:rsidRDefault="005E6A3E" w:rsidP="009316E0">
                            <w:r>
                              <w:t>Example:</w:t>
                            </w:r>
                          </w:p>
                          <w:p w14:paraId="571F4BEF" w14:textId="77777777" w:rsidR="005E6A3E" w:rsidRDefault="005E6A3E" w:rsidP="009316E0">
                            <w:r>
                              <w:t>15,Maricao Forest,DA52678E,59,1,B</w:t>
                            </w:r>
                          </w:p>
                          <w:p w14:paraId="66B0EE75" w14:textId="77777777" w:rsidR="005E6A3E" w:rsidRDefault="005E6A3E" w:rsidP="009316E0">
                            <w:r>
                              <w:t>306,Atlanta Summit,DA50CC50,57,1,B</w:t>
                            </w:r>
                          </w:p>
                          <w:p w14:paraId="2CB8E828" w14:textId="77777777" w:rsidR="005E6A3E" w:rsidRDefault="005E6A3E" w:rsidP="009316E0">
                            <w:r>
                              <w:t>307,Badger Pass,DA51B6E8,33,1,B</w:t>
                            </w:r>
                          </w:p>
                          <w:p w14:paraId="4CAEFE5A" w14:textId="77777777" w:rsidR="005E6A3E" w:rsidRDefault="005E6A3E" w:rsidP="009316E0"/>
                          <w:p w14:paraId="7060A8E5" w14:textId="77777777" w:rsidR="005E6A3E" w:rsidRPr="00240643" w:rsidRDefault="005E6A3E" w:rsidP="009316E0">
                            <w:r>
                              <w:t>The fields listed provide future functionality for the business. It allows for multiple data types so they can choose what works best for them as they make updates and bring new stations online. They currently only use ASCII and pseudo-binary. It also allows for more than one hour of data to be included in each message. Both fields are designed to be unique for each station and not global settings.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w14:anchorId="1378E39B" id="_x0000_t202" coordsize="21600,21600" o:spt="202" path="m,l,21600r21600,l21600,xe">
                <v:stroke joinstyle="miter"/>
                <v:path gradientshapeok="t" o:connecttype="rect"/>
              </v:shapetype>
              <v:shape id="Text Box 61" o:spid="_x0000_s1026" type="#_x0000_t202" style="position:absolute;margin-left:7.5pt;margin-top:4.4pt;width:2in;height:2in;z-index:25165926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" filled="f" strokeweight=".5pt">
                <v:textbox style="mso-fit-shape-to-text:t">
                  <w:txbxContent>
                    <w:p w14:paraId="2D3CC94E" w14:textId="77777777" w:rsidR="005E6A3E" w:rsidRPr="009A7FAA" w:rsidRDefault="005E6A3E" w:rsidP="009316E0">
                      <w:pPr>
                        <w:rPr>
                          <w:b/>
                          <w:bCs/>
                          <w:sz w:val="28"/>
                          <w:szCs w:val="28"/>
                        </w:rPr>
                      </w:pPr>
                      <w:r w:rsidRPr="009A7FAA">
                        <w:rPr>
                          <w:b/>
                          <w:bCs/>
                          <w:sz w:val="28"/>
                          <w:szCs w:val="28"/>
                        </w:rPr>
                        <w:t>GOES Stations flat file requirements, order, and explanation</w:t>
                      </w:r>
                    </w:p>
                    <w:p w14:paraId="10037866" w14:textId="77777777" w:rsidR="005E6A3E" w:rsidRDefault="005E6A3E" w:rsidP="009316E0">
                      <w:r>
                        <w:t>The flat file will require the following data fields:</w:t>
                      </w:r>
                    </w:p>
                    <w:p w14:paraId="702EAA55" w14:textId="77777777" w:rsidR="005E6A3E" w:rsidRDefault="005E6A3E" w:rsidP="009316E0">
                      <w:pPr>
                        <w:pStyle w:val="ListParagraph"/>
                        <w:numPr>
                          <w:ilvl w:val="0"/>
                          <w:numId w:val="60"/>
                        </w:numPr>
                        <w:spacing w:after="160" w:line="259" w:lineRule="auto"/>
                      </w:pPr>
                      <w:r>
                        <w:t>Station ID: integer</w:t>
                      </w:r>
                    </w:p>
                    <w:p w14:paraId="49497172" w14:textId="77777777" w:rsidR="005E6A3E" w:rsidRDefault="005E6A3E" w:rsidP="009316E0">
                      <w:pPr>
                        <w:pStyle w:val="ListParagraph"/>
                        <w:numPr>
                          <w:ilvl w:val="0"/>
                          <w:numId w:val="60"/>
                        </w:numPr>
                        <w:spacing w:after="160" w:line="259" w:lineRule="auto"/>
                      </w:pPr>
                      <w:r>
                        <w:t>Station Name: String</w:t>
                      </w:r>
                    </w:p>
                    <w:p w14:paraId="2191F1EA" w14:textId="77777777" w:rsidR="005E6A3E" w:rsidRDefault="005E6A3E" w:rsidP="009316E0">
                      <w:pPr>
                        <w:pStyle w:val="ListParagraph"/>
                        <w:numPr>
                          <w:ilvl w:val="0"/>
                          <w:numId w:val="60"/>
                        </w:numPr>
                        <w:spacing w:after="160" w:line="259" w:lineRule="auto"/>
                      </w:pPr>
                      <w:r>
                        <w:t>DCP Address: String</w:t>
                      </w:r>
                    </w:p>
                    <w:p w14:paraId="76FA6D21" w14:textId="77777777" w:rsidR="005E6A3E" w:rsidRDefault="005E6A3E" w:rsidP="009316E0">
                      <w:pPr>
                        <w:pStyle w:val="ListParagraph"/>
                        <w:numPr>
                          <w:ilvl w:val="0"/>
                          <w:numId w:val="60"/>
                        </w:numPr>
                        <w:spacing w:after="160" w:line="259" w:lineRule="auto"/>
                      </w:pPr>
                      <w:r>
                        <w:t>Number of channels (sensor values): integer</w:t>
                      </w:r>
                    </w:p>
                    <w:p w14:paraId="00398400" w14:textId="77777777" w:rsidR="005E6A3E" w:rsidRDefault="005E6A3E" w:rsidP="009316E0">
                      <w:pPr>
                        <w:pStyle w:val="ListParagraph"/>
                        <w:numPr>
                          <w:ilvl w:val="0"/>
                          <w:numId w:val="60"/>
                        </w:numPr>
                        <w:spacing w:after="160" w:line="259" w:lineRule="auto"/>
                      </w:pPr>
                      <w:r>
                        <w:t>Number of hours of readings in message (default is 1): integer</w:t>
                      </w:r>
                    </w:p>
                    <w:p w14:paraId="3989B4F7" w14:textId="77777777" w:rsidR="005E6A3E" w:rsidRDefault="005E6A3E" w:rsidP="009316E0">
                      <w:pPr>
                        <w:pStyle w:val="ListParagraph"/>
                        <w:numPr>
                          <w:ilvl w:val="0"/>
                          <w:numId w:val="60"/>
                        </w:numPr>
                        <w:spacing w:after="160" w:line="259" w:lineRule="auto"/>
                      </w:pPr>
                      <w:r>
                        <w:t>Data Format type (A=ASCII, B= pseudo-binary): character</w:t>
                      </w:r>
                    </w:p>
                    <w:p w14:paraId="72F02DB6" w14:textId="77777777" w:rsidR="005E6A3E" w:rsidRDefault="005E6A3E" w:rsidP="009316E0">
                      <w:r>
                        <w:t>Each field will be comma (,) delimited. A new line will be used to distinguish between data for the current station and the next station. The order and an example are listed below.</w:t>
                      </w:r>
                    </w:p>
                    <w:p w14:paraId="0316A05F" w14:textId="77777777" w:rsidR="005E6A3E" w:rsidRDefault="005E6A3E" w:rsidP="009316E0">
                      <w:r>
                        <w:t>Order:</w:t>
                      </w:r>
                    </w:p>
                    <w:p w14:paraId="16131CBA" w14:textId="77777777" w:rsidR="005E6A3E" w:rsidRDefault="005E6A3E" w:rsidP="009316E0">
                      <w:r>
                        <w:t>Station ID,Station Name,DCP Address,Number of Channels,Number of hours of readings,Data format Type</w:t>
                      </w:r>
                    </w:p>
                    <w:p w14:paraId="7641D899" w14:textId="77777777" w:rsidR="005E6A3E" w:rsidRDefault="005E6A3E" w:rsidP="009316E0">
                      <w:r>
                        <w:t>Example:</w:t>
                      </w:r>
                    </w:p>
                    <w:p w14:paraId="571F4BEF" w14:textId="77777777" w:rsidR="005E6A3E" w:rsidRDefault="005E6A3E" w:rsidP="009316E0">
                      <w:r>
                        <w:t>15,Maricao Forest,DA52678E,59,1,B</w:t>
                      </w:r>
                    </w:p>
                    <w:p w14:paraId="66B0EE75" w14:textId="77777777" w:rsidR="005E6A3E" w:rsidRDefault="005E6A3E" w:rsidP="009316E0">
                      <w:r>
                        <w:t>306,Atlanta Summit,DA50CC50,57,1,B</w:t>
                      </w:r>
                    </w:p>
                    <w:p w14:paraId="2CB8E828" w14:textId="77777777" w:rsidR="005E6A3E" w:rsidRDefault="005E6A3E" w:rsidP="009316E0">
                      <w:r>
                        <w:t>307,Badger Pass,DA51B6E8,33,1,B</w:t>
                      </w:r>
                    </w:p>
                    <w:p w14:paraId="4CAEFE5A" w14:textId="77777777" w:rsidR="005E6A3E" w:rsidRDefault="005E6A3E" w:rsidP="009316E0"/>
                    <w:p w14:paraId="7060A8E5" w14:textId="77777777" w:rsidR="005E6A3E" w:rsidRPr="00240643" w:rsidRDefault="005E6A3E" w:rsidP="009316E0">
                      <w:r>
                        <w:t>The fields listed provide future functionality for the business. It allows for multiple data types so they can choose what works best for them as they make updates and bring new stations online. They currently only use ASCII and pseudo-binary. It also allows for more than one hour of data to be included in each message. Both fields are designed to be unique for each station and not global settings.</w:t>
                      </w:r>
                    </w:p>
                  </w:txbxContent>
                </v:textbox>
                <w10:wrap type="square"/>
              </v:shape>
            </w:pict>
          </mc:Fallback>
        </mc:AlternateContent>
      </w:r>
    </w:p>
    <w:p w14:paraId="4FDCC70F" w14:textId="20C298FA" w:rsidR="009316E0" w:rsidRDefault="009316E0" w:rsidP="009316E0">
      <w:r>
        <w:t>Next, Open the DECODES Settings dialog and set the variable named ‘snotelSpecFile’ to the name of the file.</w:t>
      </w:r>
    </w:p>
    <w:p w14:paraId="02CB4A2C" w14:textId="5CFA5E9D" w:rsidR="009316E0" w:rsidRDefault="009316E0" w:rsidP="009316E0">
      <w:r>
        <w:rPr>
          <w:noProof/>
        </w:rPr>
        <w:lastRenderedPageBreak/>
        <w:drawing>
          <wp:inline distT="0" distB="0" distL="0" distR="0" wp14:anchorId="505C6CAC" wp14:editId="0B40BF98">
            <wp:extent cx="5943600" cy="43688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56"/>
                    <a:stretch>
                      <a:fillRect/>
                    </a:stretch>
                  </pic:blipFill>
                  <pic:spPr>
                    <a:xfrm>
                      <a:off x="0" y="0"/>
                      <a:ext cx="5943600" cy="4368800"/>
                    </a:xfrm>
                    <a:prstGeom prst="rect">
                      <a:avLst/>
                    </a:prstGeom>
                  </pic:spPr>
                </pic:pic>
              </a:graphicData>
            </a:graphic>
          </wp:inline>
        </w:drawing>
      </w:r>
    </w:p>
    <w:p w14:paraId="0C0C9351" w14:textId="6876CDC2" w:rsidR="009316E0" w:rsidRDefault="009316E0" w:rsidP="009316E0"/>
    <w:p w14:paraId="30C07F04" w14:textId="0A5F49BC" w:rsidR="009316E0" w:rsidRDefault="009316E0" w:rsidP="009316E0">
      <w:r>
        <w:t>Next, you create a routing spec as you normally would. There is no need to specify platform selection by IDs or network lists. The code will build a list of platforms to process from the spec file that you provide.</w:t>
      </w:r>
    </w:p>
    <w:p w14:paraId="049C7782" w14:textId="2AD1A0A7" w:rsidR="009316E0" w:rsidRDefault="009316E0" w:rsidP="009316E0">
      <w:r>
        <w:t>Note that the snotelSpecFile may be specified in the routing spec properties</w:t>
      </w:r>
      <w:r w:rsidR="00A04B98">
        <w:t xml:space="preserve"> in addition to the DECODES Settings, as shown above. The setting in the routing spec will override the setting in DECODES Settings. Thus you could have multiple routing specs, each using a differen spec file if desired.</w:t>
      </w:r>
    </w:p>
    <w:p w14:paraId="470CFEDC" w14:textId="606523B3" w:rsidR="00A04B98" w:rsidRDefault="00A04B98" w:rsidP="009316E0">
      <w:r>
        <w:t>The routing spec shown below uses a Directory Destination. Note the filenameTemplate property setting. Thus files will be created in the directory ‘snotel-out’ under the DCSTOOL installation. Files will be named as shown with a time stamp and a sequence number. Example: snotel-20200917-153102-3</w:t>
      </w:r>
    </w:p>
    <w:p w14:paraId="23176E6F" w14:textId="63A24388" w:rsidR="00A04B98" w:rsidRDefault="00A04B98" w:rsidP="009316E0">
      <w:r>
        <w:t>The ‘useSysDate’ property tells the code to use the system time for building the file name, rather than the message time. The $SEQUENCE in the file name guarantees that each name will be unique.</w:t>
      </w:r>
    </w:p>
    <w:p w14:paraId="6D7390F5" w14:textId="7DFA7193" w:rsidR="00A04B98" w:rsidRDefault="00A04B98" w:rsidP="009316E0">
      <w:r>
        <w:t xml:space="preserve">The optional bufferTimeSec property is set to a positive number of seconds. This enables a buffering feature. Without this, a separate file will be created for each message. Setting it to 5, as shown, means that data will be buffered and a new file created every five </w:t>
      </w:r>
      <w:r>
        <w:lastRenderedPageBreak/>
        <w:t>seconds. Thus if you are processing a large amount of historical data, this will prevent a flood of very small files.</w:t>
      </w:r>
    </w:p>
    <w:p w14:paraId="36F6D123" w14:textId="595A5340" w:rsidR="00A04B98" w:rsidRDefault="00A04B98" w:rsidP="009316E0"/>
    <w:p w14:paraId="7938929E" w14:textId="6C70ED37" w:rsidR="00A04B98" w:rsidRDefault="00A04B98" w:rsidP="009316E0">
      <w:r>
        <w:rPr>
          <w:noProof/>
        </w:rPr>
        <w:drawing>
          <wp:inline distT="0" distB="0" distL="0" distR="0" wp14:anchorId="43495349" wp14:editId="214EB5D4">
            <wp:extent cx="5943600" cy="3490595"/>
            <wp:effectExtent l="0" t="0" r="0" b="19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57"/>
                    <a:stretch>
                      <a:fillRect/>
                    </a:stretch>
                  </pic:blipFill>
                  <pic:spPr>
                    <a:xfrm>
                      <a:off x="0" y="0"/>
                      <a:ext cx="5943600" cy="3490595"/>
                    </a:xfrm>
                    <a:prstGeom prst="rect">
                      <a:avLst/>
                    </a:prstGeom>
                  </pic:spPr>
                </pic:pic>
              </a:graphicData>
            </a:graphic>
          </wp:inline>
        </w:drawing>
      </w:r>
    </w:p>
    <w:p w14:paraId="43959E96" w14:textId="77777777" w:rsidR="00A04B98" w:rsidRPr="009316E0" w:rsidRDefault="00A04B98" w:rsidP="009316E0"/>
    <w:p w14:paraId="0D4B4A6E" w14:textId="421F1518" w:rsidR="009A67F8" w:rsidRDefault="005F452C" w:rsidP="005F452C">
      <w:pPr>
        <w:pStyle w:val="Heading1"/>
      </w:pPr>
      <w:bookmarkStart w:id="130" w:name="_Toc64562202"/>
      <w:r>
        <w:lastRenderedPageBreak/>
        <w:t>DECODES Consumers</w:t>
      </w:r>
      <w:bookmarkEnd w:id="130"/>
    </w:p>
    <w:p w14:paraId="66C6E76A" w14:textId="2C46D51D" w:rsidR="00317817" w:rsidRDefault="005F452C" w:rsidP="005F452C">
      <w:r>
        <w:t xml:space="preserve">Consumers receive the formatted data created by DECODES and send it somewhere. </w:t>
      </w:r>
      <w:r w:rsidR="00317817">
        <w:t>The list of consumers available to you is controlled by the reference list editor. Type “rledit” at the command line. Select the Enumerations Tab, and Data Consumer.</w:t>
      </w:r>
    </w:p>
    <w:p w14:paraId="1FC0A99F" w14:textId="42156BCD" w:rsidR="00317817" w:rsidRDefault="006A735F" w:rsidP="005F452C">
      <w:r>
        <w:rPr>
          <w:noProof/>
        </w:rPr>
        <w:drawing>
          <wp:inline distT="0" distB="0" distL="0" distR="0" wp14:anchorId="323E0F80" wp14:editId="0B9A860E">
            <wp:extent cx="5938520" cy="2013585"/>
            <wp:effectExtent l="0" t="0" r="5080" b="0"/>
            <wp:docPr id="13" name="Picture 13" descr="Macintosh HD:Users:mmaloney:Desktop:Screen Shot 2014-04-15 at 12.43.2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mmaloney:Desktop:Screen Shot 2014-04-15 at 12.43.24 PM.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38520" cy="2013585"/>
                    </a:xfrm>
                    <a:prstGeom prst="rect">
                      <a:avLst/>
                    </a:prstGeom>
                    <a:noFill/>
                    <a:ln>
                      <a:noFill/>
                    </a:ln>
                  </pic:spPr>
                </pic:pic>
              </a:graphicData>
            </a:graphic>
          </wp:inline>
        </w:drawing>
      </w:r>
    </w:p>
    <w:p w14:paraId="4AD57176" w14:textId="0B28B8FC" w:rsidR="006A735F" w:rsidRDefault="006A735F" w:rsidP="006A735F">
      <w:pPr>
        <w:pStyle w:val="Caption"/>
      </w:pPr>
      <w:r>
        <w:t xml:space="preserve">Figure </w:t>
      </w:r>
      <w:fldSimple w:instr=" SEQ Figure \* ARABIC ">
        <w:r w:rsidR="002E004A">
          <w:rPr>
            <w:noProof/>
          </w:rPr>
          <w:t>26</w:t>
        </w:r>
      </w:fldSimple>
      <w:r>
        <w:t>: Reference List Editor - Consumer Enumeration.</w:t>
      </w:r>
    </w:p>
    <w:p w14:paraId="3D3803EA" w14:textId="77777777" w:rsidR="00317817" w:rsidRDefault="00317817" w:rsidP="005F452C"/>
    <w:p w14:paraId="72366851" w14:textId="77777777" w:rsidR="005F452C" w:rsidRDefault="005F452C" w:rsidP="005F452C">
      <w:pPr>
        <w:pStyle w:val="Heading2"/>
        <w:keepLines w:val="0"/>
        <w:tabs>
          <w:tab w:val="num" w:pos="0"/>
        </w:tabs>
        <w:suppressAutoHyphens/>
        <w:spacing w:before="240"/>
        <w:ind w:left="0" w:firstLine="0"/>
      </w:pPr>
      <w:bookmarkStart w:id="131" w:name="_toc3889"/>
      <w:bookmarkStart w:id="132" w:name="_Toc233105012"/>
      <w:bookmarkStart w:id="133" w:name="_Toc64562203"/>
      <w:bookmarkEnd w:id="131"/>
      <w:r>
        <w:t>Pipe Consumer</w:t>
      </w:r>
      <w:bookmarkEnd w:id="132"/>
      <w:bookmarkEnd w:id="133"/>
    </w:p>
    <w:p w14:paraId="2C4CE230" w14:textId="77777777" w:rsidR="005F452C" w:rsidRDefault="005F452C" w:rsidP="005F452C">
      <w:r>
        <w:t>The Consumer Argument should be one of:</w:t>
      </w:r>
    </w:p>
    <w:p w14:paraId="1C8E2188" w14:textId="77777777" w:rsidR="005F452C" w:rsidRDefault="005F452C" w:rsidP="00A067A8">
      <w:pPr>
        <w:pStyle w:val="ListBullet"/>
        <w:numPr>
          <w:ilvl w:val="0"/>
          <w:numId w:val="2"/>
        </w:numPr>
      </w:pPr>
      <w:r>
        <w:t>‘stdout’ – send data to standard output.</w:t>
      </w:r>
    </w:p>
    <w:p w14:paraId="13A92CEF" w14:textId="77777777" w:rsidR="005F452C" w:rsidRDefault="005F452C" w:rsidP="00A067A8">
      <w:pPr>
        <w:pStyle w:val="ListBullet"/>
        <w:numPr>
          <w:ilvl w:val="0"/>
          <w:numId w:val="2"/>
        </w:numPr>
      </w:pPr>
      <w:r>
        <w:t>‘stderr’ – send data to standard error.</w:t>
      </w:r>
    </w:p>
    <w:p w14:paraId="5C2D8E16" w14:textId="77777777" w:rsidR="005F452C" w:rsidRDefault="005F452C" w:rsidP="005F452C">
      <w:pPr>
        <w:pStyle w:val="ListEnd"/>
      </w:pPr>
      <w:r>
        <w:rPr>
          <w:i/>
        </w:rPr>
        <w:t>command</w:t>
      </w:r>
      <w:r>
        <w:t xml:space="preserve"> - an arbitrary command line. The command will be executed and the data will be piped to the command’s standard input.</w:t>
      </w:r>
    </w:p>
    <w:p w14:paraId="5AB0C3D9" w14:textId="77777777" w:rsidR="005F452C" w:rsidRDefault="005F452C" w:rsidP="005F452C">
      <w:r>
        <w:t>PipeConsumer will use the following routing-spec properties to control its actions:</w:t>
      </w:r>
    </w:p>
    <w:tbl>
      <w:tblPr>
        <w:tblW w:w="0" w:type="auto"/>
        <w:tblInd w:w="-20" w:type="dxa"/>
        <w:tblLayout w:type="fixed"/>
        <w:tblLook w:val="0000" w:firstRow="0" w:lastRow="0" w:firstColumn="0" w:lastColumn="0" w:noHBand="0" w:noVBand="0"/>
      </w:tblPr>
      <w:tblGrid>
        <w:gridCol w:w="2448"/>
        <w:gridCol w:w="1080"/>
        <w:gridCol w:w="5368"/>
      </w:tblGrid>
      <w:tr w:rsidR="005F452C" w14:paraId="688A5F13" w14:textId="77777777" w:rsidTr="005F452C">
        <w:tc>
          <w:tcPr>
            <w:tcW w:w="2448" w:type="dxa"/>
            <w:tcBorders>
              <w:top w:val="single" w:sz="4" w:space="0" w:color="000000"/>
              <w:left w:val="single" w:sz="4" w:space="0" w:color="000000"/>
              <w:bottom w:val="single" w:sz="4" w:space="0" w:color="000000"/>
            </w:tcBorders>
          </w:tcPr>
          <w:p w14:paraId="4A563E36" w14:textId="77777777" w:rsidR="005F452C" w:rsidRDefault="005F452C" w:rsidP="005F452C">
            <w:pPr>
              <w:snapToGrid w:val="0"/>
              <w:jc w:val="center"/>
              <w:rPr>
                <w:b/>
                <w:bCs/>
                <w:i/>
                <w:iCs/>
              </w:rPr>
            </w:pPr>
            <w:r>
              <w:rPr>
                <w:b/>
                <w:bCs/>
                <w:i/>
                <w:iCs/>
              </w:rPr>
              <w:t>Property Name</w:t>
            </w:r>
          </w:p>
        </w:tc>
        <w:tc>
          <w:tcPr>
            <w:tcW w:w="1080" w:type="dxa"/>
            <w:tcBorders>
              <w:top w:val="single" w:sz="4" w:space="0" w:color="000000"/>
              <w:left w:val="single" w:sz="4" w:space="0" w:color="000000"/>
              <w:bottom w:val="single" w:sz="4" w:space="0" w:color="000000"/>
            </w:tcBorders>
          </w:tcPr>
          <w:p w14:paraId="699D8A69" w14:textId="77777777" w:rsidR="005F452C" w:rsidRDefault="005F452C" w:rsidP="005F452C">
            <w:pPr>
              <w:snapToGrid w:val="0"/>
              <w:jc w:val="center"/>
              <w:rPr>
                <w:b/>
                <w:bCs/>
                <w:i/>
                <w:iCs/>
              </w:rPr>
            </w:pPr>
            <w:r>
              <w:rPr>
                <w:b/>
                <w:bCs/>
                <w:i/>
                <w:iCs/>
              </w:rPr>
              <w:t xml:space="preserve">Default </w:t>
            </w:r>
          </w:p>
        </w:tc>
        <w:tc>
          <w:tcPr>
            <w:tcW w:w="5368" w:type="dxa"/>
            <w:tcBorders>
              <w:top w:val="single" w:sz="4" w:space="0" w:color="000000"/>
              <w:left w:val="single" w:sz="4" w:space="0" w:color="000000"/>
              <w:bottom w:val="single" w:sz="4" w:space="0" w:color="000000"/>
              <w:right w:val="single" w:sz="4" w:space="0" w:color="000000"/>
            </w:tcBorders>
          </w:tcPr>
          <w:p w14:paraId="5BD3D474" w14:textId="77777777" w:rsidR="005F452C" w:rsidRDefault="005F452C" w:rsidP="005F452C">
            <w:pPr>
              <w:snapToGrid w:val="0"/>
              <w:jc w:val="center"/>
              <w:rPr>
                <w:b/>
                <w:bCs/>
                <w:i/>
                <w:iCs/>
              </w:rPr>
            </w:pPr>
            <w:r>
              <w:rPr>
                <w:b/>
                <w:bCs/>
                <w:i/>
                <w:iCs/>
              </w:rPr>
              <w:t>Description</w:t>
            </w:r>
          </w:p>
        </w:tc>
      </w:tr>
      <w:tr w:rsidR="005F452C" w14:paraId="5C8DA9BF" w14:textId="77777777" w:rsidTr="005F452C">
        <w:tc>
          <w:tcPr>
            <w:tcW w:w="2448" w:type="dxa"/>
            <w:tcBorders>
              <w:top w:val="single" w:sz="4" w:space="0" w:color="000000"/>
              <w:left w:val="single" w:sz="4" w:space="0" w:color="000000"/>
              <w:bottom w:val="single" w:sz="4" w:space="0" w:color="000000"/>
            </w:tcBorders>
          </w:tcPr>
          <w:p w14:paraId="1F6E3C30" w14:textId="77777777" w:rsidR="005F452C" w:rsidRDefault="005F452C" w:rsidP="005F452C">
            <w:pPr>
              <w:snapToGrid w:val="0"/>
            </w:pPr>
            <w:r>
              <w:t>ConsumerBefore</w:t>
            </w:r>
          </w:p>
        </w:tc>
        <w:tc>
          <w:tcPr>
            <w:tcW w:w="1080" w:type="dxa"/>
            <w:tcBorders>
              <w:top w:val="single" w:sz="4" w:space="0" w:color="000000"/>
              <w:left w:val="single" w:sz="4" w:space="0" w:color="000000"/>
              <w:bottom w:val="single" w:sz="4" w:space="0" w:color="000000"/>
            </w:tcBorders>
          </w:tcPr>
          <w:p w14:paraId="6307C092" w14:textId="77777777" w:rsidR="005F452C" w:rsidRDefault="005F452C" w:rsidP="005F452C">
            <w:pPr>
              <w:snapToGrid w:val="0"/>
            </w:pPr>
            <w:r>
              <w:t>none</w:t>
            </w:r>
          </w:p>
        </w:tc>
        <w:tc>
          <w:tcPr>
            <w:tcW w:w="5368" w:type="dxa"/>
            <w:tcBorders>
              <w:top w:val="single" w:sz="4" w:space="0" w:color="000000"/>
              <w:left w:val="single" w:sz="4" w:space="0" w:color="000000"/>
              <w:bottom w:val="single" w:sz="4" w:space="0" w:color="000000"/>
              <w:right w:val="single" w:sz="4" w:space="0" w:color="000000"/>
            </w:tcBorders>
          </w:tcPr>
          <w:p w14:paraId="3B7397A7" w14:textId="77777777" w:rsidR="005F452C" w:rsidRDefault="005F452C" w:rsidP="005F452C">
            <w:pPr>
              <w:snapToGrid w:val="0"/>
            </w:pPr>
            <w:r>
              <w:t>An encoded string that is written to the file preceding each message. The string may contain UNIX-style escape sequences such as \n \r \t, and octal binary characters encoded as \002, etc.</w:t>
            </w:r>
          </w:p>
        </w:tc>
      </w:tr>
      <w:tr w:rsidR="005F452C" w14:paraId="74D44F73" w14:textId="77777777" w:rsidTr="005F452C">
        <w:tc>
          <w:tcPr>
            <w:tcW w:w="2448" w:type="dxa"/>
            <w:tcBorders>
              <w:top w:val="single" w:sz="4" w:space="0" w:color="000000"/>
              <w:left w:val="single" w:sz="4" w:space="0" w:color="000000"/>
              <w:bottom w:val="single" w:sz="4" w:space="0" w:color="000000"/>
            </w:tcBorders>
          </w:tcPr>
          <w:p w14:paraId="41B5FA8D" w14:textId="77777777" w:rsidR="005F452C" w:rsidRDefault="005F452C" w:rsidP="005F452C">
            <w:pPr>
              <w:snapToGrid w:val="0"/>
            </w:pPr>
            <w:r>
              <w:t>ConsumerAfter</w:t>
            </w:r>
          </w:p>
        </w:tc>
        <w:tc>
          <w:tcPr>
            <w:tcW w:w="1080" w:type="dxa"/>
            <w:tcBorders>
              <w:top w:val="single" w:sz="4" w:space="0" w:color="000000"/>
              <w:left w:val="single" w:sz="4" w:space="0" w:color="000000"/>
              <w:bottom w:val="single" w:sz="4" w:space="0" w:color="000000"/>
            </w:tcBorders>
          </w:tcPr>
          <w:p w14:paraId="7D59B7DB" w14:textId="77777777" w:rsidR="005F452C" w:rsidRDefault="005F452C" w:rsidP="005F452C">
            <w:pPr>
              <w:snapToGrid w:val="0"/>
            </w:pPr>
            <w:r>
              <w:t>none</w:t>
            </w:r>
          </w:p>
        </w:tc>
        <w:tc>
          <w:tcPr>
            <w:tcW w:w="5368" w:type="dxa"/>
            <w:tcBorders>
              <w:top w:val="single" w:sz="4" w:space="0" w:color="000000"/>
              <w:left w:val="single" w:sz="4" w:space="0" w:color="000000"/>
              <w:bottom w:val="single" w:sz="4" w:space="0" w:color="000000"/>
              <w:right w:val="single" w:sz="4" w:space="0" w:color="000000"/>
            </w:tcBorders>
          </w:tcPr>
          <w:p w14:paraId="75EF3515" w14:textId="77777777" w:rsidR="005F452C" w:rsidRDefault="005F452C" w:rsidP="005F452C">
            <w:pPr>
              <w:snapToGrid w:val="0"/>
            </w:pPr>
            <w:r>
              <w:t>An encoded string that is written to the file after each message.</w:t>
            </w:r>
          </w:p>
        </w:tc>
      </w:tr>
    </w:tbl>
    <w:p w14:paraId="0FF8F37B" w14:textId="77777777" w:rsidR="005F452C" w:rsidRDefault="005F452C" w:rsidP="005F452C"/>
    <w:p w14:paraId="5CA15D2B" w14:textId="77777777" w:rsidR="005F452C" w:rsidRDefault="005F452C" w:rsidP="005F452C">
      <w:pPr>
        <w:pStyle w:val="Heading2"/>
        <w:keepLines w:val="0"/>
        <w:pageBreakBefore/>
        <w:tabs>
          <w:tab w:val="num" w:pos="0"/>
        </w:tabs>
        <w:suppressAutoHyphens/>
        <w:spacing w:before="240"/>
        <w:ind w:left="0" w:firstLine="0"/>
      </w:pPr>
      <w:bookmarkStart w:id="134" w:name="_toc3925"/>
      <w:bookmarkStart w:id="135" w:name="_Ref45860369"/>
      <w:bookmarkStart w:id="136" w:name="_Toc233105013"/>
      <w:bookmarkStart w:id="137" w:name="_Toc64562204"/>
      <w:bookmarkEnd w:id="134"/>
      <w:r>
        <w:lastRenderedPageBreak/>
        <w:t>File Consumer</w:t>
      </w:r>
      <w:bookmarkEnd w:id="135"/>
      <w:bookmarkEnd w:id="136"/>
      <w:bookmarkEnd w:id="137"/>
    </w:p>
    <w:p w14:paraId="35803042" w14:textId="77777777" w:rsidR="005F452C" w:rsidRDefault="005F452C" w:rsidP="005F452C">
      <w:r>
        <w:t>The Consumer Argument should be the file name template. The file will be opened when the routing spec starts. All data from the routing spec will be placed in the file. The file will be closed when finished.</w:t>
      </w:r>
    </w:p>
    <w:p w14:paraId="11C83490" w14:textId="77777777" w:rsidR="005F452C" w:rsidRDefault="005F452C" w:rsidP="005F452C">
      <w:r>
        <w:t>The file name template may contain a variable of the form $DATE(</w:t>
      </w:r>
      <w:r>
        <w:rPr>
          <w:i/>
        </w:rPr>
        <w:t>format</w:t>
      </w:r>
      <w:r>
        <w:t xml:space="preserve">) where </w:t>
      </w:r>
      <w:r>
        <w:rPr>
          <w:i/>
        </w:rPr>
        <w:t>format</w:t>
      </w:r>
      <w:r>
        <w:t xml:space="preserve"> describes how the date/time stamp is to be formatted in the file name. It can contain any format handled by the Java class java.text.SimpleDateFormat, although since it is used as a filename, it should not contain spaces or other illegal characters.</w:t>
      </w:r>
    </w:p>
    <w:p w14:paraId="489530F5" w14:textId="77777777" w:rsidR="005F452C" w:rsidRDefault="005F452C" w:rsidP="005F452C">
      <w:r>
        <w:t>See http://java.sun.com/j2se/1.4.1/docs/api/  for complete docs on SimpleDateFormat. Click on “java.text” in the upper left frame. Then click on SimpleDateFormat in the lower left frame.</w:t>
      </w:r>
    </w:p>
    <w:p w14:paraId="1E840D22" w14:textId="77777777" w:rsidR="005F452C" w:rsidRDefault="005F452C" w:rsidP="005F452C">
      <w:r>
        <w:t>For example, if Consumer Arg is “data-$DATE(yyyyMMdd-HHmmss)”, this might result in a filename data-20031213-120000.</w:t>
      </w:r>
    </w:p>
    <w:p w14:paraId="4AF89AEE" w14:textId="77777777" w:rsidR="005F452C" w:rsidRDefault="005F452C" w:rsidP="005F452C">
      <w:r>
        <w:t>This consumer should therefore only be used with routing specs that run for a finite period of time. That is, the ‘until’ time should be specified if reading from an LRGS.</w:t>
      </w:r>
    </w:p>
    <w:p w14:paraId="3E5C8489" w14:textId="77777777" w:rsidR="005F452C" w:rsidRDefault="005F452C" w:rsidP="005F452C">
      <w:r>
        <w:t>FileConsumer will use the following routing-spec properties to control its actions:</w:t>
      </w:r>
    </w:p>
    <w:tbl>
      <w:tblPr>
        <w:tblW w:w="0" w:type="auto"/>
        <w:tblInd w:w="-20" w:type="dxa"/>
        <w:tblLayout w:type="fixed"/>
        <w:tblLook w:val="0000" w:firstRow="0" w:lastRow="0" w:firstColumn="0" w:lastColumn="0" w:noHBand="0" w:noVBand="0"/>
      </w:tblPr>
      <w:tblGrid>
        <w:gridCol w:w="2448"/>
        <w:gridCol w:w="1080"/>
        <w:gridCol w:w="5368"/>
      </w:tblGrid>
      <w:tr w:rsidR="005F452C" w14:paraId="50EC968A" w14:textId="77777777" w:rsidTr="005F452C">
        <w:tc>
          <w:tcPr>
            <w:tcW w:w="2448" w:type="dxa"/>
            <w:tcBorders>
              <w:top w:val="single" w:sz="4" w:space="0" w:color="000000"/>
              <w:left w:val="single" w:sz="4" w:space="0" w:color="000000"/>
              <w:bottom w:val="single" w:sz="4" w:space="0" w:color="000000"/>
            </w:tcBorders>
          </w:tcPr>
          <w:p w14:paraId="7E556112" w14:textId="77777777" w:rsidR="005F452C" w:rsidRDefault="005F452C" w:rsidP="005F452C">
            <w:pPr>
              <w:snapToGrid w:val="0"/>
              <w:jc w:val="center"/>
              <w:rPr>
                <w:b/>
                <w:bCs/>
                <w:i/>
                <w:iCs/>
              </w:rPr>
            </w:pPr>
            <w:r>
              <w:rPr>
                <w:b/>
                <w:bCs/>
                <w:i/>
                <w:iCs/>
              </w:rPr>
              <w:t>Property Name</w:t>
            </w:r>
          </w:p>
        </w:tc>
        <w:tc>
          <w:tcPr>
            <w:tcW w:w="1080" w:type="dxa"/>
            <w:tcBorders>
              <w:top w:val="single" w:sz="4" w:space="0" w:color="000000"/>
              <w:left w:val="single" w:sz="4" w:space="0" w:color="000000"/>
              <w:bottom w:val="single" w:sz="4" w:space="0" w:color="000000"/>
            </w:tcBorders>
          </w:tcPr>
          <w:p w14:paraId="2C79DF8F" w14:textId="77777777" w:rsidR="005F452C" w:rsidRDefault="005F452C" w:rsidP="005F452C">
            <w:pPr>
              <w:snapToGrid w:val="0"/>
              <w:jc w:val="center"/>
              <w:rPr>
                <w:b/>
                <w:bCs/>
                <w:i/>
                <w:iCs/>
              </w:rPr>
            </w:pPr>
            <w:r>
              <w:rPr>
                <w:b/>
                <w:bCs/>
                <w:i/>
                <w:iCs/>
              </w:rPr>
              <w:t xml:space="preserve">Default </w:t>
            </w:r>
          </w:p>
        </w:tc>
        <w:tc>
          <w:tcPr>
            <w:tcW w:w="5368" w:type="dxa"/>
            <w:tcBorders>
              <w:top w:val="single" w:sz="4" w:space="0" w:color="000000"/>
              <w:left w:val="single" w:sz="4" w:space="0" w:color="000000"/>
              <w:bottom w:val="single" w:sz="4" w:space="0" w:color="000000"/>
              <w:right w:val="single" w:sz="4" w:space="0" w:color="000000"/>
            </w:tcBorders>
          </w:tcPr>
          <w:p w14:paraId="5A8239B4" w14:textId="77777777" w:rsidR="005F452C" w:rsidRDefault="005F452C" w:rsidP="005F452C">
            <w:pPr>
              <w:snapToGrid w:val="0"/>
              <w:jc w:val="center"/>
              <w:rPr>
                <w:b/>
                <w:bCs/>
                <w:i/>
                <w:iCs/>
              </w:rPr>
            </w:pPr>
            <w:r>
              <w:rPr>
                <w:b/>
                <w:bCs/>
                <w:i/>
                <w:iCs/>
              </w:rPr>
              <w:t>Description</w:t>
            </w:r>
          </w:p>
        </w:tc>
      </w:tr>
      <w:tr w:rsidR="005F452C" w14:paraId="7B1FF357" w14:textId="77777777" w:rsidTr="005F452C">
        <w:tc>
          <w:tcPr>
            <w:tcW w:w="2448" w:type="dxa"/>
            <w:tcBorders>
              <w:top w:val="single" w:sz="4" w:space="0" w:color="000000"/>
              <w:left w:val="single" w:sz="4" w:space="0" w:color="000000"/>
              <w:bottom w:val="single" w:sz="4" w:space="0" w:color="000000"/>
            </w:tcBorders>
          </w:tcPr>
          <w:p w14:paraId="1F581868" w14:textId="77777777" w:rsidR="005F452C" w:rsidRDefault="005F452C" w:rsidP="005F452C">
            <w:pPr>
              <w:snapToGrid w:val="0"/>
            </w:pPr>
            <w:r>
              <w:t>ConsumerBefore</w:t>
            </w:r>
          </w:p>
        </w:tc>
        <w:tc>
          <w:tcPr>
            <w:tcW w:w="1080" w:type="dxa"/>
            <w:tcBorders>
              <w:top w:val="single" w:sz="4" w:space="0" w:color="000000"/>
              <w:left w:val="single" w:sz="4" w:space="0" w:color="000000"/>
              <w:bottom w:val="single" w:sz="4" w:space="0" w:color="000000"/>
            </w:tcBorders>
          </w:tcPr>
          <w:p w14:paraId="11AD1351" w14:textId="77777777" w:rsidR="005F452C" w:rsidRDefault="005F452C" w:rsidP="005F452C">
            <w:pPr>
              <w:snapToGrid w:val="0"/>
            </w:pPr>
            <w:r>
              <w:t>none</w:t>
            </w:r>
          </w:p>
        </w:tc>
        <w:tc>
          <w:tcPr>
            <w:tcW w:w="5368" w:type="dxa"/>
            <w:tcBorders>
              <w:top w:val="single" w:sz="4" w:space="0" w:color="000000"/>
              <w:left w:val="single" w:sz="4" w:space="0" w:color="000000"/>
              <w:bottom w:val="single" w:sz="4" w:space="0" w:color="000000"/>
              <w:right w:val="single" w:sz="4" w:space="0" w:color="000000"/>
            </w:tcBorders>
          </w:tcPr>
          <w:p w14:paraId="37CAD37B" w14:textId="77777777" w:rsidR="005F452C" w:rsidRDefault="005F452C" w:rsidP="005F452C">
            <w:pPr>
              <w:snapToGrid w:val="0"/>
            </w:pPr>
            <w:r>
              <w:t>An encoded string that is written to the file preceding each message. The string may contain UNIX-style escape sequences such as \n \r \t, and octal binary characters encoded as \002, etc.</w:t>
            </w:r>
          </w:p>
        </w:tc>
      </w:tr>
      <w:tr w:rsidR="005F452C" w14:paraId="02D716CF" w14:textId="77777777" w:rsidTr="005F452C">
        <w:tc>
          <w:tcPr>
            <w:tcW w:w="2448" w:type="dxa"/>
            <w:tcBorders>
              <w:top w:val="single" w:sz="4" w:space="0" w:color="000000"/>
              <w:left w:val="single" w:sz="4" w:space="0" w:color="000000"/>
              <w:bottom w:val="single" w:sz="4" w:space="0" w:color="000000"/>
            </w:tcBorders>
          </w:tcPr>
          <w:p w14:paraId="13C752C2" w14:textId="77777777" w:rsidR="005F452C" w:rsidRDefault="005F452C" w:rsidP="005F452C">
            <w:pPr>
              <w:snapToGrid w:val="0"/>
            </w:pPr>
            <w:r>
              <w:t>ConsumerAfter</w:t>
            </w:r>
          </w:p>
        </w:tc>
        <w:tc>
          <w:tcPr>
            <w:tcW w:w="1080" w:type="dxa"/>
            <w:tcBorders>
              <w:top w:val="single" w:sz="4" w:space="0" w:color="000000"/>
              <w:left w:val="single" w:sz="4" w:space="0" w:color="000000"/>
              <w:bottom w:val="single" w:sz="4" w:space="0" w:color="000000"/>
            </w:tcBorders>
          </w:tcPr>
          <w:p w14:paraId="60BEA395" w14:textId="77777777" w:rsidR="005F452C" w:rsidRDefault="005F452C" w:rsidP="005F452C">
            <w:pPr>
              <w:snapToGrid w:val="0"/>
            </w:pPr>
            <w:r>
              <w:t>none</w:t>
            </w:r>
          </w:p>
        </w:tc>
        <w:tc>
          <w:tcPr>
            <w:tcW w:w="5368" w:type="dxa"/>
            <w:tcBorders>
              <w:top w:val="single" w:sz="4" w:space="0" w:color="000000"/>
              <w:left w:val="single" w:sz="4" w:space="0" w:color="000000"/>
              <w:bottom w:val="single" w:sz="4" w:space="0" w:color="000000"/>
              <w:right w:val="single" w:sz="4" w:space="0" w:color="000000"/>
            </w:tcBorders>
          </w:tcPr>
          <w:p w14:paraId="0C96736F" w14:textId="77777777" w:rsidR="005F452C" w:rsidRDefault="005F452C" w:rsidP="005F452C">
            <w:pPr>
              <w:snapToGrid w:val="0"/>
            </w:pPr>
            <w:r>
              <w:t>An encoded string that is written to the file after each message.</w:t>
            </w:r>
          </w:p>
        </w:tc>
      </w:tr>
      <w:tr w:rsidR="005F452C" w14:paraId="27D877D7" w14:textId="77777777" w:rsidTr="005F452C">
        <w:tc>
          <w:tcPr>
            <w:tcW w:w="2448" w:type="dxa"/>
            <w:tcBorders>
              <w:top w:val="single" w:sz="4" w:space="0" w:color="000000"/>
              <w:left w:val="single" w:sz="4" w:space="0" w:color="000000"/>
              <w:bottom w:val="single" w:sz="4" w:space="0" w:color="000000"/>
            </w:tcBorders>
          </w:tcPr>
          <w:p w14:paraId="1092C07E" w14:textId="77777777" w:rsidR="005F452C" w:rsidRDefault="005F452C" w:rsidP="005F452C">
            <w:pPr>
              <w:snapToGrid w:val="0"/>
            </w:pPr>
            <w:r>
              <w:t>file.overwrite</w:t>
            </w:r>
          </w:p>
        </w:tc>
        <w:tc>
          <w:tcPr>
            <w:tcW w:w="1080" w:type="dxa"/>
            <w:tcBorders>
              <w:top w:val="single" w:sz="4" w:space="0" w:color="000000"/>
              <w:left w:val="single" w:sz="4" w:space="0" w:color="000000"/>
              <w:bottom w:val="single" w:sz="4" w:space="0" w:color="000000"/>
            </w:tcBorders>
          </w:tcPr>
          <w:p w14:paraId="68EF6B94" w14:textId="77777777" w:rsidR="005F452C" w:rsidRDefault="005F452C" w:rsidP="005F452C">
            <w:pPr>
              <w:snapToGrid w:val="0"/>
            </w:pPr>
            <w:r>
              <w:t>false</w:t>
            </w:r>
          </w:p>
        </w:tc>
        <w:tc>
          <w:tcPr>
            <w:tcW w:w="5368" w:type="dxa"/>
            <w:tcBorders>
              <w:top w:val="single" w:sz="4" w:space="0" w:color="000000"/>
              <w:left w:val="single" w:sz="4" w:space="0" w:color="000000"/>
              <w:bottom w:val="single" w:sz="4" w:space="0" w:color="000000"/>
              <w:right w:val="single" w:sz="4" w:space="0" w:color="000000"/>
            </w:tcBorders>
          </w:tcPr>
          <w:p w14:paraId="43FEFA63" w14:textId="77777777" w:rsidR="005F452C" w:rsidRDefault="005F452C" w:rsidP="005F452C">
            <w:pPr>
              <w:snapToGrid w:val="0"/>
            </w:pPr>
            <w:r>
              <w:t>Set this property to true if you want the consumer to overwrite files that already exist. The default behavior is to append to the existing file.</w:t>
            </w:r>
          </w:p>
        </w:tc>
      </w:tr>
      <w:tr w:rsidR="005F452C" w14:paraId="438045CD" w14:textId="77777777" w:rsidTr="005F452C">
        <w:tc>
          <w:tcPr>
            <w:tcW w:w="2448" w:type="dxa"/>
            <w:tcBorders>
              <w:top w:val="single" w:sz="4" w:space="0" w:color="000000"/>
              <w:left w:val="single" w:sz="4" w:space="0" w:color="000000"/>
              <w:bottom w:val="single" w:sz="4" w:space="0" w:color="000000"/>
            </w:tcBorders>
          </w:tcPr>
          <w:p w14:paraId="367A3EB6" w14:textId="77777777" w:rsidR="005F452C" w:rsidRDefault="005F452C" w:rsidP="005F452C">
            <w:pPr>
              <w:snapToGrid w:val="0"/>
            </w:pPr>
            <w:r>
              <w:t>cmdAfterFile</w:t>
            </w:r>
          </w:p>
        </w:tc>
        <w:tc>
          <w:tcPr>
            <w:tcW w:w="1080" w:type="dxa"/>
            <w:tcBorders>
              <w:top w:val="single" w:sz="4" w:space="0" w:color="000000"/>
              <w:left w:val="single" w:sz="4" w:space="0" w:color="000000"/>
              <w:bottom w:val="single" w:sz="4" w:space="0" w:color="000000"/>
            </w:tcBorders>
          </w:tcPr>
          <w:p w14:paraId="0AC48A29" w14:textId="77777777" w:rsidR="005F452C" w:rsidRDefault="005F452C" w:rsidP="005F452C">
            <w:pPr>
              <w:snapToGrid w:val="0"/>
            </w:pPr>
            <w:r>
              <w:t>none</w:t>
            </w:r>
          </w:p>
        </w:tc>
        <w:tc>
          <w:tcPr>
            <w:tcW w:w="5368" w:type="dxa"/>
            <w:tcBorders>
              <w:top w:val="single" w:sz="4" w:space="0" w:color="000000"/>
              <w:left w:val="single" w:sz="4" w:space="0" w:color="000000"/>
              <w:bottom w:val="single" w:sz="4" w:space="0" w:color="000000"/>
              <w:right w:val="single" w:sz="4" w:space="0" w:color="000000"/>
            </w:tcBorders>
          </w:tcPr>
          <w:p w14:paraId="30F509A8" w14:textId="77777777" w:rsidR="005F452C" w:rsidRDefault="005F452C" w:rsidP="005F452C">
            <w:pPr>
              <w:snapToGrid w:val="0"/>
            </w:pPr>
            <w:r>
              <w:t>A command that DECODES will execute after each file is generated and placed in the directory. The command may contain $FILENAME which will be replaced with the name of the file just completed.</w:t>
            </w:r>
          </w:p>
        </w:tc>
      </w:tr>
      <w:tr w:rsidR="005F452C" w14:paraId="1514D3DF" w14:textId="77777777" w:rsidTr="005F452C">
        <w:tc>
          <w:tcPr>
            <w:tcW w:w="2448" w:type="dxa"/>
            <w:tcBorders>
              <w:top w:val="single" w:sz="4" w:space="0" w:color="000000"/>
              <w:left w:val="single" w:sz="4" w:space="0" w:color="000000"/>
              <w:bottom w:val="single" w:sz="4" w:space="0" w:color="000000"/>
            </w:tcBorders>
          </w:tcPr>
          <w:p w14:paraId="2B02A629" w14:textId="77777777" w:rsidR="005F452C" w:rsidRDefault="005F452C" w:rsidP="005F452C">
            <w:pPr>
              <w:snapToGrid w:val="0"/>
            </w:pPr>
            <w:r>
              <w:t>cmdTimeout</w:t>
            </w:r>
          </w:p>
        </w:tc>
        <w:tc>
          <w:tcPr>
            <w:tcW w:w="1080" w:type="dxa"/>
            <w:tcBorders>
              <w:top w:val="single" w:sz="4" w:space="0" w:color="000000"/>
              <w:left w:val="single" w:sz="4" w:space="0" w:color="000000"/>
              <w:bottom w:val="single" w:sz="4" w:space="0" w:color="000000"/>
            </w:tcBorders>
          </w:tcPr>
          <w:p w14:paraId="1FAD40D2" w14:textId="77777777" w:rsidR="005F452C" w:rsidRDefault="005F452C" w:rsidP="005F452C">
            <w:pPr>
              <w:snapToGrid w:val="0"/>
            </w:pPr>
            <w:r>
              <w:t>Integer</w:t>
            </w:r>
          </w:p>
        </w:tc>
        <w:tc>
          <w:tcPr>
            <w:tcW w:w="5368" w:type="dxa"/>
            <w:tcBorders>
              <w:top w:val="single" w:sz="4" w:space="0" w:color="000000"/>
              <w:left w:val="single" w:sz="4" w:space="0" w:color="000000"/>
              <w:bottom w:val="single" w:sz="4" w:space="0" w:color="000000"/>
              <w:right w:val="single" w:sz="4" w:space="0" w:color="000000"/>
            </w:tcBorders>
          </w:tcPr>
          <w:p w14:paraId="549C8E88" w14:textId="77777777" w:rsidR="005F452C" w:rsidRDefault="005F452C" w:rsidP="005F452C">
            <w:pPr>
              <w:snapToGrid w:val="0"/>
            </w:pPr>
            <w:r>
              <w:t>Number of seconds for cmdAfterFile to complete. Default=60 seconds.</w:t>
            </w:r>
          </w:p>
        </w:tc>
      </w:tr>
    </w:tbl>
    <w:p w14:paraId="5B10CB08" w14:textId="77777777" w:rsidR="005F452C" w:rsidRDefault="005F452C" w:rsidP="005F452C"/>
    <w:p w14:paraId="2E49D483" w14:textId="77777777" w:rsidR="005F452C" w:rsidRDefault="005F452C" w:rsidP="005F452C">
      <w:pPr>
        <w:pStyle w:val="Heading2"/>
        <w:keepLines w:val="0"/>
        <w:pageBreakBefore/>
        <w:tabs>
          <w:tab w:val="num" w:pos="0"/>
        </w:tabs>
        <w:suppressAutoHyphens/>
        <w:spacing w:before="240"/>
        <w:ind w:left="0" w:firstLine="0"/>
      </w:pPr>
      <w:bookmarkStart w:id="138" w:name="_toc3989"/>
      <w:bookmarkStart w:id="139" w:name="_Toc233105014"/>
      <w:bookmarkStart w:id="140" w:name="_Toc64562205"/>
      <w:bookmarkEnd w:id="138"/>
      <w:r>
        <w:lastRenderedPageBreak/>
        <w:t>Directory Consumer</w:t>
      </w:r>
      <w:bookmarkEnd w:id="139"/>
      <w:bookmarkEnd w:id="140"/>
    </w:p>
    <w:p w14:paraId="616A80ED" w14:textId="77777777" w:rsidR="005F452C" w:rsidRDefault="005F452C" w:rsidP="005F452C">
      <w:r>
        <w:t>The Consumer Argument should be a directory name. The routing spec will create a separate file in this directory to hold the data generated for each message. The file name will be in the following format:</w:t>
      </w:r>
    </w:p>
    <w:p w14:paraId="4DE0EE0C" w14:textId="77777777" w:rsidR="005F452C" w:rsidRDefault="005F452C" w:rsidP="005F452C">
      <w:pPr>
        <w:pStyle w:val="code"/>
        <w:rPr>
          <w:i/>
          <w:iCs/>
        </w:rPr>
      </w:pPr>
      <w:r>
        <w:rPr>
          <w:i/>
          <w:iCs/>
        </w:rPr>
        <w:t>SiteName-YYYYMMDDHHmmSS</w:t>
      </w:r>
    </w:p>
    <w:p w14:paraId="4919160E" w14:textId="77777777" w:rsidR="005F452C" w:rsidRDefault="005F452C" w:rsidP="005F452C">
      <w:pPr>
        <w:pStyle w:val="code"/>
        <w:rPr>
          <w:i/>
          <w:iCs/>
        </w:rPr>
      </w:pPr>
    </w:p>
    <w:p w14:paraId="626FECCD" w14:textId="77777777" w:rsidR="005F452C" w:rsidRDefault="005F452C" w:rsidP="005F452C">
      <w:r>
        <w:t>Hence when looking at a sorted directory listing you will see each platform’s files together in time order.</w:t>
      </w:r>
    </w:p>
    <w:p w14:paraId="7ADC6CE1" w14:textId="77777777" w:rsidR="005F452C" w:rsidRDefault="005F452C" w:rsidP="005F452C">
      <w:r>
        <w:t>The Site Name used will be the default site name type defined in your DECODES properties file.</w:t>
      </w:r>
    </w:p>
    <w:p w14:paraId="7549EFF7" w14:textId="77777777" w:rsidR="005F452C" w:rsidRDefault="005F452C" w:rsidP="005F452C">
      <w:r>
        <w:t>DirectoryConsumer will use the following routing-spec properties to control its actions:</w:t>
      </w:r>
    </w:p>
    <w:tbl>
      <w:tblPr>
        <w:tblW w:w="0" w:type="auto"/>
        <w:tblInd w:w="-20" w:type="dxa"/>
        <w:tblLayout w:type="fixed"/>
        <w:tblLook w:val="0000" w:firstRow="0" w:lastRow="0" w:firstColumn="0" w:lastColumn="0" w:noHBand="0" w:noVBand="0"/>
      </w:tblPr>
      <w:tblGrid>
        <w:gridCol w:w="2448"/>
        <w:gridCol w:w="1190"/>
        <w:gridCol w:w="5258"/>
      </w:tblGrid>
      <w:tr w:rsidR="005F452C" w14:paraId="470CE131" w14:textId="77777777" w:rsidTr="00B3362A">
        <w:tc>
          <w:tcPr>
            <w:tcW w:w="2448" w:type="dxa"/>
            <w:tcBorders>
              <w:top w:val="single" w:sz="4" w:space="0" w:color="000000"/>
              <w:left w:val="single" w:sz="4" w:space="0" w:color="000000"/>
              <w:bottom w:val="single" w:sz="4" w:space="0" w:color="000000"/>
            </w:tcBorders>
          </w:tcPr>
          <w:p w14:paraId="3087DD3A" w14:textId="77777777" w:rsidR="005F452C" w:rsidRDefault="005F452C" w:rsidP="005F452C">
            <w:pPr>
              <w:snapToGrid w:val="0"/>
              <w:jc w:val="center"/>
              <w:rPr>
                <w:b/>
                <w:bCs/>
                <w:i/>
                <w:iCs/>
              </w:rPr>
            </w:pPr>
            <w:r>
              <w:rPr>
                <w:b/>
                <w:bCs/>
                <w:i/>
                <w:iCs/>
              </w:rPr>
              <w:t>Property Name</w:t>
            </w:r>
          </w:p>
        </w:tc>
        <w:tc>
          <w:tcPr>
            <w:tcW w:w="1190" w:type="dxa"/>
            <w:tcBorders>
              <w:top w:val="single" w:sz="4" w:space="0" w:color="000000"/>
              <w:left w:val="single" w:sz="4" w:space="0" w:color="000000"/>
              <w:bottom w:val="single" w:sz="4" w:space="0" w:color="000000"/>
            </w:tcBorders>
          </w:tcPr>
          <w:p w14:paraId="673ED5B5" w14:textId="77777777" w:rsidR="005F452C" w:rsidRDefault="005F452C" w:rsidP="005F452C">
            <w:pPr>
              <w:snapToGrid w:val="0"/>
              <w:jc w:val="center"/>
              <w:rPr>
                <w:b/>
                <w:bCs/>
                <w:i/>
                <w:iCs/>
              </w:rPr>
            </w:pPr>
            <w:r>
              <w:rPr>
                <w:b/>
                <w:bCs/>
                <w:i/>
                <w:iCs/>
              </w:rPr>
              <w:t xml:space="preserve">Default </w:t>
            </w:r>
          </w:p>
        </w:tc>
        <w:tc>
          <w:tcPr>
            <w:tcW w:w="5258" w:type="dxa"/>
            <w:tcBorders>
              <w:top w:val="single" w:sz="4" w:space="0" w:color="000000"/>
              <w:left w:val="single" w:sz="4" w:space="0" w:color="000000"/>
              <w:bottom w:val="single" w:sz="4" w:space="0" w:color="000000"/>
              <w:right w:val="single" w:sz="4" w:space="0" w:color="000000"/>
            </w:tcBorders>
          </w:tcPr>
          <w:p w14:paraId="70996036" w14:textId="77777777" w:rsidR="005F452C" w:rsidRDefault="005F452C" w:rsidP="005F452C">
            <w:pPr>
              <w:snapToGrid w:val="0"/>
              <w:jc w:val="center"/>
              <w:rPr>
                <w:b/>
                <w:bCs/>
                <w:i/>
                <w:iCs/>
              </w:rPr>
            </w:pPr>
            <w:r>
              <w:rPr>
                <w:b/>
                <w:bCs/>
                <w:i/>
                <w:iCs/>
              </w:rPr>
              <w:t>Description</w:t>
            </w:r>
          </w:p>
        </w:tc>
      </w:tr>
      <w:tr w:rsidR="005F452C" w14:paraId="1E6E5DE9" w14:textId="77777777" w:rsidTr="00B3362A">
        <w:tc>
          <w:tcPr>
            <w:tcW w:w="2448" w:type="dxa"/>
            <w:tcBorders>
              <w:top w:val="single" w:sz="4" w:space="0" w:color="000000"/>
              <w:left w:val="single" w:sz="4" w:space="0" w:color="000000"/>
              <w:bottom w:val="single" w:sz="4" w:space="0" w:color="000000"/>
            </w:tcBorders>
          </w:tcPr>
          <w:p w14:paraId="5427EC17" w14:textId="77777777" w:rsidR="005F452C" w:rsidRDefault="005F452C" w:rsidP="005F452C">
            <w:pPr>
              <w:snapToGrid w:val="0"/>
            </w:pPr>
            <w:r>
              <w:t>ConsumerBefore</w:t>
            </w:r>
          </w:p>
        </w:tc>
        <w:tc>
          <w:tcPr>
            <w:tcW w:w="1190" w:type="dxa"/>
            <w:tcBorders>
              <w:top w:val="single" w:sz="4" w:space="0" w:color="000000"/>
              <w:left w:val="single" w:sz="4" w:space="0" w:color="000000"/>
              <w:bottom w:val="single" w:sz="4" w:space="0" w:color="000000"/>
            </w:tcBorders>
          </w:tcPr>
          <w:p w14:paraId="1A991FA6" w14:textId="77777777" w:rsidR="005F452C" w:rsidRDefault="005F452C" w:rsidP="005F452C">
            <w:pPr>
              <w:snapToGrid w:val="0"/>
            </w:pPr>
            <w:r>
              <w:t>none</w:t>
            </w:r>
          </w:p>
        </w:tc>
        <w:tc>
          <w:tcPr>
            <w:tcW w:w="5258" w:type="dxa"/>
            <w:tcBorders>
              <w:top w:val="single" w:sz="4" w:space="0" w:color="000000"/>
              <w:left w:val="single" w:sz="4" w:space="0" w:color="000000"/>
              <w:bottom w:val="single" w:sz="4" w:space="0" w:color="000000"/>
              <w:right w:val="single" w:sz="4" w:space="0" w:color="000000"/>
            </w:tcBorders>
          </w:tcPr>
          <w:p w14:paraId="7F5FEF5A" w14:textId="77777777" w:rsidR="005F452C" w:rsidRDefault="005F452C" w:rsidP="005F452C">
            <w:pPr>
              <w:snapToGrid w:val="0"/>
            </w:pPr>
            <w:r>
              <w:t>An encoded string that is written to the file preceding each message. The string may contain UNIX-style escape sequences such as \n \r \t, and octal binary characters encoded as \002, etc.</w:t>
            </w:r>
          </w:p>
        </w:tc>
      </w:tr>
      <w:tr w:rsidR="005F452C" w14:paraId="385F05E1" w14:textId="77777777" w:rsidTr="00B3362A">
        <w:tc>
          <w:tcPr>
            <w:tcW w:w="2448" w:type="dxa"/>
            <w:tcBorders>
              <w:top w:val="single" w:sz="4" w:space="0" w:color="000000"/>
              <w:left w:val="single" w:sz="4" w:space="0" w:color="000000"/>
              <w:bottom w:val="single" w:sz="4" w:space="0" w:color="000000"/>
            </w:tcBorders>
          </w:tcPr>
          <w:p w14:paraId="0B158432" w14:textId="77777777" w:rsidR="005F452C" w:rsidRDefault="005F452C" w:rsidP="005F452C">
            <w:pPr>
              <w:snapToGrid w:val="0"/>
            </w:pPr>
            <w:r>
              <w:t>ConsumerAfter</w:t>
            </w:r>
          </w:p>
        </w:tc>
        <w:tc>
          <w:tcPr>
            <w:tcW w:w="1190" w:type="dxa"/>
            <w:tcBorders>
              <w:top w:val="single" w:sz="4" w:space="0" w:color="000000"/>
              <w:left w:val="single" w:sz="4" w:space="0" w:color="000000"/>
              <w:bottom w:val="single" w:sz="4" w:space="0" w:color="000000"/>
            </w:tcBorders>
          </w:tcPr>
          <w:p w14:paraId="537D2FC1" w14:textId="77777777" w:rsidR="005F452C" w:rsidRDefault="005F452C" w:rsidP="005F452C">
            <w:pPr>
              <w:snapToGrid w:val="0"/>
            </w:pPr>
            <w:r>
              <w:t>none</w:t>
            </w:r>
          </w:p>
        </w:tc>
        <w:tc>
          <w:tcPr>
            <w:tcW w:w="5258" w:type="dxa"/>
            <w:tcBorders>
              <w:top w:val="single" w:sz="4" w:space="0" w:color="000000"/>
              <w:left w:val="single" w:sz="4" w:space="0" w:color="000000"/>
              <w:bottom w:val="single" w:sz="4" w:space="0" w:color="000000"/>
              <w:right w:val="single" w:sz="4" w:space="0" w:color="000000"/>
            </w:tcBorders>
          </w:tcPr>
          <w:p w14:paraId="049DE4CC" w14:textId="77777777" w:rsidR="005F452C" w:rsidRDefault="005F452C" w:rsidP="005F452C">
            <w:pPr>
              <w:snapToGrid w:val="0"/>
            </w:pPr>
            <w:r>
              <w:t>An encoded string that is written to the file after each message.</w:t>
            </w:r>
          </w:p>
        </w:tc>
      </w:tr>
      <w:tr w:rsidR="005F452C" w14:paraId="27C64A1D" w14:textId="77777777" w:rsidTr="00B3362A">
        <w:tc>
          <w:tcPr>
            <w:tcW w:w="2448" w:type="dxa"/>
            <w:tcBorders>
              <w:top w:val="single" w:sz="4" w:space="0" w:color="000000"/>
              <w:left w:val="single" w:sz="4" w:space="0" w:color="000000"/>
              <w:bottom w:val="single" w:sz="4" w:space="0" w:color="000000"/>
            </w:tcBorders>
          </w:tcPr>
          <w:p w14:paraId="3071632E" w14:textId="77777777" w:rsidR="005F452C" w:rsidRDefault="005F452C" w:rsidP="005F452C">
            <w:pPr>
              <w:snapToGrid w:val="0"/>
            </w:pPr>
            <w:r>
              <w:t>cmdAfterFile</w:t>
            </w:r>
          </w:p>
        </w:tc>
        <w:tc>
          <w:tcPr>
            <w:tcW w:w="1190" w:type="dxa"/>
            <w:tcBorders>
              <w:top w:val="single" w:sz="4" w:space="0" w:color="000000"/>
              <w:left w:val="single" w:sz="4" w:space="0" w:color="000000"/>
              <w:bottom w:val="single" w:sz="4" w:space="0" w:color="000000"/>
            </w:tcBorders>
          </w:tcPr>
          <w:p w14:paraId="08F69868" w14:textId="77777777" w:rsidR="005F452C" w:rsidRDefault="005F452C" w:rsidP="005F452C">
            <w:pPr>
              <w:snapToGrid w:val="0"/>
            </w:pPr>
            <w:r>
              <w:t>none</w:t>
            </w:r>
          </w:p>
        </w:tc>
        <w:tc>
          <w:tcPr>
            <w:tcW w:w="5258" w:type="dxa"/>
            <w:tcBorders>
              <w:top w:val="single" w:sz="4" w:space="0" w:color="000000"/>
              <w:left w:val="single" w:sz="4" w:space="0" w:color="000000"/>
              <w:bottom w:val="single" w:sz="4" w:space="0" w:color="000000"/>
              <w:right w:val="single" w:sz="4" w:space="0" w:color="000000"/>
            </w:tcBorders>
          </w:tcPr>
          <w:p w14:paraId="77418633" w14:textId="77777777" w:rsidR="005F452C" w:rsidRDefault="005F452C" w:rsidP="005F452C">
            <w:pPr>
              <w:snapToGrid w:val="0"/>
            </w:pPr>
            <w:r>
              <w:t>A command that DECODES will execute after each file is generated and placed in the directory. The command may contain $FILENAME which will be replaced with the name of the file just completed.</w:t>
            </w:r>
          </w:p>
        </w:tc>
      </w:tr>
      <w:tr w:rsidR="005F452C" w14:paraId="272C16AD" w14:textId="77777777" w:rsidTr="00B3362A">
        <w:tc>
          <w:tcPr>
            <w:tcW w:w="2448" w:type="dxa"/>
            <w:tcBorders>
              <w:top w:val="single" w:sz="4" w:space="0" w:color="000000"/>
              <w:left w:val="single" w:sz="4" w:space="0" w:color="000000"/>
              <w:bottom w:val="single" w:sz="4" w:space="0" w:color="000000"/>
            </w:tcBorders>
          </w:tcPr>
          <w:p w14:paraId="7D161079" w14:textId="77777777" w:rsidR="005F452C" w:rsidRDefault="005F452C" w:rsidP="005F452C">
            <w:pPr>
              <w:snapToGrid w:val="0"/>
            </w:pPr>
            <w:r>
              <w:t>cmdTimeout</w:t>
            </w:r>
          </w:p>
        </w:tc>
        <w:tc>
          <w:tcPr>
            <w:tcW w:w="1190" w:type="dxa"/>
            <w:tcBorders>
              <w:top w:val="single" w:sz="4" w:space="0" w:color="000000"/>
              <w:left w:val="single" w:sz="4" w:space="0" w:color="000000"/>
              <w:bottom w:val="single" w:sz="4" w:space="0" w:color="000000"/>
            </w:tcBorders>
          </w:tcPr>
          <w:p w14:paraId="5282FF45" w14:textId="77777777" w:rsidR="005F452C" w:rsidRDefault="005F452C" w:rsidP="005F452C">
            <w:pPr>
              <w:snapToGrid w:val="0"/>
            </w:pPr>
            <w:r>
              <w:t>Integer</w:t>
            </w:r>
          </w:p>
        </w:tc>
        <w:tc>
          <w:tcPr>
            <w:tcW w:w="5258" w:type="dxa"/>
            <w:tcBorders>
              <w:top w:val="single" w:sz="4" w:space="0" w:color="000000"/>
              <w:left w:val="single" w:sz="4" w:space="0" w:color="000000"/>
              <w:bottom w:val="single" w:sz="4" w:space="0" w:color="000000"/>
              <w:right w:val="single" w:sz="4" w:space="0" w:color="000000"/>
            </w:tcBorders>
          </w:tcPr>
          <w:p w14:paraId="0687EA17" w14:textId="77777777" w:rsidR="005F452C" w:rsidRDefault="005F452C" w:rsidP="005F452C">
            <w:pPr>
              <w:snapToGrid w:val="0"/>
            </w:pPr>
            <w:r>
              <w:t>Number of seconds for cmdAfterFile to complete. Default=60 seconds.</w:t>
            </w:r>
          </w:p>
        </w:tc>
      </w:tr>
      <w:tr w:rsidR="005F452C" w14:paraId="4EA6DF2B" w14:textId="77777777" w:rsidTr="00B3362A">
        <w:tc>
          <w:tcPr>
            <w:tcW w:w="2448" w:type="dxa"/>
            <w:tcBorders>
              <w:top w:val="single" w:sz="4" w:space="0" w:color="000000"/>
              <w:left w:val="single" w:sz="4" w:space="0" w:color="000000"/>
              <w:bottom w:val="single" w:sz="4" w:space="0" w:color="000000"/>
            </w:tcBorders>
          </w:tcPr>
          <w:p w14:paraId="616EA5AA" w14:textId="77777777" w:rsidR="005F452C" w:rsidRDefault="005F452C" w:rsidP="005F452C">
            <w:pPr>
              <w:snapToGrid w:val="0"/>
            </w:pPr>
            <w:r>
              <w:t>filename</w:t>
            </w:r>
          </w:p>
        </w:tc>
        <w:tc>
          <w:tcPr>
            <w:tcW w:w="1190" w:type="dxa"/>
            <w:tcBorders>
              <w:top w:val="single" w:sz="4" w:space="0" w:color="000000"/>
              <w:left w:val="single" w:sz="4" w:space="0" w:color="000000"/>
              <w:bottom w:val="single" w:sz="4" w:space="0" w:color="000000"/>
            </w:tcBorders>
          </w:tcPr>
          <w:p w14:paraId="6CD65B26" w14:textId="77777777" w:rsidR="005F452C" w:rsidRDefault="005F452C" w:rsidP="005F452C">
            <w:pPr>
              <w:snapToGrid w:val="0"/>
            </w:pPr>
            <w:r>
              <w:t>none</w:t>
            </w:r>
          </w:p>
        </w:tc>
        <w:tc>
          <w:tcPr>
            <w:tcW w:w="5258" w:type="dxa"/>
            <w:tcBorders>
              <w:top w:val="single" w:sz="4" w:space="0" w:color="000000"/>
              <w:left w:val="single" w:sz="4" w:space="0" w:color="000000"/>
              <w:bottom w:val="single" w:sz="4" w:space="0" w:color="000000"/>
              <w:right w:val="single" w:sz="4" w:space="0" w:color="000000"/>
            </w:tcBorders>
          </w:tcPr>
          <w:p w14:paraId="7673AC53" w14:textId="77777777" w:rsidR="005F452C" w:rsidRDefault="005F452C" w:rsidP="005F452C">
            <w:pPr>
              <w:snapToGrid w:val="0"/>
            </w:pPr>
            <w:r>
              <w:t>A file-name template to override the default described above. (see below)</w:t>
            </w:r>
          </w:p>
        </w:tc>
      </w:tr>
    </w:tbl>
    <w:p w14:paraId="72CC4790" w14:textId="77777777" w:rsidR="005F452C" w:rsidRDefault="005F452C" w:rsidP="005F452C"/>
    <w:p w14:paraId="21E26270" w14:textId="77777777" w:rsidR="005F452C" w:rsidRDefault="005F452C" w:rsidP="005F452C">
      <w:r>
        <w:t>Files will be constructed in a temporary location and then moved to the named directory. Therefore, you can write a program to scan the directory for new files and be assured that all files in the directory are complete.</w:t>
      </w:r>
    </w:p>
    <w:p w14:paraId="04E737BC" w14:textId="77777777" w:rsidR="005F452C" w:rsidRDefault="005F452C" w:rsidP="005F452C">
      <w:r>
        <w:t>If you supply a filename property, it will be used to construct the filename, overriding the default described above. The template may contain variables of the following form:</w:t>
      </w:r>
    </w:p>
    <w:p w14:paraId="3551E0FE" w14:textId="14C0AC26" w:rsidR="005F452C" w:rsidRDefault="005F452C" w:rsidP="00A067A8">
      <w:pPr>
        <w:pStyle w:val="ListBullet"/>
        <w:numPr>
          <w:ilvl w:val="0"/>
          <w:numId w:val="2"/>
        </w:numPr>
      </w:pPr>
      <w:r>
        <w:t>$DATE(</w:t>
      </w:r>
      <w:r>
        <w:rPr>
          <w:i/>
        </w:rPr>
        <w:t>format</w:t>
      </w:r>
      <w:r>
        <w:t xml:space="preserve">)  - See the description of this in section </w:t>
      </w:r>
      <w:r>
        <w:fldChar w:fldCharType="begin"/>
      </w:r>
      <w:r>
        <w:instrText xml:space="preserve"> REF _Ref45860369 \n \h </w:instrText>
      </w:r>
      <w:r>
        <w:fldChar w:fldCharType="separate"/>
      </w:r>
      <w:r w:rsidR="002E004A">
        <w:t xml:space="preserve">8.2 </w:t>
      </w:r>
      <w:r>
        <w:fldChar w:fldCharType="end"/>
      </w:r>
      <w:r>
        <w:t>.</w:t>
      </w:r>
    </w:p>
    <w:p w14:paraId="213144DF" w14:textId="77777777" w:rsidR="005F452C" w:rsidRDefault="005F452C" w:rsidP="00A067A8">
      <w:pPr>
        <w:pStyle w:val="ListBullet"/>
        <w:numPr>
          <w:ilvl w:val="0"/>
          <w:numId w:val="2"/>
        </w:numPr>
      </w:pPr>
      <w:r>
        <w:t>$TRANSPORTID - will be replaced by the DCP address.</w:t>
      </w:r>
    </w:p>
    <w:p w14:paraId="7A2BD542" w14:textId="77777777" w:rsidR="005F452C" w:rsidRDefault="005F452C" w:rsidP="00A067A8">
      <w:pPr>
        <w:pStyle w:val="ListBullet"/>
        <w:numPr>
          <w:ilvl w:val="0"/>
          <w:numId w:val="2"/>
        </w:numPr>
      </w:pPr>
      <w:r>
        <w:t>$SITENAME - will be replaced by the site name.</w:t>
      </w:r>
    </w:p>
    <w:p w14:paraId="4B9B7C39" w14:textId="61C5CE59" w:rsidR="003603C2" w:rsidRDefault="003603C2" w:rsidP="00A067A8">
      <w:pPr>
        <w:pStyle w:val="ListBullet"/>
        <w:numPr>
          <w:ilvl w:val="0"/>
          <w:numId w:val="2"/>
        </w:numPr>
      </w:pPr>
      <w:r>
        <w:t>$SEQUENCE – Use this to ensure uniqueness. This will be replaced by an increasing integer starting with 1 for the first file output from the consumer.</w:t>
      </w:r>
    </w:p>
    <w:p w14:paraId="7EA1324B" w14:textId="77777777" w:rsidR="005F452C" w:rsidRDefault="005F452C" w:rsidP="005F452C">
      <w:pPr>
        <w:pStyle w:val="ListBullet"/>
        <w:ind w:left="360" w:hanging="360"/>
      </w:pPr>
    </w:p>
    <w:p w14:paraId="2C2B923D" w14:textId="2BFD5650" w:rsidR="005F452C" w:rsidRDefault="003741EB" w:rsidP="003741EB">
      <w:pPr>
        <w:pStyle w:val="Heading2"/>
      </w:pPr>
      <w:bookmarkStart w:id="141" w:name="_toc4059"/>
      <w:bookmarkStart w:id="142" w:name="_toc4067"/>
      <w:bookmarkStart w:id="143" w:name="_Toc64562206"/>
      <w:bookmarkEnd w:id="141"/>
      <w:bookmarkEnd w:id="142"/>
      <w:r>
        <w:lastRenderedPageBreak/>
        <w:t>CWMS Consumer</w:t>
      </w:r>
      <w:bookmarkEnd w:id="143"/>
    </w:p>
    <w:p w14:paraId="1798E0AC" w14:textId="77777777" w:rsidR="003741EB" w:rsidRDefault="003741EB" w:rsidP="003741EB">
      <w:r>
        <w:t>The USACE (U.S. Army Corps of Engineers) CWMS (Corps Water Management System) stores uses a time-series database to store water-level and related data. The DECODES software suite has a module allowing it to place incoming data directly into the CWMS database. This obviates the need for intermediate flat-files used in the pass.</w:t>
      </w:r>
    </w:p>
    <w:p w14:paraId="5EEFDC0E" w14:textId="77777777" w:rsidR="003741EB" w:rsidRDefault="00E01BFE" w:rsidP="003741EB">
      <w:r>
        <w:rPr>
          <w:noProof/>
        </w:rPr>
        <w:pict w14:anchorId="42A572E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317.95pt;height:143.3pt;mso-width-percent:0;mso-height-percent:0;mso-width-percent:0;mso-height-percent:0" filled="t">
            <v:fill color2="black"/>
            <v:imagedata r:id="rId59" o:title=""/>
          </v:shape>
        </w:pict>
      </w:r>
    </w:p>
    <w:p w14:paraId="75A07F29" w14:textId="0A0DC1BF" w:rsidR="003741EB" w:rsidRDefault="003741EB" w:rsidP="003741EB">
      <w:pPr>
        <w:pStyle w:val="Caption"/>
      </w:pPr>
      <w:r>
        <w:t xml:space="preserve">Figure </w:t>
      </w:r>
      <w:fldSimple w:instr=" STYLEREF 1 \s ">
        <w:r w:rsidR="002E004A">
          <w:rPr>
            <w:noProof/>
          </w:rPr>
          <w:t>8</w:t>
        </w:r>
      </w:fldSimple>
      <w:r>
        <w:noBreakHyphen/>
      </w:r>
      <w:fldSimple w:instr=" SEQ Figure \* ARABIC \s 1 ">
        <w:r w:rsidR="002E004A">
          <w:rPr>
            <w:noProof/>
          </w:rPr>
          <w:t>27</w:t>
        </w:r>
      </w:fldSimple>
      <w:r>
        <w:t>: CWMS Consumer Data Flow</w:t>
      </w:r>
    </w:p>
    <w:p w14:paraId="6010C459" w14:textId="77777777" w:rsidR="003741EB" w:rsidRDefault="003741EB" w:rsidP="003741EB"/>
    <w:p w14:paraId="704EE1F5" w14:textId="182B2BAD" w:rsidR="003741EB" w:rsidRDefault="003741EB" w:rsidP="003741EB">
      <w:r>
        <w:t>The “CWMS Consumer” is selected as the output (consumer) module in the routing spec. It receives the decoded data from the routing spec and stores it in the CWMS Oracle Database. The CWMS Consumer uses the AQL API (Application Program Interface) published by HEC to write time-series data directly to CWMS.</w:t>
      </w:r>
    </w:p>
    <w:p w14:paraId="1D3F7316" w14:textId="77777777" w:rsidR="003741EB" w:rsidRDefault="003741EB" w:rsidP="003741EB">
      <w:r>
        <w:t>We have tried to make the CWMS Consumer as automatic as possible. It has hard-coded defaults for time-series storage parameters that can be used in most cases. For special cases, the consumer allows you to provide properties in the DECODES database to override the defaults.</w:t>
      </w:r>
    </w:p>
    <w:p w14:paraId="262EC8DE" w14:textId="77777777" w:rsidR="003741EB" w:rsidRDefault="003741EB" w:rsidP="003741EB">
      <w:r>
        <w:t>Control files tell DECODES how to connect and authenticate to the CWMS database.</w:t>
      </w:r>
    </w:p>
    <w:p w14:paraId="6BDCB720" w14:textId="77777777" w:rsidR="003741EB" w:rsidRDefault="003741EB" w:rsidP="003741EB">
      <w:r>
        <w:t>This section will explain how to set up DECODES to store data directly into a CWMS database.</w:t>
      </w:r>
    </w:p>
    <w:p w14:paraId="440F68DA" w14:textId="77777777" w:rsidR="003741EB" w:rsidRDefault="003741EB" w:rsidP="003741EB">
      <w:pPr>
        <w:pStyle w:val="Heading3"/>
      </w:pPr>
      <w:bookmarkStart w:id="144" w:name="_toc234"/>
      <w:bookmarkStart w:id="145" w:name="_toc244"/>
      <w:bookmarkStart w:id="146" w:name="_Ref162148974"/>
      <w:bookmarkStart w:id="147" w:name="_Toc64562207"/>
      <w:bookmarkEnd w:id="144"/>
      <w:bookmarkEnd w:id="145"/>
      <w:r>
        <w:t>Set up DECODES for CWMS</w:t>
      </w:r>
      <w:bookmarkEnd w:id="146"/>
      <w:bookmarkEnd w:id="147"/>
    </w:p>
    <w:p w14:paraId="1E365607" w14:textId="77777777" w:rsidR="003741EB" w:rsidRDefault="003741EB" w:rsidP="003741EB">
      <w:r>
        <w:t>CWMS requires some additions to the DECODES Database:</w:t>
      </w:r>
    </w:p>
    <w:p w14:paraId="258F146D" w14:textId="77777777" w:rsidR="003741EB" w:rsidRDefault="003741EB" w:rsidP="00A067A8">
      <w:pPr>
        <w:pStyle w:val="ListBullet"/>
        <w:numPr>
          <w:ilvl w:val="0"/>
          <w:numId w:val="2"/>
        </w:numPr>
        <w:tabs>
          <w:tab w:val="left" w:pos="360"/>
        </w:tabs>
      </w:pPr>
      <w:r>
        <w:t>New “CWMS” Site Name Type</w:t>
      </w:r>
    </w:p>
    <w:p w14:paraId="7D0F50D1" w14:textId="77777777" w:rsidR="003741EB" w:rsidRDefault="003741EB" w:rsidP="00A067A8">
      <w:pPr>
        <w:pStyle w:val="ListBullet"/>
        <w:numPr>
          <w:ilvl w:val="0"/>
          <w:numId w:val="2"/>
        </w:numPr>
        <w:tabs>
          <w:tab w:val="left" w:pos="360"/>
        </w:tabs>
      </w:pPr>
      <w:r>
        <w:t>New “CWMS” Parameter Data Type</w:t>
      </w:r>
    </w:p>
    <w:p w14:paraId="4F9C5D1B" w14:textId="77777777" w:rsidR="003741EB" w:rsidRDefault="003741EB" w:rsidP="00A067A8">
      <w:pPr>
        <w:pStyle w:val="ListBullet"/>
        <w:numPr>
          <w:ilvl w:val="0"/>
          <w:numId w:val="2"/>
        </w:numPr>
        <w:tabs>
          <w:tab w:val="left" w:pos="360"/>
        </w:tabs>
      </w:pPr>
      <w:r>
        <w:t>Several Engineering Units (CWMS is very particular about what EUs it will accept).</w:t>
      </w:r>
    </w:p>
    <w:p w14:paraId="3CACC653" w14:textId="77777777" w:rsidR="003741EB" w:rsidRDefault="003741EB" w:rsidP="00A067A8">
      <w:pPr>
        <w:pStyle w:val="ListBullet"/>
        <w:numPr>
          <w:ilvl w:val="0"/>
          <w:numId w:val="2"/>
        </w:numPr>
        <w:tabs>
          <w:tab w:val="left" w:pos="360"/>
        </w:tabs>
      </w:pPr>
      <w:r>
        <w:t>Unit Converters to convert from other DECODES units to the ones that CWMS recognizes.</w:t>
      </w:r>
    </w:p>
    <w:p w14:paraId="4B413F1C" w14:textId="77777777" w:rsidR="003741EB" w:rsidRDefault="003741EB" w:rsidP="00A067A8">
      <w:pPr>
        <w:pStyle w:val="ListBullet"/>
        <w:numPr>
          <w:ilvl w:val="0"/>
          <w:numId w:val="2"/>
        </w:numPr>
        <w:tabs>
          <w:tab w:val="left" w:pos="360"/>
        </w:tabs>
      </w:pPr>
      <w:r>
        <w:t>A new “CWMS” Data Consumer Type</w:t>
      </w:r>
    </w:p>
    <w:p w14:paraId="211EF0A9" w14:textId="77777777" w:rsidR="003741EB" w:rsidRDefault="003741EB" w:rsidP="008048BA">
      <w:pPr>
        <w:pStyle w:val="list-end"/>
        <w:numPr>
          <w:ilvl w:val="0"/>
          <w:numId w:val="5"/>
        </w:numPr>
        <w:tabs>
          <w:tab w:val="clear" w:pos="0"/>
          <w:tab w:val="left" w:pos="360"/>
        </w:tabs>
        <w:ind w:left="360"/>
      </w:pPr>
      <w:r>
        <w:t>A “Null” Output Formatter</w:t>
      </w:r>
    </w:p>
    <w:p w14:paraId="3B0354EB" w14:textId="77777777" w:rsidR="003741EB" w:rsidRDefault="003741EB" w:rsidP="003741EB">
      <w:r>
        <w:t>We have prepared an XML file containing these items. To import these items into your DECODES database, open a terminal window. Then CD to the DECODES_INSTALL_DIR directory. Then:</w:t>
      </w:r>
    </w:p>
    <w:p w14:paraId="09DD86D4" w14:textId="77777777" w:rsidR="003741EB" w:rsidRDefault="003741EB" w:rsidP="003741EB">
      <w:pPr>
        <w:pStyle w:val="code"/>
      </w:pPr>
      <w:r>
        <w:t>bin/dbimport –r to_import/cwms-import.xml</w:t>
      </w:r>
    </w:p>
    <w:p w14:paraId="128A231F" w14:textId="77777777" w:rsidR="003741EB" w:rsidRDefault="003741EB" w:rsidP="003741EB">
      <w:pPr>
        <w:pStyle w:val="code"/>
      </w:pPr>
    </w:p>
    <w:p w14:paraId="58722744" w14:textId="77777777" w:rsidR="003741EB" w:rsidRDefault="003741EB" w:rsidP="003741EB">
      <w:r>
        <w:t>(If you are working on a Windows machine, substitute backslash for slash in the above).</w:t>
      </w:r>
    </w:p>
    <w:p w14:paraId="2E592EBA" w14:textId="77777777" w:rsidR="003741EB" w:rsidRDefault="003741EB" w:rsidP="003741EB">
      <w:pPr>
        <w:pStyle w:val="Heading3"/>
      </w:pPr>
      <w:bookmarkStart w:id="148" w:name="_toc256"/>
      <w:bookmarkStart w:id="149" w:name="_Toc64562208"/>
      <w:bookmarkEnd w:id="148"/>
      <w:r>
        <w:t>CWMS Connection Parameters</w:t>
      </w:r>
      <w:bookmarkEnd w:id="149"/>
    </w:p>
    <w:p w14:paraId="2E6252F0" w14:textId="77777777" w:rsidR="003741EB" w:rsidRDefault="003741EB" w:rsidP="003741EB">
      <w:r>
        <w:t>Two files are required: A Properties file stores the CWMS connection and default parameters. An encrypted file stores the username and password to use when connecting to CWMS.</w:t>
      </w:r>
    </w:p>
    <w:p w14:paraId="0D1491F7" w14:textId="77777777" w:rsidR="003741EB" w:rsidRPr="00AD1F32" w:rsidRDefault="003741EB" w:rsidP="00AD1F32">
      <w:pPr>
        <w:rPr>
          <w:b/>
        </w:rPr>
      </w:pPr>
      <w:bookmarkStart w:id="150" w:name="_toc258"/>
      <w:bookmarkStart w:id="151" w:name="_Ref161475478"/>
      <w:bookmarkEnd w:id="150"/>
      <w:r w:rsidRPr="00AD1F32">
        <w:rPr>
          <w:b/>
        </w:rPr>
        <w:t>The CWMS Properties File</w:t>
      </w:r>
      <w:bookmarkEnd w:id="151"/>
    </w:p>
    <w:p w14:paraId="69305CDC" w14:textId="3053AFB4" w:rsidR="003741EB" w:rsidRDefault="003741EB" w:rsidP="003741EB">
      <w:r>
        <w:t>Create a text file in the $DECODES_INSTALL_DIR called “decodes-cwms.conf”. This is a text file containing ‘name=value’ pairs, one per line.</w:t>
      </w:r>
      <w:r w:rsidR="006A735F">
        <w:t xml:space="preserve"> The following table </w:t>
      </w:r>
      <w:r>
        <w:t xml:space="preserve">explains the parameters, whether or not they are required, and what the default value is. The parameter name is </w:t>
      </w:r>
      <w:r>
        <w:rPr>
          <w:i/>
        </w:rPr>
        <w:t>not</w:t>
      </w:r>
      <w:r>
        <w:t xml:space="preserve"> case sensitive.</w:t>
      </w:r>
    </w:p>
    <w:p w14:paraId="7F676399" w14:textId="77777777" w:rsidR="003741EB" w:rsidRDefault="003741EB" w:rsidP="003741EB"/>
    <w:tbl>
      <w:tblPr>
        <w:tblW w:w="9560" w:type="dxa"/>
        <w:tblInd w:w="108" w:type="dxa"/>
        <w:tblLayout w:type="fixed"/>
        <w:tblLook w:val="0000" w:firstRow="0" w:lastRow="0" w:firstColumn="0" w:lastColumn="0" w:noHBand="0" w:noVBand="0"/>
      </w:tblPr>
      <w:tblGrid>
        <w:gridCol w:w="2070"/>
        <w:gridCol w:w="2970"/>
        <w:gridCol w:w="4520"/>
      </w:tblGrid>
      <w:tr w:rsidR="003741EB" w14:paraId="10E67323" w14:textId="77777777" w:rsidTr="006A735F">
        <w:tc>
          <w:tcPr>
            <w:tcW w:w="2070" w:type="dxa"/>
            <w:tcBorders>
              <w:top w:val="single" w:sz="4" w:space="0" w:color="000000"/>
              <w:left w:val="single" w:sz="4" w:space="0" w:color="000000"/>
              <w:bottom w:val="single" w:sz="4" w:space="0" w:color="000000"/>
            </w:tcBorders>
          </w:tcPr>
          <w:p w14:paraId="3C64D234" w14:textId="77777777" w:rsidR="003741EB" w:rsidRDefault="003741EB" w:rsidP="003741EB">
            <w:pPr>
              <w:snapToGrid w:val="0"/>
              <w:jc w:val="center"/>
              <w:rPr>
                <w:b/>
                <w:i/>
                <w:sz w:val="20"/>
              </w:rPr>
            </w:pPr>
            <w:r>
              <w:rPr>
                <w:b/>
                <w:i/>
                <w:sz w:val="20"/>
              </w:rPr>
              <w:t>Name</w:t>
            </w:r>
          </w:p>
        </w:tc>
        <w:tc>
          <w:tcPr>
            <w:tcW w:w="2970" w:type="dxa"/>
            <w:tcBorders>
              <w:top w:val="single" w:sz="4" w:space="0" w:color="000000"/>
              <w:left w:val="single" w:sz="4" w:space="0" w:color="000000"/>
              <w:bottom w:val="single" w:sz="4" w:space="0" w:color="000000"/>
            </w:tcBorders>
          </w:tcPr>
          <w:p w14:paraId="02E0E4D8" w14:textId="77777777" w:rsidR="003741EB" w:rsidRDefault="003741EB" w:rsidP="003741EB">
            <w:pPr>
              <w:snapToGrid w:val="0"/>
              <w:jc w:val="center"/>
              <w:rPr>
                <w:b/>
                <w:i/>
                <w:sz w:val="20"/>
              </w:rPr>
            </w:pPr>
            <w:r>
              <w:rPr>
                <w:b/>
                <w:i/>
                <w:sz w:val="20"/>
              </w:rPr>
              <w:t>Default Value</w:t>
            </w:r>
          </w:p>
        </w:tc>
        <w:tc>
          <w:tcPr>
            <w:tcW w:w="4520" w:type="dxa"/>
            <w:tcBorders>
              <w:top w:val="single" w:sz="4" w:space="0" w:color="000000"/>
              <w:left w:val="single" w:sz="4" w:space="0" w:color="000000"/>
              <w:bottom w:val="single" w:sz="4" w:space="0" w:color="000000"/>
              <w:right w:val="single" w:sz="4" w:space="0" w:color="000000"/>
            </w:tcBorders>
          </w:tcPr>
          <w:p w14:paraId="08B7DEAE" w14:textId="77777777" w:rsidR="003741EB" w:rsidRDefault="003741EB" w:rsidP="003741EB">
            <w:pPr>
              <w:snapToGrid w:val="0"/>
              <w:jc w:val="center"/>
              <w:rPr>
                <w:b/>
                <w:i/>
                <w:sz w:val="20"/>
              </w:rPr>
            </w:pPr>
            <w:r>
              <w:rPr>
                <w:b/>
                <w:i/>
                <w:sz w:val="20"/>
              </w:rPr>
              <w:t>Description</w:t>
            </w:r>
          </w:p>
        </w:tc>
      </w:tr>
      <w:tr w:rsidR="003741EB" w14:paraId="7C1DF562" w14:textId="77777777" w:rsidTr="006A735F">
        <w:tc>
          <w:tcPr>
            <w:tcW w:w="2070" w:type="dxa"/>
            <w:tcBorders>
              <w:top w:val="single" w:sz="4" w:space="0" w:color="000000"/>
              <w:left w:val="single" w:sz="4" w:space="0" w:color="000000"/>
              <w:bottom w:val="single" w:sz="4" w:space="0" w:color="000000"/>
            </w:tcBorders>
          </w:tcPr>
          <w:p w14:paraId="73DBB97A" w14:textId="77777777" w:rsidR="003741EB" w:rsidRDefault="003741EB" w:rsidP="003741EB">
            <w:pPr>
              <w:snapToGrid w:val="0"/>
              <w:rPr>
                <w:sz w:val="20"/>
              </w:rPr>
            </w:pPr>
            <w:r>
              <w:rPr>
                <w:sz w:val="20"/>
              </w:rPr>
              <w:t>TimeZone</w:t>
            </w:r>
          </w:p>
        </w:tc>
        <w:tc>
          <w:tcPr>
            <w:tcW w:w="2970" w:type="dxa"/>
            <w:tcBorders>
              <w:top w:val="single" w:sz="4" w:space="0" w:color="000000"/>
              <w:left w:val="single" w:sz="4" w:space="0" w:color="000000"/>
              <w:bottom w:val="single" w:sz="4" w:space="0" w:color="000000"/>
            </w:tcBorders>
          </w:tcPr>
          <w:p w14:paraId="4F6781FB" w14:textId="77777777" w:rsidR="003741EB" w:rsidRDefault="003741EB" w:rsidP="003741EB">
            <w:pPr>
              <w:snapToGrid w:val="0"/>
              <w:rPr>
                <w:sz w:val="20"/>
              </w:rPr>
            </w:pPr>
            <w:r>
              <w:rPr>
                <w:sz w:val="20"/>
              </w:rPr>
              <w:t>GMT</w:t>
            </w:r>
          </w:p>
        </w:tc>
        <w:tc>
          <w:tcPr>
            <w:tcW w:w="4520" w:type="dxa"/>
            <w:tcBorders>
              <w:top w:val="single" w:sz="4" w:space="0" w:color="000000"/>
              <w:left w:val="single" w:sz="4" w:space="0" w:color="000000"/>
              <w:bottom w:val="single" w:sz="4" w:space="0" w:color="000000"/>
              <w:right w:val="single" w:sz="4" w:space="0" w:color="000000"/>
            </w:tcBorders>
          </w:tcPr>
          <w:p w14:paraId="50F257C5" w14:textId="77777777" w:rsidR="003741EB" w:rsidRDefault="003741EB" w:rsidP="003741EB">
            <w:pPr>
              <w:snapToGrid w:val="0"/>
              <w:rPr>
                <w:sz w:val="20"/>
              </w:rPr>
            </w:pPr>
            <w:r>
              <w:rPr>
                <w:sz w:val="20"/>
              </w:rPr>
              <w:t>Optional time zone in which CWMS Database will represent date/time stamps.</w:t>
            </w:r>
          </w:p>
        </w:tc>
      </w:tr>
      <w:tr w:rsidR="003741EB" w14:paraId="6E6F896B" w14:textId="77777777" w:rsidTr="006A735F">
        <w:tc>
          <w:tcPr>
            <w:tcW w:w="2070" w:type="dxa"/>
            <w:tcBorders>
              <w:top w:val="single" w:sz="4" w:space="0" w:color="000000"/>
              <w:left w:val="single" w:sz="4" w:space="0" w:color="000000"/>
              <w:bottom w:val="single" w:sz="4" w:space="0" w:color="000000"/>
            </w:tcBorders>
          </w:tcPr>
          <w:p w14:paraId="245BA21F" w14:textId="77777777" w:rsidR="003741EB" w:rsidRDefault="003741EB" w:rsidP="003741EB">
            <w:pPr>
              <w:snapToGrid w:val="0"/>
              <w:rPr>
                <w:sz w:val="20"/>
              </w:rPr>
            </w:pPr>
            <w:r>
              <w:rPr>
                <w:sz w:val="20"/>
              </w:rPr>
              <w:t>dbUri</w:t>
            </w:r>
          </w:p>
        </w:tc>
        <w:tc>
          <w:tcPr>
            <w:tcW w:w="2970" w:type="dxa"/>
            <w:tcBorders>
              <w:top w:val="single" w:sz="4" w:space="0" w:color="000000"/>
              <w:left w:val="single" w:sz="4" w:space="0" w:color="000000"/>
              <w:bottom w:val="single" w:sz="4" w:space="0" w:color="000000"/>
            </w:tcBorders>
          </w:tcPr>
          <w:p w14:paraId="6A6739EE" w14:textId="77777777" w:rsidR="003741EB" w:rsidRDefault="003741EB" w:rsidP="003741EB">
            <w:pPr>
              <w:snapToGrid w:val="0"/>
              <w:rPr>
                <w:sz w:val="20"/>
              </w:rPr>
            </w:pPr>
            <w:r>
              <w:rPr>
                <w:sz w:val="20"/>
              </w:rPr>
              <w:t>No default value provided</w:t>
            </w:r>
          </w:p>
        </w:tc>
        <w:tc>
          <w:tcPr>
            <w:tcW w:w="4520" w:type="dxa"/>
            <w:tcBorders>
              <w:top w:val="single" w:sz="4" w:space="0" w:color="000000"/>
              <w:left w:val="single" w:sz="4" w:space="0" w:color="000000"/>
              <w:bottom w:val="single" w:sz="4" w:space="0" w:color="000000"/>
              <w:right w:val="single" w:sz="4" w:space="0" w:color="000000"/>
            </w:tcBorders>
          </w:tcPr>
          <w:p w14:paraId="152641EB" w14:textId="77777777" w:rsidR="003741EB" w:rsidRDefault="003741EB" w:rsidP="003741EB">
            <w:pPr>
              <w:snapToGrid w:val="0"/>
              <w:rPr>
                <w:sz w:val="20"/>
              </w:rPr>
            </w:pPr>
            <w:r>
              <w:rPr>
                <w:sz w:val="20"/>
              </w:rPr>
              <w:t>Required parameter in the form:</w:t>
            </w:r>
          </w:p>
          <w:p w14:paraId="77BBA1C5" w14:textId="77777777" w:rsidR="003741EB" w:rsidRDefault="003741EB" w:rsidP="003741EB">
            <w:pPr>
              <w:rPr>
                <w:sz w:val="20"/>
              </w:rPr>
            </w:pPr>
            <w:r>
              <w:rPr>
                <w:sz w:val="20"/>
              </w:rPr>
              <w:tab/>
              <w:t>host:portnumber:SID</w:t>
            </w:r>
            <w:r>
              <w:rPr>
                <w:sz w:val="20"/>
              </w:rPr>
              <w:tab/>
            </w:r>
          </w:p>
          <w:p w14:paraId="7439F4C1" w14:textId="77777777" w:rsidR="003741EB" w:rsidRDefault="003741EB" w:rsidP="003741EB">
            <w:pPr>
              <w:rPr>
                <w:sz w:val="20"/>
              </w:rPr>
            </w:pPr>
            <w:r>
              <w:rPr>
                <w:sz w:val="20"/>
              </w:rPr>
              <w:t>This tells DECODES the location of the CWMS database. Example: 155.76.210.137:1521:MVRT)</w:t>
            </w:r>
          </w:p>
        </w:tc>
      </w:tr>
      <w:tr w:rsidR="003741EB" w14:paraId="06DF0BFA" w14:textId="77777777" w:rsidTr="006A735F">
        <w:tc>
          <w:tcPr>
            <w:tcW w:w="2070" w:type="dxa"/>
            <w:tcBorders>
              <w:top w:val="single" w:sz="4" w:space="0" w:color="000000"/>
              <w:left w:val="single" w:sz="4" w:space="0" w:color="000000"/>
              <w:bottom w:val="single" w:sz="4" w:space="0" w:color="000000"/>
            </w:tcBorders>
          </w:tcPr>
          <w:p w14:paraId="47F7D112" w14:textId="77777777" w:rsidR="003741EB" w:rsidRDefault="003741EB" w:rsidP="003741EB">
            <w:pPr>
              <w:snapToGrid w:val="0"/>
              <w:rPr>
                <w:sz w:val="20"/>
              </w:rPr>
            </w:pPr>
            <w:r>
              <w:rPr>
                <w:sz w:val="20"/>
              </w:rPr>
              <w:t>jdbcOracleDriver</w:t>
            </w:r>
          </w:p>
        </w:tc>
        <w:tc>
          <w:tcPr>
            <w:tcW w:w="2970" w:type="dxa"/>
            <w:tcBorders>
              <w:top w:val="single" w:sz="4" w:space="0" w:color="000000"/>
              <w:left w:val="single" w:sz="4" w:space="0" w:color="000000"/>
              <w:bottom w:val="single" w:sz="4" w:space="0" w:color="000000"/>
            </w:tcBorders>
          </w:tcPr>
          <w:p w14:paraId="091C7B7B" w14:textId="77777777" w:rsidR="003741EB" w:rsidRDefault="003741EB" w:rsidP="003741EB">
            <w:pPr>
              <w:snapToGrid w:val="0"/>
              <w:rPr>
                <w:sz w:val="20"/>
              </w:rPr>
            </w:pPr>
            <w:r>
              <w:rPr>
                <w:sz w:val="20"/>
              </w:rPr>
              <w:t>jdbc:oracle:thin:@</w:t>
            </w:r>
          </w:p>
        </w:tc>
        <w:tc>
          <w:tcPr>
            <w:tcW w:w="4520" w:type="dxa"/>
            <w:tcBorders>
              <w:top w:val="single" w:sz="4" w:space="0" w:color="000000"/>
              <w:left w:val="single" w:sz="4" w:space="0" w:color="000000"/>
              <w:bottom w:val="single" w:sz="4" w:space="0" w:color="000000"/>
              <w:right w:val="single" w:sz="4" w:space="0" w:color="000000"/>
            </w:tcBorders>
          </w:tcPr>
          <w:p w14:paraId="24B9CC4A" w14:textId="77777777" w:rsidR="003741EB" w:rsidRDefault="003741EB" w:rsidP="003741EB">
            <w:pPr>
              <w:snapToGrid w:val="0"/>
              <w:rPr>
                <w:sz w:val="20"/>
              </w:rPr>
            </w:pPr>
            <w:r>
              <w:rPr>
                <w:sz w:val="20"/>
              </w:rPr>
              <w:t>Optional Oracle JDBC Driver String. The default driver is “thin” but you can change it to “oci”. If “oci” is used native code will have to be installed. No need to modify this property.</w:t>
            </w:r>
          </w:p>
        </w:tc>
      </w:tr>
      <w:tr w:rsidR="003741EB" w14:paraId="03E3B70C" w14:textId="77777777" w:rsidTr="006A735F">
        <w:tc>
          <w:tcPr>
            <w:tcW w:w="2070" w:type="dxa"/>
            <w:tcBorders>
              <w:top w:val="single" w:sz="4" w:space="0" w:color="000000"/>
              <w:left w:val="single" w:sz="4" w:space="0" w:color="000000"/>
              <w:bottom w:val="single" w:sz="4" w:space="0" w:color="000000"/>
            </w:tcBorders>
          </w:tcPr>
          <w:p w14:paraId="35DB282C" w14:textId="77777777" w:rsidR="003741EB" w:rsidRDefault="003741EB" w:rsidP="003741EB">
            <w:pPr>
              <w:snapToGrid w:val="0"/>
              <w:rPr>
                <w:sz w:val="20"/>
              </w:rPr>
            </w:pPr>
            <w:r>
              <w:rPr>
                <w:sz w:val="20"/>
              </w:rPr>
              <w:t>cwmsVersion</w:t>
            </w:r>
          </w:p>
        </w:tc>
        <w:tc>
          <w:tcPr>
            <w:tcW w:w="2970" w:type="dxa"/>
            <w:tcBorders>
              <w:top w:val="single" w:sz="4" w:space="0" w:color="000000"/>
              <w:left w:val="single" w:sz="4" w:space="0" w:color="000000"/>
              <w:bottom w:val="single" w:sz="4" w:space="0" w:color="000000"/>
            </w:tcBorders>
          </w:tcPr>
          <w:p w14:paraId="33A0FC39" w14:textId="77777777" w:rsidR="003741EB" w:rsidRDefault="003741EB" w:rsidP="003741EB">
            <w:pPr>
              <w:snapToGrid w:val="0"/>
              <w:rPr>
                <w:sz w:val="20"/>
              </w:rPr>
            </w:pPr>
            <w:r>
              <w:rPr>
                <w:sz w:val="20"/>
              </w:rPr>
              <w:t>Raw</w:t>
            </w:r>
          </w:p>
        </w:tc>
        <w:tc>
          <w:tcPr>
            <w:tcW w:w="4520" w:type="dxa"/>
            <w:tcBorders>
              <w:top w:val="single" w:sz="4" w:space="0" w:color="000000"/>
              <w:left w:val="single" w:sz="4" w:space="0" w:color="000000"/>
              <w:bottom w:val="single" w:sz="4" w:space="0" w:color="000000"/>
              <w:right w:val="single" w:sz="4" w:space="0" w:color="000000"/>
            </w:tcBorders>
          </w:tcPr>
          <w:p w14:paraId="41F8E130" w14:textId="77777777" w:rsidR="003741EB" w:rsidRDefault="003741EB" w:rsidP="003741EB">
            <w:pPr>
              <w:snapToGrid w:val="0"/>
              <w:rPr>
                <w:sz w:val="20"/>
              </w:rPr>
            </w:pPr>
            <w:r>
              <w:rPr>
                <w:sz w:val="20"/>
              </w:rPr>
              <w:t>Optional: This is used as the default “Version” part of the time-series descriptor.</w:t>
            </w:r>
          </w:p>
        </w:tc>
      </w:tr>
      <w:tr w:rsidR="003741EB" w14:paraId="52BDE2CB" w14:textId="77777777" w:rsidTr="006A735F">
        <w:tc>
          <w:tcPr>
            <w:tcW w:w="2070" w:type="dxa"/>
            <w:tcBorders>
              <w:top w:val="single" w:sz="4" w:space="0" w:color="000000"/>
              <w:left w:val="single" w:sz="4" w:space="0" w:color="000000"/>
              <w:bottom w:val="single" w:sz="4" w:space="0" w:color="000000"/>
            </w:tcBorders>
          </w:tcPr>
          <w:p w14:paraId="51F1FB36" w14:textId="77777777" w:rsidR="003741EB" w:rsidRDefault="003741EB" w:rsidP="003741EB">
            <w:pPr>
              <w:snapToGrid w:val="0"/>
              <w:rPr>
                <w:sz w:val="20"/>
              </w:rPr>
            </w:pPr>
            <w:r>
              <w:rPr>
                <w:sz w:val="20"/>
              </w:rPr>
              <w:t>cwmsOfficeId</w:t>
            </w:r>
          </w:p>
        </w:tc>
        <w:tc>
          <w:tcPr>
            <w:tcW w:w="2970" w:type="dxa"/>
            <w:tcBorders>
              <w:top w:val="single" w:sz="4" w:space="0" w:color="000000"/>
              <w:left w:val="single" w:sz="4" w:space="0" w:color="000000"/>
              <w:bottom w:val="single" w:sz="4" w:space="0" w:color="000000"/>
            </w:tcBorders>
          </w:tcPr>
          <w:p w14:paraId="4B3F14C4" w14:textId="77777777" w:rsidR="003741EB" w:rsidRDefault="003741EB" w:rsidP="003741EB">
            <w:pPr>
              <w:snapToGrid w:val="0"/>
              <w:rPr>
                <w:sz w:val="20"/>
              </w:rPr>
            </w:pPr>
            <w:r>
              <w:rPr>
                <w:sz w:val="20"/>
              </w:rPr>
              <w:t>No default value provided</w:t>
            </w:r>
          </w:p>
        </w:tc>
        <w:tc>
          <w:tcPr>
            <w:tcW w:w="4520" w:type="dxa"/>
            <w:tcBorders>
              <w:top w:val="single" w:sz="4" w:space="0" w:color="000000"/>
              <w:left w:val="single" w:sz="4" w:space="0" w:color="000000"/>
              <w:bottom w:val="single" w:sz="4" w:space="0" w:color="000000"/>
              <w:right w:val="single" w:sz="4" w:space="0" w:color="000000"/>
            </w:tcBorders>
          </w:tcPr>
          <w:p w14:paraId="4E0C8E5A" w14:textId="77777777" w:rsidR="003741EB" w:rsidRDefault="003741EB" w:rsidP="003741EB">
            <w:pPr>
              <w:snapToGrid w:val="0"/>
              <w:rPr>
                <w:sz w:val="20"/>
              </w:rPr>
            </w:pPr>
            <w:r>
              <w:rPr>
                <w:sz w:val="20"/>
              </w:rPr>
              <w:t>Required: This is the CWMS office ID passed to the API “store_ts” procedure. Typically this is your 3-character district abbreviation. Example: MVR</w:t>
            </w:r>
          </w:p>
        </w:tc>
      </w:tr>
      <w:tr w:rsidR="003741EB" w14:paraId="67802B93" w14:textId="77777777" w:rsidTr="006A735F">
        <w:tc>
          <w:tcPr>
            <w:tcW w:w="2070" w:type="dxa"/>
            <w:tcBorders>
              <w:top w:val="single" w:sz="4" w:space="0" w:color="000000"/>
              <w:left w:val="single" w:sz="4" w:space="0" w:color="000000"/>
              <w:bottom w:val="single" w:sz="4" w:space="0" w:color="000000"/>
            </w:tcBorders>
          </w:tcPr>
          <w:p w14:paraId="59B26641" w14:textId="77777777" w:rsidR="003741EB" w:rsidRDefault="003741EB" w:rsidP="003741EB">
            <w:pPr>
              <w:snapToGrid w:val="0"/>
              <w:rPr>
                <w:sz w:val="20"/>
              </w:rPr>
            </w:pPr>
            <w:r>
              <w:rPr>
                <w:sz w:val="20"/>
              </w:rPr>
              <w:t>DbAuthFile</w:t>
            </w:r>
          </w:p>
        </w:tc>
        <w:tc>
          <w:tcPr>
            <w:tcW w:w="2970" w:type="dxa"/>
            <w:tcBorders>
              <w:top w:val="single" w:sz="4" w:space="0" w:color="000000"/>
              <w:left w:val="single" w:sz="4" w:space="0" w:color="000000"/>
              <w:bottom w:val="single" w:sz="4" w:space="0" w:color="000000"/>
            </w:tcBorders>
          </w:tcPr>
          <w:p w14:paraId="2C09A3A8" w14:textId="77777777" w:rsidR="003741EB" w:rsidRDefault="003741EB" w:rsidP="003741EB">
            <w:pPr>
              <w:snapToGrid w:val="0"/>
              <w:rPr>
                <w:sz w:val="20"/>
              </w:rPr>
            </w:pPr>
            <w:r>
              <w:rPr>
                <w:sz w:val="20"/>
              </w:rPr>
              <w:t>$DECODES_INSTALL_DIR/</w:t>
            </w:r>
            <w:r>
              <w:rPr>
                <w:sz w:val="20"/>
              </w:rPr>
              <w:br/>
              <w:t>.cwmsdb.auth</w:t>
            </w:r>
          </w:p>
        </w:tc>
        <w:tc>
          <w:tcPr>
            <w:tcW w:w="4520" w:type="dxa"/>
            <w:tcBorders>
              <w:top w:val="single" w:sz="4" w:space="0" w:color="000000"/>
              <w:left w:val="single" w:sz="4" w:space="0" w:color="000000"/>
              <w:bottom w:val="single" w:sz="4" w:space="0" w:color="000000"/>
              <w:right w:val="single" w:sz="4" w:space="0" w:color="000000"/>
            </w:tcBorders>
          </w:tcPr>
          <w:p w14:paraId="08D827EC" w14:textId="77777777" w:rsidR="003741EB" w:rsidRDefault="003741EB" w:rsidP="003741EB">
            <w:pPr>
              <w:snapToGrid w:val="0"/>
              <w:rPr>
                <w:sz w:val="20"/>
              </w:rPr>
            </w:pPr>
            <w:r>
              <w:rPr>
                <w:sz w:val="20"/>
              </w:rPr>
              <w:t>Optional: Set this if you want to stored the database authentication file in a different location.</w:t>
            </w:r>
          </w:p>
        </w:tc>
      </w:tr>
      <w:tr w:rsidR="003741EB" w14:paraId="2A846CDE" w14:textId="77777777" w:rsidTr="006A735F">
        <w:tc>
          <w:tcPr>
            <w:tcW w:w="2070" w:type="dxa"/>
            <w:tcBorders>
              <w:top w:val="single" w:sz="4" w:space="0" w:color="000000"/>
              <w:left w:val="single" w:sz="4" w:space="0" w:color="000000"/>
              <w:bottom w:val="single" w:sz="4" w:space="0" w:color="000000"/>
            </w:tcBorders>
          </w:tcPr>
          <w:p w14:paraId="3B149200" w14:textId="77777777" w:rsidR="003741EB" w:rsidRDefault="003741EB" w:rsidP="003741EB">
            <w:pPr>
              <w:snapToGrid w:val="0"/>
              <w:rPr>
                <w:sz w:val="20"/>
              </w:rPr>
            </w:pPr>
            <w:r>
              <w:rPr>
                <w:sz w:val="20"/>
              </w:rPr>
              <w:t>shefCwmsParamFile</w:t>
            </w:r>
          </w:p>
        </w:tc>
        <w:tc>
          <w:tcPr>
            <w:tcW w:w="2970" w:type="dxa"/>
            <w:tcBorders>
              <w:top w:val="single" w:sz="4" w:space="0" w:color="000000"/>
              <w:left w:val="single" w:sz="4" w:space="0" w:color="000000"/>
              <w:bottom w:val="single" w:sz="4" w:space="0" w:color="000000"/>
            </w:tcBorders>
          </w:tcPr>
          <w:p w14:paraId="1F31DD8C" w14:textId="77777777" w:rsidR="003741EB" w:rsidRDefault="003741EB" w:rsidP="003741EB">
            <w:pPr>
              <w:snapToGrid w:val="0"/>
              <w:rPr>
                <w:sz w:val="20"/>
              </w:rPr>
            </w:pPr>
            <w:r>
              <w:rPr>
                <w:sz w:val="20"/>
              </w:rPr>
              <w:t>$DECODES_INSTALL_DIR/</w:t>
            </w:r>
            <w:r>
              <w:rPr>
                <w:sz w:val="20"/>
              </w:rPr>
              <w:br/>
              <w:t>shefCwmsParam.prop</w:t>
            </w:r>
          </w:p>
        </w:tc>
        <w:tc>
          <w:tcPr>
            <w:tcW w:w="4520" w:type="dxa"/>
            <w:tcBorders>
              <w:top w:val="single" w:sz="4" w:space="0" w:color="000000"/>
              <w:left w:val="single" w:sz="4" w:space="0" w:color="000000"/>
              <w:bottom w:val="single" w:sz="4" w:space="0" w:color="000000"/>
              <w:right w:val="single" w:sz="4" w:space="0" w:color="000000"/>
            </w:tcBorders>
          </w:tcPr>
          <w:p w14:paraId="570D0BA4" w14:textId="77777777" w:rsidR="003741EB" w:rsidRDefault="003741EB" w:rsidP="003741EB">
            <w:pPr>
              <w:snapToGrid w:val="0"/>
              <w:rPr>
                <w:sz w:val="20"/>
              </w:rPr>
            </w:pPr>
            <w:r>
              <w:rPr>
                <w:sz w:val="20"/>
              </w:rPr>
              <w:t>Optional: Set this if you want to store the SHEF to CWMS mapping in a different file.</w:t>
            </w:r>
          </w:p>
        </w:tc>
      </w:tr>
    </w:tbl>
    <w:p w14:paraId="158863D6" w14:textId="32B97B6A" w:rsidR="006A735F" w:rsidRPr="006A735F" w:rsidRDefault="006A735F" w:rsidP="006A735F">
      <w:pPr>
        <w:pStyle w:val="Caption"/>
      </w:pPr>
      <w:r>
        <w:t xml:space="preserve">Table </w:t>
      </w:r>
      <w:fldSimple w:instr=" SEQ Table \* ARABIC ">
        <w:r w:rsidR="002E004A">
          <w:rPr>
            <w:noProof/>
          </w:rPr>
          <w:t>6</w:t>
        </w:r>
      </w:fldSimple>
      <w:r>
        <w:t>: CWMS Connection Parameters.</w:t>
      </w:r>
    </w:p>
    <w:p w14:paraId="0C54273C" w14:textId="77777777" w:rsidR="003741EB" w:rsidRPr="00AD1F32" w:rsidRDefault="003741EB" w:rsidP="00AD1F32">
      <w:pPr>
        <w:rPr>
          <w:b/>
        </w:rPr>
      </w:pPr>
      <w:bookmarkStart w:id="152" w:name="_toc338"/>
      <w:bookmarkEnd w:id="152"/>
      <w:r w:rsidRPr="00AD1F32">
        <w:rPr>
          <w:b/>
        </w:rPr>
        <w:t>Encrypted Username/Password File</w:t>
      </w:r>
    </w:p>
    <w:p w14:paraId="1371D2E9" w14:textId="77777777" w:rsidR="003741EB" w:rsidRDefault="003741EB" w:rsidP="003741EB">
      <w:r>
        <w:t>The CWMS Consumer will look for a file called “.cwmsdb.auth” in the directory $DECODES_INSTALL_DIR. This file will contain the needed login information in an encrypted form.</w:t>
      </w:r>
    </w:p>
    <w:p w14:paraId="10B4EB45" w14:textId="77777777" w:rsidR="003741EB" w:rsidRDefault="003741EB" w:rsidP="003741EB">
      <w:r>
        <w:t>A script called “setCwmsUser” has been prepared to facilitate creating or modifying the file. This script must be run in a terminal session:</w:t>
      </w:r>
    </w:p>
    <w:p w14:paraId="07B27981" w14:textId="77777777" w:rsidR="003741EB" w:rsidRDefault="003741EB" w:rsidP="003741EB">
      <w:pPr>
        <w:pStyle w:val="code"/>
      </w:pPr>
      <w:r>
        <w:lastRenderedPageBreak/>
        <w:t>cd $DECODES_INSTALL_DIR</w:t>
      </w:r>
    </w:p>
    <w:p w14:paraId="64EC0F9F" w14:textId="77777777" w:rsidR="003741EB" w:rsidRDefault="003741EB" w:rsidP="003741EB">
      <w:pPr>
        <w:pStyle w:val="code"/>
      </w:pPr>
      <w:r>
        <w:t>bin/setCwmsUser</w:t>
      </w:r>
    </w:p>
    <w:p w14:paraId="4F2024B9" w14:textId="77777777" w:rsidR="003741EB" w:rsidRDefault="003741EB" w:rsidP="003741EB">
      <w:pPr>
        <w:rPr>
          <w:i/>
        </w:rPr>
      </w:pPr>
      <w:r>
        <w:tab/>
      </w:r>
      <w:r>
        <w:rPr>
          <w:i/>
        </w:rPr>
        <w:t>(enter username &amp; password when prompted).</w:t>
      </w:r>
    </w:p>
    <w:p w14:paraId="1F2D9E82" w14:textId="77777777" w:rsidR="003741EB" w:rsidRDefault="003741EB" w:rsidP="003741EB">
      <w:pPr>
        <w:pStyle w:val="code"/>
      </w:pPr>
      <w:r>
        <w:t>chmod 600 .cwmsdb.auth</w:t>
      </w:r>
    </w:p>
    <w:p w14:paraId="342697C7" w14:textId="77777777" w:rsidR="003741EB" w:rsidRDefault="003741EB" w:rsidP="003741EB">
      <w:pPr>
        <w:pStyle w:val="code"/>
      </w:pPr>
    </w:p>
    <w:p w14:paraId="479969C3" w14:textId="77777777" w:rsidR="003741EB" w:rsidRDefault="003741EB" w:rsidP="003741EB">
      <w:r>
        <w:t>If this is a Windows system, open a DOS (“cmd”) window and type:</w:t>
      </w:r>
    </w:p>
    <w:p w14:paraId="637B27B8" w14:textId="77777777" w:rsidR="003741EB" w:rsidRDefault="003741EB" w:rsidP="003741EB">
      <w:pPr>
        <w:pStyle w:val="code"/>
      </w:pPr>
      <w:r>
        <w:t>cd %DECODES_INSTALL_DIR%</w:t>
      </w:r>
    </w:p>
    <w:p w14:paraId="06AF9B6F" w14:textId="77777777" w:rsidR="003741EB" w:rsidRDefault="003741EB" w:rsidP="003741EB">
      <w:pPr>
        <w:pStyle w:val="code"/>
        <w:spacing w:after="120"/>
      </w:pPr>
      <w:r>
        <w:t>bin\setCwmsUser</w:t>
      </w:r>
    </w:p>
    <w:p w14:paraId="19EA9FC8" w14:textId="77777777" w:rsidR="003741EB" w:rsidRDefault="003741EB" w:rsidP="003741EB">
      <w:r>
        <w:t>The program will ask you for a username and password. These will be encrypted and stored in the file.</w:t>
      </w:r>
    </w:p>
    <w:p w14:paraId="590086CF" w14:textId="77777777" w:rsidR="003741EB" w:rsidRDefault="003741EB" w:rsidP="003741EB">
      <w:r>
        <w:t>After creating the file for the first time, you should set its permissions so that only you have access to it:</w:t>
      </w:r>
    </w:p>
    <w:p w14:paraId="04409429" w14:textId="77777777" w:rsidR="003741EB" w:rsidRDefault="003741EB" w:rsidP="003741EB">
      <w:pPr>
        <w:pStyle w:val="code"/>
      </w:pPr>
      <w:r>
        <w:t>chmod 600 .cwmsdb.auth</w:t>
      </w:r>
    </w:p>
    <w:p w14:paraId="3C809E05" w14:textId="77777777" w:rsidR="003741EB" w:rsidRDefault="003741EB" w:rsidP="003741EB">
      <w:pPr>
        <w:pStyle w:val="code"/>
      </w:pPr>
    </w:p>
    <w:p w14:paraId="2D3AF757" w14:textId="77777777" w:rsidR="003741EB" w:rsidRDefault="003741EB" w:rsidP="003741EB">
      <w:pPr>
        <w:rPr>
          <w:b/>
          <w:i/>
        </w:rPr>
      </w:pPr>
      <w:r>
        <w:rPr>
          <w:b/>
          <w:i/>
        </w:rPr>
        <w:t>Note: The file should be owned by the user who will run the DECODES routing spec. The routing-spec will need permission to read this file.</w:t>
      </w:r>
    </w:p>
    <w:p w14:paraId="4A2F900F" w14:textId="7E497D45" w:rsidR="003741EB" w:rsidRDefault="003741EB" w:rsidP="003741EB">
      <w:pPr>
        <w:pStyle w:val="Heading3"/>
      </w:pPr>
      <w:bookmarkStart w:id="153" w:name="_toc354"/>
      <w:bookmarkStart w:id="154" w:name="_Ref161475000"/>
      <w:bookmarkEnd w:id="153"/>
      <w:r>
        <w:t xml:space="preserve">  </w:t>
      </w:r>
      <w:bookmarkStart w:id="155" w:name="_Toc64562209"/>
      <w:r>
        <w:t>Optional CWMS Parameter Mapping File</w:t>
      </w:r>
      <w:bookmarkEnd w:id="154"/>
      <w:bookmarkEnd w:id="155"/>
    </w:p>
    <w:p w14:paraId="1DB665EB" w14:textId="77777777" w:rsidR="003741EB" w:rsidRDefault="003741EB" w:rsidP="003741EB">
      <w:r>
        <w:t xml:space="preserve">DECODES must build a time-series descriptor that contains a valid CWMS “Parameter Type”. Since most of the Corps is currently using DECODES with SHEF codes, we have provided a way to automatically map SHEF codes to CMWS Parameter Types. </w:t>
      </w:r>
    </w:p>
    <w:p w14:paraId="7970B35F" w14:textId="410E2510" w:rsidR="003741EB" w:rsidRDefault="003741EB" w:rsidP="003741EB">
      <w:pPr>
        <w:rPr>
          <w:b/>
          <w:i/>
        </w:rPr>
      </w:pPr>
      <w:r>
        <w:rPr>
          <w:b/>
          <w:i/>
        </w:rPr>
        <w:t xml:space="preserve">Note: See section </w:t>
      </w:r>
      <w:r>
        <w:rPr>
          <w:b/>
          <w:i/>
        </w:rPr>
        <w:fldChar w:fldCharType="begin"/>
      </w:r>
      <w:r>
        <w:rPr>
          <w:b/>
          <w:i/>
        </w:rPr>
        <w:instrText xml:space="preserve"> REF _Ref161473623 \n \h </w:instrText>
      </w:r>
      <w:r>
        <w:rPr>
          <w:b/>
          <w:i/>
        </w:rPr>
      </w:r>
      <w:r>
        <w:rPr>
          <w:b/>
          <w:i/>
        </w:rPr>
        <w:fldChar w:fldCharType="separate"/>
      </w:r>
      <w:r w:rsidR="002E004A">
        <w:rPr>
          <w:b/>
          <w:i/>
        </w:rPr>
        <w:t>8.4.4</w:t>
      </w:r>
      <w:r>
        <w:rPr>
          <w:b/>
          <w:i/>
        </w:rPr>
        <w:fldChar w:fldCharType="end"/>
      </w:r>
      <w:r>
        <w:rPr>
          <w:b/>
          <w:i/>
        </w:rPr>
        <w:t xml:space="preserve"> for a more complete description on how DECODES builds the descriptor. You can specify CWMS data-types directly in the DECODES database, bypassing SHEF altogether.</w:t>
      </w:r>
    </w:p>
    <w:p w14:paraId="739E3CE5" w14:textId="13F6B9C2" w:rsidR="003741EB" w:rsidRDefault="003741EB" w:rsidP="003741EB">
      <w:r>
        <w:t xml:space="preserve">DECODES can do the mappings listed in </w:t>
      </w:r>
      <w:r>
        <w:fldChar w:fldCharType="begin"/>
      </w:r>
      <w:r>
        <w:instrText xml:space="preserve"> REF _Ref190609192 \h </w:instrText>
      </w:r>
      <w:r>
        <w:fldChar w:fldCharType="separate"/>
      </w:r>
      <w:r w:rsidR="002E004A">
        <w:t>Table 6</w:t>
      </w:r>
      <w:r w:rsidR="002E004A">
        <w:noBreakHyphen/>
      </w:r>
      <w:r w:rsidR="002E004A">
        <w:rPr>
          <w:noProof/>
        </w:rPr>
        <w:t>7</w:t>
      </w:r>
      <w:r>
        <w:fldChar w:fldCharType="end"/>
      </w:r>
      <w:r>
        <w:t xml:space="preserve"> automatically. If these are sufficient for you, then you do not need to create a mapping file.</w:t>
      </w:r>
    </w:p>
    <w:p w14:paraId="189300EC" w14:textId="77777777" w:rsidR="003741EB" w:rsidRDefault="003741EB" w:rsidP="003741EB">
      <w:pPr>
        <w:pageBreakBefore/>
      </w:pPr>
    </w:p>
    <w:tbl>
      <w:tblPr>
        <w:tblW w:w="0" w:type="auto"/>
        <w:tblInd w:w="-10" w:type="dxa"/>
        <w:tblLayout w:type="fixed"/>
        <w:tblLook w:val="0000" w:firstRow="0" w:lastRow="0" w:firstColumn="0" w:lastColumn="0" w:noHBand="0" w:noVBand="0"/>
      </w:tblPr>
      <w:tblGrid>
        <w:gridCol w:w="1908"/>
        <w:gridCol w:w="2720"/>
      </w:tblGrid>
      <w:tr w:rsidR="003741EB" w14:paraId="3F42136A" w14:textId="77777777" w:rsidTr="003741EB">
        <w:tc>
          <w:tcPr>
            <w:tcW w:w="1908" w:type="dxa"/>
            <w:tcBorders>
              <w:top w:val="single" w:sz="4" w:space="0" w:color="000000"/>
              <w:left w:val="single" w:sz="4" w:space="0" w:color="000000"/>
              <w:bottom w:val="single" w:sz="4" w:space="0" w:color="000000"/>
            </w:tcBorders>
          </w:tcPr>
          <w:p w14:paraId="5A972E95" w14:textId="77777777" w:rsidR="003741EB" w:rsidRDefault="003741EB" w:rsidP="003741EB">
            <w:pPr>
              <w:snapToGrid w:val="0"/>
              <w:spacing w:after="0"/>
              <w:jc w:val="center"/>
              <w:rPr>
                <w:b/>
                <w:i/>
                <w:sz w:val="20"/>
              </w:rPr>
            </w:pPr>
            <w:r>
              <w:rPr>
                <w:b/>
                <w:i/>
                <w:sz w:val="20"/>
              </w:rPr>
              <w:t>SHEF Code</w:t>
            </w:r>
          </w:p>
        </w:tc>
        <w:tc>
          <w:tcPr>
            <w:tcW w:w="2720" w:type="dxa"/>
            <w:tcBorders>
              <w:top w:val="single" w:sz="4" w:space="0" w:color="000000"/>
              <w:left w:val="single" w:sz="4" w:space="0" w:color="000000"/>
              <w:bottom w:val="single" w:sz="4" w:space="0" w:color="000000"/>
              <w:right w:val="single" w:sz="4" w:space="0" w:color="000000"/>
            </w:tcBorders>
          </w:tcPr>
          <w:p w14:paraId="74E2E397" w14:textId="77777777" w:rsidR="003741EB" w:rsidRDefault="003741EB" w:rsidP="003741EB">
            <w:pPr>
              <w:snapToGrid w:val="0"/>
              <w:spacing w:after="0"/>
              <w:jc w:val="center"/>
              <w:rPr>
                <w:b/>
                <w:i/>
                <w:sz w:val="20"/>
              </w:rPr>
            </w:pPr>
            <w:r>
              <w:rPr>
                <w:b/>
                <w:i/>
                <w:sz w:val="20"/>
              </w:rPr>
              <w:t>CWMS Param Type</w:t>
            </w:r>
          </w:p>
        </w:tc>
      </w:tr>
      <w:tr w:rsidR="003741EB" w14:paraId="5F6B6936" w14:textId="77777777" w:rsidTr="003741EB">
        <w:tc>
          <w:tcPr>
            <w:tcW w:w="1908" w:type="dxa"/>
            <w:tcBorders>
              <w:top w:val="single" w:sz="4" w:space="0" w:color="000000"/>
              <w:left w:val="single" w:sz="4" w:space="0" w:color="000000"/>
              <w:bottom w:val="single" w:sz="4" w:space="0" w:color="000000"/>
            </w:tcBorders>
          </w:tcPr>
          <w:p w14:paraId="64EF9136" w14:textId="77777777" w:rsidR="003741EB" w:rsidRDefault="003741EB" w:rsidP="003741EB">
            <w:pPr>
              <w:snapToGrid w:val="0"/>
              <w:spacing w:after="0"/>
              <w:rPr>
                <w:sz w:val="20"/>
              </w:rPr>
            </w:pPr>
            <w:r>
              <w:rPr>
                <w:sz w:val="20"/>
              </w:rPr>
              <w:t>PC</w:t>
            </w:r>
          </w:p>
        </w:tc>
        <w:tc>
          <w:tcPr>
            <w:tcW w:w="2720" w:type="dxa"/>
            <w:tcBorders>
              <w:top w:val="single" w:sz="4" w:space="0" w:color="000000"/>
              <w:left w:val="single" w:sz="4" w:space="0" w:color="000000"/>
              <w:bottom w:val="single" w:sz="4" w:space="0" w:color="000000"/>
              <w:right w:val="single" w:sz="4" w:space="0" w:color="000000"/>
            </w:tcBorders>
          </w:tcPr>
          <w:p w14:paraId="55A2BE4D" w14:textId="77777777" w:rsidR="003741EB" w:rsidRDefault="003741EB" w:rsidP="003741EB">
            <w:pPr>
              <w:snapToGrid w:val="0"/>
              <w:spacing w:after="0"/>
              <w:rPr>
                <w:sz w:val="20"/>
              </w:rPr>
            </w:pPr>
            <w:r>
              <w:rPr>
                <w:sz w:val="20"/>
              </w:rPr>
              <w:t>Precip</w:t>
            </w:r>
          </w:p>
        </w:tc>
      </w:tr>
      <w:tr w:rsidR="003741EB" w14:paraId="79FE4B0A" w14:textId="77777777" w:rsidTr="003741EB">
        <w:tc>
          <w:tcPr>
            <w:tcW w:w="1908" w:type="dxa"/>
            <w:tcBorders>
              <w:top w:val="single" w:sz="4" w:space="0" w:color="000000"/>
              <w:left w:val="single" w:sz="4" w:space="0" w:color="000000"/>
              <w:bottom w:val="single" w:sz="4" w:space="0" w:color="000000"/>
            </w:tcBorders>
          </w:tcPr>
          <w:p w14:paraId="36B02345" w14:textId="77777777" w:rsidR="003741EB" w:rsidRDefault="003741EB" w:rsidP="003741EB">
            <w:pPr>
              <w:snapToGrid w:val="0"/>
              <w:spacing w:after="0"/>
              <w:rPr>
                <w:sz w:val="20"/>
              </w:rPr>
            </w:pPr>
            <w:r>
              <w:rPr>
                <w:sz w:val="20"/>
              </w:rPr>
              <w:t>HG</w:t>
            </w:r>
          </w:p>
        </w:tc>
        <w:tc>
          <w:tcPr>
            <w:tcW w:w="2720" w:type="dxa"/>
            <w:tcBorders>
              <w:top w:val="single" w:sz="4" w:space="0" w:color="000000"/>
              <w:left w:val="single" w:sz="4" w:space="0" w:color="000000"/>
              <w:bottom w:val="single" w:sz="4" w:space="0" w:color="000000"/>
              <w:right w:val="single" w:sz="4" w:space="0" w:color="000000"/>
            </w:tcBorders>
          </w:tcPr>
          <w:p w14:paraId="1E45E210" w14:textId="77777777" w:rsidR="003741EB" w:rsidRDefault="003741EB" w:rsidP="003741EB">
            <w:pPr>
              <w:snapToGrid w:val="0"/>
              <w:spacing w:after="0"/>
              <w:rPr>
                <w:sz w:val="20"/>
              </w:rPr>
            </w:pPr>
            <w:r>
              <w:rPr>
                <w:sz w:val="20"/>
              </w:rPr>
              <w:t>Stage</w:t>
            </w:r>
          </w:p>
        </w:tc>
      </w:tr>
      <w:tr w:rsidR="003741EB" w14:paraId="23B63C32" w14:textId="77777777" w:rsidTr="003741EB">
        <w:tc>
          <w:tcPr>
            <w:tcW w:w="1908" w:type="dxa"/>
            <w:tcBorders>
              <w:top w:val="single" w:sz="4" w:space="0" w:color="000000"/>
              <w:left w:val="single" w:sz="4" w:space="0" w:color="000000"/>
              <w:bottom w:val="single" w:sz="4" w:space="0" w:color="000000"/>
            </w:tcBorders>
          </w:tcPr>
          <w:p w14:paraId="2B91A68F" w14:textId="77777777" w:rsidR="003741EB" w:rsidRDefault="003741EB" w:rsidP="003741EB">
            <w:pPr>
              <w:snapToGrid w:val="0"/>
              <w:spacing w:after="0"/>
              <w:rPr>
                <w:sz w:val="20"/>
              </w:rPr>
            </w:pPr>
            <w:r>
              <w:rPr>
                <w:sz w:val="20"/>
              </w:rPr>
              <w:t>HP</w:t>
            </w:r>
          </w:p>
        </w:tc>
        <w:tc>
          <w:tcPr>
            <w:tcW w:w="2720" w:type="dxa"/>
            <w:tcBorders>
              <w:top w:val="single" w:sz="4" w:space="0" w:color="000000"/>
              <w:left w:val="single" w:sz="4" w:space="0" w:color="000000"/>
              <w:bottom w:val="single" w:sz="4" w:space="0" w:color="000000"/>
              <w:right w:val="single" w:sz="4" w:space="0" w:color="000000"/>
            </w:tcBorders>
          </w:tcPr>
          <w:p w14:paraId="0DAF9365" w14:textId="77777777" w:rsidR="003741EB" w:rsidRDefault="003741EB" w:rsidP="003741EB">
            <w:pPr>
              <w:snapToGrid w:val="0"/>
              <w:spacing w:after="0"/>
              <w:rPr>
                <w:sz w:val="20"/>
              </w:rPr>
            </w:pPr>
            <w:r>
              <w:rPr>
                <w:sz w:val="20"/>
              </w:rPr>
              <w:t>Stage-Pool</w:t>
            </w:r>
          </w:p>
        </w:tc>
      </w:tr>
      <w:tr w:rsidR="003741EB" w14:paraId="2C16F2CE" w14:textId="77777777" w:rsidTr="003741EB">
        <w:tc>
          <w:tcPr>
            <w:tcW w:w="1908" w:type="dxa"/>
            <w:tcBorders>
              <w:top w:val="single" w:sz="4" w:space="0" w:color="000000"/>
              <w:left w:val="single" w:sz="4" w:space="0" w:color="000000"/>
              <w:bottom w:val="single" w:sz="4" w:space="0" w:color="000000"/>
            </w:tcBorders>
          </w:tcPr>
          <w:p w14:paraId="21300DFA" w14:textId="77777777" w:rsidR="003741EB" w:rsidRDefault="003741EB" w:rsidP="003741EB">
            <w:pPr>
              <w:snapToGrid w:val="0"/>
              <w:spacing w:after="0"/>
              <w:rPr>
                <w:sz w:val="20"/>
              </w:rPr>
            </w:pPr>
            <w:r>
              <w:rPr>
                <w:sz w:val="20"/>
              </w:rPr>
              <w:t>HT</w:t>
            </w:r>
          </w:p>
        </w:tc>
        <w:tc>
          <w:tcPr>
            <w:tcW w:w="2720" w:type="dxa"/>
            <w:tcBorders>
              <w:top w:val="single" w:sz="4" w:space="0" w:color="000000"/>
              <w:left w:val="single" w:sz="4" w:space="0" w:color="000000"/>
              <w:bottom w:val="single" w:sz="4" w:space="0" w:color="000000"/>
              <w:right w:val="single" w:sz="4" w:space="0" w:color="000000"/>
            </w:tcBorders>
          </w:tcPr>
          <w:p w14:paraId="4B94F20E" w14:textId="77777777" w:rsidR="003741EB" w:rsidRDefault="003741EB" w:rsidP="003741EB">
            <w:pPr>
              <w:snapToGrid w:val="0"/>
              <w:spacing w:after="0"/>
              <w:rPr>
                <w:sz w:val="20"/>
              </w:rPr>
            </w:pPr>
            <w:r>
              <w:rPr>
                <w:sz w:val="20"/>
              </w:rPr>
              <w:t>Stage-Tail</w:t>
            </w:r>
          </w:p>
        </w:tc>
      </w:tr>
      <w:tr w:rsidR="003741EB" w14:paraId="059B2F71" w14:textId="77777777" w:rsidTr="003741EB">
        <w:tc>
          <w:tcPr>
            <w:tcW w:w="1908" w:type="dxa"/>
            <w:tcBorders>
              <w:top w:val="single" w:sz="4" w:space="0" w:color="000000"/>
              <w:left w:val="single" w:sz="4" w:space="0" w:color="000000"/>
              <w:bottom w:val="single" w:sz="4" w:space="0" w:color="000000"/>
            </w:tcBorders>
          </w:tcPr>
          <w:p w14:paraId="076D9C03" w14:textId="77777777" w:rsidR="003741EB" w:rsidRDefault="003741EB" w:rsidP="003741EB">
            <w:pPr>
              <w:snapToGrid w:val="0"/>
              <w:spacing w:after="0"/>
              <w:rPr>
                <w:sz w:val="20"/>
              </w:rPr>
            </w:pPr>
            <w:r>
              <w:rPr>
                <w:sz w:val="20"/>
              </w:rPr>
              <w:t>VB</w:t>
            </w:r>
          </w:p>
        </w:tc>
        <w:tc>
          <w:tcPr>
            <w:tcW w:w="2720" w:type="dxa"/>
            <w:tcBorders>
              <w:top w:val="single" w:sz="4" w:space="0" w:color="000000"/>
              <w:left w:val="single" w:sz="4" w:space="0" w:color="000000"/>
              <w:bottom w:val="single" w:sz="4" w:space="0" w:color="000000"/>
              <w:right w:val="single" w:sz="4" w:space="0" w:color="000000"/>
            </w:tcBorders>
          </w:tcPr>
          <w:p w14:paraId="1306C408" w14:textId="77777777" w:rsidR="003741EB" w:rsidRDefault="003741EB" w:rsidP="003741EB">
            <w:pPr>
              <w:snapToGrid w:val="0"/>
              <w:spacing w:after="0"/>
              <w:rPr>
                <w:sz w:val="20"/>
              </w:rPr>
            </w:pPr>
            <w:r>
              <w:rPr>
                <w:sz w:val="20"/>
              </w:rPr>
              <w:t>Volt</w:t>
            </w:r>
          </w:p>
        </w:tc>
      </w:tr>
      <w:tr w:rsidR="003741EB" w14:paraId="145B587F" w14:textId="77777777" w:rsidTr="003741EB">
        <w:tc>
          <w:tcPr>
            <w:tcW w:w="1908" w:type="dxa"/>
            <w:tcBorders>
              <w:top w:val="single" w:sz="4" w:space="0" w:color="000000"/>
              <w:left w:val="single" w:sz="4" w:space="0" w:color="000000"/>
              <w:bottom w:val="single" w:sz="4" w:space="0" w:color="000000"/>
            </w:tcBorders>
          </w:tcPr>
          <w:p w14:paraId="2D77AEEF" w14:textId="77777777" w:rsidR="003741EB" w:rsidRDefault="003741EB" w:rsidP="003741EB">
            <w:pPr>
              <w:snapToGrid w:val="0"/>
              <w:spacing w:after="0"/>
              <w:rPr>
                <w:sz w:val="20"/>
              </w:rPr>
            </w:pPr>
            <w:r>
              <w:rPr>
                <w:sz w:val="20"/>
              </w:rPr>
              <w:t>BV</w:t>
            </w:r>
          </w:p>
        </w:tc>
        <w:tc>
          <w:tcPr>
            <w:tcW w:w="2720" w:type="dxa"/>
            <w:tcBorders>
              <w:top w:val="single" w:sz="4" w:space="0" w:color="000000"/>
              <w:left w:val="single" w:sz="4" w:space="0" w:color="000000"/>
              <w:bottom w:val="single" w:sz="4" w:space="0" w:color="000000"/>
              <w:right w:val="single" w:sz="4" w:space="0" w:color="000000"/>
            </w:tcBorders>
          </w:tcPr>
          <w:p w14:paraId="637ED918" w14:textId="77777777" w:rsidR="003741EB" w:rsidRDefault="003741EB" w:rsidP="003741EB">
            <w:pPr>
              <w:snapToGrid w:val="0"/>
              <w:spacing w:after="0"/>
              <w:rPr>
                <w:sz w:val="20"/>
              </w:rPr>
            </w:pPr>
            <w:r>
              <w:rPr>
                <w:sz w:val="20"/>
              </w:rPr>
              <w:t>Volt</w:t>
            </w:r>
          </w:p>
        </w:tc>
      </w:tr>
      <w:tr w:rsidR="003741EB" w14:paraId="24192738" w14:textId="77777777" w:rsidTr="003741EB">
        <w:tc>
          <w:tcPr>
            <w:tcW w:w="1908" w:type="dxa"/>
            <w:tcBorders>
              <w:top w:val="single" w:sz="4" w:space="0" w:color="000000"/>
              <w:left w:val="single" w:sz="4" w:space="0" w:color="000000"/>
              <w:bottom w:val="single" w:sz="4" w:space="0" w:color="000000"/>
            </w:tcBorders>
          </w:tcPr>
          <w:p w14:paraId="0F5EAD66" w14:textId="77777777" w:rsidR="003741EB" w:rsidRDefault="003741EB" w:rsidP="003741EB">
            <w:pPr>
              <w:snapToGrid w:val="0"/>
              <w:spacing w:after="0"/>
              <w:rPr>
                <w:sz w:val="20"/>
              </w:rPr>
            </w:pPr>
            <w:r>
              <w:rPr>
                <w:sz w:val="20"/>
              </w:rPr>
              <w:t>HR</w:t>
            </w:r>
          </w:p>
        </w:tc>
        <w:tc>
          <w:tcPr>
            <w:tcW w:w="2720" w:type="dxa"/>
            <w:tcBorders>
              <w:top w:val="single" w:sz="4" w:space="0" w:color="000000"/>
              <w:left w:val="single" w:sz="4" w:space="0" w:color="000000"/>
              <w:bottom w:val="single" w:sz="4" w:space="0" w:color="000000"/>
              <w:right w:val="single" w:sz="4" w:space="0" w:color="000000"/>
            </w:tcBorders>
          </w:tcPr>
          <w:p w14:paraId="3E2ECA71" w14:textId="77777777" w:rsidR="003741EB" w:rsidRDefault="003741EB" w:rsidP="003741EB">
            <w:pPr>
              <w:snapToGrid w:val="0"/>
              <w:spacing w:after="0"/>
              <w:rPr>
                <w:sz w:val="20"/>
              </w:rPr>
            </w:pPr>
            <w:r>
              <w:rPr>
                <w:sz w:val="20"/>
              </w:rPr>
              <w:t>Elev</w:t>
            </w:r>
          </w:p>
        </w:tc>
      </w:tr>
      <w:tr w:rsidR="003741EB" w14:paraId="1C7DD81F" w14:textId="77777777" w:rsidTr="003741EB">
        <w:tc>
          <w:tcPr>
            <w:tcW w:w="1908" w:type="dxa"/>
            <w:tcBorders>
              <w:top w:val="single" w:sz="4" w:space="0" w:color="000000"/>
              <w:left w:val="single" w:sz="4" w:space="0" w:color="000000"/>
              <w:bottom w:val="single" w:sz="4" w:space="0" w:color="000000"/>
            </w:tcBorders>
          </w:tcPr>
          <w:p w14:paraId="740264D6" w14:textId="77777777" w:rsidR="003741EB" w:rsidRDefault="003741EB" w:rsidP="003741EB">
            <w:pPr>
              <w:snapToGrid w:val="0"/>
              <w:spacing w:after="0"/>
              <w:rPr>
                <w:sz w:val="20"/>
              </w:rPr>
            </w:pPr>
            <w:r>
              <w:rPr>
                <w:sz w:val="20"/>
              </w:rPr>
              <w:t>LF</w:t>
            </w:r>
          </w:p>
        </w:tc>
        <w:tc>
          <w:tcPr>
            <w:tcW w:w="2720" w:type="dxa"/>
            <w:tcBorders>
              <w:top w:val="single" w:sz="4" w:space="0" w:color="000000"/>
              <w:left w:val="single" w:sz="4" w:space="0" w:color="000000"/>
              <w:bottom w:val="single" w:sz="4" w:space="0" w:color="000000"/>
              <w:right w:val="single" w:sz="4" w:space="0" w:color="000000"/>
            </w:tcBorders>
          </w:tcPr>
          <w:p w14:paraId="1AE34940" w14:textId="77777777" w:rsidR="003741EB" w:rsidRDefault="003741EB" w:rsidP="003741EB">
            <w:pPr>
              <w:snapToGrid w:val="0"/>
              <w:spacing w:after="0"/>
              <w:rPr>
                <w:sz w:val="20"/>
              </w:rPr>
            </w:pPr>
            <w:r>
              <w:rPr>
                <w:sz w:val="20"/>
              </w:rPr>
              <w:t>Stor</w:t>
            </w:r>
          </w:p>
        </w:tc>
      </w:tr>
      <w:tr w:rsidR="003741EB" w14:paraId="0E9CB0F2" w14:textId="77777777" w:rsidTr="003741EB">
        <w:tc>
          <w:tcPr>
            <w:tcW w:w="1908" w:type="dxa"/>
            <w:tcBorders>
              <w:top w:val="single" w:sz="4" w:space="0" w:color="000000"/>
              <w:left w:val="single" w:sz="4" w:space="0" w:color="000000"/>
              <w:bottom w:val="single" w:sz="4" w:space="0" w:color="000000"/>
            </w:tcBorders>
          </w:tcPr>
          <w:p w14:paraId="22D8D5C2" w14:textId="77777777" w:rsidR="003741EB" w:rsidRDefault="003741EB" w:rsidP="003741EB">
            <w:pPr>
              <w:snapToGrid w:val="0"/>
              <w:spacing w:after="0"/>
              <w:rPr>
                <w:sz w:val="20"/>
              </w:rPr>
            </w:pPr>
            <w:r>
              <w:rPr>
                <w:sz w:val="20"/>
              </w:rPr>
              <w:t>QI</w:t>
            </w:r>
          </w:p>
        </w:tc>
        <w:tc>
          <w:tcPr>
            <w:tcW w:w="2720" w:type="dxa"/>
            <w:tcBorders>
              <w:top w:val="single" w:sz="4" w:space="0" w:color="000000"/>
              <w:left w:val="single" w:sz="4" w:space="0" w:color="000000"/>
              <w:bottom w:val="single" w:sz="4" w:space="0" w:color="000000"/>
              <w:right w:val="single" w:sz="4" w:space="0" w:color="000000"/>
            </w:tcBorders>
          </w:tcPr>
          <w:p w14:paraId="738D4BAA" w14:textId="77777777" w:rsidR="003741EB" w:rsidRDefault="003741EB" w:rsidP="003741EB">
            <w:pPr>
              <w:snapToGrid w:val="0"/>
              <w:spacing w:after="0"/>
              <w:rPr>
                <w:sz w:val="20"/>
              </w:rPr>
            </w:pPr>
            <w:r>
              <w:rPr>
                <w:sz w:val="20"/>
              </w:rPr>
              <w:t>Flow-In</w:t>
            </w:r>
          </w:p>
        </w:tc>
      </w:tr>
      <w:tr w:rsidR="003741EB" w14:paraId="299982B6" w14:textId="77777777" w:rsidTr="003741EB">
        <w:tc>
          <w:tcPr>
            <w:tcW w:w="1908" w:type="dxa"/>
            <w:tcBorders>
              <w:top w:val="single" w:sz="4" w:space="0" w:color="000000"/>
              <w:left w:val="single" w:sz="4" w:space="0" w:color="000000"/>
              <w:bottom w:val="single" w:sz="4" w:space="0" w:color="000000"/>
            </w:tcBorders>
          </w:tcPr>
          <w:p w14:paraId="2C3CF4E1" w14:textId="77777777" w:rsidR="003741EB" w:rsidRDefault="003741EB" w:rsidP="003741EB">
            <w:pPr>
              <w:snapToGrid w:val="0"/>
              <w:spacing w:after="0"/>
              <w:rPr>
                <w:sz w:val="20"/>
              </w:rPr>
            </w:pPr>
            <w:r>
              <w:rPr>
                <w:sz w:val="20"/>
              </w:rPr>
              <w:t>QR</w:t>
            </w:r>
          </w:p>
        </w:tc>
        <w:tc>
          <w:tcPr>
            <w:tcW w:w="2720" w:type="dxa"/>
            <w:tcBorders>
              <w:top w:val="single" w:sz="4" w:space="0" w:color="000000"/>
              <w:left w:val="single" w:sz="4" w:space="0" w:color="000000"/>
              <w:bottom w:val="single" w:sz="4" w:space="0" w:color="000000"/>
              <w:right w:val="single" w:sz="4" w:space="0" w:color="000000"/>
            </w:tcBorders>
          </w:tcPr>
          <w:p w14:paraId="398B21B9" w14:textId="77777777" w:rsidR="003741EB" w:rsidRDefault="003741EB" w:rsidP="003741EB">
            <w:pPr>
              <w:snapToGrid w:val="0"/>
              <w:spacing w:after="0"/>
              <w:rPr>
                <w:sz w:val="20"/>
              </w:rPr>
            </w:pPr>
            <w:r>
              <w:rPr>
                <w:sz w:val="20"/>
              </w:rPr>
              <w:t>Flow</w:t>
            </w:r>
          </w:p>
        </w:tc>
      </w:tr>
      <w:tr w:rsidR="003741EB" w14:paraId="1D8AA7BF" w14:textId="77777777" w:rsidTr="003741EB">
        <w:tc>
          <w:tcPr>
            <w:tcW w:w="1908" w:type="dxa"/>
            <w:tcBorders>
              <w:top w:val="single" w:sz="4" w:space="0" w:color="000000"/>
              <w:left w:val="single" w:sz="4" w:space="0" w:color="000000"/>
              <w:bottom w:val="single" w:sz="4" w:space="0" w:color="000000"/>
            </w:tcBorders>
          </w:tcPr>
          <w:p w14:paraId="0138450E" w14:textId="77777777" w:rsidR="003741EB" w:rsidRDefault="003741EB" w:rsidP="003741EB">
            <w:pPr>
              <w:snapToGrid w:val="0"/>
              <w:spacing w:after="0"/>
              <w:rPr>
                <w:sz w:val="20"/>
              </w:rPr>
            </w:pPr>
            <w:r>
              <w:rPr>
                <w:sz w:val="20"/>
              </w:rPr>
              <w:t>TA</w:t>
            </w:r>
          </w:p>
        </w:tc>
        <w:tc>
          <w:tcPr>
            <w:tcW w:w="2720" w:type="dxa"/>
            <w:tcBorders>
              <w:top w:val="single" w:sz="4" w:space="0" w:color="000000"/>
              <w:left w:val="single" w:sz="4" w:space="0" w:color="000000"/>
              <w:bottom w:val="single" w:sz="4" w:space="0" w:color="000000"/>
              <w:right w:val="single" w:sz="4" w:space="0" w:color="000000"/>
            </w:tcBorders>
          </w:tcPr>
          <w:p w14:paraId="66BDE1C1" w14:textId="77777777" w:rsidR="003741EB" w:rsidRDefault="003741EB" w:rsidP="003741EB">
            <w:pPr>
              <w:snapToGrid w:val="0"/>
              <w:spacing w:after="0"/>
              <w:rPr>
                <w:sz w:val="20"/>
              </w:rPr>
            </w:pPr>
            <w:r>
              <w:rPr>
                <w:sz w:val="20"/>
              </w:rPr>
              <w:t>Temp-Air</w:t>
            </w:r>
          </w:p>
        </w:tc>
      </w:tr>
      <w:tr w:rsidR="003741EB" w14:paraId="3ABF8745" w14:textId="77777777" w:rsidTr="003741EB">
        <w:tc>
          <w:tcPr>
            <w:tcW w:w="1908" w:type="dxa"/>
            <w:tcBorders>
              <w:top w:val="single" w:sz="4" w:space="0" w:color="000000"/>
              <w:left w:val="single" w:sz="4" w:space="0" w:color="000000"/>
              <w:bottom w:val="single" w:sz="4" w:space="0" w:color="000000"/>
            </w:tcBorders>
          </w:tcPr>
          <w:p w14:paraId="6B520846" w14:textId="77777777" w:rsidR="003741EB" w:rsidRDefault="003741EB" w:rsidP="003741EB">
            <w:pPr>
              <w:snapToGrid w:val="0"/>
              <w:spacing w:after="0"/>
              <w:rPr>
                <w:sz w:val="20"/>
              </w:rPr>
            </w:pPr>
            <w:r>
              <w:rPr>
                <w:sz w:val="20"/>
              </w:rPr>
              <w:t>TW</w:t>
            </w:r>
          </w:p>
        </w:tc>
        <w:tc>
          <w:tcPr>
            <w:tcW w:w="2720" w:type="dxa"/>
            <w:tcBorders>
              <w:top w:val="single" w:sz="4" w:space="0" w:color="000000"/>
              <w:left w:val="single" w:sz="4" w:space="0" w:color="000000"/>
              <w:bottom w:val="single" w:sz="4" w:space="0" w:color="000000"/>
              <w:right w:val="single" w:sz="4" w:space="0" w:color="000000"/>
            </w:tcBorders>
          </w:tcPr>
          <w:p w14:paraId="451466FB" w14:textId="77777777" w:rsidR="003741EB" w:rsidRDefault="003741EB" w:rsidP="003741EB">
            <w:pPr>
              <w:snapToGrid w:val="0"/>
              <w:spacing w:after="0"/>
              <w:rPr>
                <w:sz w:val="20"/>
              </w:rPr>
            </w:pPr>
            <w:r>
              <w:rPr>
                <w:sz w:val="20"/>
              </w:rPr>
              <w:t>Temp-Water</w:t>
            </w:r>
          </w:p>
        </w:tc>
      </w:tr>
      <w:tr w:rsidR="003741EB" w14:paraId="6ABAEACC" w14:textId="77777777" w:rsidTr="003741EB">
        <w:tc>
          <w:tcPr>
            <w:tcW w:w="1908" w:type="dxa"/>
            <w:tcBorders>
              <w:top w:val="single" w:sz="4" w:space="0" w:color="000000"/>
              <w:left w:val="single" w:sz="4" w:space="0" w:color="000000"/>
              <w:bottom w:val="single" w:sz="4" w:space="0" w:color="000000"/>
            </w:tcBorders>
          </w:tcPr>
          <w:p w14:paraId="60B544F8" w14:textId="77777777" w:rsidR="003741EB" w:rsidRDefault="003741EB" w:rsidP="003741EB">
            <w:pPr>
              <w:snapToGrid w:val="0"/>
              <w:spacing w:after="0"/>
              <w:rPr>
                <w:sz w:val="20"/>
              </w:rPr>
            </w:pPr>
            <w:r>
              <w:rPr>
                <w:sz w:val="20"/>
              </w:rPr>
              <w:t>US</w:t>
            </w:r>
          </w:p>
        </w:tc>
        <w:tc>
          <w:tcPr>
            <w:tcW w:w="2720" w:type="dxa"/>
            <w:tcBorders>
              <w:top w:val="single" w:sz="4" w:space="0" w:color="000000"/>
              <w:left w:val="single" w:sz="4" w:space="0" w:color="000000"/>
              <w:bottom w:val="single" w:sz="4" w:space="0" w:color="000000"/>
              <w:right w:val="single" w:sz="4" w:space="0" w:color="000000"/>
            </w:tcBorders>
          </w:tcPr>
          <w:p w14:paraId="2523D54E" w14:textId="77777777" w:rsidR="003741EB" w:rsidRDefault="003741EB" w:rsidP="003741EB">
            <w:pPr>
              <w:snapToGrid w:val="0"/>
              <w:spacing w:after="0"/>
              <w:rPr>
                <w:sz w:val="20"/>
              </w:rPr>
            </w:pPr>
            <w:r>
              <w:rPr>
                <w:sz w:val="20"/>
              </w:rPr>
              <w:t>Speed-Wind</w:t>
            </w:r>
          </w:p>
        </w:tc>
      </w:tr>
      <w:tr w:rsidR="003741EB" w14:paraId="55286A77" w14:textId="77777777" w:rsidTr="003741EB">
        <w:tc>
          <w:tcPr>
            <w:tcW w:w="1908" w:type="dxa"/>
            <w:tcBorders>
              <w:top w:val="single" w:sz="4" w:space="0" w:color="000000"/>
              <w:left w:val="single" w:sz="4" w:space="0" w:color="000000"/>
              <w:bottom w:val="single" w:sz="4" w:space="0" w:color="000000"/>
            </w:tcBorders>
          </w:tcPr>
          <w:p w14:paraId="1FCE8FAB" w14:textId="77777777" w:rsidR="003741EB" w:rsidRDefault="003741EB" w:rsidP="003741EB">
            <w:pPr>
              <w:snapToGrid w:val="0"/>
              <w:spacing w:after="0"/>
              <w:rPr>
                <w:sz w:val="20"/>
              </w:rPr>
            </w:pPr>
            <w:r>
              <w:rPr>
                <w:sz w:val="20"/>
              </w:rPr>
              <w:t>UP</w:t>
            </w:r>
          </w:p>
        </w:tc>
        <w:tc>
          <w:tcPr>
            <w:tcW w:w="2720" w:type="dxa"/>
            <w:tcBorders>
              <w:top w:val="single" w:sz="4" w:space="0" w:color="000000"/>
              <w:left w:val="single" w:sz="4" w:space="0" w:color="000000"/>
              <w:bottom w:val="single" w:sz="4" w:space="0" w:color="000000"/>
              <w:right w:val="single" w:sz="4" w:space="0" w:color="000000"/>
            </w:tcBorders>
          </w:tcPr>
          <w:p w14:paraId="526A5AC0" w14:textId="77777777" w:rsidR="003741EB" w:rsidRDefault="003741EB" w:rsidP="003741EB">
            <w:pPr>
              <w:snapToGrid w:val="0"/>
              <w:spacing w:after="0"/>
              <w:rPr>
                <w:sz w:val="20"/>
              </w:rPr>
            </w:pPr>
            <w:r>
              <w:rPr>
                <w:sz w:val="20"/>
              </w:rPr>
              <w:t>Speed-Wind</w:t>
            </w:r>
          </w:p>
        </w:tc>
      </w:tr>
      <w:tr w:rsidR="003741EB" w14:paraId="1A21CEDF" w14:textId="77777777" w:rsidTr="003741EB">
        <w:tc>
          <w:tcPr>
            <w:tcW w:w="1908" w:type="dxa"/>
            <w:tcBorders>
              <w:top w:val="single" w:sz="4" w:space="0" w:color="000000"/>
              <w:left w:val="single" w:sz="4" w:space="0" w:color="000000"/>
              <w:bottom w:val="single" w:sz="4" w:space="0" w:color="000000"/>
            </w:tcBorders>
          </w:tcPr>
          <w:p w14:paraId="0A893498" w14:textId="77777777" w:rsidR="003741EB" w:rsidRDefault="003741EB" w:rsidP="003741EB">
            <w:pPr>
              <w:snapToGrid w:val="0"/>
              <w:spacing w:after="0"/>
              <w:rPr>
                <w:sz w:val="20"/>
              </w:rPr>
            </w:pPr>
            <w:r>
              <w:rPr>
                <w:sz w:val="20"/>
              </w:rPr>
              <w:t>UD</w:t>
            </w:r>
          </w:p>
        </w:tc>
        <w:tc>
          <w:tcPr>
            <w:tcW w:w="2720" w:type="dxa"/>
            <w:tcBorders>
              <w:top w:val="single" w:sz="4" w:space="0" w:color="000000"/>
              <w:left w:val="single" w:sz="4" w:space="0" w:color="000000"/>
              <w:bottom w:val="single" w:sz="4" w:space="0" w:color="000000"/>
              <w:right w:val="single" w:sz="4" w:space="0" w:color="000000"/>
            </w:tcBorders>
          </w:tcPr>
          <w:p w14:paraId="4CB36B22" w14:textId="77777777" w:rsidR="003741EB" w:rsidRDefault="003741EB" w:rsidP="003741EB">
            <w:pPr>
              <w:snapToGrid w:val="0"/>
              <w:spacing w:after="0"/>
              <w:rPr>
                <w:sz w:val="20"/>
              </w:rPr>
            </w:pPr>
            <w:r>
              <w:rPr>
                <w:sz w:val="20"/>
              </w:rPr>
              <w:t>Dir-Wind</w:t>
            </w:r>
          </w:p>
        </w:tc>
      </w:tr>
    </w:tbl>
    <w:p w14:paraId="1E09FA7C" w14:textId="7BD09DFE" w:rsidR="003741EB" w:rsidRDefault="003741EB" w:rsidP="003741EB">
      <w:pPr>
        <w:pStyle w:val="Caption"/>
      </w:pPr>
      <w:bookmarkStart w:id="156" w:name="_Ref190609192"/>
      <w:r>
        <w:t>Table 6</w:t>
      </w:r>
      <w:r>
        <w:noBreakHyphen/>
      </w:r>
      <w:fldSimple w:instr=" SEQ Table \* ARABIC ">
        <w:r w:rsidR="002E004A">
          <w:rPr>
            <w:noProof/>
          </w:rPr>
          <w:t>7</w:t>
        </w:r>
      </w:fldSimple>
      <w:bookmarkEnd w:id="156"/>
      <w:r>
        <w:t>: Built-in SHEF to CWMS Parameter Code Mapping</w:t>
      </w:r>
    </w:p>
    <w:p w14:paraId="7FDB26BB" w14:textId="77777777" w:rsidR="003741EB" w:rsidRDefault="003741EB" w:rsidP="003741EB">
      <w:r>
        <w:t xml:space="preserve">If the above defaults are </w:t>
      </w:r>
      <w:r>
        <w:rPr>
          <w:i/>
        </w:rPr>
        <w:t>not</w:t>
      </w:r>
      <w:r>
        <w:t xml:space="preserve"> adequate, you may provide a mapping file to override or supplement them. Prepare a text file “shefCwmsParam.prop” and place it in $DECODES_INSTALL_DIR. This is a Java properties file, containing name=value pairs, one per line. For example, to have SHEF “HP” map to CWMS Param Type “Stage”, add a line as follows:</w:t>
      </w:r>
    </w:p>
    <w:p w14:paraId="1569E346" w14:textId="77777777" w:rsidR="003741EB" w:rsidRDefault="003741EB" w:rsidP="003741EB">
      <w:pPr>
        <w:pStyle w:val="code"/>
      </w:pPr>
      <w:r>
        <w:t>HP=Stage</w:t>
      </w:r>
    </w:p>
    <w:p w14:paraId="74506B21" w14:textId="77777777" w:rsidR="003741EB" w:rsidRPr="003741EB" w:rsidRDefault="003741EB" w:rsidP="003741EB">
      <w:pPr>
        <w:pStyle w:val="Heading3"/>
      </w:pPr>
      <w:bookmarkStart w:id="157" w:name="_toc460"/>
      <w:bookmarkStart w:id="158" w:name="_toc462"/>
      <w:bookmarkStart w:id="159" w:name="_Ref161473623"/>
      <w:bookmarkStart w:id="160" w:name="_Toc64562210"/>
      <w:bookmarkEnd w:id="157"/>
      <w:bookmarkEnd w:id="158"/>
      <w:r w:rsidRPr="003741EB">
        <w:t>The CWMS Time Series Descriptor</w:t>
      </w:r>
      <w:bookmarkEnd w:id="159"/>
      <w:bookmarkEnd w:id="160"/>
    </w:p>
    <w:p w14:paraId="4C2AD503" w14:textId="77777777" w:rsidR="003741EB" w:rsidRDefault="003741EB" w:rsidP="003741EB">
      <w:r>
        <w:t>A CWMS Time-Series descriptor has six parts. Each part is separated with a period:</w:t>
      </w:r>
    </w:p>
    <w:p w14:paraId="223AB007" w14:textId="77777777" w:rsidR="003741EB" w:rsidRDefault="003741EB" w:rsidP="003741EB">
      <w:pPr>
        <w:rPr>
          <w:i/>
        </w:rPr>
      </w:pPr>
      <w:r>
        <w:tab/>
      </w:r>
      <w:r>
        <w:rPr>
          <w:i/>
        </w:rPr>
        <w:t>Location</w:t>
      </w:r>
      <w:r>
        <w:t xml:space="preserve"> . </w:t>
      </w:r>
      <w:r>
        <w:rPr>
          <w:i/>
        </w:rPr>
        <w:t>Param</w:t>
      </w:r>
      <w:r>
        <w:t xml:space="preserve"> . </w:t>
      </w:r>
      <w:r>
        <w:rPr>
          <w:i/>
        </w:rPr>
        <w:t>ParamType</w:t>
      </w:r>
      <w:r>
        <w:t xml:space="preserve"> . </w:t>
      </w:r>
      <w:r>
        <w:rPr>
          <w:i/>
        </w:rPr>
        <w:t>Interval</w:t>
      </w:r>
      <w:r>
        <w:t xml:space="preserve"> . </w:t>
      </w:r>
      <w:r>
        <w:rPr>
          <w:i/>
        </w:rPr>
        <w:t>Duration</w:t>
      </w:r>
      <w:r>
        <w:t xml:space="preserve"> . </w:t>
      </w:r>
      <w:r>
        <w:rPr>
          <w:i/>
        </w:rPr>
        <w:t>Version</w:t>
      </w:r>
    </w:p>
    <w:p w14:paraId="407FD183" w14:textId="77777777" w:rsidR="003741EB" w:rsidRDefault="003741EB" w:rsidP="003741EB">
      <w:r>
        <w:t xml:space="preserve">We have designed the DECODES CWMS Consumer for convenience and flexibility: For </w:t>
      </w:r>
      <w:r>
        <w:rPr>
          <w:u w:val="single"/>
        </w:rPr>
        <w:t>convenience</w:t>
      </w:r>
      <w:r>
        <w:t xml:space="preserve">, DECODES can build the descriptor automatically, using information that it already has in the DECODES database. For </w:t>
      </w:r>
      <w:r>
        <w:rPr>
          <w:u w:val="single"/>
        </w:rPr>
        <w:t>flexibility</w:t>
      </w:r>
      <w:r>
        <w:t>, you can explicitly set part or all of the descriptor in special circumstances.</w:t>
      </w:r>
    </w:p>
    <w:p w14:paraId="029567AF" w14:textId="77777777" w:rsidR="003741EB" w:rsidRDefault="003741EB" w:rsidP="003741EB">
      <w:r>
        <w:t>The following subsections describe each part of the descriptor.</w:t>
      </w:r>
    </w:p>
    <w:p w14:paraId="38B756ED" w14:textId="77777777" w:rsidR="003741EB" w:rsidRPr="003741EB" w:rsidRDefault="003741EB" w:rsidP="003741EB">
      <w:pPr>
        <w:rPr>
          <w:b/>
        </w:rPr>
      </w:pPr>
      <w:bookmarkStart w:id="161" w:name="_toc467"/>
      <w:bookmarkEnd w:id="161"/>
      <w:r w:rsidRPr="003741EB">
        <w:rPr>
          <w:b/>
        </w:rPr>
        <w:t>Location</w:t>
      </w:r>
    </w:p>
    <w:p w14:paraId="6C8E9E56" w14:textId="77777777" w:rsidR="003741EB" w:rsidRDefault="003741EB" w:rsidP="003741EB">
      <w:r>
        <w:t xml:space="preserve">The </w:t>
      </w:r>
      <w:r>
        <w:rPr>
          <w:i/>
        </w:rPr>
        <w:t>Location</w:t>
      </w:r>
      <w:r>
        <w:t xml:space="preserve"> corresponds to a DECODES site name. DECODES allows each site to have multiple names of different types. It also allows each site to specify which name-type to use by default (see the “SiteNameTypePreference” parameter in your “decodes.properties” file).</w:t>
      </w:r>
    </w:p>
    <w:p w14:paraId="365D2ABA" w14:textId="77777777" w:rsidR="003741EB" w:rsidRDefault="003741EB" w:rsidP="003741EB">
      <w:r>
        <w:t>So, if you have CWMS set up with the same names that you use in DECODES, then you do not need to do anything else.</w:t>
      </w:r>
    </w:p>
    <w:p w14:paraId="2F3CE130" w14:textId="77777777" w:rsidR="003741EB" w:rsidRDefault="003741EB" w:rsidP="003741EB">
      <w:r>
        <w:t>The consumer will build the location as follows:</w:t>
      </w:r>
    </w:p>
    <w:p w14:paraId="4D97AA14" w14:textId="77777777" w:rsidR="003741EB" w:rsidRDefault="003741EB" w:rsidP="00A067A8">
      <w:pPr>
        <w:pStyle w:val="ListBullet"/>
        <w:numPr>
          <w:ilvl w:val="0"/>
          <w:numId w:val="2"/>
        </w:numPr>
        <w:tabs>
          <w:tab w:val="left" w:pos="360"/>
        </w:tabs>
      </w:pPr>
      <w:r>
        <w:t>If a site-name with type “CWMS” exists, use it.</w:t>
      </w:r>
    </w:p>
    <w:p w14:paraId="4E64B195" w14:textId="77777777" w:rsidR="003741EB" w:rsidRDefault="003741EB" w:rsidP="008048BA">
      <w:pPr>
        <w:pStyle w:val="list-end"/>
        <w:numPr>
          <w:ilvl w:val="0"/>
          <w:numId w:val="5"/>
        </w:numPr>
        <w:tabs>
          <w:tab w:val="clear" w:pos="0"/>
          <w:tab w:val="left" w:pos="360"/>
        </w:tabs>
        <w:ind w:left="360"/>
      </w:pPr>
      <w:r>
        <w:t>Otherwise, use the default site name.</w:t>
      </w:r>
    </w:p>
    <w:p w14:paraId="07FD85B0" w14:textId="7CBA13EE" w:rsidR="003741EB" w:rsidRDefault="003741EB" w:rsidP="003741EB">
      <w:r>
        <w:lastRenderedPageBreak/>
        <w:t>See below for instructions on creating an explicit CWMS site-name-type.</w:t>
      </w:r>
    </w:p>
    <w:p w14:paraId="23FE5B46" w14:textId="77777777" w:rsidR="003741EB" w:rsidRPr="003741EB" w:rsidRDefault="003741EB" w:rsidP="003741EB">
      <w:pPr>
        <w:rPr>
          <w:b/>
        </w:rPr>
      </w:pPr>
      <w:bookmarkStart w:id="162" w:name="_toc474"/>
      <w:bookmarkEnd w:id="162"/>
      <w:r w:rsidRPr="003741EB">
        <w:rPr>
          <w:b/>
        </w:rPr>
        <w:t xml:space="preserve">Param </w:t>
      </w:r>
    </w:p>
    <w:p w14:paraId="700057F4" w14:textId="537E8C8D" w:rsidR="003741EB" w:rsidRDefault="003741EB" w:rsidP="003741EB">
      <w:r>
        <w:t xml:space="preserve">The ‘Param’ part must exactly-match one of the CWMS parameter in your database. The preferred way is to specify an explicit “CWMS” data-type in the Config Sensor record, as shown </w:t>
      </w:r>
      <w:r w:rsidR="006A735F">
        <w:t>below.</w:t>
      </w:r>
    </w:p>
    <w:p w14:paraId="583B2F70" w14:textId="67254CEA" w:rsidR="003741EB" w:rsidRDefault="003741EB" w:rsidP="003741EB">
      <w:r>
        <w:rPr>
          <w:noProof/>
        </w:rPr>
        <w:drawing>
          <wp:inline distT="0" distB="0" distL="0" distR="0" wp14:anchorId="396F5102" wp14:editId="78E793FD">
            <wp:extent cx="3554730" cy="3657600"/>
            <wp:effectExtent l="0" t="0" r="1270" b="0"/>
            <wp:docPr id="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554730" cy="3657600"/>
                    </a:xfrm>
                    <a:prstGeom prst="rect">
                      <a:avLst/>
                    </a:prstGeom>
                    <a:solidFill>
                      <a:srgbClr val="FFFFFF"/>
                    </a:solidFill>
                    <a:ln>
                      <a:noFill/>
                    </a:ln>
                  </pic:spPr>
                </pic:pic>
              </a:graphicData>
            </a:graphic>
          </wp:inline>
        </w:drawing>
      </w:r>
    </w:p>
    <w:p w14:paraId="0DBA1A95" w14:textId="786C3CFB" w:rsidR="006A735F" w:rsidRPr="006A735F" w:rsidRDefault="006A735F" w:rsidP="006A735F">
      <w:pPr>
        <w:pStyle w:val="Caption"/>
      </w:pPr>
      <w:r>
        <w:t xml:space="preserve">Figure </w:t>
      </w:r>
      <w:fldSimple w:instr=" SEQ Figure \* ARABIC ">
        <w:r w:rsidR="002E004A">
          <w:rPr>
            <w:noProof/>
          </w:rPr>
          <w:t>28</w:t>
        </w:r>
      </w:fldSimple>
      <w:r>
        <w:t>: Config Sensor with Explicit CWMS Data Type</w:t>
      </w:r>
    </w:p>
    <w:p w14:paraId="67072C17" w14:textId="69ADD9F7" w:rsidR="003741EB" w:rsidRDefault="003741EB" w:rsidP="003741EB">
      <w:r>
        <w:t xml:space="preserve">If no </w:t>
      </w:r>
      <w:r>
        <w:rPr>
          <w:i/>
        </w:rPr>
        <w:t xml:space="preserve">explicit </w:t>
      </w:r>
      <w:r>
        <w:t xml:space="preserve">CWMS data-type is specified, then the Consumer will attempt to map it from a SHEF code. The consumer will use the mapping specified in the file described in section </w:t>
      </w:r>
      <w:r>
        <w:fldChar w:fldCharType="begin"/>
      </w:r>
      <w:r>
        <w:instrText xml:space="preserve"> REF _Ref161475000 \n \h </w:instrText>
      </w:r>
      <w:r>
        <w:fldChar w:fldCharType="separate"/>
      </w:r>
      <w:r w:rsidR="002E004A">
        <w:t>8.4.3</w:t>
      </w:r>
      <w:r>
        <w:fldChar w:fldCharType="end"/>
      </w:r>
      <w:r>
        <w:t xml:space="preserve">, or a default mapping listed in </w:t>
      </w:r>
      <w:r>
        <w:fldChar w:fldCharType="begin"/>
      </w:r>
      <w:r>
        <w:instrText xml:space="preserve"> REF _Ref190609192 \h </w:instrText>
      </w:r>
      <w:r>
        <w:fldChar w:fldCharType="separate"/>
      </w:r>
      <w:r w:rsidR="002E004A">
        <w:t>Table 6</w:t>
      </w:r>
      <w:r w:rsidR="002E004A">
        <w:noBreakHyphen/>
      </w:r>
      <w:r w:rsidR="002E004A">
        <w:rPr>
          <w:noProof/>
        </w:rPr>
        <w:t>7</w:t>
      </w:r>
      <w:r>
        <w:fldChar w:fldCharType="end"/>
      </w:r>
      <w:r>
        <w:t xml:space="preserve"> if the SHEF code is not found in the file.</w:t>
      </w:r>
    </w:p>
    <w:p w14:paraId="19334A98" w14:textId="77777777" w:rsidR="003741EB" w:rsidRPr="003741EB" w:rsidRDefault="003741EB" w:rsidP="003741EB">
      <w:pPr>
        <w:rPr>
          <w:b/>
        </w:rPr>
      </w:pPr>
      <w:bookmarkStart w:id="163" w:name="_toc479"/>
      <w:bookmarkEnd w:id="163"/>
      <w:r w:rsidRPr="003741EB">
        <w:rPr>
          <w:b/>
        </w:rPr>
        <w:t>ParamType</w:t>
      </w:r>
    </w:p>
    <w:p w14:paraId="5FC173B2" w14:textId="77777777" w:rsidR="003741EB" w:rsidRDefault="003741EB" w:rsidP="003741EB">
      <w:r>
        <w:t xml:space="preserve">By default the consumer will set </w:t>
      </w:r>
      <w:r>
        <w:rPr>
          <w:i/>
        </w:rPr>
        <w:t>ParamType</w:t>
      </w:r>
      <w:r>
        <w:t xml:space="preserve"> to “Inst”. You can override this by adding a sensor property to the DECODES database called “CwmsParamType”.</w:t>
      </w:r>
    </w:p>
    <w:p w14:paraId="1B8062A3" w14:textId="77777777" w:rsidR="003741EB" w:rsidRDefault="003741EB" w:rsidP="003741EB">
      <w:r>
        <w:t>Set a Config Sensor Property if you want the value to be applied to all platforms using  shared configuration. Use a Platform Sensor Property to apply the value to a single platform.</w:t>
      </w:r>
    </w:p>
    <w:p w14:paraId="2754BB11" w14:textId="77777777" w:rsidR="003741EB" w:rsidRDefault="003741EB" w:rsidP="003741EB">
      <w:r>
        <w:t>Other valid settings for ParamType include: “Ave”, “Max”, “Min”, or “Total”.</w:t>
      </w:r>
    </w:p>
    <w:p w14:paraId="78994953" w14:textId="77777777" w:rsidR="003741EB" w:rsidRPr="003741EB" w:rsidRDefault="003741EB" w:rsidP="003741EB">
      <w:pPr>
        <w:rPr>
          <w:b/>
        </w:rPr>
      </w:pPr>
      <w:bookmarkStart w:id="164" w:name="_toc483"/>
      <w:bookmarkEnd w:id="164"/>
      <w:r w:rsidRPr="003741EB">
        <w:rPr>
          <w:b/>
        </w:rPr>
        <w:t xml:space="preserve">Interval </w:t>
      </w:r>
    </w:p>
    <w:p w14:paraId="2B9EE04D" w14:textId="762E521E" w:rsidR="003741EB" w:rsidRDefault="003741EB" w:rsidP="003741EB">
      <w:r>
        <w:t xml:space="preserve">The </w:t>
      </w:r>
      <w:r>
        <w:rPr>
          <w:i/>
        </w:rPr>
        <w:t>Interval</w:t>
      </w:r>
      <w:r>
        <w:t xml:space="preserve"> part specifies the period at which this parameter is measured. DECODES already has this information in each sensor record. It can build the appropriately-formatted string.</w:t>
      </w:r>
    </w:p>
    <w:p w14:paraId="6A11328C" w14:textId="4EA56125" w:rsidR="003741EB" w:rsidRDefault="003741EB" w:rsidP="003741EB">
      <w:r>
        <w:lastRenderedPageBreak/>
        <w:t>If for some reason you need to override the setting the DECODES automatically selects, you can add a sensor property called “cwmsInterval” followed by the string you want to use.</w:t>
      </w:r>
    </w:p>
    <w:p w14:paraId="090FBA39" w14:textId="77777777" w:rsidR="003741EB" w:rsidRPr="003741EB" w:rsidRDefault="003741EB" w:rsidP="003741EB">
      <w:pPr>
        <w:rPr>
          <w:b/>
        </w:rPr>
      </w:pPr>
      <w:bookmarkStart w:id="165" w:name="_toc485"/>
      <w:bookmarkEnd w:id="165"/>
      <w:r w:rsidRPr="003741EB">
        <w:rPr>
          <w:b/>
        </w:rPr>
        <w:t>Duration</w:t>
      </w:r>
    </w:p>
    <w:p w14:paraId="3B67E4CA" w14:textId="77777777" w:rsidR="003741EB" w:rsidRDefault="003741EB" w:rsidP="003741EB">
      <w:r>
        <w:t xml:space="preserve">The </w:t>
      </w:r>
      <w:r>
        <w:rPr>
          <w:i/>
        </w:rPr>
        <w:t>Duration</w:t>
      </w:r>
      <w:r>
        <w:t xml:space="preserve"> part should be “0” for data with a ParamType of “Inst”. DECODES will handle this automatically. For other types (specified by a sensor property), DECODES will build a duration string matching the sensor period. The user can override this choice by adding a sensor property called “CwmsDuration”.</w:t>
      </w:r>
    </w:p>
    <w:p w14:paraId="1BC0E92F" w14:textId="77777777" w:rsidR="003741EB" w:rsidRPr="003741EB" w:rsidRDefault="003741EB" w:rsidP="003741EB">
      <w:pPr>
        <w:rPr>
          <w:b/>
        </w:rPr>
      </w:pPr>
      <w:bookmarkStart w:id="166" w:name="_toc487"/>
      <w:bookmarkEnd w:id="166"/>
      <w:r w:rsidRPr="003741EB">
        <w:rPr>
          <w:b/>
        </w:rPr>
        <w:t>Version</w:t>
      </w:r>
    </w:p>
    <w:p w14:paraId="52BE74B5" w14:textId="77777777" w:rsidR="003741EB" w:rsidRDefault="003741EB" w:rsidP="003741EB">
      <w:r>
        <w:t xml:space="preserve">The </w:t>
      </w:r>
      <w:r>
        <w:rPr>
          <w:i/>
        </w:rPr>
        <w:t>Version</w:t>
      </w:r>
      <w:r>
        <w:t xml:space="preserve"> is used by different districts in different ways:</w:t>
      </w:r>
    </w:p>
    <w:p w14:paraId="6F902C47" w14:textId="77777777" w:rsidR="003741EB" w:rsidRDefault="003741EB" w:rsidP="008048BA">
      <w:pPr>
        <w:numPr>
          <w:ilvl w:val="0"/>
          <w:numId w:val="17"/>
        </w:numPr>
        <w:tabs>
          <w:tab w:val="left" w:pos="720"/>
        </w:tabs>
        <w:suppressAutoHyphens/>
      </w:pPr>
      <w:r>
        <w:t>Some districts always use a constant value like “Raw” for data ingested from DECODES.</w:t>
      </w:r>
    </w:p>
    <w:p w14:paraId="08FF888C" w14:textId="77777777" w:rsidR="003741EB" w:rsidRDefault="003741EB" w:rsidP="008048BA">
      <w:pPr>
        <w:numPr>
          <w:ilvl w:val="0"/>
          <w:numId w:val="17"/>
        </w:numPr>
        <w:tabs>
          <w:tab w:val="left" w:pos="720"/>
        </w:tabs>
        <w:suppressAutoHyphens/>
      </w:pPr>
      <w:r>
        <w:t>Other districts use the Version component to denote the source of the data. That is, which LRGS, DRGS, or file provided the data.</w:t>
      </w:r>
    </w:p>
    <w:p w14:paraId="4E2613F0" w14:textId="77777777" w:rsidR="003741EB" w:rsidRDefault="003741EB" w:rsidP="008048BA">
      <w:pPr>
        <w:numPr>
          <w:ilvl w:val="0"/>
          <w:numId w:val="17"/>
        </w:numPr>
        <w:tabs>
          <w:tab w:val="left" w:pos="720"/>
        </w:tabs>
        <w:suppressAutoHyphens/>
      </w:pPr>
      <w:r>
        <w:t>Some districts need to use a different Version component for each parameter.</w:t>
      </w:r>
    </w:p>
    <w:p w14:paraId="25D7B70E" w14:textId="77777777" w:rsidR="003741EB" w:rsidRDefault="003741EB" w:rsidP="003741EB">
      <w:r>
        <w:t>The CWMS Consumer accommodates all three situations:</w:t>
      </w:r>
    </w:p>
    <w:p w14:paraId="5F9657E5" w14:textId="21292A04" w:rsidR="003741EB" w:rsidRDefault="003741EB" w:rsidP="008048BA">
      <w:pPr>
        <w:numPr>
          <w:ilvl w:val="0"/>
          <w:numId w:val="18"/>
        </w:numPr>
        <w:tabs>
          <w:tab w:val="left" w:pos="720"/>
        </w:tabs>
        <w:suppressAutoHyphens/>
      </w:pPr>
      <w:r>
        <w:t xml:space="preserve">To always use a constant value, set the “cwmsVersion” parameter in the CWMS Properties file as described above in section </w:t>
      </w:r>
      <w:r>
        <w:fldChar w:fldCharType="begin"/>
      </w:r>
      <w:r>
        <w:instrText xml:space="preserve"> REF _Ref161475478 \n \h </w:instrText>
      </w:r>
      <w:r>
        <w:fldChar w:fldCharType="separate"/>
      </w:r>
      <w:r w:rsidR="002E004A">
        <w:t>0</w:t>
      </w:r>
      <w:r>
        <w:fldChar w:fldCharType="end"/>
      </w:r>
      <w:r>
        <w:t>.</w:t>
      </w:r>
    </w:p>
    <w:p w14:paraId="25B6D4CB" w14:textId="77777777" w:rsidR="003741EB" w:rsidRDefault="003741EB" w:rsidP="008048BA">
      <w:pPr>
        <w:numPr>
          <w:ilvl w:val="0"/>
          <w:numId w:val="18"/>
        </w:numPr>
        <w:tabs>
          <w:tab w:val="left" w:pos="720"/>
        </w:tabs>
        <w:suppressAutoHyphens/>
      </w:pPr>
      <w:r>
        <w:t>To have the Version denote the Source of the data: set up separate DECODES routing specs for each source. Add a routing spec property called “cwmsVersion” set to the appropriate value. A routing spec property, if supplied, will override the value in the CWMS Properties file.</w:t>
      </w:r>
    </w:p>
    <w:p w14:paraId="720E3919" w14:textId="77777777" w:rsidR="003741EB" w:rsidRDefault="003741EB" w:rsidP="008048BA">
      <w:pPr>
        <w:numPr>
          <w:ilvl w:val="0"/>
          <w:numId w:val="18"/>
        </w:numPr>
        <w:tabs>
          <w:tab w:val="left" w:pos="720"/>
        </w:tabs>
        <w:suppressAutoHyphens/>
      </w:pPr>
      <w:r>
        <w:t>To have a particular version for a particular parameter, add a sensor property called “CwmsVersion” containing the desired value. A sensor-setting will override any other values.</w:t>
      </w:r>
    </w:p>
    <w:p w14:paraId="26B16D9E" w14:textId="77777777" w:rsidR="003741EB" w:rsidRPr="003741EB" w:rsidRDefault="003741EB" w:rsidP="003741EB">
      <w:pPr>
        <w:pStyle w:val="Heading3"/>
      </w:pPr>
      <w:bookmarkStart w:id="167" w:name="_toc496"/>
      <w:bookmarkStart w:id="168" w:name="_Toc64562211"/>
      <w:bookmarkEnd w:id="167"/>
      <w:r w:rsidRPr="003741EB">
        <w:t>The CMWS Office ID</w:t>
      </w:r>
      <w:bookmarkEnd w:id="168"/>
    </w:p>
    <w:p w14:paraId="7DCFB0BA" w14:textId="74C30BD5" w:rsidR="00AD1F32" w:rsidRDefault="00AD1F32" w:rsidP="003741EB">
      <w:r>
        <w:t>Under CWMS 3.0 the office ID is automatically determined when the user logs in. If the user has privileges in more than one office then set the following property in the DECODES Settings menu (or edit the decode.properties file directly):</w:t>
      </w:r>
    </w:p>
    <w:p w14:paraId="23BBC00A" w14:textId="5C5D3E22" w:rsidR="00AD1F32" w:rsidRDefault="00AD1F32" w:rsidP="00AD1F32">
      <w:pPr>
        <w:pStyle w:val="code"/>
      </w:pPr>
      <w:r>
        <w:t>CwmsOfficeId=MVK</w:t>
      </w:r>
    </w:p>
    <w:p w14:paraId="050999C8" w14:textId="77777777" w:rsidR="00AD1F32" w:rsidRDefault="00AD1F32" w:rsidP="00AD1F32">
      <w:pPr>
        <w:pStyle w:val="code"/>
      </w:pPr>
    </w:p>
    <w:p w14:paraId="00258C33" w14:textId="3B803EF1" w:rsidR="00AD1F32" w:rsidRDefault="00AD1F32" w:rsidP="003741EB">
      <w:r>
        <w:t>Set this to the appropriate code for your USACE Office.</w:t>
      </w:r>
    </w:p>
    <w:p w14:paraId="41FB8928" w14:textId="7EE9F72F" w:rsidR="00AD1F32" w:rsidRDefault="003741EB" w:rsidP="00AD1F32">
      <w:r>
        <w:t>You can also specify this as a routing-spec property called “CwmsOfficeId”. This gives you flexibility: The properties file can contain the default. Individual routing specs may override the default if they process data from another office.</w:t>
      </w:r>
      <w:bookmarkStart w:id="169" w:name="_toc499"/>
      <w:bookmarkStart w:id="170" w:name="_Ref161474779"/>
      <w:bookmarkEnd w:id="169"/>
    </w:p>
    <w:p w14:paraId="5B2B09E6" w14:textId="4CAD6E9C" w:rsidR="00AD1F32" w:rsidRDefault="00AD1F32" w:rsidP="00AD1F32">
      <w:r>
        <w:t>For CWMS 2.1, the decodes.properties setting is used exclusively, so it is always recommended that you set it correctly.</w:t>
      </w:r>
    </w:p>
    <w:p w14:paraId="16207755" w14:textId="77777777" w:rsidR="00AD1F32" w:rsidRDefault="00AD1F32">
      <w:pPr>
        <w:spacing w:after="0"/>
        <w:rPr>
          <w:rFonts w:eastAsiaTheme="majorEastAsia" w:cstheme="majorBidi"/>
          <w:b/>
          <w:bCs/>
          <w:sz w:val="32"/>
          <w:szCs w:val="32"/>
        </w:rPr>
      </w:pPr>
      <w:r>
        <w:br w:type="page"/>
      </w:r>
    </w:p>
    <w:p w14:paraId="35AD7AE9" w14:textId="70BCCD64" w:rsidR="003741EB" w:rsidRPr="003741EB" w:rsidRDefault="003741EB" w:rsidP="003741EB">
      <w:pPr>
        <w:pStyle w:val="Heading3"/>
      </w:pPr>
      <w:bookmarkStart w:id="171" w:name="_Toc64562212"/>
      <w:r w:rsidRPr="003741EB">
        <w:lastRenderedPageBreak/>
        <w:t>The “Store Rule”</w:t>
      </w:r>
      <w:bookmarkEnd w:id="171"/>
    </w:p>
    <w:p w14:paraId="5B511D9A" w14:textId="768EB10C" w:rsidR="003741EB" w:rsidRDefault="003741EB" w:rsidP="003741EB">
      <w:r>
        <w:t>The store rule value is used to control how to handle the insertion of data samples that already exist in the CWMD database.</w:t>
      </w:r>
    </w:p>
    <w:p w14:paraId="51E9786F" w14:textId="77777777" w:rsidR="003741EB" w:rsidRDefault="003741EB" w:rsidP="003741EB">
      <w:r>
        <w:t>By default, the consumer will set the store rule to “Replace All”. You may override this by adding a routing-spec property with the desired setting. The valid values are:</w:t>
      </w:r>
    </w:p>
    <w:p w14:paraId="04BE0BDA" w14:textId="77777777" w:rsidR="003741EB" w:rsidRDefault="003741EB" w:rsidP="00A067A8">
      <w:pPr>
        <w:pStyle w:val="ListBullet"/>
        <w:numPr>
          <w:ilvl w:val="0"/>
          <w:numId w:val="2"/>
        </w:numPr>
        <w:tabs>
          <w:tab w:val="left" w:pos="360"/>
        </w:tabs>
      </w:pPr>
      <w:r>
        <w:t>Replace All</w:t>
      </w:r>
    </w:p>
    <w:p w14:paraId="09D94F4A" w14:textId="77777777" w:rsidR="003741EB" w:rsidRDefault="003741EB" w:rsidP="00A067A8">
      <w:pPr>
        <w:pStyle w:val="ListBullet"/>
        <w:numPr>
          <w:ilvl w:val="0"/>
          <w:numId w:val="2"/>
        </w:numPr>
        <w:tabs>
          <w:tab w:val="left" w:pos="360"/>
        </w:tabs>
      </w:pPr>
      <w:r>
        <w:t>Delete Insert</w:t>
      </w:r>
    </w:p>
    <w:p w14:paraId="70C379FC" w14:textId="77777777" w:rsidR="003741EB" w:rsidRDefault="003741EB" w:rsidP="00A067A8">
      <w:pPr>
        <w:pStyle w:val="ListBullet"/>
        <w:numPr>
          <w:ilvl w:val="0"/>
          <w:numId w:val="2"/>
        </w:numPr>
        <w:tabs>
          <w:tab w:val="left" w:pos="360"/>
        </w:tabs>
      </w:pPr>
      <w:r>
        <w:t>Replace With Non Missing</w:t>
      </w:r>
    </w:p>
    <w:p w14:paraId="162BA9EB" w14:textId="77777777" w:rsidR="003741EB" w:rsidRDefault="003741EB" w:rsidP="00A067A8">
      <w:pPr>
        <w:pStyle w:val="ListBullet"/>
        <w:numPr>
          <w:ilvl w:val="0"/>
          <w:numId w:val="2"/>
        </w:numPr>
        <w:tabs>
          <w:tab w:val="left" w:pos="360"/>
        </w:tabs>
      </w:pPr>
      <w:r>
        <w:t>Replace Missing Values Only</w:t>
      </w:r>
    </w:p>
    <w:p w14:paraId="2422491B" w14:textId="77777777" w:rsidR="003741EB" w:rsidRDefault="003741EB" w:rsidP="008048BA">
      <w:pPr>
        <w:pStyle w:val="list-end"/>
        <w:numPr>
          <w:ilvl w:val="0"/>
          <w:numId w:val="5"/>
        </w:numPr>
        <w:tabs>
          <w:tab w:val="clear" w:pos="0"/>
          <w:tab w:val="left" w:pos="360"/>
        </w:tabs>
        <w:ind w:left="360"/>
      </w:pPr>
      <w:r>
        <w:t>Do Not Replace</w:t>
      </w:r>
    </w:p>
    <w:p w14:paraId="525B5524" w14:textId="77777777" w:rsidR="003741EB" w:rsidRDefault="003741EB" w:rsidP="003741EB">
      <w:r>
        <w:t>Refer to the API User’s Manual for more information on the store rule field.</w:t>
      </w:r>
    </w:p>
    <w:p w14:paraId="14DE3919" w14:textId="77777777" w:rsidR="003741EB" w:rsidRPr="003741EB" w:rsidRDefault="003741EB" w:rsidP="003741EB">
      <w:pPr>
        <w:pStyle w:val="Heading3"/>
      </w:pPr>
      <w:bookmarkStart w:id="172" w:name="_toc508"/>
      <w:bookmarkStart w:id="173" w:name="_Toc64562213"/>
      <w:bookmarkEnd w:id="172"/>
      <w:r w:rsidRPr="003741EB">
        <w:t>Override Protection</w:t>
      </w:r>
      <w:bookmarkEnd w:id="173"/>
    </w:p>
    <w:p w14:paraId="2C412097" w14:textId="77777777" w:rsidR="003741EB" w:rsidRDefault="003741EB" w:rsidP="003741EB">
      <w:r>
        <w:t>This value determines how CWMS will override existing data in the database. By default, the consumer sets this to 1 (true). To set it to false (0), add a routing-spec property called “OverrideProt” set to a value of “0”.</w:t>
      </w:r>
    </w:p>
    <w:p w14:paraId="598C16A6" w14:textId="77777777" w:rsidR="003741EB" w:rsidRDefault="003741EB" w:rsidP="003741EB">
      <w:r>
        <w:t>Refer to the API User’s Manual for more information on the override protection field.</w:t>
      </w:r>
    </w:p>
    <w:p w14:paraId="6E4DB751" w14:textId="77777777" w:rsidR="003741EB" w:rsidRPr="003741EB" w:rsidRDefault="003741EB" w:rsidP="003741EB">
      <w:pPr>
        <w:pStyle w:val="Heading3"/>
      </w:pPr>
      <w:bookmarkStart w:id="174" w:name="_toc511"/>
      <w:bookmarkStart w:id="175" w:name="_Toc64562214"/>
      <w:bookmarkEnd w:id="174"/>
      <w:r w:rsidRPr="003741EB">
        <w:t>Version Date</w:t>
      </w:r>
      <w:bookmarkEnd w:id="175"/>
    </w:p>
    <w:p w14:paraId="367E9689" w14:textId="77777777" w:rsidR="003741EB" w:rsidRDefault="003741EB" w:rsidP="003741EB">
      <w:r>
        <w:t>NOT USED ON CURRENT CWMS DATABASE. Default value is null. Refer to the CWMS Oracle API User’s Manual for more information on this field</w:t>
      </w:r>
    </w:p>
    <w:p w14:paraId="3161E634" w14:textId="77777777" w:rsidR="003741EB" w:rsidRDefault="003741EB" w:rsidP="00AD1F32">
      <w:pPr>
        <w:pStyle w:val="Heading3"/>
      </w:pPr>
      <w:bookmarkStart w:id="176" w:name="_toc513"/>
      <w:bookmarkStart w:id="177" w:name="_Toc64562215"/>
      <w:bookmarkEnd w:id="170"/>
      <w:bookmarkEnd w:id="176"/>
      <w:r>
        <w:t>Create the Routing Spec</w:t>
      </w:r>
      <w:bookmarkEnd w:id="177"/>
    </w:p>
    <w:p w14:paraId="13C929F7" w14:textId="77777777" w:rsidR="003741EB" w:rsidRDefault="003741EB" w:rsidP="003741EB">
      <w:r>
        <w:t>Open the DECODES database editor and create a new routing spec in the normal manner. For Consumer Type, select “cwms”. For Output Format, select “null”.</w:t>
      </w:r>
    </w:p>
    <w:p w14:paraId="275BB0BD" w14:textId="4037BE1C" w:rsidR="003741EB" w:rsidRDefault="003741EB" w:rsidP="003741EB">
      <w:r>
        <w:t xml:space="preserve">As stated above, the properties shown </w:t>
      </w:r>
      <w:r w:rsidR="00820447">
        <w:t>below</w:t>
      </w:r>
      <w:r>
        <w:t xml:space="preserve"> may be used to override the built-in defaults. Property names are </w:t>
      </w:r>
      <w:r>
        <w:rPr>
          <w:i/>
        </w:rPr>
        <w:t>not</w:t>
      </w:r>
      <w:r>
        <w:t xml:space="preserve"> case-sensitive.</w:t>
      </w:r>
    </w:p>
    <w:tbl>
      <w:tblPr>
        <w:tblW w:w="0" w:type="auto"/>
        <w:tblInd w:w="-10" w:type="dxa"/>
        <w:tblLayout w:type="fixed"/>
        <w:tblLook w:val="0000" w:firstRow="0" w:lastRow="0" w:firstColumn="0" w:lastColumn="0" w:noHBand="0" w:noVBand="0"/>
      </w:tblPr>
      <w:tblGrid>
        <w:gridCol w:w="2214"/>
        <w:gridCol w:w="5294"/>
      </w:tblGrid>
      <w:tr w:rsidR="003741EB" w14:paraId="705D8831" w14:textId="77777777" w:rsidTr="003741EB">
        <w:tc>
          <w:tcPr>
            <w:tcW w:w="2214" w:type="dxa"/>
            <w:tcBorders>
              <w:top w:val="single" w:sz="4" w:space="0" w:color="000000"/>
              <w:left w:val="single" w:sz="4" w:space="0" w:color="000000"/>
              <w:bottom w:val="single" w:sz="4" w:space="0" w:color="000000"/>
            </w:tcBorders>
          </w:tcPr>
          <w:p w14:paraId="03980B7F" w14:textId="77777777" w:rsidR="003741EB" w:rsidRDefault="003741EB" w:rsidP="003741EB">
            <w:pPr>
              <w:snapToGrid w:val="0"/>
              <w:jc w:val="center"/>
              <w:rPr>
                <w:b/>
              </w:rPr>
            </w:pPr>
            <w:r>
              <w:rPr>
                <w:b/>
              </w:rPr>
              <w:t>Name</w:t>
            </w:r>
          </w:p>
        </w:tc>
        <w:tc>
          <w:tcPr>
            <w:tcW w:w="5294" w:type="dxa"/>
            <w:tcBorders>
              <w:top w:val="single" w:sz="4" w:space="0" w:color="000000"/>
              <w:left w:val="single" w:sz="4" w:space="0" w:color="000000"/>
              <w:bottom w:val="single" w:sz="4" w:space="0" w:color="000000"/>
              <w:right w:val="single" w:sz="4" w:space="0" w:color="000000"/>
            </w:tcBorders>
          </w:tcPr>
          <w:p w14:paraId="7AFDA987" w14:textId="77777777" w:rsidR="003741EB" w:rsidRDefault="003741EB" w:rsidP="003741EB">
            <w:pPr>
              <w:snapToGrid w:val="0"/>
              <w:jc w:val="center"/>
              <w:rPr>
                <w:b/>
              </w:rPr>
            </w:pPr>
            <w:r>
              <w:rPr>
                <w:b/>
              </w:rPr>
              <w:t>Description</w:t>
            </w:r>
          </w:p>
        </w:tc>
      </w:tr>
      <w:tr w:rsidR="003741EB" w14:paraId="6EFEB764" w14:textId="77777777" w:rsidTr="003741EB">
        <w:tc>
          <w:tcPr>
            <w:tcW w:w="2214" w:type="dxa"/>
            <w:tcBorders>
              <w:top w:val="single" w:sz="4" w:space="0" w:color="000000"/>
              <w:left w:val="single" w:sz="4" w:space="0" w:color="000000"/>
              <w:bottom w:val="single" w:sz="4" w:space="0" w:color="000000"/>
            </w:tcBorders>
          </w:tcPr>
          <w:p w14:paraId="4F3EAC39" w14:textId="77777777" w:rsidR="003741EB" w:rsidRDefault="003741EB" w:rsidP="003741EB">
            <w:pPr>
              <w:snapToGrid w:val="0"/>
            </w:pPr>
            <w:r>
              <w:t>CwmsOfficeId</w:t>
            </w:r>
          </w:p>
        </w:tc>
        <w:tc>
          <w:tcPr>
            <w:tcW w:w="5294" w:type="dxa"/>
            <w:tcBorders>
              <w:top w:val="single" w:sz="4" w:space="0" w:color="000000"/>
              <w:left w:val="single" w:sz="4" w:space="0" w:color="000000"/>
              <w:bottom w:val="single" w:sz="4" w:space="0" w:color="000000"/>
              <w:right w:val="single" w:sz="4" w:space="0" w:color="000000"/>
            </w:tcBorders>
          </w:tcPr>
          <w:p w14:paraId="3261DA41" w14:textId="77777777" w:rsidR="003741EB" w:rsidRDefault="003741EB" w:rsidP="003741EB">
            <w:pPr>
              <w:snapToGrid w:val="0"/>
            </w:pPr>
            <w:r>
              <w:t>Overrides setting in decodes-cwms.conf file.</w:t>
            </w:r>
          </w:p>
        </w:tc>
      </w:tr>
      <w:tr w:rsidR="003741EB" w14:paraId="6E5129DE" w14:textId="77777777" w:rsidTr="003741EB">
        <w:tc>
          <w:tcPr>
            <w:tcW w:w="2214" w:type="dxa"/>
            <w:tcBorders>
              <w:top w:val="single" w:sz="4" w:space="0" w:color="000000"/>
              <w:left w:val="single" w:sz="4" w:space="0" w:color="000000"/>
              <w:bottom w:val="single" w:sz="4" w:space="0" w:color="000000"/>
            </w:tcBorders>
          </w:tcPr>
          <w:p w14:paraId="3CCE77FB" w14:textId="77777777" w:rsidR="003741EB" w:rsidRDefault="003741EB" w:rsidP="003741EB">
            <w:pPr>
              <w:snapToGrid w:val="0"/>
            </w:pPr>
            <w:r>
              <w:t>StoreRule</w:t>
            </w:r>
          </w:p>
        </w:tc>
        <w:tc>
          <w:tcPr>
            <w:tcW w:w="5294" w:type="dxa"/>
            <w:tcBorders>
              <w:top w:val="single" w:sz="4" w:space="0" w:color="000000"/>
              <w:left w:val="single" w:sz="4" w:space="0" w:color="000000"/>
              <w:bottom w:val="single" w:sz="4" w:space="0" w:color="000000"/>
              <w:right w:val="single" w:sz="4" w:space="0" w:color="000000"/>
            </w:tcBorders>
          </w:tcPr>
          <w:p w14:paraId="57DDAD60" w14:textId="77777777" w:rsidR="003741EB" w:rsidRDefault="003741EB" w:rsidP="003741EB">
            <w:pPr>
              <w:snapToGrid w:val="0"/>
            </w:pPr>
            <w:r>
              <w:t>Overrides built-in default of “Replace All”</w:t>
            </w:r>
          </w:p>
        </w:tc>
      </w:tr>
      <w:tr w:rsidR="003741EB" w14:paraId="47C1C697" w14:textId="77777777" w:rsidTr="003741EB">
        <w:tc>
          <w:tcPr>
            <w:tcW w:w="2214" w:type="dxa"/>
            <w:tcBorders>
              <w:top w:val="single" w:sz="4" w:space="0" w:color="000000"/>
              <w:left w:val="single" w:sz="4" w:space="0" w:color="000000"/>
              <w:bottom w:val="single" w:sz="4" w:space="0" w:color="000000"/>
            </w:tcBorders>
          </w:tcPr>
          <w:p w14:paraId="3AC01C5D" w14:textId="77777777" w:rsidR="003741EB" w:rsidRDefault="003741EB" w:rsidP="003741EB">
            <w:pPr>
              <w:snapToGrid w:val="0"/>
            </w:pPr>
            <w:r>
              <w:t>OverrideProt</w:t>
            </w:r>
          </w:p>
        </w:tc>
        <w:tc>
          <w:tcPr>
            <w:tcW w:w="5294" w:type="dxa"/>
            <w:tcBorders>
              <w:top w:val="single" w:sz="4" w:space="0" w:color="000000"/>
              <w:left w:val="single" w:sz="4" w:space="0" w:color="000000"/>
              <w:bottom w:val="single" w:sz="4" w:space="0" w:color="000000"/>
              <w:right w:val="single" w:sz="4" w:space="0" w:color="000000"/>
            </w:tcBorders>
          </w:tcPr>
          <w:p w14:paraId="770CF938" w14:textId="77777777" w:rsidR="003741EB" w:rsidRDefault="003741EB" w:rsidP="003741EB">
            <w:pPr>
              <w:snapToGrid w:val="0"/>
            </w:pPr>
            <w:r>
              <w:t xml:space="preserve">Overrides built-in default of 0 (false). Set to 1 for true. </w:t>
            </w:r>
          </w:p>
        </w:tc>
      </w:tr>
      <w:tr w:rsidR="003741EB" w14:paraId="27716BF8" w14:textId="77777777" w:rsidTr="003741EB">
        <w:tc>
          <w:tcPr>
            <w:tcW w:w="2214" w:type="dxa"/>
            <w:tcBorders>
              <w:top w:val="single" w:sz="4" w:space="0" w:color="000000"/>
              <w:left w:val="single" w:sz="4" w:space="0" w:color="000000"/>
              <w:bottom w:val="single" w:sz="4" w:space="0" w:color="000000"/>
            </w:tcBorders>
          </w:tcPr>
          <w:p w14:paraId="6FEC6266" w14:textId="77777777" w:rsidR="003741EB" w:rsidRDefault="003741EB" w:rsidP="003741EB">
            <w:pPr>
              <w:snapToGrid w:val="0"/>
            </w:pPr>
            <w:r>
              <w:t>VersionDate</w:t>
            </w:r>
          </w:p>
        </w:tc>
        <w:tc>
          <w:tcPr>
            <w:tcW w:w="5294" w:type="dxa"/>
            <w:tcBorders>
              <w:top w:val="single" w:sz="4" w:space="0" w:color="000000"/>
              <w:left w:val="single" w:sz="4" w:space="0" w:color="000000"/>
              <w:bottom w:val="single" w:sz="4" w:space="0" w:color="000000"/>
              <w:right w:val="single" w:sz="4" w:space="0" w:color="000000"/>
            </w:tcBorders>
          </w:tcPr>
          <w:p w14:paraId="5A87D133" w14:textId="77777777" w:rsidR="003741EB" w:rsidRDefault="003741EB" w:rsidP="003741EB">
            <w:pPr>
              <w:snapToGrid w:val="0"/>
            </w:pPr>
            <w:r>
              <w:t>NOT USED ON CURRENT CWMS DATABASE VERSION. Default value null. Refer to the CWMS Oracle API User’s Manual for more information.</w:t>
            </w:r>
          </w:p>
        </w:tc>
      </w:tr>
    </w:tbl>
    <w:p w14:paraId="6D7B8ECD" w14:textId="77777777" w:rsidR="003741EB" w:rsidRDefault="003741EB" w:rsidP="003741EB">
      <w:r>
        <w:t>We also recommend that you select the “CWMS” presentation group. This will ensure that your data is converted into EUs that CWMS will accept.</w:t>
      </w:r>
    </w:p>
    <w:p w14:paraId="3822460F" w14:textId="77777777" w:rsidR="003741EB" w:rsidRDefault="003741EB" w:rsidP="00AD1F32">
      <w:pPr>
        <w:pStyle w:val="Heading3"/>
      </w:pPr>
      <w:bookmarkStart w:id="178" w:name="_toc550"/>
      <w:bookmarkStart w:id="179" w:name="_Toc64562216"/>
      <w:bookmarkEnd w:id="178"/>
      <w:r>
        <w:lastRenderedPageBreak/>
        <w:t>Engineering Units</w:t>
      </w:r>
      <w:bookmarkEnd w:id="179"/>
    </w:p>
    <w:p w14:paraId="15E68365" w14:textId="77777777" w:rsidR="003741EB" w:rsidRDefault="003741EB" w:rsidP="003741EB">
      <w:r>
        <w:t>The sensor engineering-units need to be in compliance with the CWMS Oracle Database, otherwise the sensor data will not be accepted by CWMS. We have prepared a presentation group that will automatically convert your data into CWMS EUs. You simply have to select the presentation group in the routing spec.</w:t>
      </w:r>
    </w:p>
    <w:p w14:paraId="474B7A48" w14:textId="256878ED" w:rsidR="003741EB" w:rsidRDefault="00820447" w:rsidP="003741EB">
      <w:r>
        <w:t>The figure below</w:t>
      </w:r>
      <w:r w:rsidR="003741EB">
        <w:t xml:space="preserve"> shows the database editor with the CWMS</w:t>
      </w:r>
      <w:r>
        <w:t>-Metric</w:t>
      </w:r>
      <w:r w:rsidR="003741EB">
        <w:t xml:space="preserve"> presentation group open. See how the presentation group asserts which units should be used for each parameter type. When you apply the presentation group to a routing spec, DECODES will automatically convert the data into the correct units.</w:t>
      </w:r>
    </w:p>
    <w:p w14:paraId="359EE5A9" w14:textId="4261E02C" w:rsidR="003741EB" w:rsidRDefault="00820447" w:rsidP="003741EB">
      <w:r>
        <w:rPr>
          <w:noProof/>
        </w:rPr>
        <w:drawing>
          <wp:inline distT="0" distB="0" distL="0" distR="0" wp14:anchorId="53E6539C" wp14:editId="151E319C">
            <wp:extent cx="5938520" cy="3123565"/>
            <wp:effectExtent l="0" t="0" r="5080" b="635"/>
            <wp:docPr id="17" name="Picture 17" descr="Macintosh HD:Users:mmaloney:Desktop:Screen Shot 2014-04-15 at 1.35.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mmaloney:Desktop:Screen Shot 2014-04-15 at 1.35.20 PM.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38520" cy="3123565"/>
                    </a:xfrm>
                    <a:prstGeom prst="rect">
                      <a:avLst/>
                    </a:prstGeom>
                    <a:noFill/>
                    <a:ln>
                      <a:noFill/>
                    </a:ln>
                  </pic:spPr>
                </pic:pic>
              </a:graphicData>
            </a:graphic>
          </wp:inline>
        </w:drawing>
      </w:r>
    </w:p>
    <w:p w14:paraId="33F3E767" w14:textId="0059F17F" w:rsidR="00820447" w:rsidRPr="00820447" w:rsidRDefault="00820447" w:rsidP="00820447">
      <w:pPr>
        <w:pStyle w:val="Caption"/>
      </w:pPr>
      <w:r>
        <w:t xml:space="preserve">Figure </w:t>
      </w:r>
      <w:fldSimple w:instr=" SEQ Figure \* ARABIC ">
        <w:r w:rsidR="002E004A">
          <w:rPr>
            <w:noProof/>
          </w:rPr>
          <w:t>29</w:t>
        </w:r>
      </w:fldSimple>
      <w:r>
        <w:t>: CWMS-Metric Presentation Group.</w:t>
      </w:r>
    </w:p>
    <w:p w14:paraId="678BC8EC" w14:textId="77777777" w:rsidR="003741EB" w:rsidRDefault="003741EB" w:rsidP="003741EB">
      <w:r>
        <w:t>Refer to the section on Presentation Groups in the DECODES User Guide. Recall that you can also use the presentation group to omit certain parameter types from the output. For example, if you do not store battery voltage in the CWMS database, change the units for VB to ‘omit’.</w:t>
      </w:r>
    </w:p>
    <w:p w14:paraId="78A7F560" w14:textId="77777777" w:rsidR="003741EB" w:rsidRDefault="003741EB" w:rsidP="00AD1F32">
      <w:pPr>
        <w:pStyle w:val="Heading3"/>
      </w:pPr>
      <w:bookmarkStart w:id="180" w:name="_toc556"/>
      <w:bookmarkStart w:id="181" w:name="_Toc64562217"/>
      <w:bookmarkEnd w:id="180"/>
      <w:r>
        <w:t>Troubleshooting</w:t>
      </w:r>
      <w:bookmarkEnd w:id="181"/>
    </w:p>
    <w:p w14:paraId="5E7D5670" w14:textId="77777777" w:rsidR="003741EB" w:rsidRDefault="003741EB" w:rsidP="003741EB">
      <w:r>
        <w:t>The DECODES Routing Spec sends log messages to a file in the “routstat” directory under $DECODES_INSTALL_DIR. Find the file there with the same name as your routing spec and an extension “.log”. For example if your Routing Spec is called “cwms_rs”, the log file name will be: cwms_rs.log.</w:t>
      </w:r>
    </w:p>
    <w:p w14:paraId="0969FC8E" w14:textId="77777777" w:rsidR="003741EB" w:rsidRDefault="003741EB" w:rsidP="003741EB">
      <w:r>
        <w:t>The remainder of this section will provide examples of possible log messages, explaining what each means and what to do to correct the situation. A ‘FATAL’ message will result in the termination of the routing spec.</w:t>
      </w:r>
    </w:p>
    <w:p w14:paraId="420A7C59" w14:textId="77777777" w:rsidR="003741EB" w:rsidRDefault="003741EB" w:rsidP="003741EB"/>
    <w:p w14:paraId="275134FB" w14:textId="77777777" w:rsidR="003741EB" w:rsidRDefault="003741EB" w:rsidP="003741EB">
      <w:pPr>
        <w:ind w:left="720"/>
      </w:pPr>
      <w:r>
        <w:lastRenderedPageBreak/>
        <w:t>FATAL  03/06/07 16:56:46 CwmsConsumer Cannot load configuration from ‘$DECODES_INSTALL_DIR/decodes-cwms.conf': java.io.IOException: CwmsDbConfig Cannot open config file 'C:\DCSTOOL/decodes-cwms.conf': java.io.FileNotFoundException: C:\DCSTOOL\decodes-cwms.conf (The system cannot find the file specified)]</w:t>
      </w:r>
    </w:p>
    <w:p w14:paraId="716A4212" w14:textId="77777777" w:rsidR="003741EB" w:rsidRDefault="003741EB" w:rsidP="003741EB">
      <w:r>
        <w:t>This fatal message means that the decodes-cwms.conf file was not found under the required directory. Make sure that the decodes-cwms.conf file is located under the DECODES installed directory.</w:t>
      </w:r>
    </w:p>
    <w:p w14:paraId="147591EC" w14:textId="77777777" w:rsidR="003741EB" w:rsidRDefault="003741EB" w:rsidP="003741EB"/>
    <w:p w14:paraId="7D6BB511" w14:textId="77777777" w:rsidR="003741EB" w:rsidRDefault="003741EB" w:rsidP="003741EB">
      <w:pPr>
        <w:ind w:left="720"/>
      </w:pPr>
      <w:r>
        <w:t>WARNING 03/06/07 16:31:26 CwmsConsumer Cannot read DB auth from file 'C:\DCSTOOL/.cwmsdb.auth': java.io.FileNotFoundException: C:\DCSTOOL\.cwmsdb.auth (The system cannot find the file specified)</w:t>
      </w:r>
    </w:p>
    <w:p w14:paraId="280E3F12" w14:textId="77777777" w:rsidR="003741EB" w:rsidRDefault="003741EB" w:rsidP="003741EB">
      <w:r>
        <w:t>This warning message means that the authentication file, which contains the encryption of the username and password for the Database connection, is not on the right directory. Make sure that the .cwmsdb.auth file is located under the DECODES installed directory.</w:t>
      </w:r>
    </w:p>
    <w:p w14:paraId="45964C9D" w14:textId="77777777" w:rsidR="003741EB" w:rsidRDefault="003741EB" w:rsidP="003741EB"/>
    <w:p w14:paraId="3205E9EB" w14:textId="77777777" w:rsidR="003741EB" w:rsidRDefault="003741EB" w:rsidP="003741EB">
      <w:pPr>
        <w:ind w:left="720"/>
      </w:pPr>
      <w:r>
        <w:t>FATAL  03/06/07 16:31:26 CwmsConsumer Error getting JDBC ORACLE connection using driver 'jdbc:oracle:thin:@' to database at '155.76.210.137:1521:MVRT' for user '': java.sql.SQLException: invalid arguments in call</w:t>
      </w:r>
    </w:p>
    <w:p w14:paraId="27EBAFC5" w14:textId="77777777" w:rsidR="003741EB" w:rsidRDefault="003741EB" w:rsidP="003741EB">
      <w:r>
        <w:t>CWMS Data Consumer will log Database connection fatal messages if:</w:t>
      </w:r>
    </w:p>
    <w:p w14:paraId="17C2D26A" w14:textId="77777777" w:rsidR="003741EB" w:rsidRDefault="003741EB" w:rsidP="003741EB">
      <w:r>
        <w:t xml:space="preserve">- The wrong username/password was sent to it, which in this case make sure that the authentication file (.cwmsdb.auth) is on the right directory and contains the right username and password (this is the sample log shown above) </w:t>
      </w:r>
    </w:p>
    <w:p w14:paraId="280EE8AD" w14:textId="77777777" w:rsidR="003741EB" w:rsidRDefault="003741EB" w:rsidP="003741EB">
      <w:r>
        <w:t>- The wrong CWMS Database connection information was supplied; in this case make sure that the DbUri property on the decodes-cwms.conf file contains the right Database connection information</w:t>
      </w:r>
    </w:p>
    <w:p w14:paraId="5F010937" w14:textId="77777777" w:rsidR="003741EB" w:rsidRDefault="003741EB" w:rsidP="003741EB">
      <w:r>
        <w:t>- The CWMS Database server is down, in this case call the CWMS Database system administrator</w:t>
      </w:r>
    </w:p>
    <w:p w14:paraId="45CB710D" w14:textId="77777777" w:rsidR="003741EB" w:rsidRDefault="003741EB" w:rsidP="003741EB"/>
    <w:p w14:paraId="28BCD30B" w14:textId="77777777" w:rsidR="003741EB" w:rsidRDefault="003741EB" w:rsidP="003741EB">
      <w:pPr>
        <w:ind w:left="720"/>
      </w:pPr>
      <w:r>
        <w:t>WARNING 03/06/07 17:03:17 CwmsConsumer Cannot read properties file 'C:\DCSTOOL/shefCwmsParam.prop': java.io.FileNotFoundException: C:\DCSTOOL\shefCwmsParam.prop (The system cannot find the file specified)</w:t>
      </w:r>
    </w:p>
    <w:p w14:paraId="6EF9263C" w14:textId="77777777" w:rsidR="003741EB" w:rsidRDefault="003741EB" w:rsidP="003741EB">
      <w:r>
        <w:t>This warning message means that the shefCwmsParam.prop file was not found under the DECODES installed directory. However, this file is not required. If the user has decided not to use this file no action need to be taken. If not, make sure that this file exists under the DECODES installed directory.</w:t>
      </w:r>
    </w:p>
    <w:p w14:paraId="673CB272" w14:textId="77777777" w:rsidR="003741EB" w:rsidRDefault="003741EB" w:rsidP="003741EB"/>
    <w:p w14:paraId="1E96B9ED" w14:textId="77777777" w:rsidR="003741EB" w:rsidRDefault="003741EB" w:rsidP="003741EB">
      <w:pPr>
        <w:ind w:left="720"/>
      </w:pPr>
      <w:r>
        <w:t xml:space="preserve">WARNING 03/06/07 15:30:59 CwmsConsumer Platform Site Name nwshb5-STBI4, Platform Agency MVR, DCP Address CE2DC544, sensor HG Error while </w:t>
      </w:r>
      <w:r>
        <w:lastRenderedPageBreak/>
        <w:t>inserting sensor data in  cwms_ts.store_ts CWMS procedure :java.sql.SQLException: ORA-20010: INVALID_OFFICE_ID: "tttMVR" is not a valid CWMS office id</w:t>
      </w:r>
    </w:p>
    <w:p w14:paraId="17676BE7" w14:textId="77777777" w:rsidR="003741EB" w:rsidRDefault="003741EB" w:rsidP="003741EB">
      <w:r>
        <w:t>This warning message means that the office that was set on the decodes-cwms.conf file is not valid for the CWMS Database. Make sure that the decodes-cwms.conf file contains the correct office value on the cwmsofficeid property.</w:t>
      </w:r>
    </w:p>
    <w:p w14:paraId="75A3363C" w14:textId="77777777" w:rsidR="003741EB" w:rsidRDefault="003741EB" w:rsidP="003741EB"/>
    <w:p w14:paraId="11649A47" w14:textId="77777777" w:rsidR="003741EB" w:rsidRDefault="003741EB" w:rsidP="003741EB">
      <w:pPr>
        <w:ind w:left="720"/>
      </w:pPr>
      <w:r>
        <w:t>WARNING 03/05/07 16:22:40 CwmsConsumer Platform Site Name nwshb5-STBI4, Platform Agency MVR, DCP Address CE2DC544, sensor VB Error while inserting sensor data in  cwms_ts.store_ts CWMS procedure :java.sql.SQLException: ORA-20210: WARNING(cwms_loc.get_ts_code): STBI4.Volt.Inst.1Hour.0.raw FOR OFFICE: MVR NOT FOUND</w:t>
      </w:r>
    </w:p>
    <w:p w14:paraId="5B7F60A5" w14:textId="77777777" w:rsidR="003741EB" w:rsidRDefault="003741EB" w:rsidP="003741EB">
      <w:r>
        <w:t>This warning message means that the time-series descriptor does not exists in the CWMS Database. Make sure that the CWMS Database contains the time-series descriptors specified in the warning message. In this case ‘STBI4.Volt.Inst.1Hour.0.raw’ for office MVR.</w:t>
      </w:r>
    </w:p>
    <w:p w14:paraId="40AB8564" w14:textId="77777777" w:rsidR="003741EB" w:rsidRDefault="003741EB" w:rsidP="003741EB"/>
    <w:p w14:paraId="0F2912F1" w14:textId="77777777" w:rsidR="003741EB" w:rsidRDefault="003741EB" w:rsidP="003741EB">
      <w:pPr>
        <w:ind w:left="720"/>
      </w:pPr>
      <w:r>
        <w:t>FAILURE 02/23/07 15:20:13 RoutingSpec(CWMSTEST) Error on data consumer 'cwms': decodes.consumer.DataConsumerException: CwmsConsumer Error while inserting sensor data in  cwms_ts.store_ts CWMS procedure :java.sql.SQLException: ORA-20103: Requested unit conversion is not available</w:t>
      </w:r>
    </w:p>
    <w:p w14:paraId="35C85136" w14:textId="77777777" w:rsidR="003741EB" w:rsidRDefault="003741EB" w:rsidP="003741EB">
      <w:r>
        <w:t>This warning message means that the CWMS Database does not recognize the unit value that CWMS Data Consumer sent. Make sure that the sensor unit is accepted by the CWMS Database, you may need to create a DECODES presentation group to convert units if the CWMS Database does not handle the current senor unit. Refer to the DECODES Presentation group on the DECODES User Manual for more information.</w:t>
      </w:r>
    </w:p>
    <w:p w14:paraId="60E05E28" w14:textId="77777777" w:rsidR="003741EB" w:rsidRDefault="003741EB" w:rsidP="003741EB">
      <w:pPr>
        <w:pageBreakBefore/>
        <w:ind w:left="720"/>
      </w:pPr>
      <w:r>
        <w:lastRenderedPageBreak/>
        <w:t>WARNING 03/05/07 16:34:36 CwmsConsumer Platform Site Name nwshb5-CRVI4, Platform Agency MVR, DCP Address CE637FAC, sensor YA Cannot find CWMS or SHEF datatype -- skipping.</w:t>
      </w:r>
    </w:p>
    <w:p w14:paraId="1A8900B2" w14:textId="77777777" w:rsidR="003741EB" w:rsidRDefault="003741EB" w:rsidP="003741EB">
      <w:r>
        <w:t>This warning message means that the time-series descriptor was not created for that particular sensor. Change the sensor data type to cwms with the correct cwms code (this is done on the Edit Config Sensor dialog) or add the mapping of that sensor data type code on the shefCwmsParam.prop file.</w:t>
      </w:r>
    </w:p>
    <w:p w14:paraId="78B66671" w14:textId="77777777" w:rsidR="001367DD" w:rsidRDefault="001367DD" w:rsidP="003741EB"/>
    <w:p w14:paraId="32E9AD7F" w14:textId="77777777" w:rsidR="004D7C1E" w:rsidRDefault="004D7C1E">
      <w:pPr>
        <w:spacing w:after="0"/>
        <w:rPr>
          <w:rFonts w:eastAsiaTheme="majorEastAsia" w:cstheme="majorBidi"/>
          <w:b/>
          <w:bCs/>
          <w:sz w:val="36"/>
          <w:szCs w:val="36"/>
        </w:rPr>
      </w:pPr>
      <w:r>
        <w:br w:type="page"/>
      </w:r>
    </w:p>
    <w:p w14:paraId="0885043A" w14:textId="38B5D643" w:rsidR="001367DD" w:rsidRDefault="004D7C1E" w:rsidP="004D7C1E">
      <w:pPr>
        <w:pStyle w:val="Heading2"/>
      </w:pPr>
      <w:bookmarkStart w:id="182" w:name="_Toc64562218"/>
      <w:r>
        <w:lastRenderedPageBreak/>
        <w:t>TCP Client Consumer</w:t>
      </w:r>
      <w:bookmarkEnd w:id="182"/>
    </w:p>
    <w:p w14:paraId="19C5A01A" w14:textId="6B9B2513" w:rsidR="004D7C1E" w:rsidRDefault="004D7C1E" w:rsidP="004D7C1E">
      <w:r>
        <w:t>TCP Client Consumer is included in OpenDCS Versions 6.4 RC08 and later.</w:t>
      </w:r>
    </w:p>
    <w:p w14:paraId="652B7DAE" w14:textId="5081719F" w:rsidR="008805C5" w:rsidRDefault="008805C5" w:rsidP="004D7C1E">
      <w:r>
        <w:t>The TCP Client Consumer will connect to a remote server and send the data in the format you have specified.</w:t>
      </w:r>
    </w:p>
    <w:p w14:paraId="39EA4D8D" w14:textId="3D0E1F07" w:rsidR="004D7C1E" w:rsidRDefault="004D7C1E" w:rsidP="004D7C1E">
      <w:r>
        <w:t>Previous versions contained a “socketclient” enumeration with an incorrect Java Class name.</w:t>
      </w:r>
    </w:p>
    <w:p w14:paraId="3F6C693D" w14:textId="08B0692E" w:rsidR="004D7C1E" w:rsidRDefault="004D7C1E" w:rsidP="004D7C1E">
      <w:r>
        <w:t>Start the Reference List Editor from the Windows Start menu or with the “rledit” command. On the Enumerations tab, select the Data Consumer enumeration. Select the “socketclient” entry and click edit. Or, if none exists, click Add. Fill out the form as shown below. It is important that the executable Java Class be exactly as follows:</w:t>
      </w:r>
    </w:p>
    <w:p w14:paraId="1E7BA688" w14:textId="72BFBEE8" w:rsidR="004D7C1E" w:rsidRDefault="004D7C1E" w:rsidP="004D7C1E">
      <w:pPr>
        <w:pStyle w:val="code"/>
      </w:pPr>
      <w:r>
        <w:t>decodes.consumer.TcpClientConsumer</w:t>
      </w:r>
    </w:p>
    <w:p w14:paraId="31F38FAF" w14:textId="77777777" w:rsidR="004D7C1E" w:rsidRDefault="004D7C1E" w:rsidP="004D7C1E"/>
    <w:p w14:paraId="7DF99A23" w14:textId="5E729445" w:rsidR="004D7C1E" w:rsidRDefault="004D7C1E" w:rsidP="004D7C1E">
      <w:r>
        <w:rPr>
          <w:noProof/>
        </w:rPr>
        <w:drawing>
          <wp:inline distT="0" distB="0" distL="0" distR="0" wp14:anchorId="449C94DC" wp14:editId="215EA51E">
            <wp:extent cx="5837949" cy="4100673"/>
            <wp:effectExtent l="0" t="0" r="4445" b="0"/>
            <wp:docPr id="44" name="Picture 44" descr="Macintosh HD:Users:mmaloney:Desktop:Screen Shot 2018-01-12 at 3.18.1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mmaloney:Desktop:Screen Shot 2018-01-12 at 3.18.14 PM.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838641" cy="4101159"/>
                    </a:xfrm>
                    <a:prstGeom prst="rect">
                      <a:avLst/>
                    </a:prstGeom>
                    <a:noFill/>
                    <a:ln>
                      <a:noFill/>
                    </a:ln>
                  </pic:spPr>
                </pic:pic>
              </a:graphicData>
            </a:graphic>
          </wp:inline>
        </w:drawing>
      </w:r>
    </w:p>
    <w:p w14:paraId="669A1EE6" w14:textId="77777777" w:rsidR="008B5B64" w:rsidRDefault="008B5B64" w:rsidP="004D7C1E"/>
    <w:p w14:paraId="41A050CB" w14:textId="08885D53" w:rsidR="008B5B64" w:rsidRDefault="008B5B64" w:rsidP="004D7C1E">
      <w:r>
        <w:t>Before exiting the reference list editor, click File – Save to DB.</w:t>
      </w:r>
    </w:p>
    <w:p w14:paraId="75BB30E6" w14:textId="02E7D953" w:rsidR="006F6FB3" w:rsidRDefault="006F6FB3" w:rsidP="004D7C1E">
      <w:r>
        <w:t>Now restart your OpenDCS GUI if it was already running to re-initialize its reference lists. Go to the DECODES Database Editor – Routing tab. Open the Routing Spec you want to use.</w:t>
      </w:r>
    </w:p>
    <w:p w14:paraId="70DAD00D" w14:textId="1CE0550C" w:rsidR="008805C5" w:rsidRDefault="008805C5" w:rsidP="004D7C1E">
      <w:r>
        <w:t xml:space="preserve">Under Destination, select “socketclient”. This will match the enumeration entry you added above. Note that the label for the text field just below this now changes to </w:t>
      </w:r>
      <w:r>
        <w:lastRenderedPageBreak/>
        <w:t>“Host:Port”. Type in the hostname (or IP Address) and port number that the server is listening on, separated by a colon.</w:t>
      </w:r>
    </w:p>
    <w:p w14:paraId="5B2DB0E3" w14:textId="156C7F1B" w:rsidR="006F6FB3" w:rsidRDefault="008805C5" w:rsidP="004D7C1E">
      <w:r>
        <w:t xml:space="preserve"> </w:t>
      </w:r>
      <w:r>
        <w:rPr>
          <w:noProof/>
        </w:rPr>
        <w:drawing>
          <wp:inline distT="0" distB="0" distL="0" distR="0" wp14:anchorId="21A4A2E6" wp14:editId="33449432">
            <wp:extent cx="5938520" cy="4613275"/>
            <wp:effectExtent l="0" t="0" r="5080" b="9525"/>
            <wp:docPr id="54" name="Picture 54" descr="Macintosh HD:Users:mmaloney:Desktop:Screen Shot 2018-01-12 at 3.47.0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mmaloney:Desktop:Screen Shot 2018-01-12 at 3.47.06 PM.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38520" cy="4613275"/>
                    </a:xfrm>
                    <a:prstGeom prst="rect">
                      <a:avLst/>
                    </a:prstGeom>
                    <a:noFill/>
                    <a:ln>
                      <a:noFill/>
                    </a:ln>
                  </pic:spPr>
                </pic:pic>
              </a:graphicData>
            </a:graphic>
          </wp:inline>
        </w:drawing>
      </w:r>
    </w:p>
    <w:p w14:paraId="10F0D2CE" w14:textId="3A585C79" w:rsidR="008805C5" w:rsidRDefault="008805C5" w:rsidP="004D7C1E">
      <w:r>
        <w:t>The TCP Client Consumer has options that are activated by properties:</w:t>
      </w:r>
    </w:p>
    <w:p w14:paraId="01D3EDD9" w14:textId="5EA14EC1" w:rsidR="008805C5" w:rsidRDefault="00922355" w:rsidP="008805C5">
      <w:pPr>
        <w:pStyle w:val="ListParagraph"/>
        <w:numPr>
          <w:ilvl w:val="0"/>
          <w:numId w:val="54"/>
        </w:numPr>
      </w:pPr>
      <w:r>
        <w:t>connectPerMessage – (default=false). Add this property with a value of true to have the client establish a separate connection for each message. The default is to leave the connection open and reuse it.</w:t>
      </w:r>
    </w:p>
    <w:p w14:paraId="6E12B471" w14:textId="4087549F" w:rsidR="00922355" w:rsidRDefault="00922355" w:rsidP="008805C5">
      <w:pPr>
        <w:pStyle w:val="ListParagraph"/>
        <w:numPr>
          <w:ilvl w:val="0"/>
          <w:numId w:val="54"/>
        </w:numPr>
      </w:pPr>
      <w:r>
        <w:t>before – An optional string sent before the start of each message</w:t>
      </w:r>
    </w:p>
    <w:p w14:paraId="60C80391" w14:textId="50E01B62" w:rsidR="00922355" w:rsidRDefault="00922355" w:rsidP="008805C5">
      <w:pPr>
        <w:pStyle w:val="ListParagraph"/>
        <w:numPr>
          <w:ilvl w:val="0"/>
          <w:numId w:val="54"/>
        </w:numPr>
      </w:pPr>
      <w:r>
        <w:t>after – An optional string sent after the end of each message</w:t>
      </w:r>
    </w:p>
    <w:p w14:paraId="22C61F52" w14:textId="6A793367" w:rsidR="00922355" w:rsidRDefault="00922355" w:rsidP="008805C5">
      <w:pPr>
        <w:pStyle w:val="ListParagraph"/>
        <w:numPr>
          <w:ilvl w:val="0"/>
          <w:numId w:val="54"/>
        </w:numPr>
      </w:pPr>
      <w:r>
        <w:t>connectTries – (default=3) Connections may fail for a variety of reasons such as network issues, server reboot, etc. The client will try to connect this many times before declaring that the routing spec has failed.</w:t>
      </w:r>
    </w:p>
    <w:p w14:paraId="610A7D63" w14:textId="47F718DF" w:rsidR="00922355" w:rsidRPr="004D7C1E" w:rsidRDefault="00922355" w:rsidP="008805C5">
      <w:pPr>
        <w:pStyle w:val="ListParagraph"/>
        <w:numPr>
          <w:ilvl w:val="0"/>
          <w:numId w:val="54"/>
        </w:numPr>
      </w:pPr>
      <w:r>
        <w:t>connectPauseSec – (default=60) The client will pause this many seconds between connection attempts.</w:t>
      </w:r>
    </w:p>
    <w:p w14:paraId="71FFCC41" w14:textId="61ED18E0" w:rsidR="001367DD" w:rsidRDefault="001367DD" w:rsidP="001367DD">
      <w:pPr>
        <w:pStyle w:val="Heading1"/>
      </w:pPr>
      <w:bookmarkStart w:id="183" w:name="_Ref332632528"/>
      <w:bookmarkStart w:id="184" w:name="_Toc64562219"/>
      <w:r>
        <w:lastRenderedPageBreak/>
        <w:t>Running the Routing Spec Scheduler</w:t>
      </w:r>
      <w:bookmarkEnd w:id="183"/>
      <w:bookmarkEnd w:id="184"/>
    </w:p>
    <w:p w14:paraId="315BB1A4" w14:textId="0521887B" w:rsidR="00820447" w:rsidRDefault="00820447" w:rsidP="001367DD">
      <w:r>
        <w:t>OPENDCS 6 introduces a database-defined way of running your routing specifications for data retrieval on a schedule.</w:t>
      </w:r>
    </w:p>
    <w:p w14:paraId="25BAAA3C" w14:textId="5643CBE4" w:rsidR="00820447" w:rsidRDefault="00820447" w:rsidP="00820447">
      <w:pPr>
        <w:pStyle w:val="Heading2"/>
      </w:pPr>
      <w:r>
        <w:t xml:space="preserve"> </w:t>
      </w:r>
      <w:bookmarkStart w:id="185" w:name="_Toc64562220"/>
      <w:r>
        <w:t>Schedule Entries</w:t>
      </w:r>
      <w:bookmarkEnd w:id="185"/>
    </w:p>
    <w:p w14:paraId="2CC26CF2" w14:textId="53718E4C" w:rsidR="00C45D51" w:rsidRDefault="00C45D51" w:rsidP="001367DD">
      <w:r>
        <w:t xml:space="preserve">The right-most tab on the database editor is for scheduling the automatic </w:t>
      </w:r>
      <w:r w:rsidR="00820447">
        <w:t>execution of your routing specs (</w:t>
      </w:r>
      <w:r w:rsidR="00820447">
        <w:fldChar w:fldCharType="begin"/>
      </w:r>
      <w:r w:rsidR="00820447">
        <w:instrText xml:space="preserve"> REF _Ref259188206 \h </w:instrText>
      </w:r>
      <w:r w:rsidR="00820447">
        <w:fldChar w:fldCharType="separate"/>
      </w:r>
      <w:r w:rsidR="002E004A">
        <w:t xml:space="preserve">Figure </w:t>
      </w:r>
      <w:r w:rsidR="002E004A">
        <w:rPr>
          <w:noProof/>
        </w:rPr>
        <w:t>30</w:t>
      </w:r>
      <w:r w:rsidR="00820447">
        <w:fldChar w:fldCharType="end"/>
      </w:r>
      <w:r w:rsidR="00820447">
        <w:t>).</w:t>
      </w:r>
    </w:p>
    <w:p w14:paraId="08D4913D" w14:textId="4398DFBF" w:rsidR="00C45D51" w:rsidRDefault="00C45D51" w:rsidP="001367DD">
      <w:r>
        <w:rPr>
          <w:noProof/>
        </w:rPr>
        <w:drawing>
          <wp:inline distT="0" distB="0" distL="0" distR="0" wp14:anchorId="2D63EB8F" wp14:editId="569B0B55">
            <wp:extent cx="5829300" cy="3106010"/>
            <wp:effectExtent l="0" t="0" r="0" b="0"/>
            <wp:docPr id="16" name="Picture 16" descr="Macintosh HD:Users:mmaloney:Desktop:Screen Shot 2014-04-15 at 1.32.4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mmaloney:Desktop:Screen Shot 2014-04-15 at 1.32.41 PM.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829300" cy="3106010"/>
                    </a:xfrm>
                    <a:prstGeom prst="rect">
                      <a:avLst/>
                    </a:prstGeom>
                    <a:noFill/>
                    <a:ln>
                      <a:noFill/>
                    </a:ln>
                  </pic:spPr>
                </pic:pic>
              </a:graphicData>
            </a:graphic>
          </wp:inline>
        </w:drawing>
      </w:r>
    </w:p>
    <w:p w14:paraId="5ACC7D0C" w14:textId="65CD7F8B" w:rsidR="00C45D51" w:rsidRDefault="00C45D51" w:rsidP="00C45D51">
      <w:pPr>
        <w:pStyle w:val="Caption"/>
      </w:pPr>
      <w:bookmarkStart w:id="186" w:name="_Ref259188206"/>
      <w:r>
        <w:t xml:space="preserve">Figure </w:t>
      </w:r>
      <w:fldSimple w:instr=" SEQ Figure \* ARABIC ">
        <w:r w:rsidR="002E004A">
          <w:rPr>
            <w:noProof/>
          </w:rPr>
          <w:t>30</w:t>
        </w:r>
      </w:fldSimple>
      <w:bookmarkEnd w:id="186"/>
      <w:r>
        <w:t>: DECODES Database Editor (dbedit) - Routing Spec Scheduler Tab.</w:t>
      </w:r>
    </w:p>
    <w:p w14:paraId="3B3686CE" w14:textId="32A98B72" w:rsidR="00C45D51" w:rsidRDefault="00820447" w:rsidP="001367DD">
      <w:r>
        <w:t>The fields of a Schedule Entry are:</w:t>
      </w:r>
    </w:p>
    <w:p w14:paraId="6F79E741" w14:textId="500938CF" w:rsidR="00820447" w:rsidRDefault="00820447" w:rsidP="008048BA">
      <w:pPr>
        <w:pStyle w:val="ListParagraph"/>
        <w:numPr>
          <w:ilvl w:val="0"/>
          <w:numId w:val="25"/>
        </w:numPr>
      </w:pPr>
      <w:r>
        <w:t>Name – a unique name for the schedule entry</w:t>
      </w:r>
    </w:p>
    <w:p w14:paraId="0B9E394F" w14:textId="34C3D3E7" w:rsidR="00820447" w:rsidRDefault="00820447" w:rsidP="008048BA">
      <w:pPr>
        <w:pStyle w:val="ListParagraph"/>
        <w:numPr>
          <w:ilvl w:val="0"/>
          <w:numId w:val="25"/>
        </w:numPr>
      </w:pPr>
      <w:r>
        <w:t>Enabled Checkbox – Only schedule entries that are enabled will be executed</w:t>
      </w:r>
    </w:p>
    <w:p w14:paraId="2BC4B797" w14:textId="440C23DC" w:rsidR="00820447" w:rsidRDefault="00820447" w:rsidP="008048BA">
      <w:pPr>
        <w:pStyle w:val="ListParagraph"/>
        <w:numPr>
          <w:ilvl w:val="0"/>
          <w:numId w:val="25"/>
        </w:numPr>
      </w:pPr>
      <w:r>
        <w:t>The process name (RoutingScheduler in the above figure) – This is the name of the Routing Scheduler process that this schedule entry is assigned to. You can have several process, as described below.</w:t>
      </w:r>
    </w:p>
    <w:p w14:paraId="1E0F17AE" w14:textId="072B8014" w:rsidR="00820447" w:rsidRDefault="00820447" w:rsidP="008048BA">
      <w:pPr>
        <w:pStyle w:val="ListParagraph"/>
        <w:numPr>
          <w:ilvl w:val="0"/>
          <w:numId w:val="25"/>
        </w:numPr>
      </w:pPr>
      <w:r>
        <w:t>Last Modified – tells you when this record was last written to the database</w:t>
      </w:r>
    </w:p>
    <w:p w14:paraId="573E2C04" w14:textId="6FC19C7A" w:rsidR="00820447" w:rsidRDefault="00820447" w:rsidP="008048BA">
      <w:pPr>
        <w:pStyle w:val="ListParagraph"/>
        <w:numPr>
          <w:ilvl w:val="0"/>
          <w:numId w:val="25"/>
        </w:numPr>
      </w:pPr>
      <w:r>
        <w:t>Execution Schedule – Determines when to run this entry. There are three choices:</w:t>
      </w:r>
    </w:p>
    <w:p w14:paraId="582DCA95" w14:textId="7820BD10" w:rsidR="00820447" w:rsidRDefault="00820447" w:rsidP="008048BA">
      <w:pPr>
        <w:pStyle w:val="ListParagraph"/>
        <w:numPr>
          <w:ilvl w:val="1"/>
          <w:numId w:val="25"/>
        </w:numPr>
      </w:pPr>
      <w:r>
        <w:t>Continuously – The entry is expected to be real-time. It is run when the assigned routing scheduler process is started.</w:t>
      </w:r>
    </w:p>
    <w:p w14:paraId="3A7D688D" w14:textId="021A643D" w:rsidR="00820447" w:rsidRDefault="00820447" w:rsidP="008048BA">
      <w:pPr>
        <w:pStyle w:val="ListParagraph"/>
        <w:numPr>
          <w:ilvl w:val="1"/>
          <w:numId w:val="25"/>
        </w:numPr>
      </w:pPr>
      <w:r>
        <w:t>Run once – The process is only run a single time at the specified “Starting At” date/time.</w:t>
      </w:r>
    </w:p>
    <w:p w14:paraId="6D697780" w14:textId="685197B8" w:rsidR="00820447" w:rsidRDefault="00820447" w:rsidP="008048BA">
      <w:pPr>
        <w:pStyle w:val="ListParagraph"/>
        <w:numPr>
          <w:ilvl w:val="1"/>
          <w:numId w:val="25"/>
        </w:numPr>
      </w:pPr>
      <w:r>
        <w:t>Run Every ... – This is for a periodic routing spec.</w:t>
      </w:r>
    </w:p>
    <w:p w14:paraId="0F19B56C" w14:textId="5965CC4E" w:rsidR="00820447" w:rsidRDefault="00820447" w:rsidP="00820447">
      <w:r>
        <w:t>The figure above shows a routing spec that is run every 10 minutes.</w:t>
      </w:r>
    </w:p>
    <w:p w14:paraId="0DA0DE39" w14:textId="6F07DDAE" w:rsidR="00820447" w:rsidRDefault="00820447" w:rsidP="00820447">
      <w:pPr>
        <w:pStyle w:val="Heading2"/>
      </w:pPr>
      <w:bookmarkStart w:id="187" w:name="_Toc64562221"/>
      <w:r>
        <w:lastRenderedPageBreak/>
        <w:t>Routing Scheduler Processes</w:t>
      </w:r>
      <w:bookmarkEnd w:id="187"/>
    </w:p>
    <w:p w14:paraId="150EACCC" w14:textId="72DDC24D" w:rsidR="00820447" w:rsidRDefault="00820447" w:rsidP="00820447">
      <w:r>
        <w:t>There is a single pre-defined Routing Scheduler process called “RoutingScheduler”. You can define more.</w:t>
      </w:r>
    </w:p>
    <w:p w14:paraId="177B9E3B" w14:textId="518846BF" w:rsidR="00912B6D" w:rsidRDefault="00820447" w:rsidP="00820447">
      <w:r>
        <w:t>We make use of the Computations Editor. CCP users will be familiar with this application. Start the OPENDCS Launcher (“launcher_start”). Then hit the “Computations” button.</w:t>
      </w:r>
      <w:r w:rsidR="00912B6D">
        <w:t xml:space="preserve"> Select the right-most tab “Processes”. You are presented with a list of known processes that do various things. Select the RoutingScheduler process and hit Edit. The figures below show the list and then the open Routing Scheduler.</w:t>
      </w:r>
    </w:p>
    <w:p w14:paraId="55F353AC" w14:textId="0916FA2D" w:rsidR="00820447" w:rsidRDefault="00912B6D" w:rsidP="00820447">
      <w:r>
        <w:t xml:space="preserve"> </w:t>
      </w:r>
      <w:r>
        <w:rPr>
          <w:noProof/>
        </w:rPr>
        <w:drawing>
          <wp:inline distT="0" distB="0" distL="0" distR="0" wp14:anchorId="78F75063" wp14:editId="2E5C9EA1">
            <wp:extent cx="5486400" cy="3008955"/>
            <wp:effectExtent l="0" t="0" r="0" b="0"/>
            <wp:docPr id="19" name="Picture 19" descr="Macintosh HD:Users:mmaloney:Desktop:Screen Shot 2014-04-15 at 1.45.5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mmaloney:Desktop:Screen Shot 2014-04-15 at 1.45.54 PM.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86400" cy="3008955"/>
                    </a:xfrm>
                    <a:prstGeom prst="rect">
                      <a:avLst/>
                    </a:prstGeom>
                    <a:noFill/>
                    <a:ln>
                      <a:noFill/>
                    </a:ln>
                  </pic:spPr>
                </pic:pic>
              </a:graphicData>
            </a:graphic>
          </wp:inline>
        </w:drawing>
      </w:r>
    </w:p>
    <w:p w14:paraId="323E626D" w14:textId="6C752CC5" w:rsidR="00912B6D" w:rsidRDefault="00912B6D" w:rsidP="00912B6D">
      <w:pPr>
        <w:pStyle w:val="Caption"/>
      </w:pPr>
      <w:r>
        <w:t xml:space="preserve">Figure </w:t>
      </w:r>
      <w:fldSimple w:instr=" SEQ Figure \* ARABIC ">
        <w:r w:rsidR="002E004A">
          <w:rPr>
            <w:noProof/>
          </w:rPr>
          <w:t>31</w:t>
        </w:r>
      </w:fldSimple>
      <w:r>
        <w:t>: Comutation Editor - Processes Tab.</w:t>
      </w:r>
    </w:p>
    <w:p w14:paraId="7E8D34EA" w14:textId="68B3DBA1" w:rsidR="00912B6D" w:rsidRDefault="00912B6D" w:rsidP="00912B6D">
      <w:r>
        <w:rPr>
          <w:noProof/>
        </w:rPr>
        <w:drawing>
          <wp:inline distT="0" distB="0" distL="0" distR="0" wp14:anchorId="5BC844B1" wp14:editId="28087D18">
            <wp:extent cx="5938520" cy="2578735"/>
            <wp:effectExtent l="0" t="0" r="5080" b="12065"/>
            <wp:docPr id="20" name="Picture 20" descr="Macintosh HD:Users:mmaloney:Desktop:Screen Shot 2014-04-15 at 1.46.2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mmaloney:Desktop:Screen Shot 2014-04-15 at 1.46.26 PM.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38520" cy="2578735"/>
                    </a:xfrm>
                    <a:prstGeom prst="rect">
                      <a:avLst/>
                    </a:prstGeom>
                    <a:noFill/>
                    <a:ln>
                      <a:noFill/>
                    </a:ln>
                  </pic:spPr>
                </pic:pic>
              </a:graphicData>
            </a:graphic>
          </wp:inline>
        </w:drawing>
      </w:r>
    </w:p>
    <w:p w14:paraId="56FDAE7E" w14:textId="621E21A8" w:rsidR="00912B6D" w:rsidRDefault="00912B6D" w:rsidP="00912B6D">
      <w:pPr>
        <w:pStyle w:val="Caption"/>
      </w:pPr>
      <w:r>
        <w:t xml:space="preserve">Figure </w:t>
      </w:r>
      <w:fldSimple w:instr=" SEQ Figure \* ARABIC ">
        <w:r w:rsidR="002E004A">
          <w:rPr>
            <w:noProof/>
          </w:rPr>
          <w:t>32</w:t>
        </w:r>
      </w:fldSimple>
      <w:r>
        <w:t>: Computation Editor - Editing the RoutingScheduler Process.</w:t>
      </w:r>
    </w:p>
    <w:p w14:paraId="0A340420" w14:textId="77777777" w:rsidR="00912B6D" w:rsidRDefault="00912B6D" w:rsidP="00912B6D"/>
    <w:p w14:paraId="4BFCA146" w14:textId="78C2FBE8" w:rsidR="00912B6D" w:rsidRDefault="00912B6D" w:rsidP="00912B6D">
      <w:r>
        <w:lastRenderedPageBreak/>
        <w:t>In order to function as a Routing Scheduler, the process must be of the type “routingscheduler”. Select this from the pull-down list.</w:t>
      </w:r>
    </w:p>
    <w:p w14:paraId="41FF433B" w14:textId="1AE979F4" w:rsidR="00912B6D" w:rsidRDefault="00912B6D" w:rsidP="00912B6D">
      <w:r>
        <w:t>Settable Properties:</w:t>
      </w:r>
    </w:p>
    <w:p w14:paraId="37A0B720" w14:textId="5FB74760" w:rsidR="00912B6D" w:rsidRDefault="00912B6D" w:rsidP="008048BA">
      <w:pPr>
        <w:pStyle w:val="ListParagraph"/>
        <w:numPr>
          <w:ilvl w:val="0"/>
          <w:numId w:val="26"/>
        </w:numPr>
      </w:pPr>
      <w:r>
        <w:t>AllowedHosts – A comma-separated list of host names or IP Addresses. Leave blank for no restriction. Use this only if you want to restrict this process so that it can only be started on specific hosts.</w:t>
      </w:r>
    </w:p>
    <w:p w14:paraId="6B46EC70" w14:textId="0CF1E9BD" w:rsidR="00912B6D" w:rsidRDefault="00912B6D" w:rsidP="008048BA">
      <w:pPr>
        <w:pStyle w:val="ListParagraph"/>
        <w:numPr>
          <w:ilvl w:val="0"/>
          <w:numId w:val="26"/>
        </w:numPr>
      </w:pPr>
      <w:r>
        <w:t>monitor: Boolean (true/false) – Set to true to allow this process to be monitored by the GUI.</w:t>
      </w:r>
    </w:p>
    <w:p w14:paraId="69481246" w14:textId="668B8AE9" w:rsidR="00912B6D" w:rsidRDefault="00912B6D" w:rsidP="008048BA">
      <w:pPr>
        <w:pStyle w:val="ListParagraph"/>
        <w:numPr>
          <w:ilvl w:val="0"/>
          <w:numId w:val="26"/>
        </w:numPr>
      </w:pPr>
      <w:r>
        <w:t>EventPort – Give this process a unique event port for the host on which it is running. This allows a GUI to connect to the process, show its status, and a scrolling list of events.</w:t>
      </w:r>
    </w:p>
    <w:p w14:paraId="51DB5653" w14:textId="5A897755" w:rsidR="00912B6D" w:rsidRDefault="00912B6D" w:rsidP="00912B6D">
      <w:pPr>
        <w:pStyle w:val="Heading2"/>
      </w:pPr>
      <w:bookmarkStart w:id="188" w:name="_Toc64562222"/>
      <w:r>
        <w:t xml:space="preserve">Starting </w:t>
      </w:r>
      <w:r w:rsidR="00F773A7">
        <w:t>and Stopping the Routing Scheduler</w:t>
      </w:r>
      <w:bookmarkEnd w:id="188"/>
    </w:p>
    <w:p w14:paraId="75BFD386" w14:textId="73E4B263" w:rsidR="001367DD" w:rsidRDefault="00912B6D" w:rsidP="001367DD">
      <w:r>
        <w:t>The command to start a routing scheduler process is:</w:t>
      </w:r>
    </w:p>
    <w:p w14:paraId="7D4BD9BD" w14:textId="00C98A3C" w:rsidR="001367DD" w:rsidRDefault="001367DD" w:rsidP="00B31B02">
      <w:pPr>
        <w:pStyle w:val="code"/>
        <w:rPr>
          <w:i/>
        </w:rPr>
      </w:pPr>
      <w:r>
        <w:t xml:space="preserve">routsched -a </w:t>
      </w:r>
      <w:r w:rsidRPr="00912B6D">
        <w:rPr>
          <w:i/>
        </w:rPr>
        <w:t>appname</w:t>
      </w:r>
    </w:p>
    <w:p w14:paraId="7166D948" w14:textId="77777777" w:rsidR="00B31B02" w:rsidRDefault="00B31B02" w:rsidP="00B31B02">
      <w:pPr>
        <w:pStyle w:val="code"/>
      </w:pPr>
    </w:p>
    <w:p w14:paraId="279C7B00" w14:textId="0214C3E9" w:rsidR="00912B6D" w:rsidRDefault="00912B6D" w:rsidP="001367DD">
      <w:r>
        <w:t xml:space="preserve">... where appname is the name of the process (as defined in the process record. If you omit the –a </w:t>
      </w:r>
      <w:r>
        <w:rPr>
          <w:i/>
        </w:rPr>
        <w:t>appname</w:t>
      </w:r>
      <w:r>
        <w:t xml:space="preserve"> argument, the name “routingscheduler” is assumed.</w:t>
      </w:r>
    </w:p>
    <w:p w14:paraId="3C64CCE2" w14:textId="3BA0F81E" w:rsidR="00912B6D" w:rsidRDefault="00912B6D" w:rsidP="001367DD">
      <w:r>
        <w:t>As with most DECODES programs you can also supply a –d argument to set the debug level to 1, 2, or 3; and a –l argument to specify a log file name.</w:t>
      </w:r>
    </w:p>
    <w:p w14:paraId="00004AAC" w14:textId="263D4CAD" w:rsidR="00B31B02" w:rsidRPr="00B31B02" w:rsidRDefault="00B31B02" w:rsidP="001367DD">
      <w:pPr>
        <w:rPr>
          <w:b/>
        </w:rPr>
      </w:pPr>
      <w:r>
        <w:rPr>
          <w:b/>
        </w:rPr>
        <w:t>If you are using a SQL DECODES Database ...</w:t>
      </w:r>
    </w:p>
    <w:p w14:paraId="18B3586D" w14:textId="065BED23" w:rsidR="00B31B02" w:rsidRDefault="00912B6D" w:rsidP="003741EB">
      <w:r>
        <w:t>If you are using a SQL database, the process will attempt to obtain a lock</w:t>
      </w:r>
      <w:r w:rsidR="00F773A7">
        <w:t xml:space="preserve"> record</w:t>
      </w:r>
      <w:r w:rsidR="00B31B02">
        <w:t>. You can view locks with the utility:</w:t>
      </w:r>
    </w:p>
    <w:p w14:paraId="40688FA8" w14:textId="49240E8D" w:rsidR="00B31B02" w:rsidRDefault="00B31B02" w:rsidP="00B31B02">
      <w:pPr>
        <w:pStyle w:val="code"/>
      </w:pPr>
      <w:r>
        <w:t>complocklist</w:t>
      </w:r>
    </w:p>
    <w:p w14:paraId="0FA507AC" w14:textId="77777777" w:rsidR="00B31B02" w:rsidRDefault="00B31B02" w:rsidP="00B31B02">
      <w:pPr>
        <w:pStyle w:val="code"/>
      </w:pPr>
    </w:p>
    <w:p w14:paraId="074F127D" w14:textId="72DB5685" w:rsidR="00B31B02" w:rsidRDefault="00B31B02" w:rsidP="00B31B02">
      <w:r>
        <w:t>You can stop the process named “RoutingScheduler” with the command:</w:t>
      </w:r>
    </w:p>
    <w:p w14:paraId="6A9F0DA5" w14:textId="7AA2E3FF" w:rsidR="00B31B02" w:rsidRDefault="00B31B02" w:rsidP="00B31B02">
      <w:pPr>
        <w:pStyle w:val="code"/>
      </w:pPr>
      <w:r>
        <w:t>stopcomp –a RoutingScheduler</w:t>
      </w:r>
    </w:p>
    <w:p w14:paraId="3BEFD3F3" w14:textId="77777777" w:rsidR="00B31B02" w:rsidRDefault="00B31B02" w:rsidP="00B31B02">
      <w:pPr>
        <w:pStyle w:val="code"/>
      </w:pPr>
    </w:p>
    <w:p w14:paraId="0C9CD925" w14:textId="77777777" w:rsidR="00B31B02" w:rsidRPr="00B31B02" w:rsidRDefault="00B31B02" w:rsidP="003741EB">
      <w:pPr>
        <w:rPr>
          <w:b/>
        </w:rPr>
      </w:pPr>
      <w:r w:rsidRPr="00B31B02">
        <w:rPr>
          <w:b/>
        </w:rPr>
        <w:t>If you are using an XML DECODES database ...</w:t>
      </w:r>
    </w:p>
    <w:p w14:paraId="14EC702D" w14:textId="49D79A86" w:rsidR="003741EB" w:rsidRDefault="00750745" w:rsidP="003741EB">
      <w:r>
        <w:t>Y</w:t>
      </w:r>
      <w:r w:rsidR="00B31B02">
        <w:t xml:space="preserve">ou should use the –k </w:t>
      </w:r>
      <w:r w:rsidR="00B31B02">
        <w:rPr>
          <w:i/>
        </w:rPr>
        <w:t>lockfile</w:t>
      </w:r>
      <w:r w:rsidR="00B31B02">
        <w:t xml:space="preserve"> argument. For example</w:t>
      </w:r>
    </w:p>
    <w:p w14:paraId="31B687E3" w14:textId="7DFB1B43" w:rsidR="00B31B02" w:rsidRDefault="00B31B02" w:rsidP="00750745">
      <w:pPr>
        <w:pStyle w:val="code"/>
      </w:pPr>
      <w:r>
        <w:t>nohup routsched –d1 –k routsched.lock &amp;</w:t>
      </w:r>
    </w:p>
    <w:p w14:paraId="2551D593" w14:textId="77777777" w:rsidR="00750745" w:rsidRDefault="00750745" w:rsidP="00750745">
      <w:pPr>
        <w:pStyle w:val="code"/>
      </w:pPr>
    </w:p>
    <w:p w14:paraId="6F4FDA5F" w14:textId="41DACD8C" w:rsidR="00750745" w:rsidRDefault="00750745" w:rsidP="003741EB">
      <w:r>
        <w:t>The process will create and maintain a lock file wherever you specify. To stop the process simply remove that file:</w:t>
      </w:r>
    </w:p>
    <w:p w14:paraId="4F7B222C" w14:textId="2CD9E007" w:rsidR="00750745" w:rsidRDefault="00750745" w:rsidP="00750745">
      <w:pPr>
        <w:pStyle w:val="code"/>
      </w:pPr>
      <w:r>
        <w:t>rm routsched.lock</w:t>
      </w:r>
    </w:p>
    <w:p w14:paraId="020C4C5B" w14:textId="77777777" w:rsidR="00750745" w:rsidRDefault="00750745" w:rsidP="00750745">
      <w:pPr>
        <w:pStyle w:val="code"/>
      </w:pPr>
    </w:p>
    <w:p w14:paraId="3D744363" w14:textId="304A0B73" w:rsidR="00750745" w:rsidRDefault="00750745" w:rsidP="00750745">
      <w:r>
        <w:t>In both cases (SQL and XML) after the lock is removed, the process will exit within 10 seconds.</w:t>
      </w:r>
    </w:p>
    <w:p w14:paraId="7BFBA545" w14:textId="77777777" w:rsidR="00B31B02" w:rsidRPr="00B31B02" w:rsidRDefault="00B31B02" w:rsidP="003741EB"/>
    <w:p w14:paraId="6B78D727" w14:textId="77777777" w:rsidR="003741EB" w:rsidRDefault="003741EB" w:rsidP="003741EB"/>
    <w:p w14:paraId="78E65143" w14:textId="4093E437" w:rsidR="00F773A7" w:rsidRDefault="00F773A7" w:rsidP="00F773A7">
      <w:pPr>
        <w:pStyle w:val="Heading2"/>
      </w:pPr>
      <w:bookmarkStart w:id="189" w:name="_Toc64562223"/>
      <w:r>
        <w:lastRenderedPageBreak/>
        <w:t>Monitoring the Routing Scheduler Processes</w:t>
      </w:r>
      <w:bookmarkEnd w:id="189"/>
    </w:p>
    <w:p w14:paraId="23A6167E" w14:textId="2D35BA32" w:rsidR="00750745" w:rsidRDefault="00750745" w:rsidP="00750745">
      <w:r>
        <w:t>OPENDCS 6 contains a new GUI for monitoring background processes. This can be used for the any process that maintains a lock in the database.</w:t>
      </w:r>
    </w:p>
    <w:p w14:paraId="35B99FD7" w14:textId="08A19BF2" w:rsidR="00750745" w:rsidRDefault="00750745" w:rsidP="00750745">
      <w:r>
        <w:t>On the launcher bar, press Process Status. Adjust the center divider-bar so that you can view all of the processes, as shown below.</w:t>
      </w:r>
    </w:p>
    <w:p w14:paraId="65ABBDEA" w14:textId="4CABE9D7" w:rsidR="00750745" w:rsidRDefault="00750745" w:rsidP="00750745">
      <w:r>
        <w:t>Each process updates a “heartbeat” in the database at least once every 10 seconds. It also shows its status as a short string.</w:t>
      </w:r>
    </w:p>
    <w:p w14:paraId="21336B66" w14:textId="2AB5BE60" w:rsidR="00750745" w:rsidRDefault="00750745" w:rsidP="00750745">
      <w:r>
        <w:t>You can click the “Events” checkbox in the table. The GUI will connect to the process and display events as they happen in the scrolling window.</w:t>
      </w:r>
    </w:p>
    <w:p w14:paraId="35C3919B" w14:textId="77777777" w:rsidR="00750745" w:rsidRPr="00750745" w:rsidRDefault="00750745" w:rsidP="00750745"/>
    <w:p w14:paraId="36C8633D" w14:textId="64C87513" w:rsidR="00F773A7" w:rsidRDefault="00F773A7" w:rsidP="00F773A7">
      <w:r>
        <w:rPr>
          <w:noProof/>
        </w:rPr>
        <w:drawing>
          <wp:inline distT="0" distB="0" distL="0" distR="0" wp14:anchorId="1344425E" wp14:editId="3D89A695">
            <wp:extent cx="5938520" cy="2804795"/>
            <wp:effectExtent l="0" t="0" r="5080" b="0"/>
            <wp:docPr id="21" name="Picture 21" descr="Macintosh HD:Users:mmaloney:Desktop:Screen Shot 2014-04-15 at 4.12.3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mmaloney:Desktop:Screen Shot 2014-04-15 at 4.12.33 PM.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38520" cy="2804795"/>
                    </a:xfrm>
                    <a:prstGeom prst="rect">
                      <a:avLst/>
                    </a:prstGeom>
                    <a:noFill/>
                    <a:ln>
                      <a:noFill/>
                    </a:ln>
                  </pic:spPr>
                </pic:pic>
              </a:graphicData>
            </a:graphic>
          </wp:inline>
        </w:drawing>
      </w:r>
    </w:p>
    <w:p w14:paraId="794036A9" w14:textId="14DB7791" w:rsidR="00F773A7" w:rsidRPr="00F773A7" w:rsidRDefault="00F773A7" w:rsidP="00F773A7">
      <w:pPr>
        <w:pStyle w:val="Caption"/>
      </w:pPr>
      <w:r>
        <w:t xml:space="preserve">Figure </w:t>
      </w:r>
      <w:fldSimple w:instr=" SEQ Figure \* ARABIC ">
        <w:r w:rsidR="002E004A">
          <w:rPr>
            <w:noProof/>
          </w:rPr>
          <w:t>33</w:t>
        </w:r>
      </w:fldSimple>
      <w:r>
        <w:t>: Process Monitor GUI.</w:t>
      </w:r>
    </w:p>
    <w:p w14:paraId="20248169" w14:textId="77777777" w:rsidR="006572BF" w:rsidRDefault="006572BF" w:rsidP="006572BF">
      <w:pPr>
        <w:pStyle w:val="Heading1"/>
      </w:pPr>
      <w:bookmarkStart w:id="190" w:name="_Toc64562224"/>
      <w:r>
        <w:lastRenderedPageBreak/>
        <w:t>DECODES Processing Modules</w:t>
      </w:r>
      <w:bookmarkEnd w:id="190"/>
    </w:p>
    <w:p w14:paraId="3385584F" w14:textId="204ED373" w:rsidR="006572BF" w:rsidRDefault="00F8096C" w:rsidP="006572BF">
      <w:r>
        <w:t xml:space="preserve">DECODES allows you to run </w:t>
      </w:r>
      <w:r>
        <w:rPr>
          <w:i/>
        </w:rPr>
        <w:t>Processing Modules</w:t>
      </w:r>
      <w:r>
        <w:t xml:space="preserve"> on data after it has been decoded, but before it has been formatted and written to the consumer. Most of the modules perform some kind of computation to produce derived sensors. For example, the Rating modules take a water level input and derive a discharge or volume output.</w:t>
      </w:r>
    </w:p>
    <w:p w14:paraId="1D99AD43" w14:textId="77777777" w:rsidR="006572BF" w:rsidRDefault="006572BF" w:rsidP="00F8096C">
      <w:pPr>
        <w:pStyle w:val="Heading2"/>
      </w:pPr>
      <w:bookmarkStart w:id="191" w:name="_Toc64562225"/>
      <w:r>
        <w:t>Configuring Processing Modules</w:t>
      </w:r>
      <w:bookmarkEnd w:id="191"/>
    </w:p>
    <w:p w14:paraId="2B989FA9" w14:textId="737BD261" w:rsidR="006572BF" w:rsidRDefault="006572BF" w:rsidP="006572BF">
      <w:r>
        <w:t>You configure the computation processor with an XML file in your DECODES directory. The default name for t</w:t>
      </w:r>
      <w:r w:rsidR="00F8096C">
        <w:t>he file is “computations.conf”.</w:t>
      </w:r>
      <w:r w:rsidR="002D34D3">
        <w:t xml:space="preserve"> It can be overridden with the –C argument:</w:t>
      </w:r>
    </w:p>
    <w:p w14:paraId="3AF8BD1D" w14:textId="1AE0C773" w:rsidR="002D34D3" w:rsidRDefault="002D34D3" w:rsidP="006572BF">
      <w:r>
        <w:tab/>
        <w:t xml:space="preserve">rs ... –C </w:t>
      </w:r>
      <w:r w:rsidRPr="002D34D3">
        <w:rPr>
          <w:i/>
        </w:rPr>
        <w:t>configFileName</w:t>
      </w:r>
      <w:r>
        <w:t xml:space="preserve"> ...</w:t>
      </w:r>
    </w:p>
    <w:p w14:paraId="3C503A67" w14:textId="34BF34F4" w:rsidR="002D34D3" w:rsidRDefault="002D34D3" w:rsidP="006572BF">
      <w:r>
        <w:t>Or with the “compConfig” routing spec property. This allows you to have separate configurations for separat routing specs.</w:t>
      </w:r>
    </w:p>
    <w:p w14:paraId="1931D257" w14:textId="77777777" w:rsidR="006572BF" w:rsidRDefault="006572BF" w:rsidP="006572BF">
      <w:r>
        <w:t>There is an entry in this file for each type of computation you want to support. Currently, two types supported. Your file should look much like the following:</w:t>
      </w:r>
    </w:p>
    <w:p w14:paraId="275F1312" w14:textId="77777777" w:rsidR="006572BF" w:rsidRDefault="006572BF" w:rsidP="006572BF">
      <w:pPr>
        <w:pStyle w:val="code"/>
        <w:pBdr>
          <w:top w:val="single" w:sz="4" w:space="1" w:color="000000"/>
          <w:left w:val="single" w:sz="4" w:space="4" w:color="000000"/>
          <w:bottom w:val="single" w:sz="4" w:space="1" w:color="000000"/>
          <w:right w:val="single" w:sz="4" w:space="4" w:color="000000"/>
        </w:pBdr>
        <w:rPr>
          <w:sz w:val="18"/>
          <w:szCs w:val="18"/>
        </w:rPr>
      </w:pPr>
      <w:r>
        <w:rPr>
          <w:sz w:val="18"/>
          <w:szCs w:val="18"/>
        </w:rPr>
        <w:t>&lt;ComputationProcessor&gt;</w:t>
      </w:r>
    </w:p>
    <w:p w14:paraId="056B6D9D" w14:textId="77777777" w:rsidR="006572BF" w:rsidRDefault="006572BF" w:rsidP="006572BF">
      <w:pPr>
        <w:pStyle w:val="code"/>
        <w:pBdr>
          <w:top w:val="single" w:sz="4" w:space="1" w:color="000000"/>
          <w:left w:val="single" w:sz="4" w:space="4" w:color="000000"/>
          <w:bottom w:val="single" w:sz="4" w:space="1" w:color="000000"/>
          <w:right w:val="single" w:sz="4" w:space="4" w:color="000000"/>
        </w:pBdr>
        <w:rPr>
          <w:sz w:val="18"/>
          <w:szCs w:val="18"/>
        </w:rPr>
      </w:pPr>
      <w:r>
        <w:rPr>
          <w:sz w:val="18"/>
          <w:szCs w:val="18"/>
        </w:rPr>
        <w:tab/>
        <w:t>&lt;CompResolver class="decodes.comp.RdbRatingCompResolver"&gt;</w:t>
      </w:r>
    </w:p>
    <w:p w14:paraId="0558CBDF" w14:textId="77777777" w:rsidR="006572BF" w:rsidRDefault="006572BF" w:rsidP="006572BF">
      <w:pPr>
        <w:pStyle w:val="code"/>
        <w:pBdr>
          <w:top w:val="single" w:sz="4" w:space="1" w:color="000000"/>
          <w:left w:val="single" w:sz="4" w:space="4" w:color="000000"/>
          <w:bottom w:val="single" w:sz="4" w:space="1" w:color="000000"/>
          <w:right w:val="single" w:sz="4" w:space="4" w:color="000000"/>
        </w:pBdr>
        <w:tabs>
          <w:tab w:val="left" w:pos="720"/>
          <w:tab w:val="left" w:pos="1080"/>
        </w:tabs>
        <w:rPr>
          <w:sz w:val="18"/>
          <w:szCs w:val="18"/>
        </w:rPr>
      </w:pPr>
      <w:r>
        <w:rPr>
          <w:sz w:val="18"/>
          <w:szCs w:val="18"/>
        </w:rPr>
        <w:tab/>
      </w:r>
      <w:r>
        <w:rPr>
          <w:sz w:val="18"/>
          <w:szCs w:val="18"/>
        </w:rPr>
        <w:tab/>
        <w:t>&lt;Property name="dir"&gt;$DECODES_INSTALL_DIR/rdb-files&lt;/Property&gt;</w:t>
      </w:r>
    </w:p>
    <w:p w14:paraId="3A91E774" w14:textId="77777777" w:rsidR="006572BF" w:rsidRDefault="006572BF" w:rsidP="006572BF">
      <w:pPr>
        <w:pStyle w:val="code"/>
        <w:pBdr>
          <w:top w:val="single" w:sz="4" w:space="1" w:color="000000"/>
          <w:left w:val="single" w:sz="4" w:space="4" w:color="000000"/>
          <w:bottom w:val="single" w:sz="4" w:space="1" w:color="000000"/>
          <w:right w:val="single" w:sz="4" w:space="4" w:color="000000"/>
        </w:pBdr>
        <w:rPr>
          <w:sz w:val="18"/>
          <w:szCs w:val="18"/>
        </w:rPr>
      </w:pPr>
      <w:r>
        <w:rPr>
          <w:sz w:val="18"/>
          <w:szCs w:val="18"/>
        </w:rPr>
        <w:tab/>
        <w:t>&lt;/CompResolver&gt;</w:t>
      </w:r>
    </w:p>
    <w:p w14:paraId="0A6924E3" w14:textId="77777777" w:rsidR="006572BF" w:rsidRDefault="006572BF" w:rsidP="006572BF">
      <w:pPr>
        <w:pStyle w:val="code"/>
        <w:pBdr>
          <w:top w:val="single" w:sz="4" w:space="1" w:color="000000"/>
          <w:left w:val="single" w:sz="4" w:space="4" w:color="000000"/>
          <w:bottom w:val="single" w:sz="4" w:space="1" w:color="000000"/>
          <w:right w:val="single" w:sz="4" w:space="4" w:color="000000"/>
        </w:pBdr>
        <w:rPr>
          <w:sz w:val="18"/>
          <w:szCs w:val="18"/>
        </w:rPr>
      </w:pPr>
      <w:r>
        <w:rPr>
          <w:sz w:val="18"/>
          <w:szCs w:val="18"/>
        </w:rPr>
        <w:tab/>
        <w:t>&lt;CompResolver class="decodes.comp.TabRatingCompResolver"&gt;</w:t>
      </w:r>
    </w:p>
    <w:p w14:paraId="7EB8C079" w14:textId="77777777" w:rsidR="006572BF" w:rsidRDefault="006572BF" w:rsidP="006572BF">
      <w:pPr>
        <w:pStyle w:val="code"/>
        <w:pBdr>
          <w:top w:val="single" w:sz="4" w:space="1" w:color="000000"/>
          <w:left w:val="single" w:sz="4" w:space="4" w:color="000000"/>
          <w:bottom w:val="single" w:sz="4" w:space="1" w:color="000000"/>
          <w:right w:val="single" w:sz="4" w:space="4" w:color="000000"/>
        </w:pBdr>
        <w:tabs>
          <w:tab w:val="left" w:pos="720"/>
          <w:tab w:val="left" w:pos="1080"/>
        </w:tabs>
        <w:rPr>
          <w:sz w:val="18"/>
          <w:szCs w:val="18"/>
        </w:rPr>
      </w:pPr>
      <w:r>
        <w:rPr>
          <w:sz w:val="18"/>
          <w:szCs w:val="18"/>
        </w:rPr>
        <w:tab/>
      </w:r>
      <w:r>
        <w:rPr>
          <w:sz w:val="18"/>
          <w:szCs w:val="18"/>
        </w:rPr>
        <w:tab/>
        <w:t>&lt;Property name="dir"&gt;$DECODES_INSTALL_DIR/tab-files&lt;/Property&gt;</w:t>
      </w:r>
    </w:p>
    <w:p w14:paraId="10BCE203" w14:textId="77777777" w:rsidR="006572BF" w:rsidRDefault="006572BF" w:rsidP="006572BF">
      <w:pPr>
        <w:pStyle w:val="code"/>
        <w:pBdr>
          <w:top w:val="single" w:sz="4" w:space="1" w:color="000000"/>
          <w:left w:val="single" w:sz="4" w:space="4" w:color="000000"/>
          <w:bottom w:val="single" w:sz="4" w:space="1" w:color="000000"/>
          <w:right w:val="single" w:sz="4" w:space="4" w:color="000000"/>
        </w:pBdr>
        <w:rPr>
          <w:sz w:val="18"/>
          <w:szCs w:val="18"/>
        </w:rPr>
      </w:pPr>
      <w:r>
        <w:rPr>
          <w:sz w:val="18"/>
          <w:szCs w:val="18"/>
        </w:rPr>
        <w:tab/>
        <w:t>&lt;/CompResolver&gt;</w:t>
      </w:r>
    </w:p>
    <w:p w14:paraId="393750E7" w14:textId="77777777" w:rsidR="006572BF" w:rsidRDefault="006572BF" w:rsidP="006572BF">
      <w:pPr>
        <w:pStyle w:val="code"/>
        <w:pBdr>
          <w:top w:val="single" w:sz="4" w:space="1" w:color="000000"/>
          <w:left w:val="single" w:sz="4" w:space="4" w:color="000000"/>
          <w:bottom w:val="single" w:sz="4" w:space="1" w:color="000000"/>
          <w:right w:val="single" w:sz="4" w:space="4" w:color="000000"/>
        </w:pBdr>
        <w:rPr>
          <w:sz w:val="18"/>
          <w:szCs w:val="18"/>
        </w:rPr>
      </w:pPr>
      <w:r>
        <w:rPr>
          <w:sz w:val="18"/>
          <w:szCs w:val="18"/>
        </w:rPr>
        <w:tab/>
        <w:t>&lt;CompResolver class="decodes.comp.AreaRatingCompResolver"&gt;</w:t>
      </w:r>
    </w:p>
    <w:p w14:paraId="1A277028" w14:textId="77777777" w:rsidR="006572BF" w:rsidRDefault="006572BF" w:rsidP="006572BF">
      <w:pPr>
        <w:pStyle w:val="code"/>
        <w:pBdr>
          <w:top w:val="single" w:sz="4" w:space="1" w:color="000000"/>
          <w:left w:val="single" w:sz="4" w:space="4" w:color="000000"/>
          <w:bottom w:val="single" w:sz="4" w:space="1" w:color="000000"/>
          <w:right w:val="single" w:sz="4" w:space="4" w:color="000000"/>
        </w:pBdr>
        <w:tabs>
          <w:tab w:val="left" w:pos="720"/>
          <w:tab w:val="left" w:pos="1080"/>
        </w:tabs>
        <w:rPr>
          <w:sz w:val="18"/>
          <w:szCs w:val="18"/>
        </w:rPr>
      </w:pPr>
      <w:r>
        <w:rPr>
          <w:sz w:val="18"/>
          <w:szCs w:val="18"/>
        </w:rPr>
        <w:tab/>
      </w:r>
      <w:r>
        <w:rPr>
          <w:sz w:val="18"/>
          <w:szCs w:val="18"/>
        </w:rPr>
        <w:tab/>
        <w:t>&lt;Property name="dir"&gt;$DECODES_INSTALL_DIR/area-files&lt;/Property&gt;</w:t>
      </w:r>
    </w:p>
    <w:p w14:paraId="760677E2" w14:textId="77777777" w:rsidR="006572BF" w:rsidRDefault="006572BF" w:rsidP="006572BF">
      <w:pPr>
        <w:pStyle w:val="code"/>
        <w:pBdr>
          <w:top w:val="single" w:sz="4" w:space="1" w:color="000000"/>
          <w:left w:val="single" w:sz="4" w:space="4" w:color="000000"/>
          <w:bottom w:val="single" w:sz="4" w:space="1" w:color="000000"/>
          <w:right w:val="single" w:sz="4" w:space="4" w:color="000000"/>
        </w:pBdr>
        <w:rPr>
          <w:sz w:val="18"/>
          <w:szCs w:val="18"/>
        </w:rPr>
      </w:pPr>
      <w:r>
        <w:rPr>
          <w:sz w:val="18"/>
          <w:szCs w:val="18"/>
        </w:rPr>
        <w:tab/>
        <w:t>&lt;/CompResolver&gt;</w:t>
      </w:r>
    </w:p>
    <w:p w14:paraId="657695EC" w14:textId="774EF3C1" w:rsidR="00357668" w:rsidRDefault="00357668" w:rsidP="00357668">
      <w:pPr>
        <w:pStyle w:val="code"/>
        <w:pBdr>
          <w:top w:val="single" w:sz="4" w:space="1" w:color="000000"/>
          <w:left w:val="single" w:sz="4" w:space="4" w:color="000000"/>
          <w:bottom w:val="single" w:sz="4" w:space="1" w:color="000000"/>
          <w:right w:val="single" w:sz="4" w:space="4" w:color="000000"/>
        </w:pBdr>
        <w:rPr>
          <w:sz w:val="18"/>
          <w:szCs w:val="18"/>
        </w:rPr>
      </w:pPr>
      <w:r>
        <w:rPr>
          <w:sz w:val="18"/>
          <w:szCs w:val="18"/>
        </w:rPr>
        <w:tab/>
        <w:t>&lt;CompResolver class="decodes.comp.</w:t>
      </w:r>
      <w:r w:rsidR="00750745">
        <w:rPr>
          <w:sz w:val="18"/>
          <w:szCs w:val="18"/>
        </w:rPr>
        <w:t>StationExcludeCompResolver</w:t>
      </w:r>
      <w:r>
        <w:rPr>
          <w:sz w:val="18"/>
          <w:szCs w:val="18"/>
        </w:rPr>
        <w:t>"&gt;</w:t>
      </w:r>
    </w:p>
    <w:p w14:paraId="08BB453D" w14:textId="77777777" w:rsidR="00357668" w:rsidRDefault="00357668" w:rsidP="00357668">
      <w:pPr>
        <w:pStyle w:val="code"/>
        <w:pBdr>
          <w:top w:val="single" w:sz="4" w:space="1" w:color="000000"/>
          <w:left w:val="single" w:sz="4" w:space="4" w:color="000000"/>
          <w:bottom w:val="single" w:sz="4" w:space="1" w:color="000000"/>
          <w:right w:val="single" w:sz="4" w:space="4" w:color="000000"/>
        </w:pBdr>
        <w:rPr>
          <w:sz w:val="18"/>
          <w:szCs w:val="18"/>
        </w:rPr>
      </w:pPr>
      <w:r>
        <w:rPr>
          <w:sz w:val="18"/>
          <w:szCs w:val="18"/>
        </w:rPr>
        <w:tab/>
        <w:t>&lt;/CompResolver&gt;</w:t>
      </w:r>
    </w:p>
    <w:p w14:paraId="682CA8AD" w14:textId="5820006C" w:rsidR="006B7BE9" w:rsidRDefault="006B7BE9" w:rsidP="006B7BE9">
      <w:pPr>
        <w:pStyle w:val="code"/>
        <w:pBdr>
          <w:top w:val="single" w:sz="4" w:space="1" w:color="000000"/>
          <w:left w:val="single" w:sz="4" w:space="4" w:color="000000"/>
          <w:bottom w:val="single" w:sz="4" w:space="1" w:color="000000"/>
          <w:right w:val="single" w:sz="4" w:space="4" w:color="000000"/>
        </w:pBdr>
        <w:rPr>
          <w:sz w:val="18"/>
          <w:szCs w:val="18"/>
        </w:rPr>
      </w:pPr>
      <w:r>
        <w:rPr>
          <w:sz w:val="18"/>
          <w:szCs w:val="18"/>
        </w:rPr>
        <w:tab/>
        <w:t>&lt;CompResolver class="decodes.comp.TimeRangeFilterCompResolver"&gt;</w:t>
      </w:r>
    </w:p>
    <w:p w14:paraId="1798B27B" w14:textId="77777777" w:rsidR="006B7BE9" w:rsidRDefault="006B7BE9" w:rsidP="006B7BE9">
      <w:pPr>
        <w:pStyle w:val="code"/>
        <w:pBdr>
          <w:top w:val="single" w:sz="4" w:space="1" w:color="000000"/>
          <w:left w:val="single" w:sz="4" w:space="4" w:color="000000"/>
          <w:bottom w:val="single" w:sz="4" w:space="1" w:color="000000"/>
          <w:right w:val="single" w:sz="4" w:space="4" w:color="000000"/>
        </w:pBdr>
        <w:rPr>
          <w:sz w:val="18"/>
          <w:szCs w:val="18"/>
        </w:rPr>
      </w:pPr>
      <w:r>
        <w:rPr>
          <w:sz w:val="18"/>
          <w:szCs w:val="18"/>
        </w:rPr>
        <w:tab/>
        <w:t>&lt;/CompResolver&gt;</w:t>
      </w:r>
    </w:p>
    <w:p w14:paraId="713212A2" w14:textId="77777777" w:rsidR="006572BF" w:rsidRDefault="006572BF" w:rsidP="006572BF">
      <w:pPr>
        <w:pStyle w:val="code"/>
        <w:pBdr>
          <w:top w:val="single" w:sz="4" w:space="1" w:color="000000"/>
          <w:left w:val="single" w:sz="4" w:space="4" w:color="000000"/>
          <w:bottom w:val="single" w:sz="4" w:space="1" w:color="000000"/>
          <w:right w:val="single" w:sz="4" w:space="4" w:color="000000"/>
        </w:pBdr>
        <w:rPr>
          <w:sz w:val="18"/>
          <w:szCs w:val="18"/>
        </w:rPr>
      </w:pPr>
      <w:r>
        <w:rPr>
          <w:sz w:val="18"/>
          <w:szCs w:val="18"/>
        </w:rPr>
        <w:t>&lt;/ComputationProcessor&gt;</w:t>
      </w:r>
    </w:p>
    <w:p w14:paraId="723EA48F" w14:textId="71A75677" w:rsidR="00E806CC" w:rsidRPr="00E806CC" w:rsidRDefault="00E806CC" w:rsidP="00E806CC">
      <w:pPr>
        <w:pStyle w:val="Caption"/>
      </w:pPr>
      <w:r>
        <w:t xml:space="preserve">Figure </w:t>
      </w:r>
      <w:fldSimple w:instr=" SEQ Figure \* ARABIC ">
        <w:r w:rsidR="002E004A">
          <w:rPr>
            <w:noProof/>
          </w:rPr>
          <w:t>34</w:t>
        </w:r>
      </w:fldSimple>
      <w:r>
        <w:t>: Example "computations.conf" file.</w:t>
      </w:r>
    </w:p>
    <w:p w14:paraId="1DF7C030" w14:textId="130E91F6" w:rsidR="003D5A98" w:rsidRDefault="003D5A98" w:rsidP="006572BF">
      <w:r>
        <w:t xml:space="preserve">This file installs ‘resolvers’ for the known processing modules. This file will </w:t>
      </w:r>
      <w:r>
        <w:rPr>
          <w:i/>
        </w:rPr>
        <w:t>not</w:t>
      </w:r>
      <w:r>
        <w:t xml:space="preserve"> be overwritten when you install updates. This ensures clients who have custom processing modules that they will not be removed from the list. Unfortunately, it also means that if a new module is added during an upgrade, you will have to manually add it to the list.</w:t>
      </w:r>
    </w:p>
    <w:p w14:paraId="7B6A4D99" w14:textId="382FD95F" w:rsidR="00014049" w:rsidRDefault="00014049" w:rsidP="006572BF">
      <w:r>
        <w:t>If your file is missing any of the resolvers shown above you can add them manually (exactly as shown) to enable this feature in your system. The subsections below describe each module in more detail.</w:t>
      </w:r>
    </w:p>
    <w:p w14:paraId="38D0D306" w14:textId="4CF0ED9C" w:rsidR="00014049" w:rsidRDefault="00014049" w:rsidP="00014049">
      <w:r>
        <w:t>To have computations executed in DECODES, you must enable them. Either add the “-c” argument to the command line of your routing spec, or check the ‘Enable In-Line Computations’ checkbox in the routing-spec edit panel. For example, if my routing spec is called mvmDSS in the editable database, use this command:</w:t>
      </w:r>
    </w:p>
    <w:p w14:paraId="3E3C63B9" w14:textId="77777777" w:rsidR="00014049" w:rsidRDefault="00014049" w:rsidP="00014049">
      <w:pPr>
        <w:pStyle w:val="code"/>
      </w:pPr>
      <w:r>
        <w:t>rs –e –c mvmDSS</w:t>
      </w:r>
    </w:p>
    <w:p w14:paraId="57A039A8" w14:textId="77777777" w:rsidR="00014049" w:rsidRPr="003D5A98" w:rsidRDefault="00014049" w:rsidP="006572BF"/>
    <w:p w14:paraId="7A1D83D4" w14:textId="4481D150" w:rsidR="006572BF" w:rsidRDefault="006572BF" w:rsidP="006572BF">
      <w:pPr>
        <w:pStyle w:val="Heading2"/>
      </w:pPr>
      <w:bookmarkStart w:id="192" w:name="_Toc64562226"/>
      <w:r>
        <w:lastRenderedPageBreak/>
        <w:t>Rating Computations</w:t>
      </w:r>
      <w:bookmarkEnd w:id="192"/>
    </w:p>
    <w:p w14:paraId="0903704D" w14:textId="387400BF" w:rsidR="006572BF" w:rsidRDefault="00014049" w:rsidP="00014049">
      <w:r>
        <w:t xml:space="preserve">There are three different types of rating computations. </w:t>
      </w:r>
      <w:r w:rsidR="006572BF">
        <w:t xml:space="preserve">When a raw message is processed, it produces one or more time series containing your </w:t>
      </w:r>
      <w:r w:rsidR="006572BF">
        <w:rPr>
          <w:i/>
        </w:rPr>
        <w:t>independent</w:t>
      </w:r>
      <w:r w:rsidR="006572BF">
        <w:t xml:space="preserve"> variables (e.g. STAGE). A computation processor can then use these to derive separate time series containing </w:t>
      </w:r>
      <w:r w:rsidR="006572BF">
        <w:rPr>
          <w:i/>
        </w:rPr>
        <w:t>dependent</w:t>
      </w:r>
      <w:r w:rsidR="006572BF">
        <w:t xml:space="preserve"> variables (discharge). The output of the routing spec will contain both.</w:t>
      </w:r>
    </w:p>
    <w:p w14:paraId="5FBF4307" w14:textId="77777777" w:rsidR="006572BF" w:rsidRDefault="006572BF" w:rsidP="00D77491">
      <w:pPr>
        <w:pStyle w:val="Heading3"/>
      </w:pPr>
      <w:bookmarkStart w:id="193" w:name="_toc4351"/>
      <w:bookmarkStart w:id="194" w:name="_toc4354"/>
      <w:bookmarkStart w:id="195" w:name="_Toc233105036"/>
      <w:bookmarkStart w:id="196" w:name="_Toc64562227"/>
      <w:bookmarkEnd w:id="193"/>
      <w:bookmarkEnd w:id="194"/>
      <w:r>
        <w:t>USGS RDB Rating Computations</w:t>
      </w:r>
      <w:bookmarkEnd w:id="195"/>
      <w:bookmarkEnd w:id="196"/>
    </w:p>
    <w:p w14:paraId="477B5EE0" w14:textId="77777777" w:rsidR="006572BF" w:rsidRDefault="006572BF" w:rsidP="006572BF">
      <w:r>
        <w:t>The USGS publishes rating tables in a format called “RDB”. USGS distributes these files to other federal agencies. DECODES can use USGS RDB files to do calculations like:</w:t>
      </w:r>
    </w:p>
    <w:p w14:paraId="62F39077" w14:textId="77777777" w:rsidR="006572BF" w:rsidRDefault="006572BF" w:rsidP="00A067A8">
      <w:pPr>
        <w:pStyle w:val="ListBullet"/>
        <w:numPr>
          <w:ilvl w:val="0"/>
          <w:numId w:val="2"/>
        </w:numPr>
      </w:pPr>
      <w:r>
        <w:t>Stage to Discharge</w:t>
      </w:r>
    </w:p>
    <w:p w14:paraId="34F9FDF2" w14:textId="77777777" w:rsidR="006572BF" w:rsidRDefault="006572BF" w:rsidP="006572BF">
      <w:pPr>
        <w:pStyle w:val="ListEnd"/>
      </w:pPr>
      <w:r>
        <w:t>Elevation to Volume</w:t>
      </w:r>
    </w:p>
    <w:p w14:paraId="75900926" w14:textId="7418215E" w:rsidR="006572BF" w:rsidRDefault="006572BF" w:rsidP="006572BF">
      <w:r>
        <w:t xml:space="preserve">You will need USGS RDB files with the shifts already calculated. An example is shown in </w:t>
      </w:r>
      <w:r w:rsidR="00864985">
        <w:fldChar w:fldCharType="begin"/>
      </w:r>
      <w:r w:rsidR="00864985">
        <w:instrText xml:space="preserve"> REF _Ref259198490 \h </w:instrText>
      </w:r>
      <w:r w:rsidR="00864985">
        <w:fldChar w:fldCharType="separate"/>
      </w:r>
      <w:r w:rsidR="002E004A">
        <w:t xml:space="preserve">Figure </w:t>
      </w:r>
      <w:r w:rsidR="002E004A">
        <w:rPr>
          <w:noProof/>
        </w:rPr>
        <w:t>35</w:t>
      </w:r>
      <w:r w:rsidR="00864985">
        <w:fldChar w:fldCharType="end"/>
      </w:r>
      <w:r>
        <w:t>. Note the inclusion of the SHIFT column in the data. This is necessary.</w:t>
      </w:r>
    </w:p>
    <w:p w14:paraId="31BBE7A6" w14:textId="77777777" w:rsidR="006572BF" w:rsidRDefault="006572BF" w:rsidP="006572BF">
      <w:r>
        <w:t xml:space="preserve">This example also shows an “expanded” rating, meaning that the table includes the stored values (marked with an asterisk) </w:t>
      </w:r>
      <w:r>
        <w:rPr>
          <w:i/>
        </w:rPr>
        <w:t>and</w:t>
      </w:r>
      <w:r>
        <w:t xml:space="preserve"> interpolated values at every .01 increment of the independent variable. DECODES is capable of doing its own logarithmic interpolation between stored points, so you do not need an expanded rating.</w:t>
      </w:r>
    </w:p>
    <w:p w14:paraId="10B29410" w14:textId="77777777" w:rsidR="006572BF" w:rsidRDefault="006572BF" w:rsidP="006572BF">
      <w:pPr>
        <w:pStyle w:val="code"/>
        <w:pBdr>
          <w:top w:val="single" w:sz="4" w:space="1" w:color="000000"/>
          <w:left w:val="single" w:sz="4" w:space="4" w:color="000000"/>
          <w:bottom w:val="single" w:sz="4" w:space="1" w:color="000000"/>
          <w:right w:val="single" w:sz="4" w:space="4" w:color="000000"/>
        </w:pBdr>
        <w:rPr>
          <w:sz w:val="16"/>
          <w:szCs w:val="16"/>
        </w:rPr>
      </w:pPr>
      <w:r>
        <w:rPr>
          <w:sz w:val="16"/>
          <w:szCs w:val="16"/>
        </w:rPr>
        <w:t># //UNITED STATES GEOLOGICAL SURVEY       http://water.usgs.gov/</w:t>
      </w:r>
    </w:p>
    <w:p w14:paraId="2DE6EB9A" w14:textId="77777777" w:rsidR="006572BF" w:rsidRDefault="006572BF" w:rsidP="006572BF">
      <w:pPr>
        <w:pStyle w:val="code"/>
        <w:pBdr>
          <w:top w:val="single" w:sz="4" w:space="1" w:color="000000"/>
          <w:left w:val="single" w:sz="4" w:space="4" w:color="000000"/>
          <w:bottom w:val="single" w:sz="4" w:space="1" w:color="000000"/>
          <w:right w:val="single" w:sz="4" w:space="4" w:color="000000"/>
        </w:pBdr>
        <w:rPr>
          <w:sz w:val="16"/>
          <w:szCs w:val="16"/>
        </w:rPr>
      </w:pPr>
      <w:r>
        <w:rPr>
          <w:sz w:val="16"/>
          <w:szCs w:val="16"/>
        </w:rPr>
        <w:t># //NATIONAL WATER INFORMATION SYSTEM     http://water.usgs.gov/data.html</w:t>
      </w:r>
    </w:p>
    <w:p w14:paraId="0EE938DB" w14:textId="77777777" w:rsidR="006572BF" w:rsidRDefault="006572BF" w:rsidP="006572BF">
      <w:pPr>
        <w:pStyle w:val="code"/>
        <w:pBdr>
          <w:top w:val="single" w:sz="4" w:space="1" w:color="000000"/>
          <w:left w:val="single" w:sz="4" w:space="4" w:color="000000"/>
          <w:bottom w:val="single" w:sz="4" w:space="1" w:color="000000"/>
          <w:right w:val="single" w:sz="4" w:space="4" w:color="000000"/>
        </w:pBdr>
        <w:rPr>
          <w:sz w:val="16"/>
          <w:szCs w:val="16"/>
        </w:rPr>
      </w:pPr>
      <w:r>
        <w:rPr>
          <w:sz w:val="16"/>
          <w:szCs w:val="16"/>
        </w:rPr>
        <w:t># //DATA ARE PROVISIONAL AND SUBJECT TO CHANGE UNTIL PUBLISHED BY USGS</w:t>
      </w:r>
    </w:p>
    <w:p w14:paraId="2436EF18" w14:textId="77777777" w:rsidR="006572BF" w:rsidRDefault="006572BF" w:rsidP="006572BF">
      <w:pPr>
        <w:pStyle w:val="code"/>
        <w:pBdr>
          <w:top w:val="single" w:sz="4" w:space="1" w:color="000000"/>
          <w:left w:val="single" w:sz="4" w:space="4" w:color="000000"/>
          <w:bottom w:val="single" w:sz="4" w:space="1" w:color="000000"/>
          <w:right w:val="single" w:sz="4" w:space="4" w:color="000000"/>
        </w:pBdr>
        <w:rPr>
          <w:sz w:val="16"/>
          <w:szCs w:val="16"/>
        </w:rPr>
      </w:pPr>
      <w:r>
        <w:rPr>
          <w:sz w:val="16"/>
          <w:szCs w:val="16"/>
        </w:rPr>
        <w:t># //RETRIEVED: 2003-10-31 10:10:47</w:t>
      </w:r>
    </w:p>
    <w:p w14:paraId="6A7F34C6" w14:textId="77777777" w:rsidR="006572BF" w:rsidRDefault="006572BF" w:rsidP="006572BF">
      <w:pPr>
        <w:pStyle w:val="code"/>
        <w:pBdr>
          <w:top w:val="single" w:sz="4" w:space="1" w:color="000000"/>
          <w:left w:val="single" w:sz="4" w:space="4" w:color="000000"/>
          <w:bottom w:val="single" w:sz="4" w:space="1" w:color="000000"/>
          <w:right w:val="single" w:sz="4" w:space="4" w:color="000000"/>
        </w:pBdr>
        <w:rPr>
          <w:sz w:val="16"/>
          <w:szCs w:val="16"/>
        </w:rPr>
      </w:pPr>
      <w:r>
        <w:rPr>
          <w:sz w:val="16"/>
          <w:szCs w:val="16"/>
        </w:rPr>
        <w:t xml:space="preserve"># //FILE TYPE="NWIS RATING" </w:t>
      </w:r>
    </w:p>
    <w:p w14:paraId="2D186D97" w14:textId="77777777" w:rsidR="006572BF" w:rsidRDefault="006572BF" w:rsidP="006572BF">
      <w:pPr>
        <w:pStyle w:val="code"/>
        <w:pBdr>
          <w:top w:val="single" w:sz="4" w:space="1" w:color="000000"/>
          <w:left w:val="single" w:sz="4" w:space="4" w:color="000000"/>
          <w:bottom w:val="single" w:sz="4" w:space="1" w:color="000000"/>
          <w:right w:val="single" w:sz="4" w:space="4" w:color="000000"/>
        </w:pBdr>
        <w:rPr>
          <w:sz w:val="16"/>
          <w:szCs w:val="16"/>
        </w:rPr>
      </w:pPr>
      <w:r>
        <w:rPr>
          <w:sz w:val="16"/>
          <w:szCs w:val="16"/>
        </w:rPr>
        <w:t># //DATABASE NUMBER=1  DESCRIPTION=" Standard data base for this site."</w:t>
      </w:r>
    </w:p>
    <w:p w14:paraId="1D3115A5" w14:textId="77777777" w:rsidR="006572BF" w:rsidRDefault="006572BF" w:rsidP="006572BF">
      <w:pPr>
        <w:pStyle w:val="code"/>
        <w:pBdr>
          <w:top w:val="single" w:sz="4" w:space="1" w:color="000000"/>
          <w:left w:val="single" w:sz="4" w:space="4" w:color="000000"/>
          <w:bottom w:val="single" w:sz="4" w:space="1" w:color="000000"/>
          <w:right w:val="single" w:sz="4" w:space="4" w:color="000000"/>
        </w:pBdr>
        <w:rPr>
          <w:sz w:val="16"/>
          <w:szCs w:val="16"/>
        </w:rPr>
      </w:pPr>
      <w:r>
        <w:rPr>
          <w:sz w:val="16"/>
          <w:szCs w:val="16"/>
        </w:rPr>
        <w:t># //STATION AGENCY="USGS " NUMBER="05495000       " TIME_ZONE="CST" DST_FLAG=Y</w:t>
      </w:r>
    </w:p>
    <w:p w14:paraId="7F1821F8" w14:textId="77777777" w:rsidR="006572BF" w:rsidRDefault="006572BF" w:rsidP="006572BF">
      <w:pPr>
        <w:pStyle w:val="code"/>
        <w:pBdr>
          <w:top w:val="single" w:sz="4" w:space="1" w:color="000000"/>
          <w:left w:val="single" w:sz="4" w:space="4" w:color="000000"/>
          <w:bottom w:val="single" w:sz="4" w:space="1" w:color="000000"/>
          <w:right w:val="single" w:sz="4" w:space="4" w:color="000000"/>
        </w:pBdr>
        <w:rPr>
          <w:sz w:val="16"/>
          <w:szCs w:val="16"/>
        </w:rPr>
      </w:pPr>
      <w:r>
        <w:rPr>
          <w:sz w:val="16"/>
          <w:szCs w:val="16"/>
        </w:rPr>
        <w:t># //STATION NAME="Fox River at Wayland, MO"</w:t>
      </w:r>
    </w:p>
    <w:p w14:paraId="5BDC2ECA" w14:textId="77777777" w:rsidR="006572BF" w:rsidRDefault="006572BF" w:rsidP="006572BF">
      <w:pPr>
        <w:pStyle w:val="code"/>
        <w:pBdr>
          <w:top w:val="single" w:sz="4" w:space="1" w:color="000000"/>
          <w:left w:val="single" w:sz="4" w:space="4" w:color="000000"/>
          <w:bottom w:val="single" w:sz="4" w:space="1" w:color="000000"/>
          <w:right w:val="single" w:sz="4" w:space="4" w:color="000000"/>
        </w:pBdr>
        <w:rPr>
          <w:sz w:val="16"/>
          <w:szCs w:val="16"/>
        </w:rPr>
      </w:pPr>
      <w:r>
        <w:rPr>
          <w:sz w:val="16"/>
          <w:szCs w:val="16"/>
        </w:rPr>
        <w:t># //DD NUMBER="   7" LABEL="Discharge, in cfs"</w:t>
      </w:r>
    </w:p>
    <w:p w14:paraId="28FBD36D" w14:textId="77777777" w:rsidR="006572BF" w:rsidRDefault="006572BF" w:rsidP="006572BF">
      <w:pPr>
        <w:pStyle w:val="code"/>
        <w:pBdr>
          <w:top w:val="single" w:sz="4" w:space="1" w:color="000000"/>
          <w:left w:val="single" w:sz="4" w:space="4" w:color="000000"/>
          <w:bottom w:val="single" w:sz="4" w:space="1" w:color="000000"/>
          <w:right w:val="single" w:sz="4" w:space="4" w:color="000000"/>
        </w:pBdr>
        <w:rPr>
          <w:sz w:val="16"/>
          <w:szCs w:val="16"/>
        </w:rPr>
      </w:pPr>
      <w:r>
        <w:rPr>
          <w:sz w:val="16"/>
          <w:szCs w:val="16"/>
        </w:rPr>
        <w:t># //PARAMETER CODE="00060"</w:t>
      </w:r>
    </w:p>
    <w:p w14:paraId="5FEAC07B" w14:textId="77777777" w:rsidR="006572BF" w:rsidRDefault="006572BF" w:rsidP="006572BF">
      <w:pPr>
        <w:pStyle w:val="code"/>
        <w:pBdr>
          <w:top w:val="single" w:sz="4" w:space="1" w:color="000000"/>
          <w:left w:val="single" w:sz="4" w:space="4" w:color="000000"/>
          <w:bottom w:val="single" w:sz="4" w:space="1" w:color="000000"/>
          <w:right w:val="single" w:sz="4" w:space="4" w:color="000000"/>
        </w:pBdr>
        <w:rPr>
          <w:sz w:val="16"/>
          <w:szCs w:val="16"/>
        </w:rPr>
      </w:pPr>
      <w:r>
        <w:rPr>
          <w:sz w:val="16"/>
          <w:szCs w:val="16"/>
        </w:rPr>
        <w:t># //RATING SHIFTED="20031031100000 CST"</w:t>
      </w:r>
    </w:p>
    <w:p w14:paraId="4BE71E40" w14:textId="77777777" w:rsidR="006572BF" w:rsidRDefault="006572BF" w:rsidP="006572BF">
      <w:pPr>
        <w:pStyle w:val="code"/>
        <w:pBdr>
          <w:top w:val="single" w:sz="4" w:space="1" w:color="000000"/>
          <w:left w:val="single" w:sz="4" w:space="4" w:color="000000"/>
          <w:bottom w:val="single" w:sz="4" w:space="1" w:color="000000"/>
          <w:right w:val="single" w:sz="4" w:space="4" w:color="000000"/>
        </w:pBdr>
        <w:rPr>
          <w:sz w:val="16"/>
          <w:szCs w:val="16"/>
        </w:rPr>
      </w:pPr>
      <w:r>
        <w:rPr>
          <w:sz w:val="16"/>
          <w:szCs w:val="16"/>
        </w:rPr>
        <w:t># //RATING ID="19.0" TYPE="STGQ" NAME="stage-discharge"</w:t>
      </w:r>
    </w:p>
    <w:p w14:paraId="7C8068D8" w14:textId="77777777" w:rsidR="006572BF" w:rsidRDefault="006572BF" w:rsidP="006572BF">
      <w:pPr>
        <w:pStyle w:val="code"/>
        <w:pBdr>
          <w:top w:val="single" w:sz="4" w:space="1" w:color="000000"/>
          <w:left w:val="single" w:sz="4" w:space="4" w:color="000000"/>
          <w:bottom w:val="single" w:sz="4" w:space="1" w:color="000000"/>
          <w:right w:val="single" w:sz="4" w:space="4" w:color="000000"/>
        </w:pBdr>
        <w:rPr>
          <w:sz w:val="16"/>
          <w:szCs w:val="16"/>
        </w:rPr>
      </w:pPr>
      <w:r>
        <w:rPr>
          <w:sz w:val="16"/>
          <w:szCs w:val="16"/>
        </w:rPr>
        <w:t># //RATING REMARKS=""</w:t>
      </w:r>
    </w:p>
    <w:p w14:paraId="65432060" w14:textId="77777777" w:rsidR="006572BF" w:rsidRDefault="006572BF" w:rsidP="006572BF">
      <w:pPr>
        <w:pStyle w:val="code"/>
        <w:pBdr>
          <w:top w:val="single" w:sz="4" w:space="1" w:color="000000"/>
          <w:left w:val="single" w:sz="4" w:space="4" w:color="000000"/>
          <w:bottom w:val="single" w:sz="4" w:space="1" w:color="000000"/>
          <w:right w:val="single" w:sz="4" w:space="4" w:color="000000"/>
        </w:pBdr>
        <w:rPr>
          <w:sz w:val="16"/>
          <w:szCs w:val="16"/>
        </w:rPr>
      </w:pPr>
      <w:r>
        <w:rPr>
          <w:sz w:val="16"/>
          <w:szCs w:val="16"/>
        </w:rPr>
        <w:t># //RATING EXPANSION="logarithmic"</w:t>
      </w:r>
    </w:p>
    <w:p w14:paraId="5B3DF118" w14:textId="77777777" w:rsidR="006572BF" w:rsidRDefault="006572BF" w:rsidP="006572BF">
      <w:pPr>
        <w:pStyle w:val="code"/>
        <w:pBdr>
          <w:top w:val="single" w:sz="4" w:space="1" w:color="000000"/>
          <w:left w:val="single" w:sz="4" w:space="4" w:color="000000"/>
          <w:bottom w:val="single" w:sz="4" w:space="1" w:color="000000"/>
          <w:right w:val="single" w:sz="4" w:space="4" w:color="000000"/>
        </w:pBdr>
        <w:rPr>
          <w:sz w:val="16"/>
          <w:szCs w:val="16"/>
        </w:rPr>
      </w:pPr>
      <w:r>
        <w:rPr>
          <w:sz w:val="16"/>
          <w:szCs w:val="16"/>
        </w:rPr>
        <w:t># //RATING BREAKPOINT1=1.00</w:t>
      </w:r>
    </w:p>
    <w:p w14:paraId="725706F9" w14:textId="77777777" w:rsidR="006572BF" w:rsidRDefault="006572BF" w:rsidP="006572BF">
      <w:pPr>
        <w:pStyle w:val="code"/>
        <w:pBdr>
          <w:top w:val="single" w:sz="4" w:space="1" w:color="000000"/>
          <w:left w:val="single" w:sz="4" w:space="4" w:color="000000"/>
          <w:bottom w:val="single" w:sz="4" w:space="1" w:color="000000"/>
          <w:right w:val="single" w:sz="4" w:space="4" w:color="000000"/>
        </w:pBdr>
        <w:rPr>
          <w:sz w:val="16"/>
          <w:szCs w:val="16"/>
        </w:rPr>
      </w:pPr>
      <w:r>
        <w:rPr>
          <w:sz w:val="16"/>
          <w:szCs w:val="16"/>
        </w:rPr>
        <w:t># //RATING OFFSET1=0.80 OFFSET2=1.00</w:t>
      </w:r>
    </w:p>
    <w:p w14:paraId="0FB375D2" w14:textId="77777777" w:rsidR="006572BF" w:rsidRDefault="006572BF" w:rsidP="006572BF">
      <w:pPr>
        <w:pStyle w:val="code"/>
        <w:pBdr>
          <w:top w:val="single" w:sz="4" w:space="1" w:color="000000"/>
          <w:left w:val="single" w:sz="4" w:space="4" w:color="000000"/>
          <w:bottom w:val="single" w:sz="4" w:space="1" w:color="000000"/>
          <w:right w:val="single" w:sz="4" w:space="4" w:color="000000"/>
        </w:pBdr>
        <w:rPr>
          <w:sz w:val="16"/>
          <w:szCs w:val="16"/>
        </w:rPr>
      </w:pPr>
      <w:r>
        <w:rPr>
          <w:sz w:val="16"/>
          <w:szCs w:val="16"/>
        </w:rPr>
        <w:t># //RATING_INDEP ROUNDING="2223456782" PARAMETER="Gage height IN feet"</w:t>
      </w:r>
    </w:p>
    <w:p w14:paraId="72BBBA66" w14:textId="77777777" w:rsidR="006572BF" w:rsidRDefault="006572BF" w:rsidP="006572BF">
      <w:pPr>
        <w:pStyle w:val="code"/>
        <w:pBdr>
          <w:top w:val="single" w:sz="4" w:space="1" w:color="000000"/>
          <w:left w:val="single" w:sz="4" w:space="4" w:color="000000"/>
          <w:bottom w:val="single" w:sz="4" w:space="1" w:color="000000"/>
          <w:right w:val="single" w:sz="4" w:space="4" w:color="000000"/>
        </w:pBdr>
        <w:rPr>
          <w:sz w:val="16"/>
          <w:szCs w:val="16"/>
        </w:rPr>
      </w:pPr>
      <w:r>
        <w:rPr>
          <w:sz w:val="16"/>
          <w:szCs w:val="16"/>
        </w:rPr>
        <w:t># //RATING_DEP ROUNDING="2222233332" PARAMETER="Discharge IN cfs"</w:t>
      </w:r>
    </w:p>
    <w:p w14:paraId="26EAD557" w14:textId="77777777" w:rsidR="006572BF" w:rsidRDefault="006572BF" w:rsidP="006572BF">
      <w:pPr>
        <w:pStyle w:val="code"/>
        <w:pBdr>
          <w:top w:val="single" w:sz="4" w:space="1" w:color="000000"/>
          <w:left w:val="single" w:sz="4" w:space="4" w:color="000000"/>
          <w:bottom w:val="single" w:sz="4" w:space="1" w:color="000000"/>
          <w:right w:val="single" w:sz="4" w:space="4" w:color="000000"/>
        </w:pBdr>
        <w:rPr>
          <w:sz w:val="16"/>
          <w:szCs w:val="16"/>
        </w:rPr>
      </w:pPr>
      <w:r>
        <w:rPr>
          <w:sz w:val="16"/>
          <w:szCs w:val="16"/>
        </w:rPr>
        <w:t># //RATING_DATETIME BEGIN=20021001000000 BZONE=CDT END=23821230090000 EZONE=CST</w:t>
      </w:r>
    </w:p>
    <w:p w14:paraId="1A072EDE" w14:textId="77777777" w:rsidR="006572BF" w:rsidRDefault="006572BF" w:rsidP="006572BF">
      <w:pPr>
        <w:pStyle w:val="code"/>
        <w:pBdr>
          <w:top w:val="single" w:sz="4" w:space="1" w:color="000000"/>
          <w:left w:val="single" w:sz="4" w:space="4" w:color="000000"/>
          <w:bottom w:val="single" w:sz="4" w:space="1" w:color="000000"/>
          <w:right w:val="single" w:sz="4" w:space="4" w:color="000000"/>
        </w:pBdr>
        <w:rPr>
          <w:sz w:val="16"/>
          <w:szCs w:val="16"/>
        </w:rPr>
      </w:pPr>
      <w:r>
        <w:rPr>
          <w:sz w:val="16"/>
          <w:szCs w:val="16"/>
        </w:rPr>
        <w:t>INDEP</w:t>
      </w:r>
      <w:r>
        <w:rPr>
          <w:sz w:val="16"/>
          <w:szCs w:val="16"/>
        </w:rPr>
        <w:tab/>
        <w:t>SHIFT</w:t>
      </w:r>
      <w:r>
        <w:rPr>
          <w:sz w:val="16"/>
          <w:szCs w:val="16"/>
        </w:rPr>
        <w:tab/>
        <w:t>DEP</w:t>
      </w:r>
      <w:r>
        <w:rPr>
          <w:sz w:val="16"/>
          <w:szCs w:val="16"/>
        </w:rPr>
        <w:tab/>
        <w:t>STOR</w:t>
      </w:r>
    </w:p>
    <w:p w14:paraId="209DC056" w14:textId="77777777" w:rsidR="006572BF" w:rsidRDefault="006572BF" w:rsidP="006572BF">
      <w:pPr>
        <w:pStyle w:val="code"/>
        <w:pBdr>
          <w:top w:val="single" w:sz="4" w:space="1" w:color="000000"/>
          <w:left w:val="single" w:sz="4" w:space="4" w:color="000000"/>
          <w:bottom w:val="single" w:sz="4" w:space="1" w:color="000000"/>
          <w:right w:val="single" w:sz="4" w:space="4" w:color="000000"/>
        </w:pBdr>
        <w:rPr>
          <w:sz w:val="16"/>
          <w:szCs w:val="16"/>
        </w:rPr>
      </w:pPr>
      <w:r>
        <w:rPr>
          <w:sz w:val="16"/>
          <w:szCs w:val="16"/>
        </w:rPr>
        <w:t>16N</w:t>
      </w:r>
      <w:r>
        <w:rPr>
          <w:sz w:val="16"/>
          <w:szCs w:val="16"/>
        </w:rPr>
        <w:tab/>
        <w:t>16N</w:t>
      </w:r>
      <w:r>
        <w:rPr>
          <w:sz w:val="16"/>
          <w:szCs w:val="16"/>
        </w:rPr>
        <w:tab/>
        <w:t>16N</w:t>
      </w:r>
      <w:r>
        <w:rPr>
          <w:sz w:val="16"/>
          <w:szCs w:val="16"/>
        </w:rPr>
        <w:tab/>
        <w:t>1S</w:t>
      </w:r>
    </w:p>
    <w:p w14:paraId="5EE853DE" w14:textId="77777777" w:rsidR="006572BF" w:rsidRDefault="006572BF" w:rsidP="006572BF">
      <w:pPr>
        <w:pStyle w:val="code"/>
        <w:pBdr>
          <w:top w:val="single" w:sz="4" w:space="1" w:color="000000"/>
          <w:left w:val="single" w:sz="4" w:space="4" w:color="000000"/>
          <w:bottom w:val="single" w:sz="4" w:space="1" w:color="000000"/>
          <w:right w:val="single" w:sz="4" w:space="4" w:color="000000"/>
        </w:pBdr>
        <w:rPr>
          <w:sz w:val="16"/>
          <w:szCs w:val="16"/>
        </w:rPr>
      </w:pPr>
      <w:r>
        <w:rPr>
          <w:sz w:val="16"/>
          <w:szCs w:val="16"/>
        </w:rPr>
        <w:t>0.80</w:t>
      </w:r>
      <w:r>
        <w:rPr>
          <w:sz w:val="16"/>
          <w:szCs w:val="16"/>
        </w:rPr>
        <w:tab/>
        <w:t>0.12</w:t>
      </w:r>
      <w:r>
        <w:rPr>
          <w:sz w:val="16"/>
          <w:szCs w:val="16"/>
        </w:rPr>
        <w:tab/>
        <w:t>0.12</w:t>
      </w:r>
      <w:r>
        <w:rPr>
          <w:sz w:val="16"/>
          <w:szCs w:val="16"/>
        </w:rPr>
        <w:tab/>
        <w:t>*</w:t>
      </w:r>
    </w:p>
    <w:p w14:paraId="11E6676F" w14:textId="77777777" w:rsidR="006572BF" w:rsidRDefault="006572BF" w:rsidP="006572BF">
      <w:pPr>
        <w:pStyle w:val="code"/>
        <w:pBdr>
          <w:top w:val="single" w:sz="4" w:space="1" w:color="000000"/>
          <w:left w:val="single" w:sz="4" w:space="4" w:color="000000"/>
          <w:bottom w:val="single" w:sz="4" w:space="1" w:color="000000"/>
          <w:right w:val="single" w:sz="4" w:space="4" w:color="000000"/>
        </w:pBdr>
        <w:rPr>
          <w:sz w:val="16"/>
          <w:szCs w:val="16"/>
        </w:rPr>
      </w:pPr>
      <w:r>
        <w:rPr>
          <w:sz w:val="16"/>
          <w:szCs w:val="16"/>
        </w:rPr>
        <w:t>0.81</w:t>
      </w:r>
      <w:r>
        <w:rPr>
          <w:sz w:val="16"/>
          <w:szCs w:val="16"/>
        </w:rPr>
        <w:tab/>
        <w:t>0.12</w:t>
      </w:r>
      <w:r>
        <w:rPr>
          <w:sz w:val="16"/>
          <w:szCs w:val="16"/>
        </w:rPr>
        <w:tab/>
        <w:t>0.13</w:t>
      </w:r>
      <w:r>
        <w:rPr>
          <w:sz w:val="16"/>
          <w:szCs w:val="16"/>
        </w:rPr>
        <w:tab/>
        <w:t xml:space="preserve"> </w:t>
      </w:r>
    </w:p>
    <w:p w14:paraId="4F1AC37F" w14:textId="77777777" w:rsidR="006572BF" w:rsidRDefault="006572BF" w:rsidP="006572BF">
      <w:pPr>
        <w:pStyle w:val="code"/>
        <w:pBdr>
          <w:top w:val="single" w:sz="4" w:space="1" w:color="000000"/>
          <w:left w:val="single" w:sz="4" w:space="4" w:color="000000"/>
          <w:bottom w:val="single" w:sz="4" w:space="1" w:color="000000"/>
          <w:right w:val="single" w:sz="4" w:space="4" w:color="000000"/>
        </w:pBdr>
        <w:rPr>
          <w:sz w:val="16"/>
          <w:szCs w:val="16"/>
        </w:rPr>
      </w:pPr>
      <w:r>
        <w:rPr>
          <w:sz w:val="16"/>
          <w:szCs w:val="16"/>
        </w:rPr>
        <w:t>0.82</w:t>
      </w:r>
      <w:r>
        <w:rPr>
          <w:sz w:val="16"/>
          <w:szCs w:val="16"/>
        </w:rPr>
        <w:tab/>
        <w:t>0.12</w:t>
      </w:r>
      <w:r>
        <w:rPr>
          <w:sz w:val="16"/>
          <w:szCs w:val="16"/>
        </w:rPr>
        <w:tab/>
        <w:t>0.14</w:t>
      </w:r>
      <w:r>
        <w:rPr>
          <w:sz w:val="16"/>
          <w:szCs w:val="16"/>
        </w:rPr>
        <w:tab/>
        <w:t xml:space="preserve"> </w:t>
      </w:r>
    </w:p>
    <w:p w14:paraId="50CAC57D" w14:textId="77777777" w:rsidR="006572BF" w:rsidRDefault="006572BF" w:rsidP="006572BF">
      <w:pPr>
        <w:pStyle w:val="code"/>
        <w:pBdr>
          <w:top w:val="single" w:sz="4" w:space="1" w:color="000000"/>
          <w:left w:val="single" w:sz="4" w:space="4" w:color="000000"/>
          <w:bottom w:val="single" w:sz="4" w:space="1" w:color="000000"/>
          <w:right w:val="single" w:sz="4" w:space="4" w:color="000000"/>
        </w:pBdr>
        <w:rPr>
          <w:sz w:val="16"/>
          <w:szCs w:val="16"/>
        </w:rPr>
      </w:pPr>
      <w:r>
        <w:rPr>
          <w:sz w:val="16"/>
          <w:szCs w:val="16"/>
        </w:rPr>
        <w:t>0.83</w:t>
      </w:r>
      <w:r>
        <w:rPr>
          <w:sz w:val="16"/>
          <w:szCs w:val="16"/>
        </w:rPr>
        <w:tab/>
        <w:t>0.12</w:t>
      </w:r>
      <w:r>
        <w:rPr>
          <w:sz w:val="16"/>
          <w:szCs w:val="16"/>
        </w:rPr>
        <w:tab/>
        <w:t>0.15</w:t>
      </w:r>
      <w:r>
        <w:rPr>
          <w:sz w:val="16"/>
          <w:szCs w:val="16"/>
        </w:rPr>
        <w:tab/>
        <w:t xml:space="preserve"> </w:t>
      </w:r>
    </w:p>
    <w:p w14:paraId="0E072AE6" w14:textId="77777777" w:rsidR="006572BF" w:rsidRDefault="006572BF" w:rsidP="006572BF">
      <w:pPr>
        <w:pStyle w:val="code"/>
        <w:pBdr>
          <w:top w:val="single" w:sz="4" w:space="1" w:color="000000"/>
          <w:left w:val="single" w:sz="4" w:space="4" w:color="000000"/>
          <w:bottom w:val="single" w:sz="4" w:space="1" w:color="000000"/>
          <w:right w:val="single" w:sz="4" w:space="4" w:color="000000"/>
        </w:pBdr>
        <w:rPr>
          <w:sz w:val="16"/>
          <w:szCs w:val="16"/>
        </w:rPr>
      </w:pPr>
      <w:r>
        <w:rPr>
          <w:sz w:val="16"/>
          <w:szCs w:val="16"/>
        </w:rPr>
        <w:t>0.84</w:t>
      </w:r>
      <w:r>
        <w:rPr>
          <w:sz w:val="16"/>
          <w:szCs w:val="16"/>
        </w:rPr>
        <w:tab/>
        <w:t>0.12</w:t>
      </w:r>
      <w:r>
        <w:rPr>
          <w:sz w:val="16"/>
          <w:szCs w:val="16"/>
        </w:rPr>
        <w:tab/>
        <w:t>0.16</w:t>
      </w:r>
      <w:r>
        <w:rPr>
          <w:sz w:val="16"/>
          <w:szCs w:val="16"/>
        </w:rPr>
        <w:tab/>
        <w:t xml:space="preserve"> </w:t>
      </w:r>
    </w:p>
    <w:p w14:paraId="44056EE7" w14:textId="77777777" w:rsidR="006572BF" w:rsidRDefault="006572BF" w:rsidP="006572BF">
      <w:pPr>
        <w:pStyle w:val="code"/>
        <w:pBdr>
          <w:top w:val="single" w:sz="4" w:space="1" w:color="000000"/>
          <w:left w:val="single" w:sz="4" w:space="4" w:color="000000"/>
          <w:bottom w:val="single" w:sz="4" w:space="1" w:color="000000"/>
          <w:right w:val="single" w:sz="4" w:space="4" w:color="000000"/>
        </w:pBdr>
        <w:rPr>
          <w:sz w:val="16"/>
          <w:szCs w:val="16"/>
        </w:rPr>
      </w:pPr>
      <w:r>
        <w:rPr>
          <w:sz w:val="16"/>
          <w:szCs w:val="16"/>
        </w:rPr>
        <w:t>0.85</w:t>
      </w:r>
      <w:r>
        <w:rPr>
          <w:sz w:val="16"/>
          <w:szCs w:val="16"/>
        </w:rPr>
        <w:tab/>
        <w:t>0.12</w:t>
      </w:r>
      <w:r>
        <w:rPr>
          <w:sz w:val="16"/>
          <w:szCs w:val="16"/>
        </w:rPr>
        <w:tab/>
        <w:t>0.17</w:t>
      </w:r>
      <w:r>
        <w:rPr>
          <w:sz w:val="16"/>
          <w:szCs w:val="16"/>
        </w:rPr>
        <w:tab/>
        <w:t xml:space="preserve"> </w:t>
      </w:r>
    </w:p>
    <w:p w14:paraId="1F7C7A59" w14:textId="77777777" w:rsidR="006572BF" w:rsidRDefault="006572BF" w:rsidP="006572BF">
      <w:pPr>
        <w:pStyle w:val="code"/>
        <w:pBdr>
          <w:top w:val="single" w:sz="4" w:space="1" w:color="000000"/>
          <w:left w:val="single" w:sz="4" w:space="4" w:color="000000"/>
          <w:bottom w:val="single" w:sz="4" w:space="1" w:color="000000"/>
          <w:right w:val="single" w:sz="4" w:space="4" w:color="000000"/>
        </w:pBdr>
        <w:rPr>
          <w:sz w:val="16"/>
          <w:szCs w:val="16"/>
        </w:rPr>
      </w:pPr>
      <w:r>
        <w:rPr>
          <w:sz w:val="16"/>
          <w:szCs w:val="16"/>
        </w:rPr>
        <w:t>0.86</w:t>
      </w:r>
      <w:r>
        <w:rPr>
          <w:sz w:val="16"/>
          <w:szCs w:val="16"/>
        </w:rPr>
        <w:tab/>
        <w:t>0.12</w:t>
      </w:r>
      <w:r>
        <w:rPr>
          <w:sz w:val="16"/>
          <w:szCs w:val="16"/>
        </w:rPr>
        <w:tab/>
        <w:t>0.18</w:t>
      </w:r>
      <w:r>
        <w:rPr>
          <w:sz w:val="16"/>
          <w:szCs w:val="16"/>
        </w:rPr>
        <w:tab/>
        <w:t xml:space="preserve"> </w:t>
      </w:r>
    </w:p>
    <w:p w14:paraId="056E676D" w14:textId="77777777" w:rsidR="006572BF" w:rsidRDefault="006572BF" w:rsidP="006572BF">
      <w:pPr>
        <w:pStyle w:val="code"/>
        <w:pBdr>
          <w:top w:val="single" w:sz="4" w:space="1" w:color="000000"/>
          <w:left w:val="single" w:sz="4" w:space="4" w:color="000000"/>
          <w:bottom w:val="single" w:sz="4" w:space="1" w:color="000000"/>
          <w:right w:val="single" w:sz="4" w:space="4" w:color="000000"/>
        </w:pBdr>
        <w:rPr>
          <w:sz w:val="16"/>
          <w:szCs w:val="16"/>
        </w:rPr>
      </w:pPr>
      <w:r>
        <w:rPr>
          <w:sz w:val="16"/>
          <w:szCs w:val="16"/>
        </w:rPr>
        <w:t>0.87</w:t>
      </w:r>
      <w:r>
        <w:rPr>
          <w:sz w:val="16"/>
          <w:szCs w:val="16"/>
        </w:rPr>
        <w:tab/>
        <w:t>0.12</w:t>
      </w:r>
      <w:r>
        <w:rPr>
          <w:sz w:val="16"/>
          <w:szCs w:val="16"/>
        </w:rPr>
        <w:tab/>
        <w:t>0.19</w:t>
      </w:r>
      <w:r>
        <w:rPr>
          <w:sz w:val="16"/>
          <w:szCs w:val="16"/>
        </w:rPr>
        <w:tab/>
        <w:t xml:space="preserve"> </w:t>
      </w:r>
    </w:p>
    <w:p w14:paraId="778271D3" w14:textId="77777777" w:rsidR="006572BF" w:rsidRDefault="006572BF" w:rsidP="006572BF">
      <w:pPr>
        <w:pStyle w:val="code"/>
        <w:pBdr>
          <w:top w:val="single" w:sz="4" w:space="1" w:color="000000"/>
          <w:left w:val="single" w:sz="4" w:space="4" w:color="000000"/>
          <w:bottom w:val="single" w:sz="4" w:space="1" w:color="000000"/>
          <w:right w:val="single" w:sz="4" w:space="4" w:color="000000"/>
        </w:pBdr>
        <w:rPr>
          <w:sz w:val="16"/>
          <w:szCs w:val="16"/>
        </w:rPr>
      </w:pPr>
      <w:r>
        <w:rPr>
          <w:sz w:val="16"/>
          <w:szCs w:val="16"/>
        </w:rPr>
        <w:t>0.88</w:t>
      </w:r>
      <w:r>
        <w:rPr>
          <w:sz w:val="16"/>
          <w:szCs w:val="16"/>
        </w:rPr>
        <w:tab/>
        <w:t>0.12</w:t>
      </w:r>
      <w:r>
        <w:rPr>
          <w:sz w:val="16"/>
          <w:szCs w:val="16"/>
        </w:rPr>
        <w:tab/>
        <w:t>0.20</w:t>
      </w:r>
      <w:r>
        <w:rPr>
          <w:sz w:val="16"/>
          <w:szCs w:val="16"/>
        </w:rPr>
        <w:tab/>
        <w:t xml:space="preserve"> </w:t>
      </w:r>
    </w:p>
    <w:p w14:paraId="62559274" w14:textId="77777777" w:rsidR="006572BF" w:rsidRDefault="006572BF" w:rsidP="006572BF">
      <w:pPr>
        <w:pStyle w:val="code"/>
        <w:pBdr>
          <w:top w:val="single" w:sz="4" w:space="1" w:color="000000"/>
          <w:left w:val="single" w:sz="4" w:space="4" w:color="000000"/>
          <w:bottom w:val="single" w:sz="4" w:space="1" w:color="000000"/>
          <w:right w:val="single" w:sz="4" w:space="4" w:color="000000"/>
        </w:pBdr>
        <w:rPr>
          <w:sz w:val="16"/>
          <w:szCs w:val="16"/>
        </w:rPr>
      </w:pPr>
      <w:r>
        <w:rPr>
          <w:sz w:val="16"/>
          <w:szCs w:val="16"/>
        </w:rPr>
        <w:t>0.99</w:t>
      </w:r>
      <w:r>
        <w:rPr>
          <w:sz w:val="16"/>
          <w:szCs w:val="16"/>
        </w:rPr>
        <w:tab/>
        <w:t>0.12</w:t>
      </w:r>
      <w:r>
        <w:rPr>
          <w:sz w:val="16"/>
          <w:szCs w:val="16"/>
        </w:rPr>
        <w:tab/>
        <w:t>0.44</w:t>
      </w:r>
      <w:r>
        <w:rPr>
          <w:sz w:val="16"/>
          <w:szCs w:val="16"/>
        </w:rPr>
        <w:tab/>
        <w:t xml:space="preserve"> </w:t>
      </w:r>
    </w:p>
    <w:p w14:paraId="07E04E13" w14:textId="77777777" w:rsidR="006572BF" w:rsidRDefault="006572BF" w:rsidP="006572BF">
      <w:pPr>
        <w:pStyle w:val="code"/>
        <w:pBdr>
          <w:top w:val="single" w:sz="4" w:space="1" w:color="000000"/>
          <w:left w:val="single" w:sz="4" w:space="4" w:color="000000"/>
          <w:bottom w:val="single" w:sz="4" w:space="1" w:color="000000"/>
          <w:right w:val="single" w:sz="4" w:space="4" w:color="000000"/>
        </w:pBdr>
        <w:rPr>
          <w:sz w:val="16"/>
          <w:szCs w:val="16"/>
        </w:rPr>
      </w:pPr>
      <w:r>
        <w:rPr>
          <w:sz w:val="16"/>
          <w:szCs w:val="16"/>
        </w:rPr>
        <w:t>1.00</w:t>
      </w:r>
      <w:r>
        <w:rPr>
          <w:sz w:val="16"/>
          <w:szCs w:val="16"/>
        </w:rPr>
        <w:tab/>
        <w:t>0.12</w:t>
      </w:r>
      <w:r>
        <w:rPr>
          <w:sz w:val="16"/>
          <w:szCs w:val="16"/>
        </w:rPr>
        <w:tab/>
        <w:t>0.49</w:t>
      </w:r>
      <w:r>
        <w:rPr>
          <w:sz w:val="16"/>
          <w:szCs w:val="16"/>
        </w:rPr>
        <w:tab/>
        <w:t>*</w:t>
      </w:r>
    </w:p>
    <w:p w14:paraId="431FF1E3" w14:textId="77777777" w:rsidR="006572BF" w:rsidRDefault="006572BF" w:rsidP="006572BF">
      <w:pPr>
        <w:pStyle w:val="code"/>
        <w:pBdr>
          <w:top w:val="single" w:sz="4" w:space="1" w:color="000000"/>
          <w:left w:val="single" w:sz="4" w:space="4" w:color="000000"/>
          <w:bottom w:val="single" w:sz="4" w:space="1" w:color="000000"/>
          <w:right w:val="single" w:sz="4" w:space="4" w:color="000000"/>
        </w:pBdr>
        <w:rPr>
          <w:sz w:val="16"/>
          <w:szCs w:val="16"/>
        </w:rPr>
      </w:pPr>
      <w:r>
        <w:rPr>
          <w:sz w:val="16"/>
          <w:szCs w:val="16"/>
        </w:rPr>
        <w:t>1.01</w:t>
      </w:r>
      <w:r>
        <w:rPr>
          <w:sz w:val="16"/>
          <w:szCs w:val="16"/>
        </w:rPr>
        <w:tab/>
        <w:t>0.12</w:t>
      </w:r>
      <w:r>
        <w:rPr>
          <w:sz w:val="16"/>
          <w:szCs w:val="16"/>
        </w:rPr>
        <w:tab/>
        <w:t>0.53</w:t>
      </w:r>
      <w:r>
        <w:rPr>
          <w:sz w:val="16"/>
          <w:szCs w:val="16"/>
        </w:rPr>
        <w:tab/>
        <w:t xml:space="preserve"> </w:t>
      </w:r>
    </w:p>
    <w:p w14:paraId="3B8F7A24" w14:textId="77777777" w:rsidR="006572BF" w:rsidRDefault="006572BF" w:rsidP="006572BF">
      <w:pPr>
        <w:pStyle w:val="code"/>
        <w:pBdr>
          <w:top w:val="single" w:sz="4" w:space="1" w:color="000000"/>
          <w:left w:val="single" w:sz="4" w:space="4" w:color="000000"/>
          <w:bottom w:val="single" w:sz="4" w:space="1" w:color="000000"/>
          <w:right w:val="single" w:sz="4" w:space="4" w:color="000000"/>
        </w:pBdr>
        <w:rPr>
          <w:sz w:val="16"/>
          <w:szCs w:val="16"/>
        </w:rPr>
      </w:pPr>
      <w:r>
        <w:rPr>
          <w:sz w:val="16"/>
          <w:szCs w:val="16"/>
        </w:rPr>
        <w:t>1.02</w:t>
      </w:r>
      <w:r>
        <w:rPr>
          <w:sz w:val="16"/>
          <w:szCs w:val="16"/>
        </w:rPr>
        <w:tab/>
        <w:t>0.12</w:t>
      </w:r>
      <w:r>
        <w:rPr>
          <w:sz w:val="16"/>
          <w:szCs w:val="16"/>
        </w:rPr>
        <w:tab/>
        <w:t>0.57</w:t>
      </w:r>
      <w:r>
        <w:rPr>
          <w:sz w:val="16"/>
          <w:szCs w:val="16"/>
        </w:rPr>
        <w:tab/>
        <w:t xml:space="preserve"> </w:t>
      </w:r>
    </w:p>
    <w:p w14:paraId="0A4D8768" w14:textId="77777777" w:rsidR="006572BF" w:rsidRDefault="006572BF" w:rsidP="006572BF">
      <w:pPr>
        <w:pStyle w:val="code"/>
        <w:pBdr>
          <w:top w:val="single" w:sz="4" w:space="1" w:color="000000"/>
          <w:left w:val="single" w:sz="4" w:space="4" w:color="000000"/>
          <w:bottom w:val="single" w:sz="4" w:space="1" w:color="000000"/>
          <w:right w:val="single" w:sz="4" w:space="4" w:color="000000"/>
        </w:pBdr>
        <w:rPr>
          <w:sz w:val="16"/>
          <w:szCs w:val="16"/>
        </w:rPr>
      </w:pPr>
      <w:r>
        <w:rPr>
          <w:sz w:val="16"/>
          <w:szCs w:val="16"/>
        </w:rPr>
        <w:t>1.03</w:t>
      </w:r>
      <w:r>
        <w:rPr>
          <w:sz w:val="16"/>
          <w:szCs w:val="16"/>
        </w:rPr>
        <w:tab/>
        <w:t>0.12</w:t>
      </w:r>
      <w:r>
        <w:rPr>
          <w:sz w:val="16"/>
          <w:szCs w:val="16"/>
        </w:rPr>
        <w:tab/>
        <w:t>0.62</w:t>
      </w:r>
      <w:r>
        <w:rPr>
          <w:sz w:val="16"/>
          <w:szCs w:val="16"/>
        </w:rPr>
        <w:tab/>
        <w:t xml:space="preserve"> </w:t>
      </w:r>
    </w:p>
    <w:p w14:paraId="5B504977" w14:textId="77777777" w:rsidR="006572BF" w:rsidRDefault="006572BF" w:rsidP="006572BF">
      <w:pPr>
        <w:pStyle w:val="code"/>
        <w:pBdr>
          <w:top w:val="single" w:sz="4" w:space="1" w:color="000000"/>
          <w:left w:val="single" w:sz="4" w:space="4" w:color="000000"/>
          <w:bottom w:val="single" w:sz="4" w:space="1" w:color="000000"/>
          <w:right w:val="single" w:sz="4" w:space="4" w:color="000000"/>
        </w:pBdr>
        <w:rPr>
          <w:sz w:val="16"/>
          <w:szCs w:val="16"/>
        </w:rPr>
      </w:pPr>
    </w:p>
    <w:p w14:paraId="321F4C46" w14:textId="77777777" w:rsidR="006572BF" w:rsidRDefault="006572BF" w:rsidP="006572BF">
      <w:pPr>
        <w:pStyle w:val="code"/>
        <w:pBdr>
          <w:top w:val="single" w:sz="4" w:space="1" w:color="000000"/>
          <w:left w:val="single" w:sz="4" w:space="4" w:color="000000"/>
          <w:bottom w:val="single" w:sz="4" w:space="1" w:color="000000"/>
          <w:right w:val="single" w:sz="4" w:space="4" w:color="000000"/>
        </w:pBdr>
        <w:rPr>
          <w:sz w:val="16"/>
          <w:szCs w:val="16"/>
        </w:rPr>
      </w:pPr>
      <w:r>
        <w:rPr>
          <w:sz w:val="16"/>
          <w:szCs w:val="16"/>
        </w:rPr>
        <w:t>. . .</w:t>
      </w:r>
    </w:p>
    <w:p w14:paraId="32E889F4" w14:textId="34708777" w:rsidR="00864985" w:rsidRPr="00864985" w:rsidRDefault="00864985" w:rsidP="00864985">
      <w:pPr>
        <w:pStyle w:val="Caption"/>
      </w:pPr>
      <w:bookmarkStart w:id="197" w:name="_Ref259198490"/>
      <w:r>
        <w:t xml:space="preserve">Figure </w:t>
      </w:r>
      <w:fldSimple w:instr=" SEQ Figure \* ARABIC ">
        <w:r w:rsidR="002E004A">
          <w:rPr>
            <w:noProof/>
          </w:rPr>
          <w:t>35</w:t>
        </w:r>
      </w:fldSimple>
      <w:bookmarkEnd w:id="197"/>
      <w:r>
        <w:t>: USGS RDB Rating File Example.</w:t>
      </w:r>
    </w:p>
    <w:p w14:paraId="100B53B2" w14:textId="77777777" w:rsidR="006572BF" w:rsidRDefault="006572BF" w:rsidP="00D77491">
      <w:pPr>
        <w:pStyle w:val="Heading4"/>
      </w:pPr>
      <w:bookmarkStart w:id="198" w:name="_toc4398"/>
      <w:bookmarkStart w:id="199" w:name="_Toc233105037"/>
      <w:bookmarkEnd w:id="198"/>
      <w:r>
        <w:lastRenderedPageBreak/>
        <w:t>Store the RDB Files in a Known Directory</w:t>
      </w:r>
      <w:bookmarkEnd w:id="199"/>
    </w:p>
    <w:p w14:paraId="1D968173" w14:textId="77777777" w:rsidR="006572BF" w:rsidRDefault="006572BF" w:rsidP="006572BF">
      <w:r>
        <w:t>Set up a directory under the DECODES installation to hold the RDB files. We recommend making a sub-directory called “rdb-files”.</w:t>
      </w:r>
    </w:p>
    <w:p w14:paraId="31F0CB94" w14:textId="77777777" w:rsidR="006572BF" w:rsidRDefault="006572BF" w:rsidP="006572BF">
      <w:r>
        <w:t>Place your RDB files in this directory as you get them from the USGS. Many agencies are using WGET or RSYNC utilities to make sure they have the latest ratings.</w:t>
      </w:r>
    </w:p>
    <w:p w14:paraId="7DBECC72" w14:textId="77777777" w:rsidR="006572BF" w:rsidRDefault="006572BF" w:rsidP="006572BF">
      <w:r>
        <w:t>The rating files can have any name. Typically, USGS will give them a name that contains the USGS Station Identifier (a long number from 7 to 15 digits) and the USGS database descriptor number, which uniquely identifies the sensor on that station. For example, the above rating file might be called “05495000-7.rdb”.</w:t>
      </w:r>
    </w:p>
    <w:p w14:paraId="1BB62FE5" w14:textId="77777777" w:rsidR="006572BF" w:rsidRDefault="006572BF" w:rsidP="006572BF">
      <w:r>
        <w:t>At the time of this writing, USGS maintains a national web-repository of RDB files at:</w:t>
      </w:r>
    </w:p>
    <w:p w14:paraId="37582F0C" w14:textId="77777777" w:rsidR="006572BF" w:rsidRDefault="006572BF" w:rsidP="006572BF">
      <w:pPr>
        <w:pStyle w:val="code"/>
        <w:rPr>
          <w:sz w:val="18"/>
          <w:szCs w:val="18"/>
        </w:rPr>
      </w:pPr>
      <w:r>
        <w:rPr>
          <w:sz w:val="18"/>
          <w:szCs w:val="18"/>
        </w:rPr>
        <w:t>http://nwis.waterdata.usgs.gov/nwisweb/data/exsa_rat/</w:t>
      </w:r>
      <w:r>
        <w:rPr>
          <w:b/>
          <w:i/>
          <w:sz w:val="18"/>
          <w:szCs w:val="18"/>
        </w:rPr>
        <w:t>USGS-SITE-NUM</w:t>
      </w:r>
      <w:r>
        <w:rPr>
          <w:sz w:val="18"/>
          <w:szCs w:val="18"/>
        </w:rPr>
        <w:t>.rdb</w:t>
      </w:r>
    </w:p>
    <w:p w14:paraId="4D11A471" w14:textId="3292EEC2" w:rsidR="006572BF" w:rsidRDefault="006572BF" w:rsidP="00D77491">
      <w:pPr>
        <w:pStyle w:val="Heading4"/>
      </w:pPr>
      <w:bookmarkStart w:id="200" w:name="_toc4404"/>
      <w:bookmarkStart w:id="201" w:name="_Toc233105038"/>
      <w:bookmarkEnd w:id="200"/>
      <w:r>
        <w:t>Associate RDB Files with</w:t>
      </w:r>
      <w:r w:rsidR="009D241D">
        <w:t xml:space="preserve"> Independent</w:t>
      </w:r>
      <w:r>
        <w:t xml:space="preserve"> Platform Sensors</w:t>
      </w:r>
      <w:bookmarkEnd w:id="201"/>
    </w:p>
    <w:p w14:paraId="38DE6F06" w14:textId="0E013A82" w:rsidR="006572BF" w:rsidRDefault="006572BF" w:rsidP="006572BF">
      <w:r>
        <w:t xml:space="preserve">Next you need to tell DECODES which parameters on which sites are </w:t>
      </w:r>
      <w:r w:rsidR="009D241D">
        <w:t>to be the independent (input) values for</w:t>
      </w:r>
      <w:r>
        <w:t xml:space="preserve"> RDB </w:t>
      </w:r>
      <w:r w:rsidR="009D241D">
        <w:t>ratings</w:t>
      </w:r>
      <w:r>
        <w:t>. You do this by set</w:t>
      </w:r>
      <w:r w:rsidR="009D241D">
        <w:t>ting Platform Sensor Properties for the Independent (input) sensor.</w:t>
      </w:r>
    </w:p>
    <w:p w14:paraId="48560934" w14:textId="77777777" w:rsidR="006572BF" w:rsidRDefault="006572BF" w:rsidP="006572BF">
      <w:r>
        <w:t>Open dbedit and click on the Platforms tab. Select the desired platform and open it. Select the sensor for the independent variable. For example, if this is a stage (HG) to flow (QR) conversion, the independent variable would be stage (HG). Then press the “Sensor Properties” button.</w:t>
      </w:r>
    </w:p>
    <w:p w14:paraId="27ABE96F" w14:textId="77777777" w:rsidR="006572BF" w:rsidRDefault="006572BF" w:rsidP="006572BF">
      <w:r>
        <w:rPr>
          <w:noProof/>
        </w:rPr>
        <w:drawing>
          <wp:inline distT="0" distB="0" distL="0" distR="0" wp14:anchorId="726BA8F1" wp14:editId="4E615DA6">
            <wp:extent cx="4156814" cy="3643473"/>
            <wp:effectExtent l="0" t="0" r="889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157288" cy="3643889"/>
                    </a:xfrm>
                    <a:prstGeom prst="rect">
                      <a:avLst/>
                    </a:prstGeom>
                    <a:solidFill>
                      <a:srgbClr val="FFFFFF"/>
                    </a:solidFill>
                    <a:ln>
                      <a:noFill/>
                    </a:ln>
                  </pic:spPr>
                </pic:pic>
              </a:graphicData>
            </a:graphic>
          </wp:inline>
        </w:drawing>
      </w:r>
    </w:p>
    <w:p w14:paraId="443C3A93" w14:textId="6CC59740" w:rsidR="00E806CC" w:rsidRPr="00E806CC" w:rsidRDefault="00E806CC" w:rsidP="00E806CC">
      <w:pPr>
        <w:pStyle w:val="Caption"/>
      </w:pPr>
      <w:r>
        <w:t xml:space="preserve">Figure </w:t>
      </w:r>
      <w:fldSimple w:instr=" SEQ Figure \* ARABIC ">
        <w:r w:rsidR="002E004A">
          <w:rPr>
            <w:noProof/>
          </w:rPr>
          <w:t>36</w:t>
        </w:r>
      </w:fldSimple>
      <w:r>
        <w:t>: Select Platform Sensor and Press "Sensor Properties".</w:t>
      </w:r>
    </w:p>
    <w:p w14:paraId="4712A371" w14:textId="328254EB" w:rsidR="006572BF" w:rsidRDefault="00E806CC" w:rsidP="006572BF">
      <w:r>
        <w:rPr>
          <w:noProof/>
        </w:rPr>
        <w:lastRenderedPageBreak/>
        <w:drawing>
          <wp:inline distT="0" distB="0" distL="0" distR="0" wp14:anchorId="24DEFD86" wp14:editId="651D7AC6">
            <wp:extent cx="4219317" cy="4000500"/>
            <wp:effectExtent l="0" t="0" r="0" b="0"/>
            <wp:docPr id="22" name="Picture 22" descr="Macintosh HD:Users:mmaloney:Desktop:Screen Shot 2014-04-15 at 4.29.3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mmaloney:Desktop:Screen Shot 2014-04-15 at 4.29.34 PM.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220035" cy="4001181"/>
                    </a:xfrm>
                    <a:prstGeom prst="rect">
                      <a:avLst/>
                    </a:prstGeom>
                    <a:noFill/>
                    <a:ln>
                      <a:noFill/>
                    </a:ln>
                  </pic:spPr>
                </pic:pic>
              </a:graphicData>
            </a:graphic>
          </wp:inline>
        </w:drawing>
      </w:r>
    </w:p>
    <w:p w14:paraId="61CE6DB2" w14:textId="35E1CCBB" w:rsidR="00E806CC" w:rsidRPr="00E806CC" w:rsidRDefault="00E806CC" w:rsidP="00E806CC">
      <w:pPr>
        <w:pStyle w:val="Caption"/>
      </w:pPr>
      <w:r>
        <w:t xml:space="preserve">Figure </w:t>
      </w:r>
      <w:fldSimple w:instr=" SEQ Figure \* ARABIC ">
        <w:r w:rsidR="002E004A">
          <w:rPr>
            <w:noProof/>
          </w:rPr>
          <w:t>37</w:t>
        </w:r>
      </w:fldSimple>
      <w:r>
        <w:t>: Platform Sensor Properties Dialog.</w:t>
      </w:r>
    </w:p>
    <w:p w14:paraId="0DA99F81" w14:textId="44E7E627" w:rsidR="006572BF" w:rsidRDefault="006572BF" w:rsidP="006572BF">
      <w:r>
        <w:t xml:space="preserve">In this dialog </w:t>
      </w:r>
      <w:r w:rsidR="009D241D">
        <w:t>you can set</w:t>
      </w:r>
      <w:r>
        <w:t xml:space="preserve"> properties</w:t>
      </w:r>
      <w:r w:rsidR="009D241D">
        <w:t xml:space="preserve"> to control the rating</w:t>
      </w:r>
      <w:r>
        <w:t>:</w:t>
      </w:r>
    </w:p>
    <w:p w14:paraId="3F58CAE4" w14:textId="212AF2A2" w:rsidR="006572BF" w:rsidRDefault="006572BF" w:rsidP="00A067A8">
      <w:pPr>
        <w:pStyle w:val="ListBullet"/>
        <w:numPr>
          <w:ilvl w:val="0"/>
          <w:numId w:val="2"/>
        </w:numPr>
      </w:pPr>
      <w:r>
        <w:t>RdbFile is set to the name of the RDB file to do the conversion. You do not need to specify a complete path name.</w:t>
      </w:r>
      <w:r w:rsidR="009D241D">
        <w:t xml:space="preserve"> </w:t>
      </w:r>
      <w:r w:rsidR="009D241D">
        <w:rPr>
          <w:i/>
        </w:rPr>
        <w:t>The presence of this property is the trigger that causes the rating to be done.</w:t>
      </w:r>
    </w:p>
    <w:p w14:paraId="07AAEC80" w14:textId="4EE46371" w:rsidR="009D241D" w:rsidRDefault="009D241D" w:rsidP="00A067A8">
      <w:pPr>
        <w:pStyle w:val="ListBullet"/>
        <w:numPr>
          <w:ilvl w:val="0"/>
          <w:numId w:val="2"/>
        </w:numPr>
      </w:pPr>
      <w:r>
        <w:t>dep</w:t>
      </w:r>
      <w:r w:rsidR="0039079F">
        <w:t>SensorNumber is the preferred way to set output (dependent) parameter attributes. Create a sensor in the configuration for the output dependent parameter. Assign data type codes, intervals, and properties as you usually would. Then in this dialog, simply set the sensor number for the output parameter.</w:t>
      </w:r>
    </w:p>
    <w:p w14:paraId="3CA6EE23" w14:textId="41CCDF6F" w:rsidR="0039079F" w:rsidRDefault="0039079F" w:rsidP="0039079F">
      <w:pPr>
        <w:pStyle w:val="ListBullet"/>
        <w:numPr>
          <w:ilvl w:val="0"/>
          <w:numId w:val="2"/>
        </w:numPr>
      </w:pPr>
      <w:r>
        <w:t>ExceedBounds is an optional Boolean property (true or false). It tells the software how to treat values that are outside the entire table range. By default it is set to false, meaning that the lookup would just fail to produce a value. Set it to true to have the software extend the table through linear interpolation.</w:t>
      </w:r>
    </w:p>
    <w:p w14:paraId="36FBDFF0" w14:textId="77777777" w:rsidR="0039079F" w:rsidRDefault="0039079F" w:rsidP="0039079F">
      <w:pPr>
        <w:pStyle w:val="ListBullet"/>
      </w:pPr>
    </w:p>
    <w:p w14:paraId="2AC7CF2D" w14:textId="4E63C51E" w:rsidR="0039079F" w:rsidRDefault="0039079F" w:rsidP="0039079F">
      <w:pPr>
        <w:pStyle w:val="ListBullet"/>
      </w:pPr>
      <w:r>
        <w:t>Legacy Method of setting Dependent Parameters.</w:t>
      </w:r>
    </w:p>
    <w:p w14:paraId="4C6C5B0E" w14:textId="77777777" w:rsidR="006572BF" w:rsidRDefault="006572BF" w:rsidP="00A067A8">
      <w:pPr>
        <w:pStyle w:val="ListBullet"/>
        <w:numPr>
          <w:ilvl w:val="0"/>
          <w:numId w:val="2"/>
        </w:numPr>
      </w:pPr>
      <w:r>
        <w:t>RdbShef is set to the SHEF code for the output (dependent) variable. The example shows QR for river discharge.</w:t>
      </w:r>
    </w:p>
    <w:p w14:paraId="75643B0C" w14:textId="77777777" w:rsidR="00E806CC" w:rsidRDefault="00E806CC">
      <w:pPr>
        <w:spacing w:after="0"/>
        <w:rPr>
          <w:rFonts w:eastAsiaTheme="majorEastAsia" w:cstheme="majorBidi"/>
          <w:b/>
          <w:bCs/>
          <w:sz w:val="32"/>
          <w:szCs w:val="32"/>
        </w:rPr>
      </w:pPr>
      <w:bookmarkStart w:id="202" w:name="_Toc233105040"/>
      <w:r>
        <w:br w:type="page"/>
      </w:r>
    </w:p>
    <w:p w14:paraId="283D45AA" w14:textId="585CA64A" w:rsidR="006572BF" w:rsidRDefault="006572BF" w:rsidP="00D77491">
      <w:pPr>
        <w:pStyle w:val="Heading3"/>
      </w:pPr>
      <w:bookmarkStart w:id="203" w:name="_Toc64562228"/>
      <w:r>
        <w:lastRenderedPageBreak/>
        <w:t>Simple ASCII Table Files</w:t>
      </w:r>
      <w:bookmarkEnd w:id="202"/>
      <w:bookmarkEnd w:id="203"/>
    </w:p>
    <w:p w14:paraId="51A646D9" w14:textId="77777777" w:rsidR="006572BF" w:rsidRDefault="006572BF" w:rsidP="006572BF">
      <w:r>
        <w:t>Rating can be done with simple ASCII table files. An example would be the following file, which converts lake elevation into storage in Acre-Feet:</w:t>
      </w:r>
    </w:p>
    <w:p w14:paraId="72F8E698" w14:textId="77777777" w:rsidR="006572BF" w:rsidRDefault="006572BF" w:rsidP="006572BF">
      <w:pPr>
        <w:pStyle w:val="PlainText"/>
        <w:pBdr>
          <w:top w:val="single" w:sz="4" w:space="1" w:color="000000"/>
          <w:left w:val="single" w:sz="4" w:space="4" w:color="000000"/>
          <w:bottom w:val="single" w:sz="4" w:space="1" w:color="000000"/>
          <w:right w:val="single" w:sz="4" w:space="4" w:color="000000"/>
        </w:pBdr>
      </w:pPr>
      <w:r>
        <w:t># CRVI4 - Elevation vs Storage (Ac-Ft) 28June2004</w:t>
      </w:r>
    </w:p>
    <w:p w14:paraId="51B34769" w14:textId="77777777" w:rsidR="006572BF" w:rsidRDefault="006572BF" w:rsidP="006572BF">
      <w:pPr>
        <w:pStyle w:val="PlainText"/>
        <w:pBdr>
          <w:top w:val="single" w:sz="4" w:space="1" w:color="000000"/>
          <w:left w:val="single" w:sz="4" w:space="4" w:color="000000"/>
          <w:bottom w:val="single" w:sz="4" w:space="1" w:color="000000"/>
          <w:right w:val="single" w:sz="4" w:space="4" w:color="000000"/>
        </w:pBdr>
      </w:pPr>
      <w:r>
        <w:t>645, 0</w:t>
      </w:r>
    </w:p>
    <w:p w14:paraId="65C75A17" w14:textId="77777777" w:rsidR="006572BF" w:rsidRDefault="006572BF" w:rsidP="006572BF">
      <w:pPr>
        <w:pStyle w:val="PlainText"/>
        <w:pBdr>
          <w:top w:val="single" w:sz="4" w:space="1" w:color="000000"/>
          <w:left w:val="single" w:sz="4" w:space="4" w:color="000000"/>
          <w:bottom w:val="single" w:sz="4" w:space="1" w:color="000000"/>
          <w:right w:val="single" w:sz="4" w:space="4" w:color="000000"/>
        </w:pBdr>
      </w:pPr>
      <w:r>
        <w:t>650, 2</w:t>
      </w:r>
    </w:p>
    <w:p w14:paraId="2BD8011E" w14:textId="77777777" w:rsidR="006572BF" w:rsidRDefault="006572BF" w:rsidP="006572BF">
      <w:pPr>
        <w:pStyle w:val="PlainText"/>
        <w:pBdr>
          <w:top w:val="single" w:sz="4" w:space="1" w:color="000000"/>
          <w:left w:val="single" w:sz="4" w:space="4" w:color="000000"/>
          <w:bottom w:val="single" w:sz="4" w:space="1" w:color="000000"/>
          <w:right w:val="single" w:sz="4" w:space="4" w:color="000000"/>
        </w:pBdr>
      </w:pPr>
      <w:r>
        <w:t>660, 100</w:t>
      </w:r>
    </w:p>
    <w:p w14:paraId="18AFB0CB" w14:textId="77777777" w:rsidR="006572BF" w:rsidRDefault="006572BF" w:rsidP="006572BF">
      <w:pPr>
        <w:pStyle w:val="PlainText"/>
        <w:pBdr>
          <w:top w:val="single" w:sz="4" w:space="1" w:color="000000"/>
          <w:left w:val="single" w:sz="4" w:space="4" w:color="000000"/>
          <w:bottom w:val="single" w:sz="4" w:space="1" w:color="000000"/>
          <w:right w:val="single" w:sz="4" w:space="4" w:color="000000"/>
        </w:pBdr>
      </w:pPr>
      <w:r>
        <w:t>670, 3120</w:t>
      </w:r>
    </w:p>
    <w:p w14:paraId="271E2DDF" w14:textId="77777777" w:rsidR="006572BF" w:rsidRDefault="006572BF" w:rsidP="006572BF">
      <w:pPr>
        <w:pStyle w:val="PlainText"/>
        <w:pBdr>
          <w:top w:val="single" w:sz="4" w:space="1" w:color="000000"/>
          <w:left w:val="single" w:sz="4" w:space="4" w:color="000000"/>
          <w:bottom w:val="single" w:sz="4" w:space="1" w:color="000000"/>
          <w:right w:val="single" w:sz="4" w:space="4" w:color="000000"/>
        </w:pBdr>
      </w:pPr>
      <w:r>
        <w:t>680, 17720</w:t>
      </w:r>
    </w:p>
    <w:p w14:paraId="4BD27A7C" w14:textId="77777777" w:rsidR="006572BF" w:rsidRDefault="006572BF" w:rsidP="006572BF">
      <w:pPr>
        <w:pStyle w:val="PlainText"/>
        <w:pBdr>
          <w:top w:val="single" w:sz="4" w:space="1" w:color="000000"/>
          <w:left w:val="single" w:sz="4" w:space="4" w:color="000000"/>
          <w:bottom w:val="single" w:sz="4" w:space="1" w:color="000000"/>
          <w:right w:val="single" w:sz="4" w:space="4" w:color="000000"/>
        </w:pBdr>
      </w:pPr>
      <w:r>
        <w:t>690, 70730</w:t>
      </w:r>
    </w:p>
    <w:p w14:paraId="64B1C2E8" w14:textId="77777777" w:rsidR="006572BF" w:rsidRDefault="006572BF" w:rsidP="006572BF">
      <w:pPr>
        <w:pStyle w:val="PlainText"/>
        <w:pBdr>
          <w:top w:val="single" w:sz="4" w:space="1" w:color="000000"/>
          <w:left w:val="single" w:sz="4" w:space="4" w:color="000000"/>
          <w:bottom w:val="single" w:sz="4" w:space="1" w:color="000000"/>
          <w:right w:val="single" w:sz="4" w:space="4" w:color="000000"/>
        </w:pBdr>
      </w:pPr>
      <w:r>
        <w:t>700, 183710</w:t>
      </w:r>
    </w:p>
    <w:p w14:paraId="128F32A6" w14:textId="77777777" w:rsidR="006572BF" w:rsidRDefault="006572BF" w:rsidP="006572BF">
      <w:pPr>
        <w:pStyle w:val="PlainText"/>
        <w:pBdr>
          <w:top w:val="single" w:sz="4" w:space="1" w:color="000000"/>
          <w:left w:val="single" w:sz="4" w:space="4" w:color="000000"/>
          <w:bottom w:val="single" w:sz="4" w:space="1" w:color="000000"/>
          <w:right w:val="single" w:sz="4" w:space="4" w:color="000000"/>
        </w:pBdr>
      </w:pPr>
      <w:r>
        <w:t>710, 372680</w:t>
      </w:r>
    </w:p>
    <w:p w14:paraId="1A96C128" w14:textId="77777777" w:rsidR="006572BF" w:rsidRDefault="006572BF" w:rsidP="006572BF">
      <w:pPr>
        <w:pStyle w:val="PlainText"/>
        <w:pBdr>
          <w:top w:val="single" w:sz="4" w:space="1" w:color="000000"/>
          <w:left w:val="single" w:sz="4" w:space="4" w:color="000000"/>
          <w:bottom w:val="single" w:sz="4" w:space="1" w:color="000000"/>
          <w:right w:val="single" w:sz="4" w:space="4" w:color="000000"/>
        </w:pBdr>
      </w:pPr>
      <w:r>
        <w:t>715, 501670</w:t>
      </w:r>
    </w:p>
    <w:p w14:paraId="247CCD83" w14:textId="77777777" w:rsidR="006572BF" w:rsidRDefault="006572BF" w:rsidP="006572BF">
      <w:pPr>
        <w:pStyle w:val="PlainText"/>
        <w:pBdr>
          <w:top w:val="single" w:sz="4" w:space="1" w:color="000000"/>
          <w:left w:val="single" w:sz="4" w:space="4" w:color="000000"/>
          <w:bottom w:val="single" w:sz="4" w:space="1" w:color="000000"/>
          <w:right w:val="single" w:sz="4" w:space="4" w:color="000000"/>
        </w:pBdr>
      </w:pPr>
      <w:r>
        <w:t>720, 644470</w:t>
      </w:r>
    </w:p>
    <w:p w14:paraId="213A3738" w14:textId="6DC80F34" w:rsidR="00E806CC" w:rsidRPr="00E806CC" w:rsidRDefault="00E806CC" w:rsidP="00E806CC">
      <w:pPr>
        <w:pStyle w:val="Caption"/>
      </w:pPr>
      <w:r>
        <w:t xml:space="preserve">Figure </w:t>
      </w:r>
      <w:fldSimple w:instr=" SEQ Figure \* ARABIC ">
        <w:r w:rsidR="002E004A">
          <w:rPr>
            <w:noProof/>
          </w:rPr>
          <w:t>38</w:t>
        </w:r>
      </w:fldSimple>
      <w:r>
        <w:t>: Example of Simple ASCII Table File.</w:t>
      </w:r>
    </w:p>
    <w:p w14:paraId="7FA549A1" w14:textId="77777777" w:rsidR="006572BF" w:rsidRDefault="006572BF" w:rsidP="006572BF">
      <w:r>
        <w:t>Just as you did for RDB file, you specify linkages by adding Platform Sensor Properties:</w:t>
      </w:r>
    </w:p>
    <w:p w14:paraId="03069297" w14:textId="77777777" w:rsidR="006572BF" w:rsidRDefault="006572BF" w:rsidP="00A067A8">
      <w:pPr>
        <w:pStyle w:val="ListBullet"/>
        <w:numPr>
          <w:ilvl w:val="0"/>
          <w:numId w:val="2"/>
        </w:numPr>
      </w:pPr>
      <w:r>
        <w:t xml:space="preserve">TabFile – The name of the table file to use on this sensor. </w:t>
      </w:r>
    </w:p>
    <w:p w14:paraId="3303BBB2" w14:textId="02C33C7D" w:rsidR="00877D60" w:rsidRDefault="00877D60" w:rsidP="00A067A8">
      <w:pPr>
        <w:pStyle w:val="ListBullet"/>
        <w:numPr>
          <w:ilvl w:val="0"/>
          <w:numId w:val="2"/>
        </w:numPr>
      </w:pPr>
      <w:r>
        <w:t>depSensorNumber – See description above under RDB Rating.</w:t>
      </w:r>
    </w:p>
    <w:p w14:paraId="6993F2D0" w14:textId="77777777" w:rsidR="00877D60" w:rsidRDefault="00877D60" w:rsidP="00877D60">
      <w:pPr>
        <w:pStyle w:val="ListBullet"/>
        <w:numPr>
          <w:ilvl w:val="0"/>
          <w:numId w:val="2"/>
        </w:numPr>
      </w:pPr>
      <w:r>
        <w:t>TabEU – The engineering units for the output value.</w:t>
      </w:r>
    </w:p>
    <w:p w14:paraId="42758F35" w14:textId="77777777" w:rsidR="00877D60" w:rsidRDefault="00877D60" w:rsidP="00877D60">
      <w:pPr>
        <w:pStyle w:val="ListEnd"/>
        <w:numPr>
          <w:ilvl w:val="0"/>
          <w:numId w:val="2"/>
        </w:numPr>
      </w:pPr>
      <w:r>
        <w:t>ExceedBounds is an optional Boolean property (true or false). It tells the software how to treat values that are outside the entire table range. By default it is set to false, meaning that the lookup would just fail to produce a value. Set it to true to have the software extend the table through linear interpolation.</w:t>
      </w:r>
    </w:p>
    <w:p w14:paraId="16F43438" w14:textId="32F2A6D7" w:rsidR="00877D60" w:rsidRDefault="00877D60" w:rsidP="00877D60">
      <w:r>
        <w:t>Legacy Method of setting Dependent Parameters:</w:t>
      </w:r>
    </w:p>
    <w:p w14:paraId="2E3249F4" w14:textId="77777777" w:rsidR="006572BF" w:rsidRDefault="006572BF" w:rsidP="00A067A8">
      <w:pPr>
        <w:pStyle w:val="ListBullet"/>
        <w:numPr>
          <w:ilvl w:val="0"/>
          <w:numId w:val="2"/>
        </w:numPr>
      </w:pPr>
      <w:r>
        <w:t>TabShef – The SHEF code for the output value.</w:t>
      </w:r>
    </w:p>
    <w:p w14:paraId="5A4BD7BA" w14:textId="77777777" w:rsidR="006572BF" w:rsidRDefault="006572BF" w:rsidP="00A067A8">
      <w:pPr>
        <w:pStyle w:val="ListBullet"/>
        <w:numPr>
          <w:ilvl w:val="0"/>
          <w:numId w:val="2"/>
        </w:numPr>
      </w:pPr>
      <w:r>
        <w:t>TabName – The name for the output value.</w:t>
      </w:r>
    </w:p>
    <w:p w14:paraId="3E5D18CD" w14:textId="77777777" w:rsidR="00431C13" w:rsidRPr="00431C13" w:rsidRDefault="00431C13" w:rsidP="00431C13"/>
    <w:p w14:paraId="3C13AD29" w14:textId="77777777" w:rsidR="006572BF" w:rsidRDefault="006572BF" w:rsidP="006572BF"/>
    <w:p w14:paraId="325CF50E" w14:textId="77777777" w:rsidR="00877D60" w:rsidRDefault="00877D60">
      <w:pPr>
        <w:spacing w:after="0"/>
        <w:rPr>
          <w:rFonts w:eastAsiaTheme="majorEastAsia" w:cstheme="majorBidi"/>
          <w:b/>
          <w:bCs/>
          <w:sz w:val="32"/>
          <w:szCs w:val="32"/>
        </w:rPr>
      </w:pPr>
      <w:bookmarkStart w:id="204" w:name="_toc4454"/>
      <w:bookmarkStart w:id="205" w:name="_Toc233105041"/>
      <w:bookmarkEnd w:id="204"/>
      <w:r>
        <w:br w:type="page"/>
      </w:r>
    </w:p>
    <w:p w14:paraId="59E6CD64" w14:textId="6BD70162" w:rsidR="006572BF" w:rsidRDefault="006572BF" w:rsidP="00D77491">
      <w:pPr>
        <w:pStyle w:val="Heading3"/>
      </w:pPr>
      <w:bookmarkStart w:id="206" w:name="_Toc64562229"/>
      <w:r>
        <w:lastRenderedPageBreak/>
        <w:t>USGS Area Ratings</w:t>
      </w:r>
      <w:bookmarkEnd w:id="205"/>
      <w:bookmarkEnd w:id="206"/>
    </w:p>
    <w:p w14:paraId="06626AD2" w14:textId="77777777" w:rsidR="006572BF" w:rsidRDefault="006572BF" w:rsidP="006572BF">
      <w:r>
        <w:t>Area ratings are done by table-lookup for a stage-area relation, and then multiplying the area times an average velocity sensor to produce discharge. Thus two independent variables must be present:</w:t>
      </w:r>
    </w:p>
    <w:p w14:paraId="08A8A693" w14:textId="77777777" w:rsidR="006572BF" w:rsidRDefault="006572BF" w:rsidP="00A067A8">
      <w:pPr>
        <w:pStyle w:val="ListBullet"/>
        <w:numPr>
          <w:ilvl w:val="0"/>
          <w:numId w:val="2"/>
        </w:numPr>
      </w:pPr>
      <w:r>
        <w:t>Stage (SHEF Code HG, HT, HP, etc.)</w:t>
      </w:r>
    </w:p>
    <w:p w14:paraId="490B164A" w14:textId="77777777" w:rsidR="006572BF" w:rsidRDefault="006572BF" w:rsidP="00A067A8">
      <w:pPr>
        <w:pStyle w:val="ListBullet"/>
        <w:numPr>
          <w:ilvl w:val="0"/>
          <w:numId w:val="2"/>
        </w:numPr>
      </w:pPr>
      <w:r>
        <w:t>Water Velocity (SHEF Code WV, but sometimes called ‘XV’)</w:t>
      </w:r>
    </w:p>
    <w:p w14:paraId="4962FA43" w14:textId="77777777" w:rsidR="006572BF" w:rsidRDefault="006572BF" w:rsidP="006572BF"/>
    <w:p w14:paraId="7527ACF6" w14:textId="77777777" w:rsidR="006572BF" w:rsidRDefault="006572BF" w:rsidP="006572BF">
      <w:r>
        <w:t>The computation does the following:</w:t>
      </w:r>
    </w:p>
    <w:p w14:paraId="0E23444B" w14:textId="77777777" w:rsidR="006572BF" w:rsidRDefault="006572BF" w:rsidP="006572BF">
      <w:pPr>
        <w:spacing w:after="0"/>
        <w:ind w:firstLine="360"/>
        <w:rPr>
          <w:rFonts w:ascii="Courier New" w:hAnsi="Courier New" w:cs="Courier New"/>
          <w:sz w:val="20"/>
        </w:rPr>
      </w:pPr>
      <w:r>
        <w:rPr>
          <w:rFonts w:ascii="Courier New" w:hAnsi="Courier New" w:cs="Courier New"/>
          <w:sz w:val="20"/>
        </w:rPr>
        <w:t>area = TableLookup( stage )</w:t>
      </w:r>
    </w:p>
    <w:p w14:paraId="79FFAC83" w14:textId="77777777" w:rsidR="006572BF" w:rsidRDefault="006572BF" w:rsidP="006572BF">
      <w:pPr>
        <w:spacing w:after="0"/>
        <w:ind w:firstLine="360"/>
        <w:rPr>
          <w:rFonts w:ascii="Courier New" w:hAnsi="Courier New" w:cs="Courier New"/>
          <w:sz w:val="20"/>
        </w:rPr>
      </w:pPr>
      <w:r>
        <w:rPr>
          <w:rFonts w:ascii="Courier New" w:hAnsi="Courier New" w:cs="Courier New"/>
          <w:sz w:val="20"/>
        </w:rPr>
        <w:t>velocity = velocitySensor * velocitySensor-scale</w:t>
      </w:r>
    </w:p>
    <w:p w14:paraId="608A116D" w14:textId="77777777" w:rsidR="006572BF" w:rsidRDefault="006572BF" w:rsidP="006572BF">
      <w:pPr>
        <w:spacing w:after="0"/>
        <w:ind w:firstLine="360"/>
        <w:rPr>
          <w:rFonts w:ascii="Courier New" w:hAnsi="Courier New" w:cs="Courier New"/>
          <w:sz w:val="20"/>
        </w:rPr>
      </w:pPr>
      <w:r>
        <w:rPr>
          <w:rFonts w:ascii="Courier New" w:hAnsi="Courier New" w:cs="Courier New"/>
          <w:sz w:val="20"/>
        </w:rPr>
        <w:t>discharge = area * velocity</w:t>
      </w:r>
    </w:p>
    <w:p w14:paraId="2BCB7BE8" w14:textId="77777777" w:rsidR="006572BF" w:rsidRDefault="006572BF" w:rsidP="006572BF">
      <w:pPr>
        <w:spacing w:after="0"/>
        <w:ind w:firstLine="360"/>
        <w:rPr>
          <w:rFonts w:ascii="Courier New" w:hAnsi="Courier New" w:cs="Courier New"/>
          <w:sz w:val="20"/>
        </w:rPr>
      </w:pPr>
    </w:p>
    <w:p w14:paraId="385D500B" w14:textId="77777777" w:rsidR="006572BF" w:rsidRDefault="006572BF" w:rsidP="006572BF">
      <w:r>
        <w:t>You must attach properties to the stage-sensor to cause this to happen:</w:t>
      </w:r>
    </w:p>
    <w:p w14:paraId="6ED48AE3" w14:textId="77777777" w:rsidR="006572BF" w:rsidRDefault="006572BF" w:rsidP="00A067A8">
      <w:pPr>
        <w:pStyle w:val="ListBullet"/>
        <w:numPr>
          <w:ilvl w:val="0"/>
          <w:numId w:val="2"/>
        </w:numPr>
      </w:pPr>
      <w:r>
        <w:t>AreaFile – This is the name of the area rating file. This is the trigger that causes the computation to run.</w:t>
      </w:r>
    </w:p>
    <w:p w14:paraId="6AE11EF2" w14:textId="77777777" w:rsidR="006572BF" w:rsidRDefault="006572BF" w:rsidP="00A067A8">
      <w:pPr>
        <w:pStyle w:val="ListBullet"/>
        <w:numPr>
          <w:ilvl w:val="0"/>
          <w:numId w:val="2"/>
        </w:numPr>
      </w:pPr>
      <w:r>
        <w:t>DischargeShef – SHEF code for the computed discharge measurement.</w:t>
      </w:r>
    </w:p>
    <w:p w14:paraId="596D2D1D" w14:textId="77777777" w:rsidR="006572BF" w:rsidRDefault="006572BF" w:rsidP="00A067A8">
      <w:pPr>
        <w:pStyle w:val="ListBullet"/>
        <w:numPr>
          <w:ilvl w:val="0"/>
          <w:numId w:val="2"/>
        </w:numPr>
      </w:pPr>
      <w:r>
        <w:t>DischargeName – Sensor name for the computed discharge measurement.</w:t>
      </w:r>
    </w:p>
    <w:p w14:paraId="4C688D79" w14:textId="77777777" w:rsidR="006572BF" w:rsidRDefault="006572BF" w:rsidP="00A067A8">
      <w:pPr>
        <w:pStyle w:val="ListBullet"/>
        <w:numPr>
          <w:ilvl w:val="0"/>
          <w:numId w:val="2"/>
        </w:numPr>
      </w:pPr>
      <w:r>
        <w:t>DischargeEU – Engineering Units abbreviation for the discharge measurement.</w:t>
      </w:r>
    </w:p>
    <w:p w14:paraId="62082FED" w14:textId="77777777" w:rsidR="006572BF" w:rsidRDefault="006572BF" w:rsidP="00A067A8">
      <w:pPr>
        <w:pStyle w:val="ListBullet"/>
        <w:numPr>
          <w:ilvl w:val="0"/>
          <w:numId w:val="2"/>
        </w:numPr>
      </w:pPr>
      <w:r>
        <w:t>velocitySensor – The name of the sensor containing the velocity measurement.</w:t>
      </w:r>
    </w:p>
    <w:p w14:paraId="6F23702F" w14:textId="77777777" w:rsidR="006572BF" w:rsidRDefault="006572BF" w:rsidP="006572BF"/>
    <w:p w14:paraId="3D93BA27" w14:textId="77777777" w:rsidR="006572BF" w:rsidRDefault="006572BF" w:rsidP="006572BF">
      <w:r>
        <w:t>If you want the velocity sensor value to be scaled, you must attach a property to the Velocity Sensor:</w:t>
      </w:r>
    </w:p>
    <w:p w14:paraId="67594667" w14:textId="77777777" w:rsidR="006572BF" w:rsidRDefault="006572BF" w:rsidP="00A067A8">
      <w:pPr>
        <w:pStyle w:val="ListBullet"/>
        <w:numPr>
          <w:ilvl w:val="0"/>
          <w:numId w:val="2"/>
        </w:numPr>
      </w:pPr>
      <w:r>
        <w:t>scale – A constant multiplier applied to velocity.</w:t>
      </w:r>
    </w:p>
    <w:p w14:paraId="22F03C9E" w14:textId="77777777" w:rsidR="005F452C" w:rsidRDefault="005F452C" w:rsidP="00A067A8">
      <w:pPr>
        <w:pStyle w:val="ListBullet"/>
        <w:numPr>
          <w:ilvl w:val="0"/>
          <w:numId w:val="2"/>
        </w:numPr>
      </w:pPr>
      <w:r>
        <w:t>Y means that daylight time applies according to the normal domestic U.S. rules. That is, daylight time starts at 2 AM on the first Sunday of April, and ends at 2 AM on the last Sunday of October.</w:t>
      </w:r>
    </w:p>
    <w:p w14:paraId="75522C92" w14:textId="77777777" w:rsidR="005F452C" w:rsidRDefault="005F452C" w:rsidP="00A067A8">
      <w:pPr>
        <w:pStyle w:val="ListBullet"/>
        <w:numPr>
          <w:ilvl w:val="0"/>
          <w:numId w:val="2"/>
        </w:numPr>
      </w:pPr>
      <w:r>
        <w:t>N means that daylight time never applies.</w:t>
      </w:r>
    </w:p>
    <w:p w14:paraId="6C84DF90" w14:textId="77777777" w:rsidR="005F452C" w:rsidRDefault="005F452C" w:rsidP="005F452C">
      <w:pPr>
        <w:pStyle w:val="ListEnd"/>
      </w:pPr>
      <w:r>
        <w:t>M means Manual. That is, the platform is set manually to the new time zone by the operator when the site is visited to collect the data.</w:t>
      </w:r>
    </w:p>
    <w:p w14:paraId="40818156" w14:textId="77777777" w:rsidR="005F452C" w:rsidRDefault="005F452C" w:rsidP="005F452C">
      <w:r>
        <w:t>In the case of manual daylight change, there are special rules: The time will be changed on or after the period starts. That is, the change to daylight time must occur after 2 AM on the first Sunday of April. The change back to normal time must occur after 2 AM on the last Sunday of October. Also, the operator must make the change after collecting the data, so that all data within a single EDL file has the same offset.</w:t>
      </w:r>
    </w:p>
    <w:p w14:paraId="434B9AFB" w14:textId="77777777" w:rsidR="005F452C" w:rsidRDefault="005F452C" w:rsidP="005F452C">
      <w:r>
        <w:t>Note that the use of daylight time in general, and manual change in particular, is error-prone. You are strongly discouraged from this practice. The ideal situation is to program your recorder always in UTC, and to let DECODES make the conversions as needed when the data is parsed.</w:t>
      </w:r>
    </w:p>
    <w:p w14:paraId="468567C0" w14:textId="77777777" w:rsidR="005F452C" w:rsidRDefault="005F452C" w:rsidP="005F452C"/>
    <w:p w14:paraId="6978A213" w14:textId="77777777" w:rsidR="00E806CC" w:rsidRDefault="00E806CC">
      <w:pPr>
        <w:spacing w:after="0"/>
        <w:rPr>
          <w:rFonts w:eastAsiaTheme="majorEastAsia" w:cstheme="majorBidi"/>
          <w:b/>
          <w:bCs/>
          <w:sz w:val="36"/>
          <w:szCs w:val="36"/>
        </w:rPr>
      </w:pPr>
      <w:r>
        <w:br w:type="page"/>
      </w:r>
    </w:p>
    <w:p w14:paraId="66BCE3B6" w14:textId="367CB6AB" w:rsidR="005F452C" w:rsidRDefault="00432A54" w:rsidP="00D77491">
      <w:pPr>
        <w:pStyle w:val="Heading2"/>
      </w:pPr>
      <w:bookmarkStart w:id="207" w:name="_Toc64562230"/>
      <w:r>
        <w:lastRenderedPageBreak/>
        <w:t>Saving</w:t>
      </w:r>
      <w:r w:rsidR="00D77491">
        <w:t xml:space="preserve"> </w:t>
      </w:r>
      <w:r w:rsidR="004C7C44">
        <w:t>Raw</w:t>
      </w:r>
      <w:r w:rsidR="00D77491">
        <w:t xml:space="preserve"> Archives</w:t>
      </w:r>
      <w:bookmarkEnd w:id="207"/>
    </w:p>
    <w:p w14:paraId="53EE9894" w14:textId="497DEB59" w:rsidR="00E806CC" w:rsidRDefault="00D77491" w:rsidP="00D77491">
      <w:r>
        <w:t xml:space="preserve">This </w:t>
      </w:r>
      <w:r w:rsidR="00E806CC">
        <w:t>is not really a configurable processing module. Rather it is built into the basic routing spec code.</w:t>
      </w:r>
    </w:p>
    <w:p w14:paraId="464518EB" w14:textId="77777777" w:rsidR="00475DB0" w:rsidRDefault="00E806CC" w:rsidP="00E806CC">
      <w:r>
        <w:t xml:space="preserve">This was </w:t>
      </w:r>
      <w:r w:rsidR="00D77491">
        <w:t xml:space="preserve">added for a client that wanted a permanent record of all </w:t>
      </w:r>
      <w:r w:rsidR="00D77491">
        <w:rPr>
          <w:i/>
        </w:rPr>
        <w:t>raw</w:t>
      </w:r>
      <w:r w:rsidR="00D77491">
        <w:t xml:space="preserve"> messages processed by DECODES. After each message is decoded, this m</w:t>
      </w:r>
      <w:r w:rsidR="004C7C44">
        <w:t xml:space="preserve">odule appends the raw data to an </w:t>
      </w:r>
      <w:r w:rsidR="00D77491">
        <w:t>archive file.</w:t>
      </w:r>
      <w:r>
        <w:t xml:space="preserve"> </w:t>
      </w:r>
    </w:p>
    <w:p w14:paraId="3A218CEC" w14:textId="4A75FFE5" w:rsidR="00D77491" w:rsidRDefault="00D77491" w:rsidP="00D77491">
      <w:r>
        <w:t xml:space="preserve">To activate this module </w:t>
      </w:r>
      <w:r w:rsidR="00475DB0">
        <w:t>add</w:t>
      </w:r>
      <w:r>
        <w:t xml:space="preserve"> a property in your Routing Spec called “</w:t>
      </w:r>
      <w:r w:rsidR="00AE597C">
        <w:t>Raw</w:t>
      </w:r>
      <w:r>
        <w:t xml:space="preserve">ArchivePath”. (Case is not important. </w:t>
      </w:r>
      <w:r w:rsidR="0083604C">
        <w:t>“</w:t>
      </w:r>
      <w:r w:rsidR="00AE597C">
        <w:t>RAW</w:t>
      </w:r>
      <w:r>
        <w:t>ARCHIVE</w:t>
      </w:r>
      <w:r w:rsidR="00AE597C">
        <w:t>path</w:t>
      </w:r>
      <w:r w:rsidR="0083604C">
        <w:t>”</w:t>
      </w:r>
      <w:r>
        <w:t xml:space="preserve"> would also work.) This is the directory where you want archive files created.</w:t>
      </w:r>
    </w:p>
    <w:p w14:paraId="418DF553" w14:textId="7F315A34" w:rsidR="00D77491" w:rsidRDefault="00D77491" w:rsidP="00D77491">
      <w:r>
        <w:t xml:space="preserve">You can include environment variables preceded by a dollar sign. These will be expanded when the code executes. You </w:t>
      </w:r>
      <w:r w:rsidR="00475DB0">
        <w:t>should</w:t>
      </w:r>
      <w:r>
        <w:t xml:space="preserve"> specify a DATE timestamp somewhere in the string.</w:t>
      </w:r>
    </w:p>
    <w:p w14:paraId="27945B2C" w14:textId="44773046" w:rsidR="00D77491" w:rsidRDefault="00D77491" w:rsidP="00D77491">
      <w:r>
        <w:t>For example you could set it to:</w:t>
      </w:r>
    </w:p>
    <w:p w14:paraId="51F5241C" w14:textId="70EEC58D" w:rsidR="00D77491" w:rsidRDefault="00D77491" w:rsidP="00D77491">
      <w:pPr>
        <w:pStyle w:val="code"/>
      </w:pPr>
      <w:r>
        <w:t>$DCSTOOL_HOME/data/rawdata/fts/$DATE(yyMMdd).fts</w:t>
      </w:r>
    </w:p>
    <w:p w14:paraId="11AE909E" w14:textId="77777777" w:rsidR="00D77491" w:rsidRDefault="00D77491" w:rsidP="00D77491">
      <w:pPr>
        <w:pStyle w:val="code"/>
      </w:pPr>
    </w:p>
    <w:p w14:paraId="131DAF5B" w14:textId="369705B6" w:rsidR="00D77491" w:rsidRDefault="00D77491" w:rsidP="00D77491">
      <w:r>
        <w:t>And it will create the directories “data/rawdata/fts” under the OPENDCS installation. The file name will be in the format shown with a “.fts” extension.</w:t>
      </w:r>
    </w:p>
    <w:p w14:paraId="7B20DBA3" w14:textId="2EFC285D" w:rsidR="00D77491" w:rsidRDefault="00D77491" w:rsidP="00D77491">
      <w:r>
        <w:t xml:space="preserve">Note: The date format take a string for the Java SimpleDateFormat class. See </w:t>
      </w:r>
      <w:hyperlink r:id="rId70" w:history="1">
        <w:r w:rsidRPr="00986FB0">
          <w:rPr>
            <w:rStyle w:val="Hyperlink"/>
          </w:rPr>
          <w:t>http://docs.oracle.com/javase/7/docs/api/java/text/SimpleDateFormat.html</w:t>
        </w:r>
      </w:hyperlink>
      <w:r>
        <w:t xml:space="preserve"> for </w:t>
      </w:r>
      <w:r w:rsidR="004C7C44">
        <w:t>a complete set of format possibilities.</w:t>
      </w:r>
    </w:p>
    <w:p w14:paraId="4993FD37" w14:textId="53C81CE4" w:rsidR="00502BB6" w:rsidRDefault="0090010D" w:rsidP="00D77491">
      <w:r>
        <w:t xml:space="preserve">You can change the periodicity of the archive with the $DATE specification. </w:t>
      </w:r>
      <w:r w:rsidR="004C7C44">
        <w:t xml:space="preserve">The file name is evaluated for each message. </w:t>
      </w:r>
      <w:r>
        <w:t xml:space="preserve"> </w:t>
      </w:r>
      <w:r w:rsidR="004C7C44">
        <w:t>So to create a daily archive, as shown above, include date information down to the day.</w:t>
      </w:r>
      <w:r w:rsidR="00502BB6">
        <w:t xml:space="preserve"> </w:t>
      </w:r>
    </w:p>
    <w:p w14:paraId="60FEEE2D" w14:textId="4D6612A7" w:rsidR="004C7C44" w:rsidRDefault="00502BB6" w:rsidP="00D77491">
      <w:r>
        <w:t>Other possibilities:</w:t>
      </w:r>
    </w:p>
    <w:p w14:paraId="2F04147B" w14:textId="55A58DD5" w:rsidR="004C7C44" w:rsidRDefault="004C7C44" w:rsidP="008048BA">
      <w:pPr>
        <w:pStyle w:val="ListParagraph"/>
        <w:numPr>
          <w:ilvl w:val="0"/>
          <w:numId w:val="10"/>
        </w:numPr>
      </w:pPr>
      <w:r>
        <w:t xml:space="preserve">For a monthly archive, leave off the day. E.g.: </w:t>
      </w:r>
      <w:r w:rsidRPr="004C7C44">
        <w:rPr>
          <w:rFonts w:ascii="Courier New" w:hAnsi="Courier New" w:cs="Courier New"/>
        </w:rPr>
        <w:t>$DATE(yyMM)</w:t>
      </w:r>
    </w:p>
    <w:p w14:paraId="02ACC134" w14:textId="4422A4BD" w:rsidR="004C7C44" w:rsidRDefault="004C7C44" w:rsidP="008048BA">
      <w:pPr>
        <w:pStyle w:val="ListParagraph"/>
        <w:numPr>
          <w:ilvl w:val="0"/>
          <w:numId w:val="10"/>
        </w:numPr>
      </w:pPr>
      <w:r>
        <w:t xml:space="preserve">For an hourly archive, add hour-of-day. E.g.: </w:t>
      </w:r>
      <w:r w:rsidRPr="004C7C44">
        <w:rPr>
          <w:rFonts w:ascii="Courier New" w:hAnsi="Courier New" w:cs="Courier New"/>
        </w:rPr>
        <w:t>$DATE(yyMM</w:t>
      </w:r>
      <w:r>
        <w:rPr>
          <w:rFonts w:ascii="Courier New" w:hAnsi="Courier New" w:cs="Courier New"/>
        </w:rPr>
        <w:t>dd-HH</w:t>
      </w:r>
      <w:r w:rsidRPr="004C7C44">
        <w:rPr>
          <w:rFonts w:ascii="Courier New" w:hAnsi="Courier New" w:cs="Courier New"/>
        </w:rPr>
        <w:t>)</w:t>
      </w:r>
    </w:p>
    <w:p w14:paraId="0300AA65" w14:textId="0E5D4B84" w:rsidR="004C7C44" w:rsidRDefault="004C7C44" w:rsidP="008048BA">
      <w:pPr>
        <w:pStyle w:val="ListParagraph"/>
        <w:numPr>
          <w:ilvl w:val="0"/>
          <w:numId w:val="10"/>
        </w:numPr>
      </w:pPr>
      <w:r>
        <w:t xml:space="preserve">For an new archive every minute: </w:t>
      </w:r>
      <w:r w:rsidRPr="004C7C44">
        <w:rPr>
          <w:rFonts w:ascii="Courier New" w:hAnsi="Courier New" w:cs="Courier New"/>
        </w:rPr>
        <w:t>$DATE(yyMM</w:t>
      </w:r>
      <w:r>
        <w:rPr>
          <w:rFonts w:ascii="Courier New" w:hAnsi="Courier New" w:cs="Courier New"/>
        </w:rPr>
        <w:t>dd-HHmm</w:t>
      </w:r>
      <w:r w:rsidRPr="004C7C44">
        <w:rPr>
          <w:rFonts w:ascii="Courier New" w:hAnsi="Courier New" w:cs="Courier New"/>
        </w:rPr>
        <w:t>)</w:t>
      </w:r>
    </w:p>
    <w:p w14:paraId="6A17CF01" w14:textId="6C9D5BD0" w:rsidR="00611A5A" w:rsidRDefault="00611A5A" w:rsidP="00D77491">
      <w:r>
        <w:t>In the RawArchivePath</w:t>
      </w:r>
      <w:r w:rsidR="00CE6AC3">
        <w:t>,</w:t>
      </w:r>
      <w:r>
        <w:t xml:space="preserve"> you can also include:</w:t>
      </w:r>
    </w:p>
    <w:p w14:paraId="2E6D482F" w14:textId="17EA54D5" w:rsidR="00611A5A" w:rsidRDefault="00611A5A" w:rsidP="008048BA">
      <w:pPr>
        <w:pStyle w:val="ListParagraph"/>
        <w:numPr>
          <w:ilvl w:val="0"/>
          <w:numId w:val="13"/>
        </w:numPr>
      </w:pPr>
      <w:r>
        <w:t>$</w:t>
      </w:r>
      <w:r w:rsidR="00CE6AC3">
        <w:t>MEDIUMID</w:t>
      </w:r>
      <w:r>
        <w:t xml:space="preserve"> – Will be replaced by the DCP Address (transport medium ID) of the station. You can use this to have separate archive files for each station.</w:t>
      </w:r>
    </w:p>
    <w:p w14:paraId="132D62E9" w14:textId="78147E22" w:rsidR="00611A5A" w:rsidRDefault="00611A5A" w:rsidP="008048BA">
      <w:pPr>
        <w:pStyle w:val="ListParagraph"/>
        <w:numPr>
          <w:ilvl w:val="0"/>
          <w:numId w:val="13"/>
        </w:numPr>
      </w:pPr>
      <w:r>
        <w:t>$STATION - Will be replaced by the station(site) name used to determine the platform (used for data logger files). You can use this to have separate archive files for each station.</w:t>
      </w:r>
    </w:p>
    <w:p w14:paraId="12BEE4E6" w14:textId="7F8F12E3" w:rsidR="004C7C44" w:rsidRDefault="00502BB6" w:rsidP="00CE6AC3">
      <w:r>
        <w:t>You can optionally include start and end delimiters which will be written to the archive before and after the raw data. To do this set the following properties:</w:t>
      </w:r>
    </w:p>
    <w:p w14:paraId="1FD7DFF6" w14:textId="2EEC95E3" w:rsidR="00502BB6" w:rsidRDefault="00502BB6" w:rsidP="008048BA">
      <w:pPr>
        <w:pStyle w:val="ListParagraph"/>
        <w:numPr>
          <w:ilvl w:val="0"/>
          <w:numId w:val="11"/>
        </w:numPr>
      </w:pPr>
      <w:r>
        <w:t>RawArchiveStartDelim - written to the file before each message</w:t>
      </w:r>
    </w:p>
    <w:p w14:paraId="7763E825" w14:textId="62ABEAC7" w:rsidR="00502BB6" w:rsidRDefault="00502BB6" w:rsidP="008048BA">
      <w:pPr>
        <w:pStyle w:val="ListParagraph"/>
        <w:numPr>
          <w:ilvl w:val="0"/>
          <w:numId w:val="11"/>
        </w:numPr>
      </w:pPr>
      <w:r>
        <w:t>RawArchiveEndDelim – written after each message</w:t>
      </w:r>
    </w:p>
    <w:p w14:paraId="3C7153E2" w14:textId="2ED49A6F" w:rsidR="00502BB6" w:rsidRDefault="00502BB6" w:rsidP="00502BB6">
      <w:r>
        <w:t>The delimiters can include C-style control characters like \n (linefeed), \r (carriage return), or \003 (ASCII End-Of-Text character).</w:t>
      </w:r>
      <w:r w:rsidR="00CE6AC3">
        <w:t xml:space="preserve"> They can also include any of the settings described above with a dollar sign.</w:t>
      </w:r>
    </w:p>
    <w:p w14:paraId="389D8C30" w14:textId="0F17E0E9" w:rsidR="00502BB6" w:rsidRDefault="00502BB6" w:rsidP="00502BB6">
      <w:r>
        <w:lastRenderedPageBreak/>
        <w:t>Delimiters make it easy to reprocess the file through DECODES.</w:t>
      </w:r>
    </w:p>
    <w:p w14:paraId="201BD5EB" w14:textId="0AB349A8" w:rsidR="00085EA1" w:rsidRDefault="00324D3C" w:rsidP="00502BB6">
      <w:r>
        <w:t xml:space="preserve">The software will also purge archive files that are older than the specified maximum age. </w:t>
      </w:r>
      <w:r w:rsidR="00CF3994">
        <w:t xml:space="preserve"> Add the property </w:t>
      </w:r>
      <w:r>
        <w:t xml:space="preserve">“RawArchiveMaxAge” </w:t>
      </w:r>
      <w:r w:rsidR="00CF3994">
        <w:t>to the Routing Spec</w:t>
      </w:r>
      <w:r>
        <w:t>. The value of this property can be strings like “1 year”, “6 months”, “30 days”, etc.</w:t>
      </w:r>
    </w:p>
    <w:p w14:paraId="5FE66B2E" w14:textId="42D48818" w:rsidR="00502BB6" w:rsidRDefault="00475DB0" w:rsidP="00D77491">
      <w:r>
        <w:rPr>
          <w:noProof/>
        </w:rPr>
        <w:drawing>
          <wp:inline distT="0" distB="0" distL="0" distR="0" wp14:anchorId="393FF280" wp14:editId="1B08FCBC">
            <wp:extent cx="5938520" cy="3195320"/>
            <wp:effectExtent l="0" t="0" r="5080" b="5080"/>
            <wp:docPr id="23" name="Picture 23" descr="Macintosh HD:Users:mmaloney:Desktop:Screen Shot 2014-04-15 at 4.37.4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mmaloney:Desktop:Screen Shot 2014-04-15 at 4.37.42 PM.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38520" cy="3195320"/>
                    </a:xfrm>
                    <a:prstGeom prst="rect">
                      <a:avLst/>
                    </a:prstGeom>
                    <a:noFill/>
                    <a:ln>
                      <a:noFill/>
                    </a:ln>
                  </pic:spPr>
                </pic:pic>
              </a:graphicData>
            </a:graphic>
          </wp:inline>
        </w:drawing>
      </w:r>
    </w:p>
    <w:p w14:paraId="6E75EBB7" w14:textId="0956FF7D" w:rsidR="00475DB0" w:rsidRDefault="00475DB0" w:rsidP="00475DB0">
      <w:pPr>
        <w:pStyle w:val="Caption"/>
      </w:pPr>
      <w:r>
        <w:t xml:space="preserve">Figure </w:t>
      </w:r>
      <w:fldSimple w:instr=" SEQ Figure \* ARABIC ">
        <w:r w:rsidR="002E004A">
          <w:rPr>
            <w:noProof/>
          </w:rPr>
          <w:t>39</w:t>
        </w:r>
      </w:fldSimple>
      <w:r>
        <w:t>: Routing Spec with Raw Archive Configured.</w:t>
      </w:r>
    </w:p>
    <w:p w14:paraId="7AB2964F" w14:textId="77777777" w:rsidR="00475DB0" w:rsidRDefault="00475DB0" w:rsidP="00D77491"/>
    <w:p w14:paraId="0BC43DDB" w14:textId="60D679E2" w:rsidR="008C04D2" w:rsidRDefault="008C04D2" w:rsidP="008C04D2">
      <w:pPr>
        <w:pStyle w:val="Heading2"/>
      </w:pPr>
      <w:bookmarkStart w:id="208" w:name="_Toc64562231"/>
      <w:r>
        <w:t>Time Range Filtering</w:t>
      </w:r>
      <w:bookmarkEnd w:id="208"/>
    </w:p>
    <w:p w14:paraId="0285C4AB" w14:textId="65958D32" w:rsidR="008C04D2" w:rsidRDefault="008C04D2" w:rsidP="008C04D2">
      <w:r>
        <w:t>For routing specs that run in real time, you may want to engage the Time Range Filtering module as a guard against outputting data too far into the future or the past. The module checks each time-series value’s time against the current date and time. If the time is outside a range that you specify, the values are set to MISSING so that they do not appear in the output.</w:t>
      </w:r>
    </w:p>
    <w:p w14:paraId="447F6013" w14:textId="59BD4C82" w:rsidR="008C04D2" w:rsidRDefault="008C04D2" w:rsidP="008C04D2">
      <w:r>
        <w:t>The module is controlled by the following properties:</w:t>
      </w:r>
    </w:p>
    <w:tbl>
      <w:tblPr>
        <w:tblStyle w:val="TableGrid"/>
        <w:tblW w:w="0" w:type="auto"/>
        <w:tblLook w:val="04A0" w:firstRow="1" w:lastRow="0" w:firstColumn="1" w:lastColumn="0" w:noHBand="0" w:noVBand="1"/>
      </w:tblPr>
      <w:tblGrid>
        <w:gridCol w:w="2393"/>
        <w:gridCol w:w="1041"/>
        <w:gridCol w:w="994"/>
        <w:gridCol w:w="5148"/>
      </w:tblGrid>
      <w:tr w:rsidR="008C04D2" w:rsidRPr="007F370C" w14:paraId="5C8AD0AA" w14:textId="77777777" w:rsidTr="008C04D2">
        <w:tc>
          <w:tcPr>
            <w:tcW w:w="2394" w:type="dxa"/>
          </w:tcPr>
          <w:p w14:paraId="6468B058" w14:textId="73D1C1F5" w:rsidR="008C04D2" w:rsidRPr="007F370C" w:rsidRDefault="008C04D2" w:rsidP="007F370C">
            <w:pPr>
              <w:jc w:val="center"/>
              <w:rPr>
                <w:b/>
                <w:i/>
              </w:rPr>
            </w:pPr>
            <w:r w:rsidRPr="007F370C">
              <w:rPr>
                <w:b/>
                <w:i/>
              </w:rPr>
              <w:t>Name</w:t>
            </w:r>
          </w:p>
        </w:tc>
        <w:tc>
          <w:tcPr>
            <w:tcW w:w="1044" w:type="dxa"/>
          </w:tcPr>
          <w:p w14:paraId="1F41FA30" w14:textId="510AC2E6" w:rsidR="008C04D2" w:rsidRPr="007F370C" w:rsidRDefault="008C04D2" w:rsidP="007F370C">
            <w:pPr>
              <w:jc w:val="center"/>
              <w:rPr>
                <w:b/>
                <w:i/>
              </w:rPr>
            </w:pPr>
            <w:r w:rsidRPr="007F370C">
              <w:rPr>
                <w:b/>
                <w:i/>
              </w:rPr>
              <w:t>Type</w:t>
            </w:r>
          </w:p>
        </w:tc>
        <w:tc>
          <w:tcPr>
            <w:tcW w:w="900" w:type="dxa"/>
          </w:tcPr>
          <w:p w14:paraId="4127B99C" w14:textId="24E3C4CD" w:rsidR="008C04D2" w:rsidRPr="007F370C" w:rsidRDefault="008C04D2" w:rsidP="007F370C">
            <w:pPr>
              <w:jc w:val="center"/>
              <w:rPr>
                <w:b/>
                <w:i/>
              </w:rPr>
            </w:pPr>
            <w:r w:rsidRPr="007F370C">
              <w:rPr>
                <w:b/>
                <w:i/>
              </w:rPr>
              <w:t>Default</w:t>
            </w:r>
          </w:p>
        </w:tc>
        <w:tc>
          <w:tcPr>
            <w:tcW w:w="5238" w:type="dxa"/>
          </w:tcPr>
          <w:p w14:paraId="2C087C07" w14:textId="5101BEBE" w:rsidR="008C04D2" w:rsidRPr="007F370C" w:rsidRDefault="008C04D2" w:rsidP="007F370C">
            <w:pPr>
              <w:jc w:val="center"/>
              <w:rPr>
                <w:b/>
                <w:i/>
              </w:rPr>
            </w:pPr>
            <w:r w:rsidRPr="007F370C">
              <w:rPr>
                <w:b/>
                <w:i/>
              </w:rPr>
              <w:t>Description</w:t>
            </w:r>
          </w:p>
        </w:tc>
      </w:tr>
      <w:tr w:rsidR="008C04D2" w14:paraId="70DE7592" w14:textId="77777777" w:rsidTr="008C04D2">
        <w:tc>
          <w:tcPr>
            <w:tcW w:w="2394" w:type="dxa"/>
          </w:tcPr>
          <w:p w14:paraId="5473E578" w14:textId="4AFF69CC" w:rsidR="008C04D2" w:rsidRDefault="008C04D2" w:rsidP="008C04D2">
            <w:r>
              <w:t>TimeRangeFilterEnable</w:t>
            </w:r>
          </w:p>
        </w:tc>
        <w:tc>
          <w:tcPr>
            <w:tcW w:w="1044" w:type="dxa"/>
          </w:tcPr>
          <w:p w14:paraId="7D371304" w14:textId="438A8ABB" w:rsidR="008C04D2" w:rsidRDefault="008C04D2" w:rsidP="008C04D2">
            <w:r>
              <w:t>Boolean</w:t>
            </w:r>
          </w:p>
        </w:tc>
        <w:tc>
          <w:tcPr>
            <w:tcW w:w="900" w:type="dxa"/>
          </w:tcPr>
          <w:p w14:paraId="44E18C45" w14:textId="34F8F6AF" w:rsidR="008C04D2" w:rsidRDefault="008C04D2" w:rsidP="008C04D2">
            <w:r>
              <w:t>false</w:t>
            </w:r>
          </w:p>
        </w:tc>
        <w:tc>
          <w:tcPr>
            <w:tcW w:w="5238" w:type="dxa"/>
          </w:tcPr>
          <w:p w14:paraId="1BCF0ACF" w14:textId="4E1C6DBE" w:rsidR="008C04D2" w:rsidRDefault="008C04D2" w:rsidP="008C04D2">
            <w:r>
              <w:t>Set to true to enable the Time Range Filter Module</w:t>
            </w:r>
          </w:p>
        </w:tc>
      </w:tr>
      <w:tr w:rsidR="008C04D2" w14:paraId="3F1716C8" w14:textId="77777777" w:rsidTr="008C04D2">
        <w:tc>
          <w:tcPr>
            <w:tcW w:w="2394" w:type="dxa"/>
          </w:tcPr>
          <w:p w14:paraId="21516218" w14:textId="33AAE785" w:rsidR="008C04D2" w:rsidRDefault="008C04D2" w:rsidP="008C04D2">
            <w:r>
              <w:t>MaxFutureMinutes</w:t>
            </w:r>
          </w:p>
        </w:tc>
        <w:tc>
          <w:tcPr>
            <w:tcW w:w="1044" w:type="dxa"/>
          </w:tcPr>
          <w:p w14:paraId="4A2CF687" w14:textId="3E809675" w:rsidR="008C04D2" w:rsidRDefault="008C04D2" w:rsidP="008C04D2">
            <w:r>
              <w:t>Integer</w:t>
            </w:r>
          </w:p>
        </w:tc>
        <w:tc>
          <w:tcPr>
            <w:tcW w:w="900" w:type="dxa"/>
          </w:tcPr>
          <w:p w14:paraId="39FA81A5" w14:textId="6618E8BC" w:rsidR="008C04D2" w:rsidRDefault="008C04D2" w:rsidP="008C04D2">
            <w:r>
              <w:t>6</w:t>
            </w:r>
          </w:p>
        </w:tc>
        <w:tc>
          <w:tcPr>
            <w:tcW w:w="5238" w:type="dxa"/>
          </w:tcPr>
          <w:p w14:paraId="5A4C604C" w14:textId="64A55327" w:rsidR="008C04D2" w:rsidRDefault="008C04D2" w:rsidP="008C04D2">
            <w:r>
              <w:t>Data with time-stamps more than this many minutes in the future will be discarded.</w:t>
            </w:r>
          </w:p>
        </w:tc>
      </w:tr>
      <w:tr w:rsidR="008C04D2" w14:paraId="1C81DEB3" w14:textId="77777777" w:rsidTr="008C04D2">
        <w:tc>
          <w:tcPr>
            <w:tcW w:w="2394" w:type="dxa"/>
          </w:tcPr>
          <w:p w14:paraId="61548223" w14:textId="3D4933D9" w:rsidR="008C04D2" w:rsidRDefault="008C04D2" w:rsidP="008C04D2">
            <w:r>
              <w:t>MaxAgeHours</w:t>
            </w:r>
          </w:p>
        </w:tc>
        <w:tc>
          <w:tcPr>
            <w:tcW w:w="1044" w:type="dxa"/>
          </w:tcPr>
          <w:p w14:paraId="02116404" w14:textId="3C56D5DD" w:rsidR="008C04D2" w:rsidRDefault="008C04D2" w:rsidP="008C04D2">
            <w:r>
              <w:t>Integer</w:t>
            </w:r>
          </w:p>
        </w:tc>
        <w:tc>
          <w:tcPr>
            <w:tcW w:w="900" w:type="dxa"/>
          </w:tcPr>
          <w:p w14:paraId="7036A51F" w14:textId="6A574471" w:rsidR="008C04D2" w:rsidRDefault="008C04D2" w:rsidP="008C04D2">
            <w:r>
              <w:t>48</w:t>
            </w:r>
          </w:p>
        </w:tc>
        <w:tc>
          <w:tcPr>
            <w:tcW w:w="5238" w:type="dxa"/>
          </w:tcPr>
          <w:p w14:paraId="7B6994E4" w14:textId="30E995FE" w:rsidR="008C04D2" w:rsidRDefault="008C04D2" w:rsidP="008C04D2">
            <w:r>
              <w:t>Data with time-stamps older than this many hours will be discarded.</w:t>
            </w:r>
          </w:p>
        </w:tc>
      </w:tr>
    </w:tbl>
    <w:p w14:paraId="13485A4F" w14:textId="77777777" w:rsidR="008C04D2" w:rsidRDefault="008C04D2" w:rsidP="008C04D2"/>
    <w:p w14:paraId="2A484AE9" w14:textId="77777777" w:rsidR="007F370C" w:rsidRDefault="007F370C" w:rsidP="008C04D2"/>
    <w:p w14:paraId="326E9134" w14:textId="6C055748" w:rsidR="007F370C" w:rsidRDefault="007F370C" w:rsidP="007F370C">
      <w:pPr>
        <w:pStyle w:val="Heading2"/>
      </w:pPr>
      <w:bookmarkStart w:id="209" w:name="_Toc64562232"/>
      <w:r>
        <w:lastRenderedPageBreak/>
        <w:t>Excluding Stations from the Output</w:t>
      </w:r>
      <w:bookmarkEnd w:id="209"/>
    </w:p>
    <w:p w14:paraId="56C55972" w14:textId="14B969D3" w:rsidR="007F370C" w:rsidRDefault="007F370C" w:rsidP="007F370C">
      <w:r>
        <w:t>From time to time you may want to excluding stations from the output of a routing spec. For example, suppose it is malfunctioning and reporting garbage. You don’t want to modify all of your regional or functional network lists that may include this station, but you want the station ignored until it can be repaired.</w:t>
      </w:r>
    </w:p>
    <w:p w14:paraId="597C6848" w14:textId="66811AB0" w:rsidR="007F370C" w:rsidRDefault="007F370C" w:rsidP="007F370C">
      <w:r>
        <w:t>The following properties allow you to do this. Define these properties in your routing spec:</w:t>
      </w:r>
    </w:p>
    <w:tbl>
      <w:tblPr>
        <w:tblStyle w:val="TableGrid"/>
        <w:tblW w:w="0" w:type="auto"/>
        <w:tblLook w:val="04A0" w:firstRow="1" w:lastRow="0" w:firstColumn="1" w:lastColumn="0" w:noHBand="0" w:noVBand="1"/>
      </w:tblPr>
      <w:tblGrid>
        <w:gridCol w:w="2393"/>
        <w:gridCol w:w="1041"/>
        <w:gridCol w:w="1017"/>
        <w:gridCol w:w="5125"/>
      </w:tblGrid>
      <w:tr w:rsidR="007F370C" w:rsidRPr="007F370C" w14:paraId="608FB07F" w14:textId="77777777" w:rsidTr="00880EA9">
        <w:tc>
          <w:tcPr>
            <w:tcW w:w="2394" w:type="dxa"/>
          </w:tcPr>
          <w:p w14:paraId="01E9B7C5" w14:textId="77777777" w:rsidR="007F370C" w:rsidRPr="007F370C" w:rsidRDefault="007F370C" w:rsidP="007F370C">
            <w:pPr>
              <w:jc w:val="center"/>
              <w:rPr>
                <w:b/>
                <w:i/>
              </w:rPr>
            </w:pPr>
            <w:r w:rsidRPr="007F370C">
              <w:rPr>
                <w:b/>
                <w:i/>
              </w:rPr>
              <w:t>Name</w:t>
            </w:r>
          </w:p>
        </w:tc>
        <w:tc>
          <w:tcPr>
            <w:tcW w:w="1044" w:type="dxa"/>
          </w:tcPr>
          <w:p w14:paraId="7E3BAE45" w14:textId="77777777" w:rsidR="007F370C" w:rsidRPr="007F370C" w:rsidRDefault="007F370C" w:rsidP="007F370C">
            <w:pPr>
              <w:jc w:val="center"/>
              <w:rPr>
                <w:b/>
                <w:i/>
              </w:rPr>
            </w:pPr>
            <w:r w:rsidRPr="007F370C">
              <w:rPr>
                <w:b/>
                <w:i/>
              </w:rPr>
              <w:t>Type</w:t>
            </w:r>
          </w:p>
        </w:tc>
        <w:tc>
          <w:tcPr>
            <w:tcW w:w="900" w:type="dxa"/>
          </w:tcPr>
          <w:p w14:paraId="529985A1" w14:textId="77777777" w:rsidR="007F370C" w:rsidRPr="007F370C" w:rsidRDefault="007F370C" w:rsidP="007F370C">
            <w:pPr>
              <w:jc w:val="center"/>
              <w:rPr>
                <w:b/>
                <w:i/>
              </w:rPr>
            </w:pPr>
            <w:r w:rsidRPr="007F370C">
              <w:rPr>
                <w:b/>
                <w:i/>
              </w:rPr>
              <w:t>Default</w:t>
            </w:r>
          </w:p>
        </w:tc>
        <w:tc>
          <w:tcPr>
            <w:tcW w:w="5238" w:type="dxa"/>
          </w:tcPr>
          <w:p w14:paraId="66A845EE" w14:textId="77777777" w:rsidR="007F370C" w:rsidRPr="007F370C" w:rsidRDefault="007F370C" w:rsidP="007F370C">
            <w:pPr>
              <w:jc w:val="center"/>
              <w:rPr>
                <w:b/>
                <w:i/>
              </w:rPr>
            </w:pPr>
            <w:r w:rsidRPr="007F370C">
              <w:rPr>
                <w:b/>
                <w:i/>
              </w:rPr>
              <w:t>Description</w:t>
            </w:r>
          </w:p>
        </w:tc>
      </w:tr>
      <w:tr w:rsidR="007F370C" w14:paraId="64477832" w14:textId="77777777" w:rsidTr="00880EA9">
        <w:tc>
          <w:tcPr>
            <w:tcW w:w="2394" w:type="dxa"/>
          </w:tcPr>
          <w:p w14:paraId="0372EDB4" w14:textId="0267041C" w:rsidR="007F370C" w:rsidRDefault="007F370C" w:rsidP="00880EA9">
            <w:r>
              <w:t>StationExcludeEnable</w:t>
            </w:r>
          </w:p>
        </w:tc>
        <w:tc>
          <w:tcPr>
            <w:tcW w:w="1044" w:type="dxa"/>
          </w:tcPr>
          <w:p w14:paraId="6B15C5A4" w14:textId="77777777" w:rsidR="007F370C" w:rsidRDefault="007F370C" w:rsidP="00880EA9">
            <w:r>
              <w:t>Boolean</w:t>
            </w:r>
          </w:p>
        </w:tc>
        <w:tc>
          <w:tcPr>
            <w:tcW w:w="900" w:type="dxa"/>
          </w:tcPr>
          <w:p w14:paraId="3D4C07B5" w14:textId="77777777" w:rsidR="007F370C" w:rsidRDefault="007F370C" w:rsidP="00880EA9">
            <w:r>
              <w:t>false</w:t>
            </w:r>
          </w:p>
        </w:tc>
        <w:tc>
          <w:tcPr>
            <w:tcW w:w="5238" w:type="dxa"/>
          </w:tcPr>
          <w:p w14:paraId="28D09095" w14:textId="5D3FDC72" w:rsidR="007F370C" w:rsidRDefault="007F370C" w:rsidP="007F370C">
            <w:r>
              <w:t>Set to true to enable the Station Exclude Filter Module</w:t>
            </w:r>
          </w:p>
        </w:tc>
      </w:tr>
      <w:tr w:rsidR="007F370C" w14:paraId="03DBAACF" w14:textId="77777777" w:rsidTr="00880EA9">
        <w:tc>
          <w:tcPr>
            <w:tcW w:w="2394" w:type="dxa"/>
          </w:tcPr>
          <w:p w14:paraId="24DB0EBA" w14:textId="696A227A" w:rsidR="007F370C" w:rsidRDefault="007F370C" w:rsidP="00880EA9">
            <w:r>
              <w:t>StationExcludeNLPrefix</w:t>
            </w:r>
          </w:p>
        </w:tc>
        <w:tc>
          <w:tcPr>
            <w:tcW w:w="1044" w:type="dxa"/>
          </w:tcPr>
          <w:p w14:paraId="02D0B304" w14:textId="17018757" w:rsidR="007F370C" w:rsidRDefault="007F370C" w:rsidP="00880EA9">
            <w:r>
              <w:t>String</w:t>
            </w:r>
          </w:p>
        </w:tc>
        <w:tc>
          <w:tcPr>
            <w:tcW w:w="900" w:type="dxa"/>
          </w:tcPr>
          <w:p w14:paraId="1B7051D5" w14:textId="2E1F2D45" w:rsidR="007F370C" w:rsidRDefault="007F370C" w:rsidP="00880EA9">
            <w:r>
              <w:t>exclude_</w:t>
            </w:r>
          </w:p>
        </w:tc>
        <w:tc>
          <w:tcPr>
            <w:tcW w:w="5238" w:type="dxa"/>
          </w:tcPr>
          <w:p w14:paraId="3F0026C2" w14:textId="2F13B61D" w:rsidR="007F370C" w:rsidRDefault="007F370C" w:rsidP="00880EA9">
            <w:r>
              <w:t>Stations on any network list with a name that starts with this prefix will be excluded from the output.</w:t>
            </w:r>
          </w:p>
        </w:tc>
      </w:tr>
    </w:tbl>
    <w:p w14:paraId="5F088FCA" w14:textId="77777777" w:rsidR="007F370C" w:rsidRDefault="007F370C" w:rsidP="007F370C"/>
    <w:p w14:paraId="223E3EFE" w14:textId="316DFC4A" w:rsidR="007F370C" w:rsidRDefault="007F370C" w:rsidP="007F370C">
      <w:r>
        <w:t>When a message is excluded, the “Last Contact” and “Last Message” time in the showPlatformStatus utility will continue to be updated. It will also show an annotation like the following:</w:t>
      </w:r>
    </w:p>
    <w:p w14:paraId="2766E50D" w14:textId="28CD9E17" w:rsidR="007F370C" w:rsidRPr="007F370C" w:rsidRDefault="007F370C" w:rsidP="007F370C">
      <w:pPr>
        <w:pStyle w:val="code"/>
        <w:rPr>
          <w:i/>
        </w:rPr>
      </w:pPr>
      <w:r>
        <w:t xml:space="preserve">Excluded: </w:t>
      </w:r>
      <w:r w:rsidRPr="008671C1">
        <w:rPr>
          <w:b/>
          <w:i/>
        </w:rPr>
        <w:t>Routing Spec Name</w:t>
      </w:r>
      <w:r>
        <w:rPr>
          <w:i/>
        </w:rPr>
        <w:t xml:space="preserve"> </w:t>
      </w:r>
      <w:r w:rsidR="008671C1" w:rsidRPr="008671C1">
        <w:t>netlist</w:t>
      </w:r>
      <w:r w:rsidR="008671C1">
        <w:rPr>
          <w:i/>
        </w:rPr>
        <w:t>=</w:t>
      </w:r>
      <w:r w:rsidRPr="008671C1">
        <w:rPr>
          <w:b/>
          <w:i/>
        </w:rPr>
        <w:t>Network List Name</w:t>
      </w:r>
    </w:p>
    <w:p w14:paraId="281D8B10" w14:textId="77777777" w:rsidR="007F370C" w:rsidRPr="007F370C" w:rsidRDefault="007F370C" w:rsidP="007F370C"/>
    <w:p w14:paraId="3E28E7A1" w14:textId="5B150040" w:rsidR="00BB2C8E" w:rsidRDefault="00BB2C8E" w:rsidP="00BB2C8E">
      <w:pPr>
        <w:pStyle w:val="Heading1"/>
      </w:pPr>
      <w:r>
        <w:lastRenderedPageBreak/>
        <w:t xml:space="preserve"> </w:t>
      </w:r>
      <w:bookmarkStart w:id="210" w:name="_Toc64562233"/>
      <w:r>
        <w:t xml:space="preserve">Monitoring </w:t>
      </w:r>
      <w:r w:rsidR="00E220AF">
        <w:t xml:space="preserve">Schedule and </w:t>
      </w:r>
      <w:r>
        <w:t>Platform Status</w:t>
      </w:r>
      <w:bookmarkEnd w:id="210"/>
    </w:p>
    <w:p w14:paraId="228A57A5" w14:textId="77777777" w:rsidR="00A6696D" w:rsidRDefault="00A6696D" w:rsidP="00BB2C8E"/>
    <w:p w14:paraId="503E9131" w14:textId="53BFB64C" w:rsidR="00A6696D" w:rsidRDefault="00A6696D" w:rsidP="00A6696D">
      <w:pPr>
        <w:pStyle w:val="Heading2"/>
      </w:pPr>
      <w:bookmarkStart w:id="211" w:name="_Toc64562234"/>
      <w:r>
        <w:t>GUI Platform and Routing Monitor</w:t>
      </w:r>
      <w:bookmarkEnd w:id="211"/>
    </w:p>
    <w:p w14:paraId="7CC171EC" w14:textId="6557236B" w:rsidR="00A6696D" w:rsidRDefault="00A6696D" w:rsidP="00A6696D">
      <w:r>
        <w:t>These are new features added in OpenDCS 6.2 RC10. The Launcher bar now contains two additional buttons:</w:t>
      </w:r>
    </w:p>
    <w:p w14:paraId="151F1AE3" w14:textId="1F3718BD" w:rsidR="00A6696D" w:rsidRDefault="00A6696D" w:rsidP="00A6696D">
      <w:r>
        <w:rPr>
          <w:noProof/>
        </w:rPr>
        <w:drawing>
          <wp:inline distT="0" distB="0" distL="0" distR="0" wp14:anchorId="471C6B9C" wp14:editId="2C3CCEC5">
            <wp:extent cx="1860270" cy="3832261"/>
            <wp:effectExtent l="0" t="0" r="0" b="3175"/>
            <wp:docPr id="18" name="Picture 18" descr="Macintosh HD:Users:mmaloney:Desktop:Screen Shot 2016-07-21 at 2.23.0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mmaloney:Desktop:Screen Shot 2016-07-21 at 2.23.08 PM.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860374" cy="3832475"/>
                    </a:xfrm>
                    <a:prstGeom prst="rect">
                      <a:avLst/>
                    </a:prstGeom>
                    <a:noFill/>
                    <a:ln>
                      <a:noFill/>
                    </a:ln>
                  </pic:spPr>
                </pic:pic>
              </a:graphicData>
            </a:graphic>
          </wp:inline>
        </w:drawing>
      </w:r>
    </w:p>
    <w:p w14:paraId="141B77B7" w14:textId="7F3D6D24" w:rsidR="00A6696D" w:rsidRDefault="00A6696D" w:rsidP="00A6696D">
      <w:pPr>
        <w:pStyle w:val="Caption"/>
      </w:pPr>
      <w:r>
        <w:t xml:space="preserve">Figure </w:t>
      </w:r>
      <w:fldSimple w:instr=" SEQ Figure \* ARABIC ">
        <w:r w:rsidR="002E004A">
          <w:rPr>
            <w:noProof/>
          </w:rPr>
          <w:t>40</w:t>
        </w:r>
      </w:fldSimple>
      <w:r>
        <w:t>: Launcher Frame with Platform and Routing Monitor Buttons.</w:t>
      </w:r>
    </w:p>
    <w:p w14:paraId="133D967D" w14:textId="77777777" w:rsidR="00A6696D" w:rsidRDefault="00A6696D" w:rsidP="00A6696D"/>
    <w:p w14:paraId="3CC304B7" w14:textId="1B98AB56" w:rsidR="00A6696D" w:rsidRDefault="00A6696D" w:rsidP="00A6696D">
      <w:r>
        <w:t>By default, these buttons will be shown. If you want to hide the buttons, set the two new boolean properties in the Setup Screen:</w:t>
      </w:r>
    </w:p>
    <w:p w14:paraId="2098A903" w14:textId="65FA2092" w:rsidR="00A6696D" w:rsidRDefault="00A6696D" w:rsidP="008048BA">
      <w:pPr>
        <w:pStyle w:val="ListParagraph"/>
        <w:numPr>
          <w:ilvl w:val="0"/>
          <w:numId w:val="28"/>
        </w:numPr>
      </w:pPr>
      <w:r>
        <w:t>showPlatformMonitor</w:t>
      </w:r>
    </w:p>
    <w:p w14:paraId="6CD29710" w14:textId="3A3A3219" w:rsidR="00A6696D" w:rsidRDefault="00A6696D" w:rsidP="008048BA">
      <w:pPr>
        <w:pStyle w:val="ListParagraph"/>
        <w:numPr>
          <w:ilvl w:val="0"/>
          <w:numId w:val="28"/>
        </w:numPr>
      </w:pPr>
      <w:r>
        <w:t>showRoutingMonitor</w:t>
      </w:r>
    </w:p>
    <w:p w14:paraId="00641441" w14:textId="77777777" w:rsidR="00E552E3" w:rsidRDefault="00E552E3">
      <w:pPr>
        <w:spacing w:after="0"/>
        <w:rPr>
          <w:rFonts w:eastAsiaTheme="majorEastAsia" w:cstheme="majorBidi"/>
          <w:b/>
          <w:bCs/>
          <w:sz w:val="32"/>
          <w:szCs w:val="32"/>
        </w:rPr>
      </w:pPr>
      <w:r>
        <w:br w:type="page"/>
      </w:r>
    </w:p>
    <w:p w14:paraId="069935F6" w14:textId="2DB7D49B" w:rsidR="00E552E3" w:rsidRDefault="00E552E3" w:rsidP="00E552E3">
      <w:pPr>
        <w:pStyle w:val="Heading3"/>
      </w:pPr>
      <w:bookmarkStart w:id="212" w:name="_Toc64562235"/>
      <w:r>
        <w:lastRenderedPageBreak/>
        <w:t>Platform Monitor</w:t>
      </w:r>
      <w:bookmarkEnd w:id="212"/>
    </w:p>
    <w:p w14:paraId="47C06046" w14:textId="33173BC1" w:rsidR="00A6696D" w:rsidRDefault="00A6696D" w:rsidP="00A6696D">
      <w:r>
        <w:t xml:space="preserve">The Platform Monitor screen is shown below in </w:t>
      </w:r>
      <w:r>
        <w:fldChar w:fldCharType="begin"/>
      </w:r>
      <w:r>
        <w:instrText xml:space="preserve"> REF _Ref330730584 \h </w:instrText>
      </w:r>
      <w:r>
        <w:fldChar w:fldCharType="separate"/>
      </w:r>
      <w:r w:rsidR="002E004A">
        <w:t xml:space="preserve">Figure </w:t>
      </w:r>
      <w:r w:rsidR="002E004A">
        <w:rPr>
          <w:noProof/>
        </w:rPr>
        <w:t>41</w:t>
      </w:r>
      <w:r>
        <w:fldChar w:fldCharType="end"/>
      </w:r>
      <w:r>
        <w:t>. The list may be sorted by clicking any of the column headers. The columns are:</w:t>
      </w:r>
    </w:p>
    <w:p w14:paraId="0D27FDD7" w14:textId="5F0311CC" w:rsidR="00A6696D" w:rsidRDefault="00A6696D" w:rsidP="008048BA">
      <w:pPr>
        <w:pStyle w:val="ListParagraph"/>
        <w:numPr>
          <w:ilvl w:val="0"/>
          <w:numId w:val="29"/>
        </w:numPr>
      </w:pPr>
      <w:r>
        <w:t>Site assigned to the platform</w:t>
      </w:r>
    </w:p>
    <w:p w14:paraId="5D534821" w14:textId="7A5AF697" w:rsidR="00A6696D" w:rsidRDefault="00A6696D" w:rsidP="008048BA">
      <w:pPr>
        <w:pStyle w:val="ListParagraph"/>
        <w:numPr>
          <w:ilvl w:val="0"/>
          <w:numId w:val="29"/>
        </w:numPr>
      </w:pPr>
      <w:r>
        <w:t>Designator assigned to the platform. Recall that the combination (Site, Designator) is unique.</w:t>
      </w:r>
    </w:p>
    <w:p w14:paraId="13CEA9F6" w14:textId="303547FF" w:rsidR="00A6696D" w:rsidRDefault="00A6696D" w:rsidP="008048BA">
      <w:pPr>
        <w:pStyle w:val="ListParagraph"/>
        <w:numPr>
          <w:ilvl w:val="0"/>
          <w:numId w:val="29"/>
        </w:numPr>
      </w:pPr>
      <w:r>
        <w:t>Last contact time – For GOES stations, this will be the last message time. For Polled data loggers, it will be the last time the station was contacted.</w:t>
      </w:r>
    </w:p>
    <w:p w14:paraId="34EAD68A" w14:textId="37857D6D" w:rsidR="00A6696D" w:rsidRDefault="00A6696D" w:rsidP="008048BA">
      <w:pPr>
        <w:pStyle w:val="ListParagraph"/>
        <w:numPr>
          <w:ilvl w:val="0"/>
          <w:numId w:val="29"/>
        </w:numPr>
      </w:pPr>
      <w:r>
        <w:t>Last Message Time</w:t>
      </w:r>
    </w:p>
    <w:p w14:paraId="0717CFA4" w14:textId="070DFEC2" w:rsidR="00A6696D" w:rsidRDefault="00A6696D" w:rsidP="008048BA">
      <w:pPr>
        <w:pStyle w:val="ListParagraph"/>
        <w:numPr>
          <w:ilvl w:val="0"/>
          <w:numId w:val="29"/>
        </w:numPr>
      </w:pPr>
      <w:r>
        <w:t>Last Quality Codes – See list of possible quality/failure codes in the LRGS users guide. Typical codes for GOES include G=Good, ?=Parity Error, T=Overlap Time Window, U=Unexpected.</w:t>
      </w:r>
    </w:p>
    <w:p w14:paraId="6B6E71BB" w14:textId="3A35213A" w:rsidR="00A6696D" w:rsidRDefault="00A6696D" w:rsidP="008048BA">
      <w:pPr>
        <w:pStyle w:val="ListParagraph"/>
        <w:numPr>
          <w:ilvl w:val="0"/>
          <w:numId w:val="29"/>
        </w:numPr>
      </w:pPr>
      <w:r>
        <w:t>Last Error Time – If no errors have occurred in the last 48 hours, this field is blank. Otherwise it is the time that a WARNING or more severe error was encountered when processing data from this platform.</w:t>
      </w:r>
    </w:p>
    <w:p w14:paraId="42CC7F1C" w14:textId="71EF1940" w:rsidR="00A6696D" w:rsidRDefault="00A6696D" w:rsidP="008048BA">
      <w:pPr>
        <w:pStyle w:val="ListParagraph"/>
        <w:numPr>
          <w:ilvl w:val="0"/>
          <w:numId w:val="29"/>
        </w:numPr>
      </w:pPr>
      <w:r>
        <w:t>Routing Spec – The last routing spec that processed a message from this platform.</w:t>
      </w:r>
    </w:p>
    <w:p w14:paraId="686B7095" w14:textId="0FE40F8E" w:rsidR="00A6696D" w:rsidRDefault="00A6696D" w:rsidP="00A6696D">
      <w:r>
        <w:rPr>
          <w:noProof/>
        </w:rPr>
        <w:drawing>
          <wp:inline distT="0" distB="0" distL="0" distR="0" wp14:anchorId="388F7D74" wp14:editId="69F8FBE2">
            <wp:extent cx="5938520" cy="3554730"/>
            <wp:effectExtent l="0" t="0" r="5080" b="1270"/>
            <wp:docPr id="28" name="Picture 28" descr="Macintosh HD:Users:mmaloney:Desktop:Screen Shot 2016-07-21 at 2.28.5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mmaloney:Desktop:Screen Shot 2016-07-21 at 2.28.58 PM.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38520" cy="3554730"/>
                    </a:xfrm>
                    <a:prstGeom prst="rect">
                      <a:avLst/>
                    </a:prstGeom>
                    <a:noFill/>
                    <a:ln>
                      <a:noFill/>
                    </a:ln>
                  </pic:spPr>
                </pic:pic>
              </a:graphicData>
            </a:graphic>
          </wp:inline>
        </w:drawing>
      </w:r>
    </w:p>
    <w:p w14:paraId="5998C54A" w14:textId="37F7F6E6" w:rsidR="00A6696D" w:rsidRPr="00A6696D" w:rsidRDefault="00A6696D" w:rsidP="00A6696D">
      <w:pPr>
        <w:pStyle w:val="Caption"/>
      </w:pPr>
      <w:bookmarkStart w:id="213" w:name="_Ref330730584"/>
      <w:r>
        <w:t xml:space="preserve">Figure </w:t>
      </w:r>
      <w:fldSimple w:instr=" SEQ Figure \* ARABIC ">
        <w:r w:rsidR="002E004A">
          <w:rPr>
            <w:noProof/>
          </w:rPr>
          <w:t>41</w:t>
        </w:r>
      </w:fldSimple>
      <w:bookmarkEnd w:id="213"/>
      <w:r>
        <w:t>: Platform Monitor Screen.</w:t>
      </w:r>
    </w:p>
    <w:p w14:paraId="615D381D" w14:textId="691B41A6" w:rsidR="00A6696D" w:rsidRDefault="00A6696D" w:rsidP="00BB2C8E">
      <w:r>
        <w:t>Click on a platform in the list. The lower panel is filled with recent events that were recorded for this station.</w:t>
      </w:r>
    </w:p>
    <w:p w14:paraId="7B6EEA31" w14:textId="77777777" w:rsidR="00A6696D" w:rsidRDefault="00A6696D" w:rsidP="00BB2C8E"/>
    <w:p w14:paraId="55B27437" w14:textId="664C0E65" w:rsidR="00A6696D" w:rsidRDefault="00E552E3" w:rsidP="00E552E3">
      <w:pPr>
        <w:pStyle w:val="Heading3"/>
      </w:pPr>
      <w:bookmarkStart w:id="214" w:name="_Toc64562236"/>
      <w:r>
        <w:lastRenderedPageBreak/>
        <w:t>Routing Monitor</w:t>
      </w:r>
      <w:bookmarkEnd w:id="214"/>
    </w:p>
    <w:p w14:paraId="1A69C234" w14:textId="674C9AD2" w:rsidR="00E552E3" w:rsidRDefault="004839D8" w:rsidP="00E552E3">
      <w:r>
        <w:t>The Routing Monitor screen is shown</w:t>
      </w:r>
      <w:r w:rsidR="00B20AAA">
        <w:t xml:space="preserve"> below in </w:t>
      </w:r>
      <w:r w:rsidR="00B20AAA">
        <w:fldChar w:fldCharType="begin"/>
      </w:r>
      <w:r w:rsidR="00B20AAA">
        <w:instrText xml:space="preserve"> REF _Ref330733144 \h </w:instrText>
      </w:r>
      <w:r w:rsidR="00B20AAA">
        <w:fldChar w:fldCharType="separate"/>
      </w:r>
      <w:r w:rsidR="002E004A">
        <w:t xml:space="preserve">Figure </w:t>
      </w:r>
      <w:r w:rsidR="002E004A">
        <w:rPr>
          <w:noProof/>
        </w:rPr>
        <w:t>42</w:t>
      </w:r>
      <w:r w:rsidR="00B20AAA">
        <w:fldChar w:fldCharType="end"/>
      </w:r>
      <w:r w:rsidR="00B20AAA">
        <w:t xml:space="preserve">. The top panel shows routing specs defined in your database. </w:t>
      </w:r>
    </w:p>
    <w:p w14:paraId="52724D46" w14:textId="77777777" w:rsidR="004839D8" w:rsidRDefault="004839D8" w:rsidP="00E552E3"/>
    <w:p w14:paraId="7CF902E1" w14:textId="6A9FDB72" w:rsidR="004839D8" w:rsidRDefault="004839D8" w:rsidP="00E552E3">
      <w:r>
        <w:rPr>
          <w:noProof/>
        </w:rPr>
        <w:drawing>
          <wp:inline distT="0" distB="0" distL="0" distR="0" wp14:anchorId="5D5BA75D" wp14:editId="49660A24">
            <wp:extent cx="5979795" cy="3801745"/>
            <wp:effectExtent l="0" t="0" r="0" b="8255"/>
            <wp:docPr id="29" name="Picture 29" descr="Macintosh HD:Users:mmaloney:Desktop:Screen Shot 2016-07-21 at 2.55.3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mmaloney:Desktop:Screen Shot 2016-07-21 at 2.55.31 PM.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79795" cy="3801745"/>
                    </a:xfrm>
                    <a:prstGeom prst="rect">
                      <a:avLst/>
                    </a:prstGeom>
                    <a:noFill/>
                    <a:ln>
                      <a:noFill/>
                    </a:ln>
                  </pic:spPr>
                </pic:pic>
              </a:graphicData>
            </a:graphic>
          </wp:inline>
        </w:drawing>
      </w:r>
    </w:p>
    <w:p w14:paraId="47F25963" w14:textId="1B3EC5A9" w:rsidR="00B20AAA" w:rsidRDefault="00B20AAA" w:rsidP="00B20AAA">
      <w:pPr>
        <w:pStyle w:val="Caption"/>
      </w:pPr>
      <w:bookmarkStart w:id="215" w:name="_Ref330733144"/>
      <w:r>
        <w:t xml:space="preserve">Figure </w:t>
      </w:r>
      <w:fldSimple w:instr=" SEQ Figure \* ARABIC ">
        <w:r w:rsidR="002E004A">
          <w:rPr>
            <w:noProof/>
          </w:rPr>
          <w:t>42</w:t>
        </w:r>
      </w:fldSimple>
      <w:bookmarkEnd w:id="215"/>
      <w:r>
        <w:t>: Routing Monitor Screen.</w:t>
      </w:r>
    </w:p>
    <w:p w14:paraId="0ED1282B" w14:textId="77777777" w:rsidR="00E552E3" w:rsidRDefault="00E552E3" w:rsidP="00E552E3"/>
    <w:p w14:paraId="08FEBFC2" w14:textId="77777777" w:rsidR="00E552E3" w:rsidRDefault="00E552E3" w:rsidP="00E552E3"/>
    <w:p w14:paraId="300F298E" w14:textId="77777777" w:rsidR="00E552E3" w:rsidRPr="00E552E3" w:rsidRDefault="00E552E3" w:rsidP="00E552E3"/>
    <w:p w14:paraId="30511B73" w14:textId="3296E1B2" w:rsidR="00A6696D" w:rsidRDefault="00A6696D" w:rsidP="00A6696D">
      <w:pPr>
        <w:pStyle w:val="Heading2"/>
      </w:pPr>
      <w:bookmarkStart w:id="216" w:name="_Toc64562237"/>
      <w:r>
        <w:t>Text Mode Utilities</w:t>
      </w:r>
      <w:bookmarkEnd w:id="216"/>
    </w:p>
    <w:p w14:paraId="4B7559E8" w14:textId="4B92C716" w:rsidR="00BB2C8E" w:rsidRDefault="00BB2C8E" w:rsidP="00BB2C8E">
      <w:r>
        <w:t>Th</w:t>
      </w:r>
      <w:r w:rsidR="00E220AF">
        <w:t>e</w:t>
      </w:r>
      <w:r>
        <w:t>s</w:t>
      </w:r>
      <w:r w:rsidR="00E220AF">
        <w:t>e</w:t>
      </w:r>
      <w:r>
        <w:t xml:space="preserve"> </w:t>
      </w:r>
      <w:r w:rsidR="00E220AF">
        <w:t>are</w:t>
      </w:r>
      <w:r>
        <w:t xml:space="preserve"> new feature</w:t>
      </w:r>
      <w:r w:rsidR="00E220AF">
        <w:t>s</w:t>
      </w:r>
      <w:r>
        <w:t xml:space="preserve"> added in OPENDCS 6.0.</w:t>
      </w:r>
    </w:p>
    <w:p w14:paraId="58EC7D1E" w14:textId="16EC181C" w:rsidR="00E220AF" w:rsidRDefault="00E220AF" w:rsidP="00BB2C8E">
      <w:r>
        <w:t>To monitor status of your schedule entries:</w:t>
      </w:r>
    </w:p>
    <w:p w14:paraId="2A8B3661" w14:textId="23106860" w:rsidR="00E220AF" w:rsidRDefault="00E220AF" w:rsidP="00E220AF">
      <w:pPr>
        <w:pStyle w:val="code"/>
        <w:rPr>
          <w:i/>
        </w:rPr>
      </w:pPr>
      <w:r>
        <w:t>show</w:t>
      </w:r>
      <w:r w:rsidR="007844CE">
        <w:t>Schedule</w:t>
      </w:r>
      <w:r>
        <w:t xml:space="preserve">Status </w:t>
      </w:r>
      <w:r w:rsidRPr="00BB2C8E">
        <w:rPr>
          <w:i/>
        </w:rPr>
        <w:t>[–</w:t>
      </w:r>
      <w:r>
        <w:rPr>
          <w:i/>
        </w:rPr>
        <w:t>h</w:t>
      </w:r>
      <w:r w:rsidRPr="00BB2C8E">
        <w:rPr>
          <w:i/>
        </w:rPr>
        <w:t xml:space="preserve"> </w:t>
      </w:r>
      <w:r>
        <w:rPr>
          <w:i/>
        </w:rPr>
        <w:t>hours</w:t>
      </w:r>
      <w:r w:rsidRPr="00BB2C8E">
        <w:rPr>
          <w:i/>
        </w:rPr>
        <w:t>]</w:t>
      </w:r>
      <w:r>
        <w:rPr>
          <w:i/>
        </w:rPr>
        <w:t xml:space="preserve"> [entry-name...]</w:t>
      </w:r>
    </w:p>
    <w:p w14:paraId="3A1C9938" w14:textId="77777777" w:rsidR="00E220AF" w:rsidRDefault="00E220AF" w:rsidP="00E220AF">
      <w:pPr>
        <w:pStyle w:val="code"/>
        <w:rPr>
          <w:i/>
        </w:rPr>
      </w:pPr>
    </w:p>
    <w:p w14:paraId="63643903" w14:textId="69E610BA" w:rsidR="00E220AF" w:rsidRDefault="00E220AF" w:rsidP="00BB2C8E">
      <w:r>
        <w:t>Where</w:t>
      </w:r>
    </w:p>
    <w:p w14:paraId="53F6B858" w14:textId="5E31D261" w:rsidR="00E220AF" w:rsidRDefault="00E220AF" w:rsidP="00E220AF">
      <w:pPr>
        <w:tabs>
          <w:tab w:val="left" w:pos="2160"/>
        </w:tabs>
        <w:ind w:left="2160" w:hanging="1890"/>
        <w:rPr>
          <w:i/>
        </w:rPr>
      </w:pPr>
      <w:r>
        <w:t xml:space="preserve">-h </w:t>
      </w:r>
      <w:r w:rsidRPr="00E220AF">
        <w:rPr>
          <w:i/>
        </w:rPr>
        <w:t>hours</w:t>
      </w:r>
      <w:r>
        <w:t xml:space="preserve">  </w:t>
      </w:r>
      <w:r>
        <w:tab/>
      </w:r>
      <w:r>
        <w:rPr>
          <w:i/>
        </w:rPr>
        <w:t>Only show status records updated in the last number of hours (default=12).</w:t>
      </w:r>
      <w:r w:rsidR="007844CE">
        <w:rPr>
          <w:i/>
        </w:rPr>
        <w:t xml:space="preserve"> To only show the current status, use –h 0 (zero).</w:t>
      </w:r>
    </w:p>
    <w:p w14:paraId="50713740" w14:textId="22616F77" w:rsidR="00E220AF" w:rsidRDefault="00E220AF" w:rsidP="00E220AF">
      <w:pPr>
        <w:tabs>
          <w:tab w:val="left" w:pos="2160"/>
        </w:tabs>
        <w:ind w:left="2160" w:hanging="1890"/>
        <w:rPr>
          <w:i/>
        </w:rPr>
      </w:pPr>
      <w:r>
        <w:rPr>
          <w:i/>
        </w:rPr>
        <w:t>entry-name</w:t>
      </w:r>
      <w:r>
        <w:rPr>
          <w:i/>
        </w:rPr>
        <w:tab/>
        <w:t>Only show status for specified entry name(s). You may specify more than one. If none specified then status for all schedule entries is shown.</w:t>
      </w:r>
    </w:p>
    <w:p w14:paraId="7006F97D" w14:textId="6326B44F" w:rsidR="00BB2C8E" w:rsidRDefault="00BB2C8E" w:rsidP="00BB2C8E">
      <w:r>
        <w:lastRenderedPageBreak/>
        <w:t>The system will keep track of your data retrievals and decoding by platform:</w:t>
      </w:r>
    </w:p>
    <w:p w14:paraId="09497C00" w14:textId="268F6E36" w:rsidR="00BB2C8E" w:rsidRDefault="00BB2C8E" w:rsidP="008048BA">
      <w:pPr>
        <w:pStyle w:val="ListParagraph"/>
        <w:numPr>
          <w:ilvl w:val="0"/>
          <w:numId w:val="14"/>
        </w:numPr>
      </w:pPr>
      <w:r>
        <w:t>Date/Time of last station contact</w:t>
      </w:r>
    </w:p>
    <w:p w14:paraId="7A3159B5" w14:textId="191DF0E5" w:rsidR="00BB2C8E" w:rsidRDefault="00BB2C8E" w:rsidP="008048BA">
      <w:pPr>
        <w:pStyle w:val="ListParagraph"/>
        <w:numPr>
          <w:ilvl w:val="0"/>
          <w:numId w:val="14"/>
        </w:numPr>
      </w:pPr>
      <w:r>
        <w:t>Date/Time of last successful message retrieval</w:t>
      </w:r>
    </w:p>
    <w:p w14:paraId="49E60A17" w14:textId="5A646032" w:rsidR="00BB2C8E" w:rsidRDefault="00BB2C8E" w:rsidP="008048BA">
      <w:pPr>
        <w:pStyle w:val="ListParagraph"/>
        <w:numPr>
          <w:ilvl w:val="0"/>
          <w:numId w:val="14"/>
        </w:numPr>
      </w:pPr>
      <w:r>
        <w:t>Date/Time of last error (either transmission or decoding)</w:t>
      </w:r>
    </w:p>
    <w:p w14:paraId="2CAF412F" w14:textId="2A782CCE" w:rsidR="00BB2C8E" w:rsidRDefault="00BB2C8E" w:rsidP="008048BA">
      <w:pPr>
        <w:pStyle w:val="ListParagraph"/>
        <w:numPr>
          <w:ilvl w:val="0"/>
          <w:numId w:val="14"/>
        </w:numPr>
      </w:pPr>
      <w:r>
        <w:t>An annotation explaining the nature of the error.</w:t>
      </w:r>
    </w:p>
    <w:p w14:paraId="57CB39E0" w14:textId="57DB3D0C" w:rsidR="00BB2C8E" w:rsidRDefault="00BB2C8E" w:rsidP="00BB2C8E">
      <w:r>
        <w:t>You can view the current platform status list with the program:</w:t>
      </w:r>
    </w:p>
    <w:p w14:paraId="14854600" w14:textId="5FF87616" w:rsidR="00BB2C8E" w:rsidRDefault="00BB2C8E" w:rsidP="00BB2C8E">
      <w:pPr>
        <w:pStyle w:val="code"/>
        <w:rPr>
          <w:i/>
        </w:rPr>
      </w:pPr>
      <w:r>
        <w:t xml:space="preserve">showPlatformStatus </w:t>
      </w:r>
      <w:r w:rsidRPr="00BB2C8E">
        <w:rPr>
          <w:i/>
        </w:rPr>
        <w:t>[–n NetworkList]</w:t>
      </w:r>
      <w:r>
        <w:rPr>
          <w:i/>
        </w:rPr>
        <w:t xml:space="preserve"> [-e #hours] [-e current]</w:t>
      </w:r>
    </w:p>
    <w:p w14:paraId="5BC72630" w14:textId="77777777" w:rsidR="00BB2C8E" w:rsidRDefault="00BB2C8E" w:rsidP="00BB2C8E">
      <w:pPr>
        <w:pStyle w:val="code"/>
        <w:rPr>
          <w:i/>
        </w:rPr>
      </w:pPr>
    </w:p>
    <w:p w14:paraId="0210F7A0" w14:textId="2F01B9C7" w:rsidR="00BB2C8E" w:rsidRDefault="00BB2C8E" w:rsidP="00BB2C8E">
      <w:r>
        <w:t>If you specify a network list with the “-n” argument, only the platforms in the list will be displayed. Otherwise all platforms are displayed.</w:t>
      </w:r>
    </w:p>
    <w:p w14:paraId="1CA2DCEA" w14:textId="0F9E47E2" w:rsidR="00BB2C8E" w:rsidRDefault="00BB2C8E" w:rsidP="00BB2C8E">
      <w:r>
        <w:t>You can specify a threshold with the –e argument:</w:t>
      </w:r>
    </w:p>
    <w:p w14:paraId="5222798F" w14:textId="1B8159C5" w:rsidR="00BB2C8E" w:rsidRDefault="00BB2C8E" w:rsidP="00BB2C8E">
      <w:pPr>
        <w:tabs>
          <w:tab w:val="left" w:pos="2160"/>
        </w:tabs>
        <w:ind w:left="270"/>
        <w:rPr>
          <w:i/>
        </w:rPr>
      </w:pPr>
      <w:r>
        <w:t xml:space="preserve">-e 3  </w:t>
      </w:r>
      <w:r>
        <w:tab/>
      </w:r>
      <w:r>
        <w:rPr>
          <w:i/>
        </w:rPr>
        <w:t>Only show platforms with an error in the last 3 hours.</w:t>
      </w:r>
    </w:p>
    <w:p w14:paraId="502E4E5E" w14:textId="509AF712" w:rsidR="00BB2C8E" w:rsidRDefault="00BB2C8E" w:rsidP="00BB2C8E">
      <w:pPr>
        <w:tabs>
          <w:tab w:val="left" w:pos="2160"/>
        </w:tabs>
        <w:ind w:left="270"/>
        <w:rPr>
          <w:i/>
        </w:rPr>
      </w:pPr>
      <w:r>
        <w:t>-e 1</w:t>
      </w:r>
      <w:r>
        <w:tab/>
      </w:r>
      <w:r>
        <w:rPr>
          <w:i/>
        </w:rPr>
        <w:t>Only show platforms with errors in the last hour.</w:t>
      </w:r>
    </w:p>
    <w:p w14:paraId="40607CA7" w14:textId="6BCE51DB" w:rsidR="00BB2C8E" w:rsidRDefault="00BB2C8E" w:rsidP="00BB2C8E">
      <w:pPr>
        <w:tabs>
          <w:tab w:val="left" w:pos="2160"/>
        </w:tabs>
        <w:ind w:left="2160" w:hanging="1890"/>
        <w:rPr>
          <w:i/>
        </w:rPr>
      </w:pPr>
      <w:r>
        <w:t>-e current</w:t>
      </w:r>
      <w:r>
        <w:tab/>
      </w:r>
      <w:r>
        <w:rPr>
          <w:i/>
        </w:rPr>
        <w:t>Only show platforms that are currently in an error state. (That is, the most recent error has occurred since the most recent message retrieval.)</w:t>
      </w:r>
    </w:p>
    <w:p w14:paraId="65273B2A" w14:textId="74E23C40" w:rsidR="00BB2C8E" w:rsidRDefault="00BB2C8E" w:rsidP="00BB2C8E">
      <w:r>
        <w:t>The output of the program is a plaintext report designed to be easily imported as a CSV file into a spreadsheet. For example:</w:t>
      </w:r>
    </w:p>
    <w:p w14:paraId="472AD466" w14:textId="77777777" w:rsidR="00BB2C8E" w:rsidRPr="00BB2C8E" w:rsidRDefault="00BB2C8E" w:rsidP="00BB2C8E">
      <w:pPr>
        <w:pStyle w:val="code"/>
        <w:ind w:left="0"/>
        <w:rPr>
          <w:sz w:val="14"/>
          <w:szCs w:val="14"/>
        </w:rPr>
      </w:pPr>
      <w:r w:rsidRPr="00BB2C8E">
        <w:rPr>
          <w:sz w:val="14"/>
          <w:szCs w:val="14"/>
        </w:rPr>
        <w:t xml:space="preserve">   Platform Name         Last Contact         Last Message      FailCode      Last Error       Annotation </w:t>
      </w:r>
    </w:p>
    <w:p w14:paraId="4AE024A6" w14:textId="77777777" w:rsidR="00BB2C8E" w:rsidRDefault="00BB2C8E" w:rsidP="00BB2C8E">
      <w:pPr>
        <w:pStyle w:val="code"/>
        <w:ind w:left="0"/>
        <w:rPr>
          <w:sz w:val="14"/>
          <w:szCs w:val="14"/>
        </w:rPr>
      </w:pPr>
      <w:r w:rsidRPr="00BB2C8E">
        <w:rPr>
          <w:sz w:val="14"/>
          <w:szCs w:val="14"/>
        </w:rPr>
        <w:t xml:space="preserve">====================  ===================  ===================  ========  ===================  ========== </w:t>
      </w:r>
    </w:p>
    <w:p w14:paraId="53AC7B33" w14:textId="77777777" w:rsidR="00BB2C8E" w:rsidRDefault="00BB2C8E" w:rsidP="00BB2C8E">
      <w:pPr>
        <w:pStyle w:val="code"/>
        <w:ind w:left="0"/>
        <w:rPr>
          <w:sz w:val="14"/>
          <w:szCs w:val="14"/>
        </w:rPr>
      </w:pPr>
      <w:r w:rsidRPr="00BB2C8E">
        <w:rPr>
          <w:sz w:val="14"/>
          <w:szCs w:val="14"/>
        </w:rPr>
        <w:t>GRIV-camp           , 03/11/2014-11:03:20, 03/11/2014-11:03:20, G       , 03/12/2014-14:32:17, Stale: No data</w:t>
      </w:r>
    </w:p>
    <w:p w14:paraId="4F0F1B60" w14:textId="7D1D6957" w:rsidR="00BB2C8E" w:rsidRDefault="00BB2C8E" w:rsidP="00BB2C8E">
      <w:pPr>
        <w:pStyle w:val="code"/>
        <w:ind w:left="0"/>
        <w:rPr>
          <w:sz w:val="14"/>
          <w:szCs w:val="14"/>
        </w:rPr>
      </w:pPr>
      <w:r w:rsidRPr="00BB2C8E">
        <w:rPr>
          <w:sz w:val="14"/>
          <w:szCs w:val="14"/>
        </w:rPr>
        <w:t>STAV-camp           , 03/11/2014-11:03:20, 03/11/2014-11:03:20, G       , 03/1</w:t>
      </w:r>
      <w:r>
        <w:rPr>
          <w:sz w:val="14"/>
          <w:szCs w:val="14"/>
        </w:rPr>
        <w:t>2/2014-14:32:17, Stale: No data</w:t>
      </w:r>
    </w:p>
    <w:p w14:paraId="2D1596CC" w14:textId="3EC70A48" w:rsidR="00BB2C8E" w:rsidRDefault="00BB2C8E" w:rsidP="00BB2C8E">
      <w:pPr>
        <w:pStyle w:val="code"/>
        <w:ind w:left="0"/>
        <w:rPr>
          <w:sz w:val="14"/>
          <w:szCs w:val="14"/>
        </w:rPr>
      </w:pPr>
      <w:r w:rsidRPr="00BB2C8E">
        <w:rPr>
          <w:sz w:val="14"/>
          <w:szCs w:val="14"/>
        </w:rPr>
        <w:t>MSC-005-camp        , 03/11/2014-11:03:20, 03/11/2014-11:03:20, G       , 03/12/2014-14:32:17, Stale</w:t>
      </w:r>
      <w:r>
        <w:rPr>
          <w:sz w:val="14"/>
          <w:szCs w:val="14"/>
        </w:rPr>
        <w:t>: No data</w:t>
      </w:r>
    </w:p>
    <w:p w14:paraId="262E6A1F" w14:textId="77777777" w:rsidR="00BB2C8E" w:rsidRDefault="00BB2C8E" w:rsidP="00BB2C8E">
      <w:pPr>
        <w:pStyle w:val="code"/>
        <w:ind w:left="0"/>
        <w:rPr>
          <w:sz w:val="14"/>
          <w:szCs w:val="14"/>
        </w:rPr>
      </w:pPr>
    </w:p>
    <w:p w14:paraId="5DA9FF4D" w14:textId="77777777" w:rsidR="00BB2C8E" w:rsidRDefault="00BB2C8E" w:rsidP="00BB2C8E"/>
    <w:p w14:paraId="5DB41738" w14:textId="7FBC7A11" w:rsidR="00BB2C8E" w:rsidRDefault="00BB2C8E" w:rsidP="00BB2C8E">
      <w:r>
        <w:t>In order to detect stale data, you will need to run the daemon:</w:t>
      </w:r>
    </w:p>
    <w:p w14:paraId="4CA20C3E" w14:textId="282A354A" w:rsidR="00BB2C8E" w:rsidRDefault="00BB2C8E" w:rsidP="00BB2C8E">
      <w:pPr>
        <w:pStyle w:val="code"/>
      </w:pPr>
      <w:r>
        <w:t>staleDataChecker [-n netlist] [-a appname]</w:t>
      </w:r>
    </w:p>
    <w:p w14:paraId="614827C2" w14:textId="77777777" w:rsidR="00BB2C8E" w:rsidRDefault="00BB2C8E" w:rsidP="00BB2C8E">
      <w:pPr>
        <w:pStyle w:val="code"/>
      </w:pPr>
    </w:p>
    <w:p w14:paraId="764B1C5D" w14:textId="2079D8E0" w:rsidR="00BB2C8E" w:rsidRDefault="00BB2C8E" w:rsidP="00BB2C8E">
      <w:r>
        <w:t>The –n argument may appear more than once for checking platf</w:t>
      </w:r>
      <w:r w:rsidR="00D41F49">
        <w:t xml:space="preserve">orms on a set of lists. The application name specified with the –a </w:t>
      </w:r>
      <w:r>
        <w:t xml:space="preserve">argument </w:t>
      </w:r>
      <w:r w:rsidR="00D41F49">
        <w:t>defaults to “StaleDataChecker”. This must match a process name in the computation editor.</w:t>
      </w:r>
    </w:p>
    <w:p w14:paraId="5CBED839" w14:textId="4C351D92" w:rsidR="00D41F49" w:rsidRDefault="00D41F49" w:rsidP="00BB2C8E">
      <w:r>
        <w:t xml:space="preserve">To set this up, start the computation editor either with the “compedit” command or from the Computations button on the launcher panel. Click on the Processes tab along the top. Find the process called “StaleDataChecker” end edit it. It should look something like </w:t>
      </w:r>
      <w:r>
        <w:fldChar w:fldCharType="begin"/>
      </w:r>
      <w:r>
        <w:instrText xml:space="preserve"> REF _Ref256255667 \h </w:instrText>
      </w:r>
      <w:r>
        <w:fldChar w:fldCharType="separate"/>
      </w:r>
      <w:r w:rsidR="002E004A">
        <w:t xml:space="preserve">Figure </w:t>
      </w:r>
      <w:r w:rsidR="002E004A">
        <w:rPr>
          <w:noProof/>
        </w:rPr>
        <w:t>11</w:t>
      </w:r>
      <w:r w:rsidR="002E004A">
        <w:noBreakHyphen/>
      </w:r>
      <w:r w:rsidR="002E004A">
        <w:rPr>
          <w:noProof/>
        </w:rPr>
        <w:t>43</w:t>
      </w:r>
      <w:r>
        <w:fldChar w:fldCharType="end"/>
      </w:r>
    </w:p>
    <w:p w14:paraId="6BAB9F4A" w14:textId="77777777" w:rsidR="00D41F49" w:rsidRDefault="00D41F49" w:rsidP="00BB2C8E"/>
    <w:p w14:paraId="320AC88E" w14:textId="77777777" w:rsidR="00D41F49" w:rsidRDefault="00D41F49" w:rsidP="00BB2C8E"/>
    <w:p w14:paraId="62BCAE00" w14:textId="77777777" w:rsidR="00D41F49" w:rsidRDefault="00D41F49" w:rsidP="00BB2C8E"/>
    <w:p w14:paraId="7B6C1B99" w14:textId="5103DC93" w:rsidR="00D41F49" w:rsidRDefault="00D41F49" w:rsidP="00BB2C8E">
      <w:r>
        <w:rPr>
          <w:noProof/>
        </w:rPr>
        <w:lastRenderedPageBreak/>
        <w:drawing>
          <wp:inline distT="0" distB="0" distL="0" distR="0" wp14:anchorId="2AF6A898" wp14:editId="67D77DD9">
            <wp:extent cx="5928360" cy="1448435"/>
            <wp:effectExtent l="0" t="0" r="0" b="0"/>
            <wp:docPr id="2" name="Picture 2" descr="Macintosh HD:Users:mmaloney:Desktop:Screen Shot 2014-03-12 at 2.57.3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mmaloney:Desktop:Screen Shot 2014-03-12 at 2.57.33 PM.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28360" cy="1448435"/>
                    </a:xfrm>
                    <a:prstGeom prst="rect">
                      <a:avLst/>
                    </a:prstGeom>
                    <a:noFill/>
                    <a:ln>
                      <a:noFill/>
                    </a:ln>
                  </pic:spPr>
                </pic:pic>
              </a:graphicData>
            </a:graphic>
          </wp:inline>
        </w:drawing>
      </w:r>
    </w:p>
    <w:p w14:paraId="1C31DF14" w14:textId="76AC3B15" w:rsidR="00D41F49" w:rsidRDefault="00D41F49" w:rsidP="00D41F49">
      <w:pPr>
        <w:pStyle w:val="Caption"/>
      </w:pPr>
      <w:bookmarkStart w:id="217" w:name="_Ref256255667"/>
      <w:r>
        <w:t xml:space="preserve">Figure </w:t>
      </w:r>
      <w:fldSimple w:instr=" STYLEREF 1 \s ">
        <w:r w:rsidR="002E004A">
          <w:rPr>
            <w:noProof/>
          </w:rPr>
          <w:t>11</w:t>
        </w:r>
      </w:fldSimple>
      <w:r w:rsidR="003741EB">
        <w:noBreakHyphen/>
      </w:r>
      <w:fldSimple w:instr=" SEQ Figure \* ARABIC \s 1 ">
        <w:r w:rsidR="002E004A">
          <w:rPr>
            <w:noProof/>
          </w:rPr>
          <w:t>43</w:t>
        </w:r>
      </w:fldSimple>
      <w:bookmarkEnd w:id="217"/>
      <w:r>
        <w:t>: StaleDataChecker Process Record.</w:t>
      </w:r>
    </w:p>
    <w:p w14:paraId="46487887" w14:textId="77777777" w:rsidR="00D41F49" w:rsidRDefault="00D41F49" w:rsidP="00D41F49"/>
    <w:p w14:paraId="6544A337" w14:textId="74FA434C" w:rsidR="00D41F49" w:rsidRDefault="00D41F49" w:rsidP="00D41F49">
      <w:r>
        <w:t>If this record doesn’t exist, you will need to create it. This can happen if you upgraded to OPENDCS 6 from a previous toolkit.</w:t>
      </w:r>
    </w:p>
    <w:p w14:paraId="5527DA9B" w14:textId="502251E8" w:rsidR="00D41F49" w:rsidRDefault="00D41F49" w:rsidP="00D41F49">
      <w:r>
        <w:t>In this case create a new Process called “StaleDataChecker”. Set the process type to “utility”.</w:t>
      </w:r>
    </w:p>
    <w:p w14:paraId="1B420E11" w14:textId="3ADE6976" w:rsidR="00D41F49" w:rsidRDefault="00D41F49" w:rsidP="00D41F49">
      <w:r>
        <w:t>You can specify properties as follows:</w:t>
      </w:r>
    </w:p>
    <w:p w14:paraId="4FACFFCE" w14:textId="4C75D587" w:rsidR="00D41F49" w:rsidRDefault="00D41F49" w:rsidP="008048BA">
      <w:pPr>
        <w:pStyle w:val="ListParagraph"/>
        <w:numPr>
          <w:ilvl w:val="0"/>
          <w:numId w:val="15"/>
        </w:numPr>
      </w:pPr>
      <w:r>
        <w:t>StaleDataMaxAgeHours (default=6) – if a platform goes this long without receiving a message flag it as stale.</w:t>
      </w:r>
    </w:p>
    <w:p w14:paraId="411136F3" w14:textId="03D46A80" w:rsidR="00D41F49" w:rsidRDefault="00D41F49" w:rsidP="008048BA">
      <w:pPr>
        <w:pStyle w:val="ListParagraph"/>
        <w:numPr>
          <w:ilvl w:val="0"/>
          <w:numId w:val="15"/>
        </w:numPr>
      </w:pPr>
      <w:r>
        <w:t>StaleDataCheckMinutes (default=1) – Check this often for stale data.</w:t>
      </w:r>
    </w:p>
    <w:p w14:paraId="43BEA533" w14:textId="18BD1A1D" w:rsidR="00D41F49" w:rsidRDefault="00D41F49" w:rsidP="008048BA">
      <w:pPr>
        <w:pStyle w:val="ListParagraph"/>
        <w:numPr>
          <w:ilvl w:val="0"/>
          <w:numId w:val="15"/>
        </w:numPr>
      </w:pPr>
      <w:r>
        <w:t>StaleDataTriggerFile1 (default = blank) – Name of first trigger file to create (see below).</w:t>
      </w:r>
    </w:p>
    <w:p w14:paraId="6CFA2F92" w14:textId="78E27082" w:rsidR="00D41F49" w:rsidRDefault="00D41F49" w:rsidP="008048BA">
      <w:pPr>
        <w:pStyle w:val="ListParagraph"/>
        <w:numPr>
          <w:ilvl w:val="0"/>
          <w:numId w:val="15"/>
        </w:numPr>
      </w:pPr>
      <w:r>
        <w:t>StaleDataTriggerFile2 (default = blank) – Name of first trigger file to create (see below).</w:t>
      </w:r>
    </w:p>
    <w:p w14:paraId="757B5D74" w14:textId="6E190931" w:rsidR="00D41F49" w:rsidRDefault="00D41F49" w:rsidP="008048BA">
      <w:pPr>
        <w:pStyle w:val="ListParagraph"/>
        <w:numPr>
          <w:ilvl w:val="0"/>
          <w:numId w:val="15"/>
        </w:numPr>
      </w:pPr>
      <w:r>
        <w:t>StaleDataFileContents (default = “DACQ-Alert: Data not current MST=${LASTMSGTIME}  ${SITENAME}”) – This is the string placed in the trigger file(s).</w:t>
      </w:r>
    </w:p>
    <w:p w14:paraId="5182979C" w14:textId="68C701A8" w:rsidR="00D41F49" w:rsidRDefault="00D41F49" w:rsidP="00D41F49">
      <w:r>
        <w:t xml:space="preserve">When a station goes stale, one or two trigger files can be created. You specify the complete path name with the two File1 and File2 properties. The properties can contain </w:t>
      </w:r>
      <w:r w:rsidR="00F04373">
        <w:t>strings like:</w:t>
      </w:r>
    </w:p>
    <w:p w14:paraId="53406747" w14:textId="2BCD758D" w:rsidR="00F04373" w:rsidRDefault="00F04373" w:rsidP="008048BA">
      <w:pPr>
        <w:pStyle w:val="ListParagraph"/>
        <w:numPr>
          <w:ilvl w:val="0"/>
          <w:numId w:val="16"/>
        </w:numPr>
      </w:pPr>
      <w:r>
        <w:t>$HOME – your user’s home directory</w:t>
      </w:r>
    </w:p>
    <w:p w14:paraId="600E9DED" w14:textId="4F2177F3" w:rsidR="00F04373" w:rsidRDefault="00F04373" w:rsidP="008048BA">
      <w:pPr>
        <w:pStyle w:val="ListParagraph"/>
        <w:numPr>
          <w:ilvl w:val="0"/>
          <w:numId w:val="16"/>
        </w:numPr>
      </w:pPr>
      <w:r>
        <w:t>$DCSTOOL_HOME – the installation directory of the toolkit</w:t>
      </w:r>
    </w:p>
    <w:p w14:paraId="69F3F596" w14:textId="2C0534E8" w:rsidR="00F04373" w:rsidRDefault="00F04373" w:rsidP="008048BA">
      <w:pPr>
        <w:pStyle w:val="ListParagraph"/>
        <w:numPr>
          <w:ilvl w:val="0"/>
          <w:numId w:val="16"/>
        </w:numPr>
      </w:pPr>
      <w:r>
        <w:t>$DCSTOOL_USERDIR – Your individual user directory of a multi-user toolkit installation.</w:t>
      </w:r>
    </w:p>
    <w:p w14:paraId="72AA1E4A" w14:textId="3C513F42" w:rsidR="00F04373" w:rsidRDefault="00F04373" w:rsidP="008048BA">
      <w:pPr>
        <w:pStyle w:val="ListParagraph"/>
        <w:numPr>
          <w:ilvl w:val="0"/>
          <w:numId w:val="16"/>
        </w:numPr>
      </w:pPr>
      <w:r>
        <w:t>$SITENAME – the name of the site associated with the platform.</w:t>
      </w:r>
    </w:p>
    <w:p w14:paraId="69D8C6D8" w14:textId="49518226" w:rsidR="00F04373" w:rsidRDefault="00F04373" w:rsidP="00F04373">
      <w:r>
        <w:t>Likewise the StaleDataFileContents property can also contain these strings along with a special string $LASTMSGTIME which will be replaced with the time that this platform last received a message.</w:t>
      </w:r>
    </w:p>
    <w:p w14:paraId="73E8E977" w14:textId="77777777" w:rsidR="00F04373" w:rsidRDefault="00F04373" w:rsidP="00F04373"/>
    <w:p w14:paraId="57351F78" w14:textId="3A2EDDB7" w:rsidR="00F04373" w:rsidRDefault="001D0D67" w:rsidP="001D0D67">
      <w:pPr>
        <w:pStyle w:val="Heading1"/>
      </w:pPr>
      <w:bookmarkStart w:id="218" w:name="_Toc64562238"/>
      <w:r>
        <w:lastRenderedPageBreak/>
        <w:t>Data Acquisition &amp; Decoding Events</w:t>
      </w:r>
      <w:bookmarkEnd w:id="218"/>
    </w:p>
    <w:p w14:paraId="747B5312" w14:textId="1AB4B543" w:rsidR="001D0D67" w:rsidRDefault="001D0D67" w:rsidP="001D0D67">
      <w:r>
        <w:t>As of OpenDCS 6.1 selected events relating to data acquisition and decoding are stored in the database.</w:t>
      </w:r>
    </w:p>
    <w:p w14:paraId="32FC78D8" w14:textId="5944AADA" w:rsidR="001D0D67" w:rsidRDefault="001D0D67" w:rsidP="001D0D67">
      <w:r>
        <w:t>Each Routing Spec will create these events as it runs, regardless of whether the Routing Spec was started from the scheduler or from the “rs” command line.</w:t>
      </w:r>
    </w:p>
    <w:p w14:paraId="4C75AB97" w14:textId="5CF45C98" w:rsidR="001D0D67" w:rsidRDefault="001D0D67" w:rsidP="001D0D67">
      <w:r>
        <w:t>Events are associated with routing-spec runs (i.e. the running of a particular routing spec at a given time). If platform related, events are also associated with a platform.</w:t>
      </w:r>
    </w:p>
    <w:p w14:paraId="3A5B55B9" w14:textId="484D0E85" w:rsidR="001D0D67" w:rsidRDefault="001D0D67" w:rsidP="001D0D67">
      <w:r>
        <w:t>The OpenDCS 6.1 DCP Monitor contains web pages allowing you to search stored events by routing spec run and by platform.</w:t>
      </w:r>
    </w:p>
    <w:p w14:paraId="25910A83" w14:textId="3BD92D26" w:rsidR="001D0D67" w:rsidRDefault="001D0D67" w:rsidP="001D0D67">
      <w:r>
        <w:t>Only INFO, WARNING, FAILURE, and FATAL events are saved in the database. Debug-level events are stored in the process’ log file, but never the database.</w:t>
      </w:r>
    </w:p>
    <w:p w14:paraId="15A5D955" w14:textId="1B074C35" w:rsidR="001D0D67" w:rsidRDefault="001D0D67" w:rsidP="001D0D67">
      <w:r>
        <w:t>Events are purged after a configurable number of days. The DECODES Setting value eventPurgeDays is an integer number of days.</w:t>
      </w:r>
    </w:p>
    <w:p w14:paraId="13756DF0" w14:textId="24008E6E" w:rsidR="001D0D67" w:rsidRDefault="001D0D67" w:rsidP="001D0D67">
      <w:r>
        <w:t xml:space="preserve">Periodically, each routing spec will attempt to purge events older than the specified number of days. </w:t>
      </w:r>
      <w:r w:rsidR="000D7D27">
        <w:t>The default number of days is 5.</w:t>
      </w:r>
    </w:p>
    <w:p w14:paraId="1C3F0CEE" w14:textId="77777777" w:rsidR="008B587F" w:rsidRDefault="008B587F" w:rsidP="001D0D67"/>
    <w:p w14:paraId="39DFBF7B" w14:textId="25EDFF79" w:rsidR="008B587F" w:rsidRDefault="008B587F" w:rsidP="008B587F">
      <w:pPr>
        <w:pStyle w:val="Heading1"/>
      </w:pPr>
      <w:bookmarkStart w:id="219" w:name="_Toc64562239"/>
      <w:r>
        <w:lastRenderedPageBreak/>
        <w:t>Polling and Listening for Data Loggers</w:t>
      </w:r>
      <w:bookmarkEnd w:id="219"/>
    </w:p>
    <w:p w14:paraId="35234A81" w14:textId="471D6B59" w:rsidR="008B587F" w:rsidRDefault="008B587F" w:rsidP="008B587F">
      <w:r>
        <w:t>OpenDCS supports a direct, automated interface for data loggers:</w:t>
      </w:r>
    </w:p>
    <w:p w14:paraId="366E78CF" w14:textId="6029708E" w:rsidR="008B587F" w:rsidRDefault="008B587F" w:rsidP="008048BA">
      <w:pPr>
        <w:pStyle w:val="ListParagraph"/>
        <w:numPr>
          <w:ilvl w:val="0"/>
          <w:numId w:val="30"/>
        </w:numPr>
      </w:pPr>
      <w:r>
        <w:t>Polling a data logger via old-style modems</w:t>
      </w:r>
    </w:p>
    <w:p w14:paraId="6A5C3FF1" w14:textId="32A191BE" w:rsidR="008B587F" w:rsidRDefault="008B587F" w:rsidP="008048BA">
      <w:pPr>
        <w:pStyle w:val="ListParagraph"/>
        <w:numPr>
          <w:ilvl w:val="0"/>
          <w:numId w:val="30"/>
        </w:numPr>
      </w:pPr>
      <w:r>
        <w:t>Polling a data logger via TCP socket. This can also be used for data loggers with cellular modems and a static IP address.</w:t>
      </w:r>
    </w:p>
    <w:p w14:paraId="30CFE56F" w14:textId="7B60E542" w:rsidR="008B587F" w:rsidRDefault="008B587F" w:rsidP="008048BA">
      <w:pPr>
        <w:pStyle w:val="ListParagraph"/>
        <w:numPr>
          <w:ilvl w:val="0"/>
          <w:numId w:val="30"/>
        </w:numPr>
      </w:pPr>
      <w:r>
        <w:t>Listening for incoming TCP connections from remote data loggers. This can be used for data loggers with cellular modems and dynamic IP addresses.</w:t>
      </w:r>
    </w:p>
    <w:p w14:paraId="7ADE01D1" w14:textId="3B3B096D" w:rsidR="00CB50F5" w:rsidRDefault="004D40D2" w:rsidP="004D40D2">
      <w:r>
        <w:t>Once data is received from an electronic data logger (EDL) it is represented as a message with an EDL header. These messages can be processed directly through DECODES. However, a recommended way is to use LRGS to store raw message data.</w:t>
      </w:r>
      <w:r w:rsidR="00CB50F5">
        <w:t xml:space="preserve"> This arrangement is illustrated in </w:t>
      </w:r>
      <w:r w:rsidR="00CB50F5">
        <w:fldChar w:fldCharType="begin"/>
      </w:r>
      <w:r w:rsidR="00CB50F5">
        <w:instrText xml:space="preserve"> REF _Ref332209834 \h </w:instrText>
      </w:r>
      <w:r w:rsidR="00CB50F5">
        <w:fldChar w:fldCharType="separate"/>
      </w:r>
      <w:r w:rsidR="002E004A">
        <w:t xml:space="preserve">Figure </w:t>
      </w:r>
      <w:r w:rsidR="002E004A">
        <w:rPr>
          <w:noProof/>
        </w:rPr>
        <w:t>44</w:t>
      </w:r>
      <w:r w:rsidR="00CB50F5">
        <w:fldChar w:fldCharType="end"/>
      </w:r>
      <w:r w:rsidR="00CB50F5">
        <w:t>.</w:t>
      </w:r>
    </w:p>
    <w:p w14:paraId="31F8B413" w14:textId="3B903141" w:rsidR="00CB50F5" w:rsidRDefault="00CB50F5" w:rsidP="004D40D2">
      <w:r>
        <w:rPr>
          <w:noProof/>
        </w:rPr>
        <w:drawing>
          <wp:inline distT="0" distB="0" distL="0" distR="0" wp14:anchorId="45008685" wp14:editId="36595D6E">
            <wp:extent cx="5486400" cy="3474054"/>
            <wp:effectExtent l="0" t="0" r="0" b="0"/>
            <wp:docPr id="27" name="Picture 27" descr="Macintosh HD:Users:mmaloney:Desktop:EDL-LRG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mmaloney:Desktop:EDL-LRGS.gif"/>
                    <pic:cNvPicPr>
                      <a:picLocks noChangeAspect="1" noChangeArrowheads="1"/>
                    </pic:cNvPicPr>
                  </pic:nvPicPr>
                  <pic:blipFill rotWithShape="1">
                    <a:blip r:embed="rId76">
                      <a:extLst>
                        <a:ext uri="{28A0092B-C50C-407E-A947-70E740481C1C}">
                          <a14:useLocalDpi xmlns:a14="http://schemas.microsoft.com/office/drawing/2010/main" val="0"/>
                        </a:ext>
                      </a:extLst>
                    </a:blip>
                    <a:srcRect b="51068"/>
                    <a:stretch/>
                  </pic:blipFill>
                  <pic:spPr bwMode="auto">
                    <a:xfrm>
                      <a:off x="0" y="0"/>
                      <a:ext cx="5487140" cy="3474522"/>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0A37A4F3" w14:textId="1BC92C11" w:rsidR="00CB50F5" w:rsidRDefault="00CB50F5" w:rsidP="00CB50F5">
      <w:pPr>
        <w:pStyle w:val="Caption"/>
      </w:pPr>
      <w:bookmarkStart w:id="220" w:name="_Ref332209834"/>
      <w:r>
        <w:t xml:space="preserve">Figure </w:t>
      </w:r>
      <w:fldSimple w:instr=" SEQ Figure \* ARABIC ">
        <w:r w:rsidR="002E004A">
          <w:rPr>
            <w:noProof/>
          </w:rPr>
          <w:t>44</w:t>
        </w:r>
      </w:fldSimple>
      <w:bookmarkEnd w:id="220"/>
      <w:r>
        <w:t>: Polling Data Saved in LRGS.</w:t>
      </w:r>
    </w:p>
    <w:p w14:paraId="2D210E33" w14:textId="4A396D95" w:rsidR="00CB50F5" w:rsidRDefault="00CB50F5" w:rsidP="004D40D2">
      <w:r>
        <w:t>Here’s how it works:</w:t>
      </w:r>
    </w:p>
    <w:p w14:paraId="121EFF6B" w14:textId="5CAAB073" w:rsidR="00CB50F5" w:rsidRDefault="00CB50F5" w:rsidP="008048BA">
      <w:pPr>
        <w:pStyle w:val="ListParagraph"/>
        <w:numPr>
          <w:ilvl w:val="0"/>
          <w:numId w:val="31"/>
        </w:numPr>
      </w:pPr>
      <w:r>
        <w:t>Raw polled EDL message received by a routing spec configured with one of the polling or listening interfaces described in this chapter.</w:t>
      </w:r>
    </w:p>
    <w:p w14:paraId="267E7712" w14:textId="4DE73E67" w:rsidR="00CB50F5" w:rsidRDefault="00CB50F5" w:rsidP="008048BA">
      <w:pPr>
        <w:pStyle w:val="ListParagraph"/>
        <w:numPr>
          <w:ilvl w:val="0"/>
          <w:numId w:val="31"/>
        </w:numPr>
      </w:pPr>
      <w:r>
        <w:t>This routing spec saves data in “raw” format in a directory.</w:t>
      </w:r>
    </w:p>
    <w:p w14:paraId="5E110485" w14:textId="53C7DD3A" w:rsidR="00CB50F5" w:rsidRDefault="00CB50F5" w:rsidP="008048BA">
      <w:pPr>
        <w:pStyle w:val="ListParagraph"/>
        <w:numPr>
          <w:ilvl w:val="0"/>
          <w:numId w:val="31"/>
        </w:numPr>
      </w:pPr>
      <w:r>
        <w:t>The LRGS is configured to watch this directory for incoming EDL files</w:t>
      </w:r>
      <w:r w:rsidR="00E45A99">
        <w:t xml:space="preserve"> (See LRGS manual for instructions on how to do this).</w:t>
      </w:r>
    </w:p>
    <w:p w14:paraId="6329C06C" w14:textId="614EB861" w:rsidR="00E45A99" w:rsidRDefault="00E45A99" w:rsidP="008048BA">
      <w:pPr>
        <w:pStyle w:val="ListParagraph"/>
        <w:numPr>
          <w:ilvl w:val="0"/>
          <w:numId w:val="31"/>
        </w:numPr>
      </w:pPr>
      <w:r>
        <w:t>LRGS stores raw EDL messages for specified number of days (e.g. 120).</w:t>
      </w:r>
    </w:p>
    <w:p w14:paraId="5FBE3B00" w14:textId="03F79BF7" w:rsidR="00136737" w:rsidRDefault="00E45A99" w:rsidP="008048BA">
      <w:pPr>
        <w:pStyle w:val="ListParagraph"/>
        <w:numPr>
          <w:ilvl w:val="0"/>
          <w:numId w:val="31"/>
        </w:numPr>
      </w:pPr>
      <w:r>
        <w:t>A real-time DECODES routing spec retrieves EDL messages, decodes them, and puts decoded output somewhere.</w:t>
      </w:r>
    </w:p>
    <w:p w14:paraId="59B7F89A" w14:textId="1BFA9323" w:rsidR="00827197" w:rsidRDefault="00827197" w:rsidP="008511E5">
      <w:pPr>
        <w:pStyle w:val="Heading2"/>
      </w:pPr>
      <w:bookmarkStart w:id="221" w:name="_Toc64562240"/>
      <w:r>
        <w:lastRenderedPageBreak/>
        <w:t>Enumeration Records</w:t>
      </w:r>
      <w:bookmarkEnd w:id="221"/>
    </w:p>
    <w:p w14:paraId="1301FC04" w14:textId="6399C7D8" w:rsidR="00827197" w:rsidRDefault="00827197" w:rsidP="00827197">
      <w:r>
        <w:t>If you upgraded from a release that existed prior to the polling and listening capability, you may need to enter some Enumeration Records manually.</w:t>
      </w:r>
    </w:p>
    <w:p w14:paraId="4E2DE4B1" w14:textId="77777777" w:rsidR="00827197" w:rsidRDefault="00827197" w:rsidP="00827197">
      <w:r>
        <w:t xml:space="preserve">Start the Reference List Editor program with the ‘rledit’ command. </w:t>
      </w:r>
    </w:p>
    <w:p w14:paraId="51AB3FD4" w14:textId="77777777" w:rsidR="00827197" w:rsidRDefault="00827197" w:rsidP="00827197">
      <w:r>
        <w:t>On the Enumerations Tab. Select the “Port Type” enumeration. If an entry doesn’t already exist for TcpListen, you must create it. Click the Add button and fill out the form as shown below. The Executable Java Class must be entered exactly as shown:</w:t>
      </w:r>
    </w:p>
    <w:p w14:paraId="31BC8694" w14:textId="77777777" w:rsidR="00827197" w:rsidRDefault="00827197" w:rsidP="00827197">
      <w:pPr>
        <w:pStyle w:val="code"/>
      </w:pPr>
      <w:r>
        <w:t>decodes.polling.ListeningPortPool</w:t>
      </w:r>
    </w:p>
    <w:p w14:paraId="28839816" w14:textId="77777777" w:rsidR="00827197" w:rsidRDefault="00827197" w:rsidP="00827197">
      <w:pPr>
        <w:pStyle w:val="code"/>
      </w:pPr>
    </w:p>
    <w:p w14:paraId="5B6E3FEF" w14:textId="77777777" w:rsidR="00827197" w:rsidRDefault="00827197" w:rsidP="00827197">
      <w:r>
        <w:rPr>
          <w:noProof/>
        </w:rPr>
        <w:drawing>
          <wp:inline distT="0" distB="0" distL="0" distR="0" wp14:anchorId="759FF05C" wp14:editId="13D4F787">
            <wp:extent cx="5948680" cy="3955415"/>
            <wp:effectExtent l="0" t="0" r="0" b="6985"/>
            <wp:docPr id="30" name="Picture 30" descr="Macintosh HD:Users:mmaloney:Desktop:Screen Shot 2016-08-07 at 5.45.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mmaloney:Desktop:Screen Shot 2016-08-07 at 5.45.05 PM.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8680" cy="3955415"/>
                    </a:xfrm>
                    <a:prstGeom prst="rect">
                      <a:avLst/>
                    </a:prstGeom>
                    <a:noFill/>
                    <a:ln>
                      <a:noFill/>
                    </a:ln>
                  </pic:spPr>
                </pic:pic>
              </a:graphicData>
            </a:graphic>
          </wp:inline>
        </w:drawing>
      </w:r>
    </w:p>
    <w:p w14:paraId="592CC79B" w14:textId="5098CB77" w:rsidR="00E07797" w:rsidRDefault="00E07797" w:rsidP="00E07797">
      <w:pPr>
        <w:pStyle w:val="Caption"/>
      </w:pPr>
      <w:r>
        <w:t xml:space="preserve">Figure </w:t>
      </w:r>
      <w:fldSimple w:instr=" SEQ Figure \* ARABIC ">
        <w:r w:rsidR="002E004A">
          <w:rPr>
            <w:noProof/>
          </w:rPr>
          <w:t>45</w:t>
        </w:r>
      </w:fldSimple>
      <w:r>
        <w:t>: Enter Enum Record for TcpListen.</w:t>
      </w:r>
    </w:p>
    <w:p w14:paraId="2F9799A7" w14:textId="77777777" w:rsidR="00827197" w:rsidRDefault="00827197" w:rsidP="00827197">
      <w:r>
        <w:t>Also on the Enumerations Tab, select the Transport Medium Type enumeration. If an entry doesn’t already exist for incoming-tcp, click the Add button and fill out the form as shown below. The Mnemonic value must be exactly “incoming-tcp”.</w:t>
      </w:r>
    </w:p>
    <w:p w14:paraId="67A346AB" w14:textId="54B65ADF" w:rsidR="00827197" w:rsidRDefault="00827197" w:rsidP="00827197">
      <w:r>
        <w:t>Also make sure the following records exist:</w:t>
      </w:r>
    </w:p>
    <w:p w14:paraId="7DDAFA04" w14:textId="0A5F9B13" w:rsidR="00827197" w:rsidRDefault="00827197" w:rsidP="008048BA">
      <w:pPr>
        <w:pStyle w:val="ListParagraph"/>
        <w:numPr>
          <w:ilvl w:val="0"/>
          <w:numId w:val="37"/>
        </w:numPr>
      </w:pPr>
      <w:r>
        <w:t>Mnemonic Value: digi</w:t>
      </w:r>
    </w:p>
    <w:p w14:paraId="3B14070F" w14:textId="0DB8B81C" w:rsidR="00827197" w:rsidRDefault="00827197" w:rsidP="008048BA">
      <w:pPr>
        <w:pStyle w:val="ListParagraph"/>
        <w:numPr>
          <w:ilvl w:val="1"/>
          <w:numId w:val="37"/>
        </w:numPr>
      </w:pPr>
      <w:r>
        <w:t>Description: Digi ConnectPort for Modem Interface</w:t>
      </w:r>
    </w:p>
    <w:p w14:paraId="20984C6D" w14:textId="5FB74005" w:rsidR="00827197" w:rsidRDefault="00827197" w:rsidP="008048BA">
      <w:pPr>
        <w:pStyle w:val="ListParagraph"/>
        <w:numPr>
          <w:ilvl w:val="1"/>
          <w:numId w:val="37"/>
        </w:numPr>
      </w:pPr>
      <w:r>
        <w:t>Exec Class: decodes.polling.DigiConnectPortPool</w:t>
      </w:r>
    </w:p>
    <w:p w14:paraId="027BBABB" w14:textId="25F37EF0" w:rsidR="00827197" w:rsidRDefault="00827197" w:rsidP="008048BA">
      <w:pPr>
        <w:pStyle w:val="ListParagraph"/>
        <w:numPr>
          <w:ilvl w:val="0"/>
          <w:numId w:val="37"/>
        </w:numPr>
      </w:pPr>
      <w:r>
        <w:t>Mnemonic Value: TcpClient</w:t>
      </w:r>
    </w:p>
    <w:p w14:paraId="141FE07B" w14:textId="09599622" w:rsidR="00827197" w:rsidRDefault="00827197" w:rsidP="008048BA">
      <w:pPr>
        <w:pStyle w:val="ListParagraph"/>
        <w:numPr>
          <w:ilvl w:val="1"/>
          <w:numId w:val="37"/>
        </w:numPr>
      </w:pPr>
      <w:r>
        <w:t>Description: TCP Outgoing Client</w:t>
      </w:r>
    </w:p>
    <w:p w14:paraId="2A1BE44E" w14:textId="0B1253FD" w:rsidR="00E07797" w:rsidRDefault="00E07797" w:rsidP="008048BA">
      <w:pPr>
        <w:pStyle w:val="ListParagraph"/>
        <w:numPr>
          <w:ilvl w:val="1"/>
          <w:numId w:val="37"/>
        </w:numPr>
      </w:pPr>
      <w:r>
        <w:t>Exec Class: decodes.polling.TcpClientPortPool</w:t>
      </w:r>
    </w:p>
    <w:p w14:paraId="65EE6FBC" w14:textId="77777777" w:rsidR="00827197" w:rsidRDefault="00827197" w:rsidP="00827197">
      <w:r>
        <w:rPr>
          <w:noProof/>
        </w:rPr>
        <w:lastRenderedPageBreak/>
        <w:drawing>
          <wp:inline distT="0" distB="0" distL="0" distR="0" wp14:anchorId="6C28C47E" wp14:editId="7306F66E">
            <wp:extent cx="5938520" cy="3801745"/>
            <wp:effectExtent l="0" t="0" r="5080" b="8255"/>
            <wp:docPr id="33" name="Picture 33" descr="Macintosh HD:Users:mmaloney:Desktop:Screen Shot 2016-08-10 at 1.54.2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mmaloney:Desktop:Screen Shot 2016-08-10 at 1.54.24 PM.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38520" cy="3801745"/>
                    </a:xfrm>
                    <a:prstGeom prst="rect">
                      <a:avLst/>
                    </a:prstGeom>
                    <a:noFill/>
                    <a:ln>
                      <a:noFill/>
                    </a:ln>
                  </pic:spPr>
                </pic:pic>
              </a:graphicData>
            </a:graphic>
          </wp:inline>
        </w:drawing>
      </w:r>
    </w:p>
    <w:p w14:paraId="7E3A41C6" w14:textId="031EA021" w:rsidR="00E07797" w:rsidRDefault="00E07797" w:rsidP="00E07797">
      <w:pPr>
        <w:pStyle w:val="Caption"/>
      </w:pPr>
      <w:r>
        <w:t xml:space="preserve">Figure </w:t>
      </w:r>
      <w:fldSimple w:instr=" SEQ Figure \* ARABIC ">
        <w:r w:rsidR="002E004A">
          <w:rPr>
            <w:noProof/>
          </w:rPr>
          <w:t>46</w:t>
        </w:r>
      </w:fldSimple>
      <w:r>
        <w:t>: Enter Enum Record for incoming-tcp Transport Medum type.</w:t>
      </w:r>
    </w:p>
    <w:p w14:paraId="00B3CC66" w14:textId="77777777" w:rsidR="00E07797" w:rsidRDefault="00E07797" w:rsidP="00827197"/>
    <w:p w14:paraId="4901E9CD" w14:textId="6A48AA22" w:rsidR="00E07797" w:rsidRDefault="00E07797" w:rsidP="00827197">
      <w:r>
        <w:t>Also make sure the following records exist:</w:t>
      </w:r>
    </w:p>
    <w:p w14:paraId="30C0AA0E" w14:textId="0E5FF48B" w:rsidR="00E07797" w:rsidRDefault="00E07797" w:rsidP="008048BA">
      <w:pPr>
        <w:pStyle w:val="ListParagraph"/>
        <w:numPr>
          <w:ilvl w:val="0"/>
          <w:numId w:val="38"/>
        </w:numPr>
      </w:pPr>
      <w:r>
        <w:t>Mnemonic Value: polled-tcp</w:t>
      </w:r>
    </w:p>
    <w:p w14:paraId="51F7114F" w14:textId="200F5CA9" w:rsidR="00E07797" w:rsidRDefault="00E07797" w:rsidP="008048BA">
      <w:pPr>
        <w:pStyle w:val="ListParagraph"/>
        <w:numPr>
          <w:ilvl w:val="1"/>
          <w:numId w:val="38"/>
        </w:numPr>
      </w:pPr>
      <w:r>
        <w:t>Description: Polled TCP Socket</w:t>
      </w:r>
    </w:p>
    <w:p w14:paraId="1235411B" w14:textId="47DCF8A5" w:rsidR="00E07797" w:rsidRDefault="00E07797" w:rsidP="008048BA">
      <w:pPr>
        <w:pStyle w:val="ListParagraph"/>
        <w:numPr>
          <w:ilvl w:val="0"/>
          <w:numId w:val="38"/>
        </w:numPr>
      </w:pPr>
      <w:r>
        <w:t>Mnemonic Value: polled-modem</w:t>
      </w:r>
    </w:p>
    <w:p w14:paraId="08628D8C" w14:textId="21C43A25" w:rsidR="00E07797" w:rsidRDefault="00E07797" w:rsidP="008048BA">
      <w:pPr>
        <w:pStyle w:val="ListParagraph"/>
        <w:numPr>
          <w:ilvl w:val="1"/>
          <w:numId w:val="38"/>
        </w:numPr>
      </w:pPr>
      <w:r>
        <w:t>Description: Polled via modem</w:t>
      </w:r>
    </w:p>
    <w:p w14:paraId="033BA20B" w14:textId="4C10C34B" w:rsidR="00E07797" w:rsidRDefault="00E07797" w:rsidP="00E07797">
      <w:r>
        <w:t>For these records, the Executable Java Class may be left blank.</w:t>
      </w:r>
    </w:p>
    <w:p w14:paraId="697346D2" w14:textId="77777777" w:rsidR="00E07797" w:rsidRDefault="00E07797" w:rsidP="00827197"/>
    <w:p w14:paraId="52C5EB02" w14:textId="77777777" w:rsidR="0060114E" w:rsidRDefault="0060114E">
      <w:pPr>
        <w:spacing w:after="0"/>
      </w:pPr>
      <w:r>
        <w:br w:type="page"/>
      </w:r>
    </w:p>
    <w:p w14:paraId="05362ADF" w14:textId="4867D793" w:rsidR="00CE4C08" w:rsidRDefault="00CE4C08" w:rsidP="00827197">
      <w:r>
        <w:lastRenderedPageBreak/>
        <w:t>Next, select the Data Source Type enumeration and add a new record with mnemonic “Polled” and exec class “decodes.polling.PollingDataSource”. As shown below:</w:t>
      </w:r>
    </w:p>
    <w:p w14:paraId="0670CEF8" w14:textId="351B8737" w:rsidR="00E07797" w:rsidRDefault="00CE4C08" w:rsidP="00827197">
      <w:r>
        <w:rPr>
          <w:noProof/>
        </w:rPr>
        <w:drawing>
          <wp:inline distT="0" distB="0" distL="0" distR="0" wp14:anchorId="0CBE6D07" wp14:editId="61CA9DFB">
            <wp:extent cx="5938520" cy="3164205"/>
            <wp:effectExtent l="0" t="0" r="5080" b="10795"/>
            <wp:docPr id="40" name="Picture 40" descr="Macintosh HD:Users:mmaloney:Desktop:Screen Shot 2016-08-12 at 11.06.4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mmaloney:Desktop:Screen Shot 2016-08-12 at 11.06.45 AM.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38520" cy="3164205"/>
                    </a:xfrm>
                    <a:prstGeom prst="rect">
                      <a:avLst/>
                    </a:prstGeom>
                    <a:noFill/>
                    <a:ln>
                      <a:noFill/>
                    </a:ln>
                  </pic:spPr>
                </pic:pic>
              </a:graphicData>
            </a:graphic>
          </wp:inline>
        </w:drawing>
      </w:r>
    </w:p>
    <w:p w14:paraId="7C1F2B6F" w14:textId="04C026E0" w:rsidR="00CE4C08" w:rsidRDefault="00CE4C08" w:rsidP="00CE4C08">
      <w:pPr>
        <w:pStyle w:val="Caption"/>
      </w:pPr>
      <w:r>
        <w:t xml:space="preserve">Figure </w:t>
      </w:r>
      <w:fldSimple w:instr=" SEQ Figure \* ARABIC ">
        <w:r w:rsidR="002E004A">
          <w:rPr>
            <w:noProof/>
          </w:rPr>
          <w:t>47</w:t>
        </w:r>
      </w:fldSimple>
      <w:r>
        <w:t>: Data Source Type for Polled &amp; Listened Loggers.</w:t>
      </w:r>
    </w:p>
    <w:p w14:paraId="3807FF34" w14:textId="77777777" w:rsidR="00CE4C08" w:rsidRPr="00CE4C08" w:rsidRDefault="00CE4C08" w:rsidP="00CE4C08"/>
    <w:p w14:paraId="074177DC" w14:textId="77777777" w:rsidR="00827197" w:rsidRDefault="00827197" w:rsidP="00827197">
      <w:r>
        <w:t>Before exiting the Reference List Editor, Click File – Save to DB.</w:t>
      </w:r>
    </w:p>
    <w:p w14:paraId="01C920C3" w14:textId="77777777" w:rsidR="00827197" w:rsidRDefault="00827197" w:rsidP="00827197"/>
    <w:p w14:paraId="0B230EBB" w14:textId="07361022" w:rsidR="0090029E" w:rsidRDefault="0090029E" w:rsidP="00827197">
      <w:r>
        <w:t>Make sure you have an Enumeration called PortType. If not, you will find a file called “Polling.xml” in the $DCSTOOL_HOME/edit-db/enum directory. Run the following commands</w:t>
      </w:r>
    </w:p>
    <w:p w14:paraId="7990AA1D" w14:textId="52AA714C" w:rsidR="0090029E" w:rsidRDefault="0090029E" w:rsidP="0090029E">
      <w:pPr>
        <w:pStyle w:val="code"/>
      </w:pPr>
      <w:r>
        <w:t>cd $DCSTOOL_HOME</w:t>
      </w:r>
    </w:p>
    <w:p w14:paraId="188C1FBE" w14:textId="191185C1" w:rsidR="0090029E" w:rsidRDefault="0090029E" w:rsidP="0090029E">
      <w:pPr>
        <w:pStyle w:val="code"/>
      </w:pPr>
      <w:r>
        <w:t>bin/dbimport edit-db/enum/Polling.xml</w:t>
      </w:r>
    </w:p>
    <w:p w14:paraId="6FC95011" w14:textId="77777777" w:rsidR="0090029E" w:rsidRDefault="0090029E" w:rsidP="0090029E">
      <w:pPr>
        <w:pStyle w:val="code"/>
      </w:pPr>
    </w:p>
    <w:p w14:paraId="5044EE0A" w14:textId="5CA1F3B1" w:rsidR="0090029E" w:rsidRDefault="0090029E" w:rsidP="0090029E">
      <w:r>
        <w:t>On Windows systems you can execute these commands inside a DOS CMD window:</w:t>
      </w:r>
    </w:p>
    <w:p w14:paraId="1DA1A0C9" w14:textId="6D2B53D6" w:rsidR="0090029E" w:rsidRDefault="0090029E" w:rsidP="0090029E">
      <w:pPr>
        <w:pStyle w:val="code"/>
      </w:pPr>
      <w:r>
        <w:t>cd %DCSTOOL_HOME%</w:t>
      </w:r>
    </w:p>
    <w:p w14:paraId="4C0EC1BD" w14:textId="4A89D749" w:rsidR="0090029E" w:rsidRDefault="0090029E" w:rsidP="0090029E">
      <w:pPr>
        <w:pStyle w:val="code"/>
      </w:pPr>
      <w:r>
        <w:t>bin\dbimport edit-db\enum\Polling.xml</w:t>
      </w:r>
    </w:p>
    <w:p w14:paraId="323C3353" w14:textId="77777777" w:rsidR="0090029E" w:rsidRDefault="0090029E" w:rsidP="0090029E">
      <w:pPr>
        <w:pStyle w:val="code"/>
      </w:pPr>
    </w:p>
    <w:p w14:paraId="2514E715" w14:textId="77777777" w:rsidR="0090029E" w:rsidRDefault="0090029E" w:rsidP="0090029E">
      <w:pPr>
        <w:pStyle w:val="code"/>
      </w:pPr>
    </w:p>
    <w:p w14:paraId="76EB6554" w14:textId="0DD585F2" w:rsidR="0060114E" w:rsidRDefault="0060114E">
      <w:pPr>
        <w:spacing w:after="0"/>
      </w:pPr>
      <w:r>
        <w:br w:type="page"/>
      </w:r>
    </w:p>
    <w:p w14:paraId="53803CB3" w14:textId="6CF7E232" w:rsidR="00827197" w:rsidRDefault="0060114E" w:rsidP="00827197">
      <w:r>
        <w:lastRenderedPageBreak/>
        <w:t>Finally, older databases may be missing the “Logger Type” enumeration entirely. Run the reference list editor as described above. On the Enumerations tab, in the Enumeration pull-down list, if there is no “Logger Type” enumeration, then:</w:t>
      </w:r>
    </w:p>
    <w:p w14:paraId="5A2F8B17" w14:textId="755EBE40" w:rsidR="0060114E" w:rsidRDefault="0060114E" w:rsidP="0060114E">
      <w:pPr>
        <w:pStyle w:val="ListParagraph"/>
        <w:numPr>
          <w:ilvl w:val="0"/>
          <w:numId w:val="55"/>
        </w:numPr>
      </w:pPr>
      <w:r>
        <w:t>Exit the reference list editor (saving any changes you may have already made).</w:t>
      </w:r>
    </w:p>
    <w:p w14:paraId="0DD667F4" w14:textId="625FD9A7" w:rsidR="0060114E" w:rsidRDefault="0060114E" w:rsidP="0060114E">
      <w:pPr>
        <w:pStyle w:val="ListParagraph"/>
        <w:numPr>
          <w:ilvl w:val="0"/>
          <w:numId w:val="55"/>
        </w:numPr>
      </w:pPr>
      <w:r>
        <w:t>When you last updated OpenDCS, it should have placed a file called “LoggerType.xml” in the edit-db/enum directory. Run the following:</w:t>
      </w:r>
    </w:p>
    <w:p w14:paraId="3863A93A" w14:textId="3728245C" w:rsidR="0060114E" w:rsidRDefault="0060114E" w:rsidP="0060114E">
      <w:pPr>
        <w:pStyle w:val="code"/>
      </w:pPr>
      <w:r>
        <w:t>cd $DCSTOOL_HOME</w:t>
      </w:r>
    </w:p>
    <w:p w14:paraId="3F18D820" w14:textId="322B9840" w:rsidR="0060114E" w:rsidRDefault="0060114E" w:rsidP="0060114E">
      <w:pPr>
        <w:pStyle w:val="code"/>
      </w:pPr>
      <w:r>
        <w:t>dbimport edit-db/enum/LoggerType.xml</w:t>
      </w:r>
    </w:p>
    <w:p w14:paraId="1A07A402" w14:textId="77777777" w:rsidR="0060114E" w:rsidRDefault="0060114E" w:rsidP="0060114E">
      <w:pPr>
        <w:pStyle w:val="code"/>
      </w:pPr>
    </w:p>
    <w:p w14:paraId="4D7C9994" w14:textId="25C4AB91" w:rsidR="0060114E" w:rsidRPr="00827197" w:rsidRDefault="0060114E" w:rsidP="0060114E">
      <w:r>
        <w:t>Then restart reference list editor. You should now see the Logger Type enumeration.</w:t>
      </w:r>
    </w:p>
    <w:p w14:paraId="1C889199" w14:textId="77777777" w:rsidR="00E07797" w:rsidRDefault="00E07797">
      <w:pPr>
        <w:spacing w:after="0"/>
        <w:rPr>
          <w:rFonts w:eastAsiaTheme="majorEastAsia" w:cstheme="majorBidi"/>
          <w:b/>
          <w:bCs/>
          <w:sz w:val="36"/>
          <w:szCs w:val="36"/>
        </w:rPr>
      </w:pPr>
      <w:r>
        <w:br w:type="page"/>
      </w:r>
    </w:p>
    <w:p w14:paraId="54849BE4" w14:textId="3A20EF49" w:rsidR="009F7FF3" w:rsidRDefault="009F7FF3" w:rsidP="008511E5">
      <w:pPr>
        <w:pStyle w:val="Heading2"/>
      </w:pPr>
      <w:bookmarkStart w:id="222" w:name="_Toc64562241"/>
      <w:r>
        <w:lastRenderedPageBreak/>
        <w:t>Platform Designator</w:t>
      </w:r>
      <w:bookmarkEnd w:id="222"/>
    </w:p>
    <w:p w14:paraId="7E5D5C81" w14:textId="63AC6153" w:rsidR="009F7FF3" w:rsidRDefault="009F7FF3" w:rsidP="009F7FF3">
      <w:r>
        <w:t>If you open a platform record in the database editor, you see a field called “Designator”. This is a free-form annotation that you can use to denote platforms of a given type. Many use it to see at a glance which platforms are GOES, as opposed to different types of data loggers. In the following snapshot, “camp” indicates that this is a polled logger made by Campbell Scie</w:t>
      </w:r>
      <w:r w:rsidR="00827197">
        <w:t>ntific, Inc.</w:t>
      </w:r>
    </w:p>
    <w:p w14:paraId="7720F22A" w14:textId="344F48D2" w:rsidR="009F7FF3" w:rsidRDefault="009F7FF3" w:rsidP="009F7FF3">
      <w:r>
        <w:rPr>
          <w:noProof/>
        </w:rPr>
        <w:drawing>
          <wp:inline distT="0" distB="0" distL="0" distR="0" wp14:anchorId="17AB8473" wp14:editId="67F4C5A5">
            <wp:extent cx="5938520" cy="3082290"/>
            <wp:effectExtent l="0" t="0" r="5080" b="0"/>
            <wp:docPr id="37" name="Picture 37" descr="Macintosh HD:Users:mmaloney:Desktop:Screen Shot 2016-08-12 at 10.44.3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mmaloney:Desktop:Screen Shot 2016-08-12 at 10.44.32 AM.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38520" cy="3082290"/>
                    </a:xfrm>
                    <a:prstGeom prst="rect">
                      <a:avLst/>
                    </a:prstGeom>
                    <a:noFill/>
                    <a:ln>
                      <a:noFill/>
                    </a:ln>
                  </pic:spPr>
                </pic:pic>
              </a:graphicData>
            </a:graphic>
          </wp:inline>
        </w:drawing>
      </w:r>
    </w:p>
    <w:p w14:paraId="61A50B50" w14:textId="72235199" w:rsidR="009F7FF3" w:rsidRDefault="009F7FF3" w:rsidP="009F7FF3">
      <w:pPr>
        <w:pStyle w:val="Caption"/>
      </w:pPr>
      <w:r>
        <w:t xml:space="preserve">Figure </w:t>
      </w:r>
      <w:fldSimple w:instr=" SEQ Figure \* ARABIC ">
        <w:r w:rsidR="002E004A">
          <w:rPr>
            <w:noProof/>
          </w:rPr>
          <w:t>48</w:t>
        </w:r>
      </w:fldSimple>
      <w:r>
        <w:t>: Assigning a Platform Designator</w:t>
      </w:r>
    </w:p>
    <w:p w14:paraId="70456FFB" w14:textId="77777777" w:rsidR="009F7FF3" w:rsidRDefault="009F7FF3" w:rsidP="009F7FF3"/>
    <w:p w14:paraId="671EA423" w14:textId="1D8BBDA4" w:rsidR="00827197" w:rsidRDefault="00827197" w:rsidP="009F7FF3">
      <w:r>
        <w:t>Assigning a designator is not strictly necessary in most cases. The rule is that you may have more than one platform at a given site, but if you do so, they must have different designators.</w:t>
      </w:r>
    </w:p>
    <w:p w14:paraId="32E5E1C7" w14:textId="618C2D6F" w:rsidR="009F7FF3" w:rsidRDefault="00827197" w:rsidP="009F7FF3">
      <w:r>
        <w:t>I</w:t>
      </w:r>
      <w:r w:rsidR="009F7FF3">
        <w:t>n the Decodes Settings panel, (Click Settings from the main launcher), find the ‘PlatformListDesignatorCol’ variable and set it to True. Then restart the database editor and go to the Platform tab.</w:t>
      </w:r>
    </w:p>
    <w:p w14:paraId="61C2E8A5" w14:textId="4F18099B" w:rsidR="00827197" w:rsidRDefault="00827197" w:rsidP="009F7FF3">
      <w:r>
        <w:t>There is now a separate column for Designator which you can use to sort the list. Note also that designator appears as part of the platform name.</w:t>
      </w:r>
    </w:p>
    <w:p w14:paraId="381350DB" w14:textId="77777777" w:rsidR="009F7FF3" w:rsidRDefault="009F7FF3" w:rsidP="009F7FF3"/>
    <w:p w14:paraId="3AF02DFF" w14:textId="2FFFA288" w:rsidR="009F7FF3" w:rsidRDefault="009F7FF3" w:rsidP="009F7FF3">
      <w:r>
        <w:rPr>
          <w:noProof/>
        </w:rPr>
        <w:lastRenderedPageBreak/>
        <w:drawing>
          <wp:inline distT="0" distB="0" distL="0" distR="0" wp14:anchorId="7E3893CA" wp14:editId="29369FCA">
            <wp:extent cx="5486400" cy="3834965"/>
            <wp:effectExtent l="0" t="0" r="0" b="635"/>
            <wp:docPr id="38" name="Picture 38" descr="Macintosh HD:Users:mmaloney:Desktop:Screen Shot 2016-08-12 at 10.41.4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mmaloney:Desktop:Screen Shot 2016-08-12 at 10.41.45 AM.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487455" cy="3835702"/>
                    </a:xfrm>
                    <a:prstGeom prst="rect">
                      <a:avLst/>
                    </a:prstGeom>
                    <a:noFill/>
                    <a:ln>
                      <a:noFill/>
                    </a:ln>
                  </pic:spPr>
                </pic:pic>
              </a:graphicData>
            </a:graphic>
          </wp:inline>
        </w:drawing>
      </w:r>
    </w:p>
    <w:p w14:paraId="30351B2A" w14:textId="6C29CE1B" w:rsidR="009F7FF3" w:rsidRDefault="009F7FF3" w:rsidP="009F7FF3">
      <w:pPr>
        <w:pStyle w:val="Caption"/>
      </w:pPr>
      <w:r>
        <w:t xml:space="preserve">Figure </w:t>
      </w:r>
      <w:fldSimple w:instr=" SEQ Figure \* ARABIC ">
        <w:r w:rsidR="002E004A">
          <w:rPr>
            <w:noProof/>
          </w:rPr>
          <w:t>49</w:t>
        </w:r>
      </w:fldSimple>
      <w:r>
        <w:t>: Set platformListDesignatorCol to True.</w:t>
      </w:r>
    </w:p>
    <w:p w14:paraId="75A6C09B" w14:textId="77777777" w:rsidR="00827197" w:rsidRPr="00827197" w:rsidRDefault="00827197" w:rsidP="00827197"/>
    <w:p w14:paraId="748182C9" w14:textId="3B6D92D5" w:rsidR="009F7FF3" w:rsidRDefault="00827197" w:rsidP="009F7FF3">
      <w:r>
        <w:rPr>
          <w:noProof/>
        </w:rPr>
        <w:drawing>
          <wp:inline distT="0" distB="0" distL="0" distR="0" wp14:anchorId="2D2282FD" wp14:editId="1D6B60CE">
            <wp:extent cx="5948680" cy="2917825"/>
            <wp:effectExtent l="0" t="0" r="0" b="3175"/>
            <wp:docPr id="39" name="Picture 39" descr="Macintosh HD:Users:mmaloney:Desktop:Screen Shot 2016-08-12 at 10.48.4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mmaloney:Desktop:Screen Shot 2016-08-12 at 10.48.49 AM.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8680" cy="2917825"/>
                    </a:xfrm>
                    <a:prstGeom prst="rect">
                      <a:avLst/>
                    </a:prstGeom>
                    <a:noFill/>
                    <a:ln>
                      <a:noFill/>
                    </a:ln>
                  </pic:spPr>
                </pic:pic>
              </a:graphicData>
            </a:graphic>
          </wp:inline>
        </w:drawing>
      </w:r>
    </w:p>
    <w:p w14:paraId="1937E23D" w14:textId="05221D5A" w:rsidR="00827197" w:rsidRDefault="00827197" w:rsidP="00827197">
      <w:pPr>
        <w:pStyle w:val="Caption"/>
      </w:pPr>
      <w:r>
        <w:t xml:space="preserve">Figure </w:t>
      </w:r>
      <w:fldSimple w:instr=" SEQ Figure \* ARABIC ">
        <w:r w:rsidR="002E004A">
          <w:rPr>
            <w:noProof/>
          </w:rPr>
          <w:t>50</w:t>
        </w:r>
      </w:fldSimple>
      <w:r>
        <w:t>: Click 'Designator' Column Header to Sort List.</w:t>
      </w:r>
    </w:p>
    <w:p w14:paraId="1B99F293" w14:textId="77777777" w:rsidR="00B55FB4" w:rsidRDefault="00B55FB4">
      <w:pPr>
        <w:spacing w:after="0"/>
        <w:rPr>
          <w:rFonts w:eastAsiaTheme="majorEastAsia" w:cstheme="majorBidi"/>
          <w:b/>
          <w:bCs/>
          <w:sz w:val="36"/>
          <w:szCs w:val="36"/>
        </w:rPr>
      </w:pPr>
      <w:r>
        <w:br w:type="page"/>
      </w:r>
    </w:p>
    <w:p w14:paraId="1D6204A7" w14:textId="1203171A" w:rsidR="00E45A99" w:rsidRDefault="008511E5" w:rsidP="008511E5">
      <w:pPr>
        <w:pStyle w:val="Heading2"/>
      </w:pPr>
      <w:bookmarkStart w:id="223" w:name="_Toc64562242"/>
      <w:r>
        <w:lastRenderedPageBreak/>
        <w:t>Modem Polling Routing Spec</w:t>
      </w:r>
      <w:bookmarkEnd w:id="223"/>
    </w:p>
    <w:p w14:paraId="310C3A76" w14:textId="34891198" w:rsidR="008511E5" w:rsidRDefault="0090029E" w:rsidP="008511E5">
      <w:pPr>
        <w:rPr>
          <w:b/>
        </w:rPr>
      </w:pPr>
      <w:r>
        <w:rPr>
          <w:b/>
        </w:rPr>
        <w:t>Modem Polling Data Source</w:t>
      </w:r>
    </w:p>
    <w:p w14:paraId="2DF1E91F" w14:textId="602E7087" w:rsidR="0090029E" w:rsidRDefault="0090029E" w:rsidP="008511E5">
      <w:r>
        <w:t>On the “Sources” tab of the database editor, create a data source record for your Digi ConnectPort device:</w:t>
      </w:r>
    </w:p>
    <w:p w14:paraId="463451AF" w14:textId="650656B3" w:rsidR="0090029E" w:rsidRDefault="001A2BBF" w:rsidP="008511E5">
      <w:r>
        <w:rPr>
          <w:noProof/>
        </w:rPr>
        <w:drawing>
          <wp:inline distT="0" distB="0" distL="0" distR="0" wp14:anchorId="191B4635" wp14:editId="2F72DFF4">
            <wp:extent cx="5938520" cy="2537460"/>
            <wp:effectExtent l="0" t="0" r="5080" b="2540"/>
            <wp:docPr id="43" name="Picture 43" descr="Macintosh HD:Users:mmaloney:Desktop:Screen Shot 2016-08-12 at 11.38.5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mmaloney:Desktop:Screen Shot 2016-08-12 at 11.38.54 AM.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38520" cy="2537460"/>
                    </a:xfrm>
                    <a:prstGeom prst="rect">
                      <a:avLst/>
                    </a:prstGeom>
                    <a:noFill/>
                    <a:ln>
                      <a:noFill/>
                    </a:ln>
                  </pic:spPr>
                </pic:pic>
              </a:graphicData>
            </a:graphic>
          </wp:inline>
        </w:drawing>
      </w:r>
    </w:p>
    <w:p w14:paraId="125D2F62" w14:textId="3544E2C5" w:rsidR="00602874" w:rsidRDefault="00602874" w:rsidP="00602874">
      <w:pPr>
        <w:pStyle w:val="Caption"/>
      </w:pPr>
      <w:r>
        <w:t xml:space="preserve">Figure </w:t>
      </w:r>
      <w:fldSimple w:instr=" SEQ Figure \* ARABIC ">
        <w:r w:rsidR="002E004A">
          <w:rPr>
            <w:noProof/>
          </w:rPr>
          <w:t>51</w:t>
        </w:r>
      </w:fldSimple>
      <w:r>
        <w:t>: Digi ConnectPort Polling Data Source Record.</w:t>
      </w:r>
    </w:p>
    <w:p w14:paraId="326B855A" w14:textId="7891CCA2" w:rsidR="00602874" w:rsidRDefault="00602874" w:rsidP="00602874">
      <w:r>
        <w:t>On the left, select “polled” for data source type. Then fill out the properties relevant for the modem polling. Hover over the property names for tool-tip help. The properties are:</w:t>
      </w:r>
    </w:p>
    <w:p w14:paraId="0C64533F" w14:textId="2489D625" w:rsidR="00602874" w:rsidRDefault="00602874" w:rsidP="008048BA">
      <w:pPr>
        <w:pStyle w:val="ListParagraph"/>
        <w:numPr>
          <w:ilvl w:val="0"/>
          <w:numId w:val="39"/>
        </w:numPr>
      </w:pPr>
      <w:r>
        <w:t>availablePorts: The Digi ConnectPort has 32 numbered ports. Enter here a list of ports or port-ranges that have modems installed. This defines the modems in the pool.</w:t>
      </w:r>
    </w:p>
    <w:p w14:paraId="2B4F840E" w14:textId="43CE2E73" w:rsidR="00602874" w:rsidRDefault="00602874" w:rsidP="008048BA">
      <w:pPr>
        <w:pStyle w:val="ListParagraph"/>
        <w:numPr>
          <w:ilvl w:val="0"/>
          <w:numId w:val="39"/>
        </w:numPr>
      </w:pPr>
      <w:r>
        <w:t>digiIpAddress: Enter the IP Address or Host Name for the Digi device on your network.</w:t>
      </w:r>
    </w:p>
    <w:p w14:paraId="56E900BD" w14:textId="7A3017D1" w:rsidR="00602874" w:rsidRDefault="00602874" w:rsidP="008048BA">
      <w:pPr>
        <w:pStyle w:val="ListParagraph"/>
        <w:numPr>
          <w:ilvl w:val="0"/>
          <w:numId w:val="39"/>
        </w:numPr>
      </w:pPr>
      <w:r>
        <w:t>digiUserName: Usually ‘root’. This is the user name that the software uses to set up serial parameters like baud, stop bits, etc.</w:t>
      </w:r>
    </w:p>
    <w:p w14:paraId="692CE3E8" w14:textId="1CEBE440" w:rsidR="00602874" w:rsidRDefault="00602874" w:rsidP="008048BA">
      <w:pPr>
        <w:pStyle w:val="ListParagraph"/>
        <w:numPr>
          <w:ilvl w:val="0"/>
          <w:numId w:val="39"/>
        </w:numPr>
      </w:pPr>
      <w:r>
        <w:t>digiPassword: The password required to login as the digiUserName</w:t>
      </w:r>
    </w:p>
    <w:p w14:paraId="20A02313" w14:textId="34F5FC93" w:rsidR="00602874" w:rsidRDefault="00602874" w:rsidP="008048BA">
      <w:pPr>
        <w:pStyle w:val="ListParagraph"/>
        <w:numPr>
          <w:ilvl w:val="0"/>
          <w:numId w:val="39"/>
        </w:numPr>
      </w:pPr>
      <w:r>
        <w:t>digiPotBase: Usually 2100. This is the TCP base port for accessing the device serial ports.</w:t>
      </w:r>
    </w:p>
    <w:p w14:paraId="3A6E4FBE" w14:textId="08DB92B1" w:rsidR="00602874" w:rsidRDefault="001A2BBF" w:rsidP="008048BA">
      <w:pPr>
        <w:pStyle w:val="ListParagraph"/>
        <w:numPr>
          <w:ilvl w:val="0"/>
          <w:numId w:val="39"/>
        </w:numPr>
      </w:pPr>
      <w:r>
        <w:t>maxBacklogHours: When polling, this is the maximum backlog that the software will request from a logger.</w:t>
      </w:r>
    </w:p>
    <w:p w14:paraId="3F3900AC" w14:textId="46806CF1" w:rsidR="001A2BBF" w:rsidRDefault="001A2BBF" w:rsidP="008048BA">
      <w:pPr>
        <w:pStyle w:val="ListParagraph"/>
        <w:numPr>
          <w:ilvl w:val="0"/>
          <w:numId w:val="39"/>
        </w:numPr>
      </w:pPr>
      <w:r>
        <w:t>portType: digi</w:t>
      </w:r>
    </w:p>
    <w:p w14:paraId="6A97395C" w14:textId="69E7843D" w:rsidR="001A2BBF" w:rsidRDefault="001A2BBF" w:rsidP="008048BA">
      <w:pPr>
        <w:pStyle w:val="ListParagraph"/>
        <w:numPr>
          <w:ilvl w:val="0"/>
          <w:numId w:val="39"/>
        </w:numPr>
      </w:pPr>
      <w:r>
        <w:t xml:space="preserve">saveSessionFile: Optional file name for saving each raw modem session. The </w:t>
      </w:r>
      <w:r>
        <w:rPr>
          <w:i/>
        </w:rPr>
        <w:t>session</w:t>
      </w:r>
      <w:r>
        <w:t xml:space="preserve"> shows all the interaction between the base station and the logger, not just the captured message data. A reasonable setting could be:</w:t>
      </w:r>
    </w:p>
    <w:p w14:paraId="6D22C4DF" w14:textId="22FF9EB5" w:rsidR="001A2BBF" w:rsidRDefault="001A2BBF" w:rsidP="008048BA">
      <w:pPr>
        <w:pStyle w:val="ListParagraph"/>
        <w:numPr>
          <w:ilvl w:val="1"/>
          <w:numId w:val="39"/>
        </w:numPr>
      </w:pPr>
      <w:r>
        <w:t>$DCSTOOL_HOME/poll-sessions/$sitename-$DATE(yyyyMMdd-HHmmss).poll</w:t>
      </w:r>
    </w:p>
    <w:p w14:paraId="3207D017" w14:textId="70C6C45D" w:rsidR="00620109" w:rsidRDefault="00620109" w:rsidP="008048BA">
      <w:pPr>
        <w:pStyle w:val="ListParagraph"/>
        <w:numPr>
          <w:ilvl w:val="1"/>
          <w:numId w:val="39"/>
        </w:numPr>
      </w:pPr>
      <w:r>
        <w:t>Warning! If you do this, you probably want to have some schedule script in place to purge the session files after they reach a certain age.</w:t>
      </w:r>
    </w:p>
    <w:p w14:paraId="7560F0B7" w14:textId="77777777" w:rsidR="001A2BBF" w:rsidRDefault="001A2BBF" w:rsidP="001A2BBF"/>
    <w:p w14:paraId="770CFDF2" w14:textId="1DC53826" w:rsidR="00602874" w:rsidRDefault="00620109" w:rsidP="00602874">
      <w:pPr>
        <w:rPr>
          <w:b/>
        </w:rPr>
      </w:pPr>
      <w:r>
        <w:rPr>
          <w:b/>
        </w:rPr>
        <w:lastRenderedPageBreak/>
        <w:t>Platform Transport Medium</w:t>
      </w:r>
    </w:p>
    <w:p w14:paraId="3C252ACA" w14:textId="78E74BCA" w:rsidR="008048BA" w:rsidRPr="008048BA" w:rsidRDefault="008048BA" w:rsidP="00602874">
      <w:r>
        <w:t>For each logger that you will access via modem, you must create a transport medium:</w:t>
      </w:r>
    </w:p>
    <w:p w14:paraId="5F5367E2" w14:textId="2823DE54" w:rsidR="00620109" w:rsidRDefault="008048BA" w:rsidP="00602874">
      <w:r>
        <w:rPr>
          <w:noProof/>
        </w:rPr>
        <w:drawing>
          <wp:inline distT="0" distB="0" distL="0" distR="0" wp14:anchorId="165D9A79" wp14:editId="368C27A5">
            <wp:extent cx="3716294" cy="4297166"/>
            <wp:effectExtent l="0" t="0" r="0" b="0"/>
            <wp:docPr id="45" name="Picture 45" descr="Macintosh HD:Users:mmaloney:Desktop:Screen Shot 2016-08-12 at 11.52.0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mmaloney:Desktop:Screen Shot 2016-08-12 at 11.52.05 AM.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716294" cy="4297166"/>
                    </a:xfrm>
                    <a:prstGeom prst="rect">
                      <a:avLst/>
                    </a:prstGeom>
                    <a:noFill/>
                    <a:ln>
                      <a:noFill/>
                    </a:ln>
                  </pic:spPr>
                </pic:pic>
              </a:graphicData>
            </a:graphic>
          </wp:inline>
        </w:drawing>
      </w:r>
    </w:p>
    <w:p w14:paraId="3F2932DA" w14:textId="34DAA78E" w:rsidR="008048BA" w:rsidRPr="008048BA" w:rsidRDefault="008048BA" w:rsidP="008048BA">
      <w:pPr>
        <w:pStyle w:val="Caption"/>
      </w:pPr>
      <w:r>
        <w:t xml:space="preserve">Figure </w:t>
      </w:r>
      <w:fldSimple w:instr=" SEQ Figure \* ARABIC ">
        <w:r w:rsidR="002E004A">
          <w:rPr>
            <w:noProof/>
          </w:rPr>
          <w:t>52</w:t>
        </w:r>
      </w:fldSimple>
      <w:r>
        <w:t>: Modem Transport Medium</w:t>
      </w:r>
    </w:p>
    <w:p w14:paraId="48FB300B" w14:textId="7022BFB7" w:rsidR="008511E5" w:rsidRDefault="008048BA" w:rsidP="008511E5">
      <w:r>
        <w:t>For Medium Type, select “polled-modem”. The rest of the fields will then adjust appropriately:</w:t>
      </w:r>
    </w:p>
    <w:p w14:paraId="39D9B5DD" w14:textId="148E3316" w:rsidR="008048BA" w:rsidRDefault="008048BA" w:rsidP="008048BA">
      <w:pPr>
        <w:pStyle w:val="ListParagraph"/>
        <w:numPr>
          <w:ilvl w:val="0"/>
          <w:numId w:val="40"/>
        </w:numPr>
      </w:pPr>
      <w:r>
        <w:t>Telephone Number</w:t>
      </w:r>
    </w:p>
    <w:p w14:paraId="158B1AC2" w14:textId="7BF8BC8E" w:rsidR="008048BA" w:rsidRDefault="008048BA" w:rsidP="008048BA">
      <w:pPr>
        <w:pStyle w:val="ListParagraph"/>
        <w:numPr>
          <w:ilvl w:val="0"/>
          <w:numId w:val="40"/>
        </w:numPr>
      </w:pPr>
      <w:r>
        <w:t>Decoding Script: If you are only collecting raw logger data for feeding into an LRGS, as described above, you can leave this as (none).</w:t>
      </w:r>
    </w:p>
    <w:p w14:paraId="2E4A85B8" w14:textId="4A9C79FE" w:rsidR="008048BA" w:rsidRDefault="008048BA" w:rsidP="008048BA">
      <w:pPr>
        <w:pStyle w:val="ListParagraph"/>
        <w:numPr>
          <w:ilvl w:val="0"/>
          <w:numId w:val="40"/>
        </w:numPr>
      </w:pPr>
      <w:r>
        <w:t>Time Zone: Select or type the time zone in which the logger represents times in the collected data.</w:t>
      </w:r>
    </w:p>
    <w:p w14:paraId="48A905CD" w14:textId="10AEE829" w:rsidR="004A71B8" w:rsidRDefault="008048BA" w:rsidP="008048BA">
      <w:pPr>
        <w:pStyle w:val="ListParagraph"/>
        <w:numPr>
          <w:ilvl w:val="0"/>
          <w:numId w:val="40"/>
        </w:numPr>
      </w:pPr>
      <w:r>
        <w:t xml:space="preserve">Logger Type: This </w:t>
      </w:r>
      <w:r w:rsidR="004A71B8">
        <w:t>determines the protocol used to communicate with the logger. See the section on Logger Types and Poll Scripts below.</w:t>
      </w:r>
    </w:p>
    <w:p w14:paraId="7000D4D8" w14:textId="31933356" w:rsidR="008048BA" w:rsidRDefault="008048BA" w:rsidP="008048BA">
      <w:pPr>
        <w:pStyle w:val="ListParagraph"/>
        <w:numPr>
          <w:ilvl w:val="0"/>
          <w:numId w:val="40"/>
        </w:numPr>
      </w:pPr>
      <w:r>
        <w:t>Serial Parameters: Baud, Parity, Stop Bits, Data Bits</w:t>
      </w:r>
    </w:p>
    <w:p w14:paraId="6F3078B2" w14:textId="772528A8" w:rsidR="008048BA" w:rsidRDefault="008048BA" w:rsidP="008048BA">
      <w:pPr>
        <w:pStyle w:val="ListParagraph"/>
        <w:numPr>
          <w:ilvl w:val="0"/>
          <w:numId w:val="40"/>
        </w:numPr>
      </w:pPr>
      <w:r>
        <w:t>If it is required that OpenDCS logs into the logger, you can enter user name and password here. The Poll Script (described below) can use these fields for authenticating on different logger types.</w:t>
      </w:r>
    </w:p>
    <w:p w14:paraId="1745078D" w14:textId="77777777" w:rsidR="008048BA" w:rsidRDefault="008048BA" w:rsidP="008511E5"/>
    <w:p w14:paraId="75E1FED5" w14:textId="77777777" w:rsidR="004A71B8" w:rsidRDefault="004A71B8">
      <w:pPr>
        <w:spacing w:after="0"/>
        <w:rPr>
          <w:b/>
        </w:rPr>
      </w:pPr>
      <w:r>
        <w:rPr>
          <w:b/>
        </w:rPr>
        <w:br w:type="page"/>
      </w:r>
    </w:p>
    <w:p w14:paraId="3DB6646C" w14:textId="0F3B6D6F" w:rsidR="00F31592" w:rsidRDefault="00F31592" w:rsidP="008511E5">
      <w:pPr>
        <w:rPr>
          <w:b/>
        </w:rPr>
      </w:pPr>
      <w:r>
        <w:rPr>
          <w:b/>
        </w:rPr>
        <w:lastRenderedPageBreak/>
        <w:t>Network List of Modem Stations</w:t>
      </w:r>
    </w:p>
    <w:p w14:paraId="1BEA8021" w14:textId="04A979C3" w:rsidR="009B57EA" w:rsidRDefault="009B57EA" w:rsidP="009B57EA">
      <w:r>
        <w:t xml:space="preserve">After you have added transport media to your modem Platform records. Create a network list of the modem stations that you want to poll. </w:t>
      </w:r>
    </w:p>
    <w:p w14:paraId="560B2579" w14:textId="5D429893" w:rsidR="009B57EA" w:rsidRDefault="009B57EA" w:rsidP="009B57EA">
      <w:r>
        <w:t>Select “polled-modem” for Transport Medium Type, then click Select Platforms. All platforms with a polled-modem transport medium will be shown for you to select from. In the following figure we have hidden the actual telephone numbers, which will show up as your Transport ID.</w:t>
      </w:r>
    </w:p>
    <w:p w14:paraId="04AAA857" w14:textId="552D0D68" w:rsidR="009B57EA" w:rsidRDefault="009B57EA" w:rsidP="008511E5">
      <w:r>
        <w:rPr>
          <w:noProof/>
        </w:rPr>
        <w:drawing>
          <wp:inline distT="0" distB="0" distL="0" distR="0" wp14:anchorId="4530224E" wp14:editId="7D87935B">
            <wp:extent cx="5938520" cy="4490085"/>
            <wp:effectExtent l="0" t="0" r="5080" b="5715"/>
            <wp:docPr id="46" name="Picture 46" descr="Macintosh HD:Users:mmaloney:Desktop:Screen Shot 2016-08-12 at 2.20.5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mmaloney:Desktop:Screen Shot 2016-08-12 at 2.20.55 PM.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38520" cy="4490085"/>
                    </a:xfrm>
                    <a:prstGeom prst="rect">
                      <a:avLst/>
                    </a:prstGeom>
                    <a:noFill/>
                    <a:ln>
                      <a:noFill/>
                    </a:ln>
                  </pic:spPr>
                </pic:pic>
              </a:graphicData>
            </a:graphic>
          </wp:inline>
        </w:drawing>
      </w:r>
    </w:p>
    <w:p w14:paraId="0E42283D" w14:textId="7B455F3D" w:rsidR="009B57EA" w:rsidRDefault="009B57EA" w:rsidP="009B57EA">
      <w:pPr>
        <w:pStyle w:val="Caption"/>
      </w:pPr>
      <w:r>
        <w:t xml:space="preserve">Figure </w:t>
      </w:r>
      <w:fldSimple w:instr=" SEQ Figure \* ARABIC ">
        <w:r w:rsidR="002E004A">
          <w:rPr>
            <w:noProof/>
          </w:rPr>
          <w:t>53</w:t>
        </w:r>
      </w:fldSimple>
      <w:r>
        <w:t>: Network List of Polled Modem Stations.</w:t>
      </w:r>
    </w:p>
    <w:p w14:paraId="2208CE4D" w14:textId="77777777" w:rsidR="009B57EA" w:rsidRDefault="009B57EA" w:rsidP="008511E5"/>
    <w:p w14:paraId="6D4B4389" w14:textId="77777777" w:rsidR="00BC6552" w:rsidRDefault="00BC6552">
      <w:pPr>
        <w:spacing w:after="0"/>
        <w:rPr>
          <w:b/>
        </w:rPr>
      </w:pPr>
      <w:r>
        <w:rPr>
          <w:b/>
        </w:rPr>
        <w:br w:type="page"/>
      </w:r>
    </w:p>
    <w:p w14:paraId="5EE4218F" w14:textId="4879374C" w:rsidR="009B57EA" w:rsidRDefault="009B57EA" w:rsidP="008511E5">
      <w:pPr>
        <w:rPr>
          <w:b/>
        </w:rPr>
      </w:pPr>
      <w:r>
        <w:rPr>
          <w:b/>
        </w:rPr>
        <w:lastRenderedPageBreak/>
        <w:t>The Routing Spec</w:t>
      </w:r>
    </w:p>
    <w:p w14:paraId="038BDE06" w14:textId="27D13072" w:rsidR="009B57EA" w:rsidRDefault="009B57EA" w:rsidP="008511E5">
      <w:r>
        <w:t>Finally, create a routing spec, which will tie all the pieces together.</w:t>
      </w:r>
    </w:p>
    <w:p w14:paraId="1F3C5BF5" w14:textId="50F320B8" w:rsidR="009B57EA" w:rsidRDefault="009B57EA" w:rsidP="008511E5">
      <w:r>
        <w:t>Select the digi data source. When you do this, the software will recognize that this is not a GOES/LRGS type data source and it will disable several fields:</w:t>
      </w:r>
    </w:p>
    <w:p w14:paraId="69A097F9" w14:textId="047A2709" w:rsidR="009B57EA" w:rsidRDefault="009B57EA" w:rsidP="009B57EA">
      <w:pPr>
        <w:pStyle w:val="ListParagraph"/>
        <w:numPr>
          <w:ilvl w:val="0"/>
          <w:numId w:val="41"/>
        </w:numPr>
      </w:pPr>
      <w:r>
        <w:t>Date/Time range is not applicable. Each run of the routing spec will attempt to poll all of the stations in the network list once.</w:t>
      </w:r>
    </w:p>
    <w:p w14:paraId="425CFD9C" w14:textId="529C9697" w:rsidR="009B57EA" w:rsidRDefault="009B57EA" w:rsidP="009B57EA">
      <w:pPr>
        <w:pStyle w:val="ListParagraph"/>
        <w:numPr>
          <w:ilvl w:val="0"/>
          <w:numId w:val="41"/>
        </w:numPr>
      </w:pPr>
      <w:r>
        <w:t>Selecting from PDT or GOES Channel is not applicable for polled stations.</w:t>
      </w:r>
    </w:p>
    <w:p w14:paraId="5D38442F" w14:textId="61639B4E" w:rsidR="009B57EA" w:rsidRPr="009B57EA" w:rsidRDefault="009B57EA" w:rsidP="009B57EA">
      <w:pPr>
        <w:pStyle w:val="ListParagraph"/>
        <w:numPr>
          <w:ilvl w:val="0"/>
          <w:numId w:val="41"/>
        </w:numPr>
      </w:pPr>
      <w:r>
        <w:t>Platform Message Types is an LRGS criteria and not applicable.</w:t>
      </w:r>
    </w:p>
    <w:p w14:paraId="46DF1865" w14:textId="5FD47D30" w:rsidR="009B57EA" w:rsidRDefault="00BC6552" w:rsidP="008511E5">
      <w:r>
        <w:rPr>
          <w:noProof/>
        </w:rPr>
        <w:drawing>
          <wp:inline distT="0" distB="0" distL="0" distR="0" wp14:anchorId="4C12FE22" wp14:editId="0339EA0C">
            <wp:extent cx="5938520" cy="3637280"/>
            <wp:effectExtent l="0" t="0" r="5080" b="0"/>
            <wp:docPr id="47" name="Picture 47" descr="Macintosh HD:Users:mmaloney:Desktop:Screen Shot 2016-08-12 at 2.27.4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mmaloney:Desktop:Screen Shot 2016-08-12 at 2.27.46 PM.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38520" cy="3637280"/>
                    </a:xfrm>
                    <a:prstGeom prst="rect">
                      <a:avLst/>
                    </a:prstGeom>
                    <a:noFill/>
                    <a:ln>
                      <a:noFill/>
                    </a:ln>
                  </pic:spPr>
                </pic:pic>
              </a:graphicData>
            </a:graphic>
          </wp:inline>
        </w:drawing>
      </w:r>
    </w:p>
    <w:p w14:paraId="75D3886E" w14:textId="6B463746" w:rsidR="00BC6552" w:rsidRDefault="00BC6552" w:rsidP="00BC6552">
      <w:pPr>
        <w:pStyle w:val="Caption"/>
      </w:pPr>
      <w:r>
        <w:t xml:space="preserve">Figure </w:t>
      </w:r>
      <w:fldSimple w:instr=" SEQ Figure \* ARABIC ">
        <w:r w:rsidR="002E004A">
          <w:rPr>
            <w:noProof/>
          </w:rPr>
          <w:t>54</w:t>
        </w:r>
      </w:fldSimple>
      <w:r>
        <w:t>: Routing Spec for Polled Modem Stations.</w:t>
      </w:r>
    </w:p>
    <w:p w14:paraId="26831CAD" w14:textId="330E59C0" w:rsidR="00BC6552" w:rsidRDefault="00BC6552" w:rsidP="00BC6552">
      <w:r>
        <w:t>Also note in the above example that Output Format = raw, meaning no decoding will be done. Rather, the raw data collected from the station will be saved.</w:t>
      </w:r>
    </w:p>
    <w:p w14:paraId="56952737" w14:textId="5A70A8C7" w:rsidR="00BC6552" w:rsidRDefault="00BC6552" w:rsidP="00BC6552">
      <w:r>
        <w:t>We have chosen the directory $HOME/SHARED/edl-incoming as the destination. Thus each polled-message will be saved as a separate file in that directory. Note the “filename” property is set to:</w:t>
      </w:r>
    </w:p>
    <w:p w14:paraId="3477291A" w14:textId="2F07CE6F" w:rsidR="00BC6552" w:rsidRDefault="00BC6552" w:rsidP="00BC6552">
      <w:pPr>
        <w:pStyle w:val="code"/>
      </w:pPr>
      <w:r>
        <w:t>$SITENAME-$DATE(yyyyMMdd-HHmmss).msg</w:t>
      </w:r>
    </w:p>
    <w:p w14:paraId="598740A1" w14:textId="77777777" w:rsidR="00BC6552" w:rsidRPr="00BC6552" w:rsidRDefault="00BC6552" w:rsidP="00BC6552">
      <w:pPr>
        <w:pStyle w:val="code"/>
      </w:pPr>
    </w:p>
    <w:p w14:paraId="77B7ABE9" w14:textId="5BB6476F" w:rsidR="009B57EA" w:rsidRDefault="00BC6552" w:rsidP="008511E5">
      <w:r>
        <w:t>Thus each file will have the station and a date/time stamp.</w:t>
      </w:r>
    </w:p>
    <w:p w14:paraId="34C74531" w14:textId="7BC21D55" w:rsidR="00BC6552" w:rsidRDefault="00BC6552" w:rsidP="008511E5">
      <w:r>
        <w:t>When the routing spec is run, it will use all of the available modem ports in the data source pool to poll all of the stations in the list. The property “pollNumTries” (default=3) determines how many times each station will be tried.</w:t>
      </w:r>
    </w:p>
    <w:p w14:paraId="60EC396B" w14:textId="77777777" w:rsidR="00BC6552" w:rsidRDefault="00BC6552" w:rsidP="008511E5">
      <w:r>
        <w:t>Once all of the stations have been successfully polled, or tried the specified number of times, the routing spec will terminate.</w:t>
      </w:r>
    </w:p>
    <w:p w14:paraId="079744DE" w14:textId="77777777" w:rsidR="00BC6552" w:rsidRDefault="00BC6552" w:rsidP="00BC6552">
      <w:r>
        <w:rPr>
          <w:b/>
        </w:rPr>
        <w:lastRenderedPageBreak/>
        <w:t>Schedule Entry to Poll Every Hour</w:t>
      </w:r>
      <w:r w:rsidRPr="00BC6552">
        <w:t xml:space="preserve"> </w:t>
      </w:r>
    </w:p>
    <w:p w14:paraId="3AB879B1" w14:textId="5139AEAC" w:rsidR="00BC6552" w:rsidRPr="00BC6552" w:rsidRDefault="00BC6552" w:rsidP="00BC6552">
      <w:r>
        <w:t>On the “Schedule” tab, we have created a schedule entry to run the routing spec every hour.</w:t>
      </w:r>
    </w:p>
    <w:p w14:paraId="02061541" w14:textId="3710A0D2" w:rsidR="00F31592" w:rsidRDefault="00BC6552" w:rsidP="008511E5">
      <w:pPr>
        <w:rPr>
          <w:b/>
        </w:rPr>
      </w:pPr>
      <w:r>
        <w:rPr>
          <w:b/>
          <w:noProof/>
        </w:rPr>
        <w:drawing>
          <wp:inline distT="0" distB="0" distL="0" distR="0" wp14:anchorId="27BE21E3" wp14:editId="39F99688">
            <wp:extent cx="5938520" cy="2620010"/>
            <wp:effectExtent l="0" t="0" r="5080" b="0"/>
            <wp:docPr id="49" name="Picture 49" descr="Macintosh HD:Users:mmaloney:Desktop:Screen Shot 2016-08-12 at 2.37.3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mmaloney:Desktop:Screen Shot 2016-08-12 at 2.37.31 PM.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38520" cy="2620010"/>
                    </a:xfrm>
                    <a:prstGeom prst="rect">
                      <a:avLst/>
                    </a:prstGeom>
                    <a:noFill/>
                    <a:ln>
                      <a:noFill/>
                    </a:ln>
                  </pic:spPr>
                </pic:pic>
              </a:graphicData>
            </a:graphic>
          </wp:inline>
        </w:drawing>
      </w:r>
    </w:p>
    <w:p w14:paraId="2CEED4E7" w14:textId="0073AE4A" w:rsidR="00BC6552" w:rsidRDefault="00BC6552" w:rsidP="00BC6552">
      <w:pPr>
        <w:pStyle w:val="Caption"/>
        <w:rPr>
          <w:b w:val="0"/>
        </w:rPr>
      </w:pPr>
      <w:r>
        <w:t xml:space="preserve">Figure </w:t>
      </w:r>
      <w:fldSimple w:instr=" SEQ Figure \* ARABIC ">
        <w:r w:rsidR="002E004A">
          <w:rPr>
            <w:noProof/>
          </w:rPr>
          <w:t>55</w:t>
        </w:r>
      </w:fldSimple>
      <w:r>
        <w:t>: Schedule Entry to Poll Hourly.</w:t>
      </w:r>
    </w:p>
    <w:p w14:paraId="22783222" w14:textId="0DD3E8CF" w:rsidR="009E7FD7" w:rsidRDefault="00B55FB4" w:rsidP="008511E5">
      <w:r>
        <w:t xml:space="preserve">If the schedule entry record is unfamiliar to you, see Chapter </w:t>
      </w:r>
      <w:r>
        <w:fldChar w:fldCharType="begin"/>
      </w:r>
      <w:r>
        <w:instrText xml:space="preserve"> REF _Ref332632528 \r \h </w:instrText>
      </w:r>
      <w:r>
        <w:fldChar w:fldCharType="separate"/>
      </w:r>
      <w:r w:rsidR="002E004A">
        <w:t>9</w:t>
      </w:r>
      <w:r>
        <w:fldChar w:fldCharType="end"/>
      </w:r>
      <w:r>
        <w:t>. Note here that we are running the “modem-poll-all” routing spec every hour starting at 1 minute after the hour. The process called “Modem-Poller” will do the execution.</w:t>
      </w:r>
    </w:p>
    <w:p w14:paraId="21B2A5A6" w14:textId="2D57F5A9" w:rsidR="00B55FB4" w:rsidRDefault="009E7FD7" w:rsidP="009E7FD7">
      <w:pPr>
        <w:pStyle w:val="Heading2"/>
      </w:pPr>
      <w:bookmarkStart w:id="224" w:name="_Toc64562243"/>
      <w:r>
        <w:t>Round Trip through LRGS</w:t>
      </w:r>
      <w:bookmarkEnd w:id="224"/>
    </w:p>
    <w:p w14:paraId="7BFBB8BB" w14:textId="7D7E1D05" w:rsidR="00B55FB4" w:rsidRDefault="009E7FD7" w:rsidP="008511E5">
      <w:r>
        <w:t>Refer to the OPENDCS6-LRGS-UserGuide chapter 10.</w:t>
      </w:r>
      <w:r w:rsidR="00072C38">
        <w:t xml:space="preserve"> The preferred mechanism for polling is:</w:t>
      </w:r>
    </w:p>
    <w:p w14:paraId="2BF1FCDB" w14:textId="4BA41A20" w:rsidR="00072C38" w:rsidRDefault="00072C38" w:rsidP="00F10663">
      <w:pPr>
        <w:pStyle w:val="ListParagraph"/>
        <w:numPr>
          <w:ilvl w:val="0"/>
          <w:numId w:val="42"/>
        </w:numPr>
      </w:pPr>
      <w:r>
        <w:t>A routing spec that saves raw EDL message data to a directory, as described above.</w:t>
      </w:r>
    </w:p>
    <w:p w14:paraId="3CB01F0D" w14:textId="025A6786" w:rsidR="00072C38" w:rsidRDefault="00072C38" w:rsidP="00F10663">
      <w:pPr>
        <w:pStyle w:val="ListParagraph"/>
        <w:numPr>
          <w:ilvl w:val="0"/>
          <w:numId w:val="42"/>
        </w:numPr>
      </w:pPr>
      <w:r>
        <w:t>The LRGS is configured to watch that directory for incoming EDL files. Thus after a poll is complete, the file is saved and then ingested into the LRGS day-file archive. The polling interface adds the EDL header as required by the LRGS.</w:t>
      </w:r>
    </w:p>
    <w:p w14:paraId="718B26BF" w14:textId="44245208" w:rsidR="00072C38" w:rsidRDefault="00072C38" w:rsidP="00F10663">
      <w:pPr>
        <w:pStyle w:val="ListParagraph"/>
        <w:numPr>
          <w:ilvl w:val="0"/>
          <w:numId w:val="42"/>
        </w:numPr>
      </w:pPr>
      <w:r>
        <w:t>A separate routing spec now retrieves the EDL data from the LRGS and decodes it.</w:t>
      </w:r>
    </w:p>
    <w:p w14:paraId="61423627" w14:textId="7D2507E9" w:rsidR="00072C38" w:rsidRDefault="00072C38" w:rsidP="00072C38">
      <w:r>
        <w:t>This may seem somewhat indirect, but it has the following advantages:</w:t>
      </w:r>
    </w:p>
    <w:p w14:paraId="4B3CF8E3" w14:textId="377DD551" w:rsidR="00072C38" w:rsidRDefault="00072C38" w:rsidP="00F10663">
      <w:pPr>
        <w:pStyle w:val="ListParagraph"/>
        <w:numPr>
          <w:ilvl w:val="0"/>
          <w:numId w:val="43"/>
        </w:numPr>
      </w:pPr>
      <w:r>
        <w:t>EDL data is automatically backed up in LRGS short term archive (typically 90 days). So if it needs to be reprocessed later, you don’t have to poll the station again.</w:t>
      </w:r>
    </w:p>
    <w:p w14:paraId="134775C5" w14:textId="2EC7ABBF" w:rsidR="00072C38" w:rsidRDefault="00072C38" w:rsidP="00F10663">
      <w:pPr>
        <w:pStyle w:val="ListParagraph"/>
        <w:numPr>
          <w:ilvl w:val="0"/>
          <w:numId w:val="43"/>
        </w:numPr>
      </w:pPr>
      <w:r>
        <w:t>EDL data can be easily shared among multiple computers, applications, and agencies.</w:t>
      </w:r>
    </w:p>
    <w:p w14:paraId="02EADB25" w14:textId="77777777" w:rsidR="00B55FB4" w:rsidRDefault="00B55FB4" w:rsidP="008511E5"/>
    <w:p w14:paraId="06E5BBA3" w14:textId="77777777" w:rsidR="00B55FB4" w:rsidRDefault="00B55FB4" w:rsidP="008511E5"/>
    <w:p w14:paraId="676EF1B5" w14:textId="568A312A" w:rsidR="008511E5" w:rsidRDefault="008511E5" w:rsidP="008511E5">
      <w:pPr>
        <w:pStyle w:val="Heading2"/>
      </w:pPr>
      <w:bookmarkStart w:id="225" w:name="_Toc64562244"/>
      <w:r>
        <w:lastRenderedPageBreak/>
        <w:t>TCP Polling Routing Spec</w:t>
      </w:r>
      <w:bookmarkEnd w:id="225"/>
    </w:p>
    <w:p w14:paraId="3A241D8E" w14:textId="0364633D" w:rsidR="00B74953" w:rsidRDefault="00B74953" w:rsidP="00B74953">
      <w:r>
        <w:t>Polling through TCP is simpler than polling through modems. The following discussion will rely on the previous section on modems. Please read that section first.</w:t>
      </w:r>
    </w:p>
    <w:p w14:paraId="2FF5CA73" w14:textId="77777777" w:rsidR="00B74953" w:rsidRDefault="00B74953" w:rsidP="00B74953"/>
    <w:p w14:paraId="168E97C5" w14:textId="6580D6AE" w:rsidR="00B74953" w:rsidRDefault="00B74953" w:rsidP="00B74953">
      <w:pPr>
        <w:rPr>
          <w:b/>
        </w:rPr>
      </w:pPr>
      <w:r w:rsidRPr="00B74953">
        <w:rPr>
          <w:b/>
        </w:rPr>
        <w:t>Polled TCP Data Source</w:t>
      </w:r>
    </w:p>
    <w:p w14:paraId="3D3FDD3F" w14:textId="678A9990" w:rsidR="00B74953" w:rsidRPr="00B74953" w:rsidRDefault="00B74953" w:rsidP="00B74953">
      <w:r>
        <w:t>Set up the TCP Poll</w:t>
      </w:r>
      <w:r w:rsidR="004F15F7">
        <w:t>ing Data Source as shown below. Type is “polled”. Set the portType property to “tcpclient”. Available ports here is a simple number representing the maximum number of simultaneous polling sessions to allow. It is a way to throttle the polling.</w:t>
      </w:r>
    </w:p>
    <w:p w14:paraId="77612978" w14:textId="788D5ACB" w:rsidR="00B74953" w:rsidRDefault="00B74953" w:rsidP="00B74953">
      <w:r>
        <w:rPr>
          <w:noProof/>
        </w:rPr>
        <w:drawing>
          <wp:inline distT="0" distB="0" distL="0" distR="0" wp14:anchorId="47F3A3BA" wp14:editId="0D1EFAEF">
            <wp:extent cx="5938520" cy="1849120"/>
            <wp:effectExtent l="0" t="0" r="5080" b="5080"/>
            <wp:docPr id="51" name="Picture 51" descr="Macintosh HD:Users:mmaloney:Desktop:Screen Shot 2016-08-12 at 3.06.1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mmaloney:Desktop:Screen Shot 2016-08-12 at 3.06.15 PM.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38520" cy="1849120"/>
                    </a:xfrm>
                    <a:prstGeom prst="rect">
                      <a:avLst/>
                    </a:prstGeom>
                    <a:noFill/>
                    <a:ln>
                      <a:noFill/>
                    </a:ln>
                  </pic:spPr>
                </pic:pic>
              </a:graphicData>
            </a:graphic>
          </wp:inline>
        </w:drawing>
      </w:r>
    </w:p>
    <w:p w14:paraId="61E111E2" w14:textId="41C26552" w:rsidR="00B74953" w:rsidRDefault="00B74953" w:rsidP="00B74953">
      <w:pPr>
        <w:pStyle w:val="Caption"/>
      </w:pPr>
      <w:r>
        <w:t xml:space="preserve">Figure </w:t>
      </w:r>
      <w:fldSimple w:instr=" SEQ Figure \* ARABIC ">
        <w:r w:rsidR="002E004A">
          <w:rPr>
            <w:noProof/>
          </w:rPr>
          <w:t>56</w:t>
        </w:r>
      </w:fldSimple>
      <w:r>
        <w:t>: TCP Polling Data Source Record.</w:t>
      </w:r>
    </w:p>
    <w:p w14:paraId="1653C5E8" w14:textId="77777777" w:rsidR="00315DA2" w:rsidRDefault="00315DA2" w:rsidP="00B74953">
      <w:pPr>
        <w:rPr>
          <w:b/>
        </w:rPr>
      </w:pPr>
    </w:p>
    <w:p w14:paraId="68861827" w14:textId="77777777" w:rsidR="00315DA2" w:rsidRDefault="00B74953" w:rsidP="00B74953">
      <w:pPr>
        <w:rPr>
          <w:b/>
        </w:rPr>
      </w:pPr>
      <w:r w:rsidRPr="00B74953">
        <w:rPr>
          <w:b/>
        </w:rPr>
        <w:t>Polled TCP Transport Medium</w:t>
      </w:r>
    </w:p>
    <w:p w14:paraId="1AB8B53E" w14:textId="62F82442" w:rsidR="00B74953" w:rsidRDefault="00315DA2" w:rsidP="00B74953">
      <w:r>
        <w:t>The polled TCP transport medium is shown below.</w:t>
      </w:r>
    </w:p>
    <w:p w14:paraId="26DC0D54" w14:textId="6FCD6A95" w:rsidR="00315DA2" w:rsidRDefault="00315DA2" w:rsidP="00F10663">
      <w:pPr>
        <w:pStyle w:val="ListParagraph"/>
        <w:numPr>
          <w:ilvl w:val="0"/>
          <w:numId w:val="44"/>
        </w:numPr>
      </w:pPr>
      <w:r>
        <w:t>Medium Type is “polled-tcp”</w:t>
      </w:r>
    </w:p>
    <w:p w14:paraId="367ECC97" w14:textId="397B9D70" w:rsidR="00315DA2" w:rsidRDefault="00315DA2" w:rsidP="00F10663">
      <w:pPr>
        <w:pStyle w:val="ListParagraph"/>
        <w:numPr>
          <w:ilvl w:val="0"/>
          <w:numId w:val="44"/>
        </w:numPr>
      </w:pPr>
      <w:r>
        <w:t>Enter the host name or IP address followed by a colon and the TCP port number that the station is listening on. Many stations listen on port 23 which is the standard port for Telnet.</w:t>
      </w:r>
    </w:p>
    <w:p w14:paraId="5653B0B2" w14:textId="73174315" w:rsidR="00315DA2" w:rsidRPr="00315DA2" w:rsidRDefault="00315DA2" w:rsidP="00315DA2">
      <w:r>
        <w:t>All other parameters are similar to those shown above for polled modem.</w:t>
      </w:r>
    </w:p>
    <w:p w14:paraId="713FD322" w14:textId="77777777" w:rsidR="00315DA2" w:rsidRPr="00B74953" w:rsidRDefault="00315DA2" w:rsidP="00B74953">
      <w:pPr>
        <w:rPr>
          <w:b/>
        </w:rPr>
      </w:pPr>
    </w:p>
    <w:p w14:paraId="79AC566D" w14:textId="659360A0" w:rsidR="00B74953" w:rsidRDefault="00B74953" w:rsidP="00B74953">
      <w:r>
        <w:rPr>
          <w:noProof/>
        </w:rPr>
        <w:lastRenderedPageBreak/>
        <w:drawing>
          <wp:inline distT="0" distB="0" distL="0" distR="0" wp14:anchorId="6FA04164" wp14:editId="401F3A45">
            <wp:extent cx="3672610" cy="3657600"/>
            <wp:effectExtent l="0" t="0" r="10795" b="0"/>
            <wp:docPr id="50" name="Picture 50" descr="Macintosh HD:Users:mmaloney:Desktop:Screen Shot 2016-08-12 at 3.03.1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mmaloney:Desktop:Screen Shot 2016-08-12 at 3.03.12 PM.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673189" cy="3658177"/>
                    </a:xfrm>
                    <a:prstGeom prst="rect">
                      <a:avLst/>
                    </a:prstGeom>
                    <a:noFill/>
                    <a:ln>
                      <a:noFill/>
                    </a:ln>
                  </pic:spPr>
                </pic:pic>
              </a:graphicData>
            </a:graphic>
          </wp:inline>
        </w:drawing>
      </w:r>
    </w:p>
    <w:p w14:paraId="090B3187" w14:textId="17DE7D5D" w:rsidR="00315DA2" w:rsidRDefault="00315DA2" w:rsidP="00315DA2">
      <w:pPr>
        <w:pStyle w:val="Caption"/>
      </w:pPr>
      <w:r>
        <w:t xml:space="preserve">Figure </w:t>
      </w:r>
      <w:fldSimple w:instr=" SEQ Figure \* ARABIC ">
        <w:r w:rsidR="002E004A">
          <w:rPr>
            <w:noProof/>
          </w:rPr>
          <w:t>57</w:t>
        </w:r>
      </w:fldSimple>
      <w:r>
        <w:t>: Polled TCP Transport Medium</w:t>
      </w:r>
    </w:p>
    <w:p w14:paraId="637C997E" w14:textId="77777777" w:rsidR="00B74953" w:rsidRPr="00B74953" w:rsidRDefault="00B74953" w:rsidP="00B74953"/>
    <w:p w14:paraId="263B932F" w14:textId="77777777" w:rsidR="008511E5" w:rsidRDefault="008511E5" w:rsidP="008511E5"/>
    <w:p w14:paraId="4FDA3EA2" w14:textId="0FBB1802" w:rsidR="008511E5" w:rsidRDefault="008511E5" w:rsidP="008511E5">
      <w:pPr>
        <w:pStyle w:val="Heading2"/>
      </w:pPr>
      <w:bookmarkStart w:id="226" w:name="_Toc64562245"/>
      <w:r>
        <w:t>TCP Listening Routing Spec</w:t>
      </w:r>
      <w:bookmarkEnd w:id="226"/>
    </w:p>
    <w:p w14:paraId="42A2B2E7" w14:textId="77777777" w:rsidR="00504C45" w:rsidRDefault="00504C45" w:rsidP="00504C45"/>
    <w:p w14:paraId="633641BD" w14:textId="406C5588" w:rsidR="00893564" w:rsidRDefault="00893564" w:rsidP="00504C45">
      <w:pPr>
        <w:rPr>
          <w:b/>
        </w:rPr>
      </w:pPr>
      <w:r>
        <w:rPr>
          <w:b/>
        </w:rPr>
        <w:t>Listening Data Source</w:t>
      </w:r>
    </w:p>
    <w:p w14:paraId="2FB4A6B6" w14:textId="18BA1A53" w:rsidR="00893564" w:rsidRDefault="00893564" w:rsidP="00504C45">
      <w:r>
        <w:t>On the “Sources” tab of the database editor, create a data source record for your listening socket.</w:t>
      </w:r>
    </w:p>
    <w:p w14:paraId="4DE3016A" w14:textId="612D6C50" w:rsidR="00893564" w:rsidRDefault="00893564" w:rsidP="008048BA">
      <w:pPr>
        <w:pStyle w:val="ListParagraph"/>
        <w:numPr>
          <w:ilvl w:val="0"/>
          <w:numId w:val="32"/>
        </w:numPr>
      </w:pPr>
      <w:r>
        <w:t>Under Type, select “polled”</w:t>
      </w:r>
    </w:p>
    <w:p w14:paraId="26A13632" w14:textId="1626C1C0" w:rsidR="00893564" w:rsidRDefault="00893564" w:rsidP="008048BA">
      <w:pPr>
        <w:pStyle w:val="ListParagraph"/>
        <w:numPr>
          <w:ilvl w:val="0"/>
          <w:numId w:val="32"/>
        </w:numPr>
      </w:pPr>
      <w:r>
        <w:t>Set the listeningPort property to the TCP port number (default is 16050)</w:t>
      </w:r>
    </w:p>
    <w:p w14:paraId="11A8DCAE" w14:textId="22BBED16" w:rsidR="00893564" w:rsidRDefault="00893564" w:rsidP="008048BA">
      <w:pPr>
        <w:pStyle w:val="ListParagraph"/>
        <w:numPr>
          <w:ilvl w:val="0"/>
          <w:numId w:val="32"/>
        </w:numPr>
      </w:pPr>
      <w:r>
        <w:t>Set the portType property to tcplisten</w:t>
      </w:r>
    </w:p>
    <w:p w14:paraId="67E3A19D" w14:textId="2A1A198E" w:rsidR="00893564" w:rsidRDefault="00893564" w:rsidP="008048BA">
      <w:pPr>
        <w:pStyle w:val="ListParagraph"/>
        <w:numPr>
          <w:ilvl w:val="0"/>
          <w:numId w:val="32"/>
        </w:numPr>
      </w:pPr>
      <w:r>
        <w:t>Set the availablePorts property to the number of clients you would like to be able to serve simultaneously (default = 50)</w:t>
      </w:r>
    </w:p>
    <w:p w14:paraId="1E8331CC" w14:textId="12A6B922" w:rsidR="00893564" w:rsidRDefault="00893564" w:rsidP="00893564">
      <w:r>
        <w:rPr>
          <w:noProof/>
        </w:rPr>
        <w:lastRenderedPageBreak/>
        <w:drawing>
          <wp:inline distT="0" distB="0" distL="0" distR="0" wp14:anchorId="72CE1FC3" wp14:editId="1F080B50">
            <wp:extent cx="5928360" cy="3041015"/>
            <wp:effectExtent l="0" t="0" r="0" b="6985"/>
            <wp:docPr id="31" name="Picture 31" descr="Macintosh HD:Users:mmaloney:Desktop:Screen Shot 2016-08-10 at 10.18.5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mmaloney:Desktop:Screen Shot 2016-08-10 at 10.18.54 AM.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28360" cy="3041015"/>
                    </a:xfrm>
                    <a:prstGeom prst="rect">
                      <a:avLst/>
                    </a:prstGeom>
                    <a:noFill/>
                    <a:ln>
                      <a:noFill/>
                    </a:ln>
                  </pic:spPr>
                </pic:pic>
              </a:graphicData>
            </a:graphic>
          </wp:inline>
        </w:drawing>
      </w:r>
    </w:p>
    <w:p w14:paraId="709FCF98" w14:textId="11EDB8B1" w:rsidR="0090029E" w:rsidRDefault="0090029E" w:rsidP="0090029E">
      <w:pPr>
        <w:pStyle w:val="Caption"/>
      </w:pPr>
      <w:r>
        <w:t xml:space="preserve">Figure </w:t>
      </w:r>
      <w:fldSimple w:instr=" SEQ Figure \* ARABIC ">
        <w:r w:rsidR="002E004A">
          <w:rPr>
            <w:noProof/>
          </w:rPr>
          <w:t>58</w:t>
        </w:r>
      </w:fldSimple>
      <w:r>
        <w:t>: Listening Data Source Record.</w:t>
      </w:r>
    </w:p>
    <w:p w14:paraId="21190241" w14:textId="77777777" w:rsidR="00893564" w:rsidRDefault="00893564" w:rsidP="00893564"/>
    <w:p w14:paraId="5778343B" w14:textId="485420AA" w:rsidR="00893564" w:rsidRDefault="00893564" w:rsidP="00893564">
      <w:r>
        <w:t xml:space="preserve">The listening socket supports an optional client login. That is, </w:t>
      </w:r>
      <w:r w:rsidR="00B51783">
        <w:t xml:space="preserve">for security reasons </w:t>
      </w:r>
      <w:r>
        <w:t xml:space="preserve">you </w:t>
      </w:r>
      <w:r w:rsidR="00B51783">
        <w:t xml:space="preserve">may </w:t>
      </w:r>
      <w:r>
        <w:t>want the client data loggers who connect to login to this server</w:t>
      </w:r>
      <w:r w:rsidR="00B51783">
        <w:t>. If this is the case, set the authenticateClient property. The format of the property value is:</w:t>
      </w:r>
    </w:p>
    <w:p w14:paraId="7612BFC7" w14:textId="369C8414" w:rsidR="00B51783" w:rsidRDefault="00B51783" w:rsidP="00B51783">
      <w:pPr>
        <w:pStyle w:val="code"/>
      </w:pPr>
      <w:r>
        <w:t>password=</w:t>
      </w:r>
      <w:r>
        <w:rPr>
          <w:b/>
          <w:i/>
        </w:rPr>
        <w:t>&lt;prompt&gt;</w:t>
      </w:r>
      <w:r>
        <w:t>=</w:t>
      </w:r>
      <w:r>
        <w:rPr>
          <w:b/>
          <w:i/>
        </w:rPr>
        <w:t>Required Password Value</w:t>
      </w:r>
    </w:p>
    <w:p w14:paraId="2D83CEE8" w14:textId="77777777" w:rsidR="00B51783" w:rsidRDefault="00B51783" w:rsidP="00B51783">
      <w:pPr>
        <w:pStyle w:val="code"/>
      </w:pPr>
    </w:p>
    <w:p w14:paraId="34A55361" w14:textId="5265D9FE" w:rsidR="00B51783" w:rsidRDefault="00B51783" w:rsidP="00B51783">
      <w:r>
        <w:t xml:space="preserve">Thus in the example shown below, when a client EDL connects, the server will send the prompt: \r\npassword: </w:t>
      </w:r>
    </w:p>
    <w:p w14:paraId="4F6EAB6A" w14:textId="7D5E7C64" w:rsidR="00B51783" w:rsidRDefault="00B51783" w:rsidP="008048BA">
      <w:pPr>
        <w:pStyle w:val="ListParagraph"/>
        <w:numPr>
          <w:ilvl w:val="0"/>
          <w:numId w:val="33"/>
        </w:numPr>
      </w:pPr>
      <w:r>
        <w:t>That is, carriage return, linefeed, followed by the string ‘password: ‘</w:t>
      </w:r>
    </w:p>
    <w:p w14:paraId="1415CBD7" w14:textId="309FCF66" w:rsidR="00B51783" w:rsidRPr="00893564" w:rsidRDefault="00B51783" w:rsidP="00B51783">
      <w:r>
        <w:t>The EDL must then response with the password: “ToPsEcReT”. If it fails to do so, the connection is aborted, and a warning message is issued to the routing spec log.</w:t>
      </w:r>
    </w:p>
    <w:p w14:paraId="3384E141" w14:textId="6D3DB160" w:rsidR="00893564" w:rsidRDefault="00B51783" w:rsidP="00504C45">
      <w:r>
        <w:rPr>
          <w:noProof/>
        </w:rPr>
        <w:drawing>
          <wp:inline distT="0" distB="0" distL="0" distR="0" wp14:anchorId="6DEF9361" wp14:editId="6D868B7F">
            <wp:extent cx="2743200" cy="2565828"/>
            <wp:effectExtent l="0" t="0" r="0" b="0"/>
            <wp:docPr id="32" name="Picture 32" descr="Macintosh HD:Users:mmaloney:Desktop:Screen Shot 2016-08-10 at 10.25.0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mmaloney:Desktop:Screen Shot 2016-08-10 at 10.25.05 AM.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743307" cy="2565928"/>
                    </a:xfrm>
                    <a:prstGeom prst="rect">
                      <a:avLst/>
                    </a:prstGeom>
                    <a:noFill/>
                    <a:ln>
                      <a:noFill/>
                    </a:ln>
                  </pic:spPr>
                </pic:pic>
              </a:graphicData>
            </a:graphic>
          </wp:inline>
        </w:drawing>
      </w:r>
    </w:p>
    <w:p w14:paraId="5DA26818" w14:textId="3A803C5B" w:rsidR="00CB5F12" w:rsidRDefault="00CB5F12" w:rsidP="00504C45">
      <w:r>
        <w:rPr>
          <w:b/>
        </w:rPr>
        <w:lastRenderedPageBreak/>
        <w:t>Platform Transport Medium</w:t>
      </w:r>
    </w:p>
    <w:p w14:paraId="64984E84" w14:textId="5947A6FD" w:rsidR="00CB5F12" w:rsidRDefault="00CB5F12" w:rsidP="00504C45">
      <w:r>
        <w:t>Open the Platform record for the loggers that will connect to the listening port. Create a transport medium record with Medium Type set to “incoming-tcp”:</w:t>
      </w:r>
    </w:p>
    <w:p w14:paraId="7436116E" w14:textId="71AE7FFD" w:rsidR="00CB5F12" w:rsidRDefault="00CB5F12" w:rsidP="00504C45">
      <w:r>
        <w:rPr>
          <w:noProof/>
        </w:rPr>
        <w:drawing>
          <wp:inline distT="0" distB="0" distL="0" distR="0" wp14:anchorId="615E21C3" wp14:editId="440AE98C">
            <wp:extent cx="5938520" cy="4695190"/>
            <wp:effectExtent l="0" t="0" r="5080" b="3810"/>
            <wp:docPr id="34" name="Picture 34" descr="Macintosh HD:Users:mmaloney:Desktop:Screen Shot 2016-08-10 at 2.36.3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mmaloney:Desktop:Screen Shot 2016-08-10 at 2.36.32 PM.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38520" cy="4695190"/>
                    </a:xfrm>
                    <a:prstGeom prst="rect">
                      <a:avLst/>
                    </a:prstGeom>
                    <a:noFill/>
                    <a:ln>
                      <a:noFill/>
                    </a:ln>
                  </pic:spPr>
                </pic:pic>
              </a:graphicData>
            </a:graphic>
          </wp:inline>
        </w:drawing>
      </w:r>
    </w:p>
    <w:p w14:paraId="0CA0B454" w14:textId="2512FAAF" w:rsidR="00D02E4A" w:rsidRPr="00CB5F12" w:rsidRDefault="00D02E4A" w:rsidP="00D02E4A">
      <w:pPr>
        <w:pStyle w:val="Caption"/>
      </w:pPr>
      <w:r>
        <w:t xml:space="preserve">Figure </w:t>
      </w:r>
      <w:fldSimple w:instr=" SEQ Figure \* ARABIC ">
        <w:r w:rsidR="002E004A">
          <w:rPr>
            <w:noProof/>
          </w:rPr>
          <w:t>59</w:t>
        </w:r>
      </w:fldSimple>
      <w:r>
        <w:t>: Incoming TCP (listening socket) Transport Medium.</w:t>
      </w:r>
    </w:p>
    <w:p w14:paraId="38C92602" w14:textId="62530061" w:rsidR="00B51783" w:rsidRDefault="00CB5F12" w:rsidP="00504C45">
      <w:r>
        <w:t>The fields in the Transport Medium dialog are:</w:t>
      </w:r>
    </w:p>
    <w:p w14:paraId="4E710ED6" w14:textId="62422A82" w:rsidR="00CB5F12" w:rsidRDefault="00CB5F12" w:rsidP="008048BA">
      <w:pPr>
        <w:pStyle w:val="ListParagraph"/>
        <w:numPr>
          <w:ilvl w:val="0"/>
          <w:numId w:val="33"/>
        </w:numPr>
      </w:pPr>
      <w:r>
        <w:t>Medium Type: Set to “incoming-tcp”</w:t>
      </w:r>
    </w:p>
    <w:p w14:paraId="1F6597F8" w14:textId="331BACE9" w:rsidR="00CB5F12" w:rsidRDefault="00CB5F12" w:rsidP="008048BA">
      <w:pPr>
        <w:pStyle w:val="ListParagraph"/>
        <w:numPr>
          <w:ilvl w:val="0"/>
          <w:numId w:val="33"/>
        </w:numPr>
      </w:pPr>
      <w:r>
        <w:t>Logger ID: Set to the unique string that the logger uses to identify itself to the server. For the current implementation, the logger must send a single line of text with containing an ID used to identify the station.</w:t>
      </w:r>
    </w:p>
    <w:p w14:paraId="1783B74C" w14:textId="1D9DEEE5" w:rsidR="00CB5F12" w:rsidRDefault="00CB5F12" w:rsidP="008048BA">
      <w:pPr>
        <w:pStyle w:val="ListParagraph"/>
        <w:numPr>
          <w:ilvl w:val="0"/>
          <w:numId w:val="33"/>
        </w:numPr>
      </w:pPr>
      <w:r>
        <w:t>Decoding Script: The script in the configuration used to decode this type of message.</w:t>
      </w:r>
      <w:r w:rsidR="002A148A">
        <w:t xml:space="preserve"> This may be left blank if you only want the raw data.</w:t>
      </w:r>
    </w:p>
    <w:p w14:paraId="47C5395D" w14:textId="144A9AE9" w:rsidR="00CB5F12" w:rsidRDefault="00CB5F12" w:rsidP="008048BA">
      <w:pPr>
        <w:pStyle w:val="ListParagraph"/>
        <w:numPr>
          <w:ilvl w:val="0"/>
          <w:numId w:val="33"/>
        </w:numPr>
      </w:pPr>
      <w:r>
        <w:t>Time Zone: Set to the time zone that the logger uses to encode times in the data sent to the listening socket.</w:t>
      </w:r>
    </w:p>
    <w:p w14:paraId="6CB26E9E" w14:textId="79389757" w:rsidR="00CB5F12" w:rsidRDefault="00CB5F12" w:rsidP="008048BA">
      <w:pPr>
        <w:pStyle w:val="ListParagraph"/>
        <w:numPr>
          <w:ilvl w:val="0"/>
          <w:numId w:val="33"/>
        </w:numPr>
      </w:pPr>
      <w:r>
        <w:t>Logger Type: This specifies the name of a Poll Script (see below). The script is used to interact with the station after it connects.</w:t>
      </w:r>
    </w:p>
    <w:p w14:paraId="0D25ABB3" w14:textId="6BC18EE5" w:rsidR="00CB5F12" w:rsidRDefault="00CB5F12" w:rsidP="008048BA">
      <w:pPr>
        <w:pStyle w:val="ListParagraph"/>
        <w:numPr>
          <w:ilvl w:val="0"/>
          <w:numId w:val="33"/>
        </w:numPr>
      </w:pPr>
      <w:r>
        <w:t>Do Login, User Name, and Password: If the station requires that the server logs into it, check this box and enter the login info here.</w:t>
      </w:r>
    </w:p>
    <w:p w14:paraId="0B12CFFB" w14:textId="77777777" w:rsidR="00CB5F12" w:rsidRDefault="00CB5F12" w:rsidP="00CB5F12"/>
    <w:p w14:paraId="0F3D64F6" w14:textId="4AE1B4A1" w:rsidR="00CB5F12" w:rsidRDefault="00CB5F12" w:rsidP="00CB5F12">
      <w:pPr>
        <w:rPr>
          <w:b/>
        </w:rPr>
      </w:pPr>
      <w:r>
        <w:rPr>
          <w:b/>
        </w:rPr>
        <w:t>Listening Socket Session</w:t>
      </w:r>
    </w:p>
    <w:p w14:paraId="78435A07" w14:textId="2F457C9A" w:rsidR="00CB5F12" w:rsidRDefault="00CB5F12" w:rsidP="00CB5F12">
      <w:r>
        <w:t>After the EDL connects to the listening socket, a session proceeds as follows:</w:t>
      </w:r>
    </w:p>
    <w:p w14:paraId="4FDB6884" w14:textId="51E07BC4" w:rsidR="00CB5F12" w:rsidRDefault="00CB5F12" w:rsidP="008048BA">
      <w:pPr>
        <w:pStyle w:val="ListParagraph"/>
        <w:numPr>
          <w:ilvl w:val="0"/>
          <w:numId w:val="34"/>
        </w:numPr>
      </w:pPr>
      <w:r>
        <w:t>If required, the logger must login to the listening server. The “authenticateClient” property in the routing spec or data source controls this.</w:t>
      </w:r>
    </w:p>
    <w:p w14:paraId="7F03DA73" w14:textId="082131B4" w:rsidR="00CB5F12" w:rsidRDefault="00CB5F12" w:rsidP="008048BA">
      <w:pPr>
        <w:pStyle w:val="ListParagraph"/>
        <w:numPr>
          <w:ilvl w:val="0"/>
          <w:numId w:val="34"/>
        </w:numPr>
      </w:pPr>
      <w:r>
        <w:t>The station must send a single line containing a unique ID so that the server can identify the station. This must match an entry in the Logger ID of a transport medium.</w:t>
      </w:r>
    </w:p>
    <w:p w14:paraId="2BF8F023" w14:textId="6AD11515" w:rsidR="00CB5F12" w:rsidRDefault="007B5094" w:rsidP="008048BA">
      <w:pPr>
        <w:pStyle w:val="ListParagraph"/>
        <w:numPr>
          <w:ilvl w:val="0"/>
          <w:numId w:val="34"/>
        </w:numPr>
      </w:pPr>
      <w:r>
        <w:t>The specified polling script is executed. This interacts with the logger to retrieve the desired data for the desired time range, etc.</w:t>
      </w:r>
    </w:p>
    <w:p w14:paraId="06A10889" w14:textId="38138F14" w:rsidR="007B5094" w:rsidRDefault="007B5094" w:rsidP="008048BA">
      <w:pPr>
        <w:pStyle w:val="ListParagraph"/>
        <w:numPr>
          <w:ilvl w:val="0"/>
          <w:numId w:val="34"/>
        </w:numPr>
      </w:pPr>
      <w:r>
        <w:t>The script determines what data is captured to be stored as a message</w:t>
      </w:r>
    </w:p>
    <w:p w14:paraId="7222B200" w14:textId="732AB726" w:rsidR="007B5094" w:rsidRDefault="007B5094" w:rsidP="008048BA">
      <w:pPr>
        <w:pStyle w:val="ListParagraph"/>
        <w:numPr>
          <w:ilvl w:val="0"/>
          <w:numId w:val="34"/>
        </w:numPr>
      </w:pPr>
      <w:r>
        <w:t>The session is terminated after the script is completely executed, or the logger terminates the connection.</w:t>
      </w:r>
    </w:p>
    <w:p w14:paraId="6164CD74" w14:textId="3638F3DA" w:rsidR="007B5094" w:rsidRDefault="007B5094" w:rsidP="008048BA">
      <w:pPr>
        <w:pStyle w:val="ListParagraph"/>
        <w:numPr>
          <w:ilvl w:val="0"/>
          <w:numId w:val="34"/>
        </w:numPr>
      </w:pPr>
      <w:r>
        <w:t>If any data has been captured, it is processed as a DCP message.</w:t>
      </w:r>
    </w:p>
    <w:p w14:paraId="48C12F1B" w14:textId="77777777" w:rsidR="007B5094" w:rsidRDefault="007B5094" w:rsidP="007B5094"/>
    <w:p w14:paraId="1F5352A0" w14:textId="5A95889C" w:rsidR="002A148A" w:rsidRPr="002A148A" w:rsidRDefault="002A148A" w:rsidP="007B5094">
      <w:pPr>
        <w:rPr>
          <w:b/>
        </w:rPr>
      </w:pPr>
      <w:r>
        <w:rPr>
          <w:b/>
        </w:rPr>
        <w:t>Network List of Loggers Allowed to Connect</w:t>
      </w:r>
    </w:p>
    <w:p w14:paraId="02A1AEC9" w14:textId="57DEB075" w:rsidR="008511E5" w:rsidRDefault="002A148A" w:rsidP="008511E5">
      <w:r>
        <w:t>On the Network List Tab of the database editor, create a network list. Set the Transport Medium Type to “incoming-tcp” and add all of the platforms that are allowed to use the listening socket.</w:t>
      </w:r>
    </w:p>
    <w:p w14:paraId="15245ABD" w14:textId="25B04C88" w:rsidR="002A148A" w:rsidRDefault="002A148A" w:rsidP="008511E5">
      <w:r>
        <w:rPr>
          <w:noProof/>
        </w:rPr>
        <w:drawing>
          <wp:inline distT="0" distB="0" distL="0" distR="0" wp14:anchorId="269A7FB9" wp14:editId="3EB85A89">
            <wp:extent cx="5297921" cy="1943100"/>
            <wp:effectExtent l="0" t="0" r="10795" b="0"/>
            <wp:docPr id="35" name="Picture 35" descr="Macintosh HD:Users:mmaloney:Desktop:Screen Shot 2016-08-10 at 2.48.3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mmaloney:Desktop:Screen Shot 2016-08-10 at 2.48.35 PM.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298496" cy="1943311"/>
                    </a:xfrm>
                    <a:prstGeom prst="rect">
                      <a:avLst/>
                    </a:prstGeom>
                    <a:noFill/>
                    <a:ln>
                      <a:noFill/>
                    </a:ln>
                  </pic:spPr>
                </pic:pic>
              </a:graphicData>
            </a:graphic>
          </wp:inline>
        </w:drawing>
      </w:r>
    </w:p>
    <w:p w14:paraId="12521D3B" w14:textId="501EF4C1" w:rsidR="00D02E4A" w:rsidRDefault="00D02E4A" w:rsidP="00D02E4A">
      <w:pPr>
        <w:pStyle w:val="Caption"/>
      </w:pPr>
      <w:r>
        <w:t xml:space="preserve">Figure </w:t>
      </w:r>
      <w:fldSimple w:instr=" SEQ Figure \* ARABIC ">
        <w:r w:rsidR="002E004A">
          <w:rPr>
            <w:noProof/>
          </w:rPr>
          <w:t>60</w:t>
        </w:r>
      </w:fldSimple>
      <w:r>
        <w:t>: EDL Listen Network List.</w:t>
      </w:r>
    </w:p>
    <w:p w14:paraId="7774B214" w14:textId="77777777" w:rsidR="002A148A" w:rsidRDefault="002A148A" w:rsidP="008511E5"/>
    <w:p w14:paraId="59CC6BD8" w14:textId="77777777" w:rsidR="00D02E4A" w:rsidRDefault="00D02E4A">
      <w:pPr>
        <w:spacing w:after="0"/>
        <w:rPr>
          <w:b/>
        </w:rPr>
      </w:pPr>
      <w:r>
        <w:rPr>
          <w:b/>
        </w:rPr>
        <w:br w:type="page"/>
      </w:r>
    </w:p>
    <w:p w14:paraId="52E09DB4" w14:textId="670F8774" w:rsidR="002A148A" w:rsidRDefault="002A148A" w:rsidP="008511E5">
      <w:pPr>
        <w:rPr>
          <w:b/>
        </w:rPr>
      </w:pPr>
      <w:r>
        <w:rPr>
          <w:b/>
        </w:rPr>
        <w:lastRenderedPageBreak/>
        <w:t>The Routing Spec</w:t>
      </w:r>
    </w:p>
    <w:p w14:paraId="0E0EE6B9" w14:textId="4B0AD0B9" w:rsidR="002A148A" w:rsidRDefault="00255F82" w:rsidP="008511E5">
      <w:r>
        <w:t>The Routing Spec ties the pieces together. The example below shows a routing spec that opens the listening socket and then saves raw data in the directory $LRGSHOME/incoming-edl. Note the following:</w:t>
      </w:r>
    </w:p>
    <w:p w14:paraId="3ECFF585" w14:textId="583D923C" w:rsidR="00255F82" w:rsidRDefault="00255F82" w:rsidP="008048BA">
      <w:pPr>
        <w:pStyle w:val="ListParagraph"/>
        <w:numPr>
          <w:ilvl w:val="0"/>
          <w:numId w:val="35"/>
        </w:numPr>
      </w:pPr>
      <w:r>
        <w:t>Data Source: edl-listen – this is the data source record we set up above</w:t>
      </w:r>
    </w:p>
    <w:p w14:paraId="1856E28A" w14:textId="67D438A0" w:rsidR="00255F82" w:rsidRDefault="00255F82" w:rsidP="008048BA">
      <w:pPr>
        <w:pStyle w:val="ListParagraph"/>
        <w:numPr>
          <w:ilvl w:val="0"/>
          <w:numId w:val="35"/>
        </w:numPr>
      </w:pPr>
      <w:r>
        <w:t>Destination: Directory – this means that each message (session) will be saved as a file in the named directory.</w:t>
      </w:r>
    </w:p>
    <w:p w14:paraId="669E73FA" w14:textId="2BB6F74C" w:rsidR="00255F82" w:rsidRDefault="00255F82" w:rsidP="008048BA">
      <w:pPr>
        <w:pStyle w:val="ListParagraph"/>
        <w:numPr>
          <w:ilvl w:val="0"/>
          <w:numId w:val="35"/>
        </w:numPr>
      </w:pPr>
      <w:r>
        <w:t>Output Format: raw – no decoding is done.</w:t>
      </w:r>
    </w:p>
    <w:p w14:paraId="4012C907" w14:textId="63BCFD5F" w:rsidR="00255F82" w:rsidRDefault="00255F82" w:rsidP="008048BA">
      <w:pPr>
        <w:pStyle w:val="ListParagraph"/>
        <w:numPr>
          <w:ilvl w:val="0"/>
          <w:numId w:val="35"/>
        </w:numPr>
      </w:pPr>
      <w:r>
        <w:t>Platform Selection: Netlist EDL-Listen – this is the network list that we created above. It determines what platforms are allowed to connect and send us data.</w:t>
      </w:r>
    </w:p>
    <w:p w14:paraId="00AF64DC" w14:textId="64512138" w:rsidR="00255F82" w:rsidRDefault="00255F82" w:rsidP="008048BA">
      <w:pPr>
        <w:pStyle w:val="ListParagraph"/>
        <w:numPr>
          <w:ilvl w:val="0"/>
          <w:numId w:val="35"/>
        </w:numPr>
      </w:pPr>
      <w:r>
        <w:t>Date/Time Ranges are not used. A Listening Socket runs continuously, accepting client connections as they come.</w:t>
      </w:r>
    </w:p>
    <w:p w14:paraId="17C14BFB" w14:textId="3EF45790" w:rsidR="00255F82" w:rsidRDefault="00255F82" w:rsidP="008511E5">
      <w:r>
        <w:rPr>
          <w:noProof/>
        </w:rPr>
        <w:drawing>
          <wp:inline distT="0" distB="0" distL="0" distR="0" wp14:anchorId="460565D5" wp14:editId="2A9C083A">
            <wp:extent cx="5938520" cy="4890770"/>
            <wp:effectExtent l="0" t="0" r="5080" b="11430"/>
            <wp:docPr id="36" name="Picture 36" descr="Macintosh HD:Users:mmaloney:Desktop:Screen Shot 2016-08-10 at 2.53.3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mmaloney:Desktop:Screen Shot 2016-08-10 at 2.53.31 PM.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38520" cy="4890770"/>
                    </a:xfrm>
                    <a:prstGeom prst="rect">
                      <a:avLst/>
                    </a:prstGeom>
                    <a:noFill/>
                    <a:ln>
                      <a:noFill/>
                    </a:ln>
                  </pic:spPr>
                </pic:pic>
              </a:graphicData>
            </a:graphic>
          </wp:inline>
        </w:drawing>
      </w:r>
    </w:p>
    <w:p w14:paraId="616936BC" w14:textId="1B44D03F" w:rsidR="00D02E4A" w:rsidRDefault="00D02E4A" w:rsidP="00D02E4A">
      <w:pPr>
        <w:pStyle w:val="Caption"/>
      </w:pPr>
      <w:r>
        <w:t xml:space="preserve">Figure </w:t>
      </w:r>
      <w:fldSimple w:instr=" SEQ Figure \* ARABIC ">
        <w:r w:rsidR="002E004A">
          <w:rPr>
            <w:noProof/>
          </w:rPr>
          <w:t>61</w:t>
        </w:r>
      </w:fldSimple>
      <w:r>
        <w:t>: EDL Listening Routing Spec.</w:t>
      </w:r>
    </w:p>
    <w:p w14:paraId="41760ED0" w14:textId="77777777" w:rsidR="00255F82" w:rsidRPr="00255F82" w:rsidRDefault="00255F82" w:rsidP="008511E5"/>
    <w:p w14:paraId="1794C70B" w14:textId="77777777" w:rsidR="008511E5" w:rsidRPr="008511E5" w:rsidRDefault="008511E5" w:rsidP="008511E5"/>
    <w:p w14:paraId="6BEDCCCC" w14:textId="30F246FE" w:rsidR="00E45A99" w:rsidRDefault="004A71B8" w:rsidP="00001DCA">
      <w:pPr>
        <w:pStyle w:val="Heading2"/>
      </w:pPr>
      <w:bookmarkStart w:id="227" w:name="_Toc64562246"/>
      <w:r>
        <w:lastRenderedPageBreak/>
        <w:t xml:space="preserve">Logger Types and </w:t>
      </w:r>
      <w:r w:rsidR="00001DCA">
        <w:t>Poll Scripts</w:t>
      </w:r>
      <w:bookmarkEnd w:id="227"/>
    </w:p>
    <w:p w14:paraId="28ED988D" w14:textId="77777777" w:rsidR="004B1F92" w:rsidRDefault="004B1F92" w:rsidP="004B1F92">
      <w:r>
        <w:t>The Logger Type setting in the transport medium determines the protocol used to communicate with the remote logger after a connection has been established.</w:t>
      </w:r>
    </w:p>
    <w:p w14:paraId="6549F661" w14:textId="22007D71" w:rsidR="00DA6D28" w:rsidRDefault="00DA6D28" w:rsidP="004B1F92">
      <w:r>
        <w:t xml:space="preserve">Like many of the pull-down lists in DECODES, logger types are populated by Enumeration records that you can edit in the Reference List Editor. Start the Reference List Editor from the Windows Start menu or from the “rledit” command. Select the Logger Type </w:t>
      </w:r>
      <w:r w:rsidR="004411DA">
        <w:t>enumeration. Here you can</w:t>
      </w:r>
      <w:r w:rsidR="006C3CE4">
        <w:t xml:space="preserve"> create or modify logger types.</w:t>
      </w:r>
    </w:p>
    <w:p w14:paraId="7E9B2C54" w14:textId="26492F0A" w:rsidR="006C3CE4" w:rsidRDefault="006C3CE4" w:rsidP="004B1F92">
      <w:r>
        <w:rPr>
          <w:noProof/>
        </w:rPr>
        <w:drawing>
          <wp:inline distT="0" distB="0" distL="0" distR="0" wp14:anchorId="46154980" wp14:editId="3FF1474D">
            <wp:extent cx="5938520" cy="3451860"/>
            <wp:effectExtent l="0" t="0" r="5080" b="2540"/>
            <wp:docPr id="52" name="Picture 52" descr="Macintosh HD:Users:mmaloney:Desktop:Screen Shot 2017-03-06 at 1.59.1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mmaloney:Desktop:Screen Shot 2017-03-06 at 1.59.18 PM.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38520" cy="3451860"/>
                    </a:xfrm>
                    <a:prstGeom prst="rect">
                      <a:avLst/>
                    </a:prstGeom>
                    <a:noFill/>
                    <a:ln>
                      <a:noFill/>
                    </a:ln>
                  </pic:spPr>
                </pic:pic>
              </a:graphicData>
            </a:graphic>
          </wp:inline>
        </w:drawing>
      </w:r>
    </w:p>
    <w:p w14:paraId="07D91353" w14:textId="7930F92A" w:rsidR="006C3CE4" w:rsidRDefault="006C3CE4" w:rsidP="004B1F92"/>
    <w:p w14:paraId="609E52D8" w14:textId="65810598" w:rsidR="006C3CE4" w:rsidRDefault="006C3CE4" w:rsidP="004B1F92">
      <w:r>
        <w:t>Currently there are two separate Java Classes that implement logger protocols:</w:t>
      </w:r>
    </w:p>
    <w:p w14:paraId="66D3C6DD" w14:textId="09334394" w:rsidR="006C3CE4" w:rsidRDefault="006C3CE4" w:rsidP="00F10663">
      <w:pPr>
        <w:pStyle w:val="ListParagraph"/>
        <w:numPr>
          <w:ilvl w:val="0"/>
          <w:numId w:val="48"/>
        </w:numPr>
      </w:pPr>
      <w:r>
        <w:t>decodes.polling.PollScriptProtocol – Uses a script file to communicate with the logger via a command-line interface</w:t>
      </w:r>
    </w:p>
    <w:p w14:paraId="5192D647" w14:textId="4C034D2C" w:rsidR="006C3CE4" w:rsidRDefault="006C3CE4" w:rsidP="00F10663">
      <w:pPr>
        <w:pStyle w:val="ListParagraph"/>
        <w:numPr>
          <w:ilvl w:val="0"/>
          <w:numId w:val="48"/>
        </w:numPr>
      </w:pPr>
      <w:r>
        <w:t>decodes.polling.pakbus.PakBusProtocol – Communicates with a Campbell Scientific logger using Campbell’s proprietary PakBus protocol.</w:t>
      </w:r>
    </w:p>
    <w:p w14:paraId="619975C1" w14:textId="0B6E3785" w:rsidR="006C3CE4" w:rsidRDefault="006C3CE4" w:rsidP="006C3CE4">
      <w:r>
        <w:t>Most loggers accept some kind of command-line syntax. We describe the PollScriptProtocol first. The following snap shows the complete enumeration record for the “fts” logger type. Note that under options, we specify the name of the script file (“fts.poll” in this case.)</w:t>
      </w:r>
    </w:p>
    <w:p w14:paraId="35435E0E" w14:textId="23B00A1A" w:rsidR="006C3CE4" w:rsidRDefault="006C3CE4" w:rsidP="006C3CE4"/>
    <w:p w14:paraId="554B6AFF" w14:textId="77777777" w:rsidR="006C3CE4" w:rsidRDefault="006C3CE4" w:rsidP="006C3CE4"/>
    <w:p w14:paraId="49549CAA" w14:textId="77777777" w:rsidR="006C3CE4" w:rsidRDefault="006C3CE4" w:rsidP="006C3CE4"/>
    <w:p w14:paraId="68E37D7C" w14:textId="522840C5" w:rsidR="006C3CE4" w:rsidRDefault="006C3CE4" w:rsidP="006C3CE4">
      <w:r>
        <w:rPr>
          <w:noProof/>
        </w:rPr>
        <w:lastRenderedPageBreak/>
        <w:drawing>
          <wp:inline distT="0" distB="0" distL="0" distR="0" wp14:anchorId="5A5B5627" wp14:editId="3A8C9AA9">
            <wp:extent cx="3429000" cy="1728359"/>
            <wp:effectExtent l="0" t="0" r="0" b="0"/>
            <wp:docPr id="55" name="Picture 55" descr="Macintosh HD:Users:mmaloney:Desktop:Screen Shot 2017-03-06 at 2.00.0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mmaloney:Desktop:Screen Shot 2017-03-06 at 2.00.04 PM.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429000" cy="1728359"/>
                    </a:xfrm>
                    <a:prstGeom prst="rect">
                      <a:avLst/>
                    </a:prstGeom>
                    <a:noFill/>
                    <a:ln>
                      <a:noFill/>
                    </a:ln>
                  </pic:spPr>
                </pic:pic>
              </a:graphicData>
            </a:graphic>
          </wp:inline>
        </w:drawing>
      </w:r>
    </w:p>
    <w:p w14:paraId="642BCA05" w14:textId="77777777" w:rsidR="004B1F92" w:rsidRDefault="004B1F92" w:rsidP="00001DCA"/>
    <w:p w14:paraId="18B62B49" w14:textId="1CA73AF4" w:rsidR="006C3CE4" w:rsidRDefault="006C3CE4" w:rsidP="00001DCA">
      <w:r>
        <w:t>Where are the script files located? This is specified by the DECODES Setting called “pollScriptDir”:</w:t>
      </w:r>
    </w:p>
    <w:p w14:paraId="325FE345" w14:textId="0EFF79EF" w:rsidR="006C3CE4" w:rsidRDefault="006C3CE4" w:rsidP="00001DCA">
      <w:r>
        <w:rPr>
          <w:noProof/>
        </w:rPr>
        <w:drawing>
          <wp:inline distT="0" distB="0" distL="0" distR="0" wp14:anchorId="5AD3F35F" wp14:editId="3E6049E4">
            <wp:extent cx="5938520" cy="3965575"/>
            <wp:effectExtent l="0" t="0" r="5080" b="0"/>
            <wp:docPr id="56" name="Picture 56" descr="Macintosh HD:Users:mmaloney:Desktop:Screen Shot 2017-03-06 at 2.02.5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mmaloney:Desktop:Screen Shot 2017-03-06 at 2.02.50 PM.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38520" cy="3965575"/>
                    </a:xfrm>
                    <a:prstGeom prst="rect">
                      <a:avLst/>
                    </a:prstGeom>
                    <a:noFill/>
                    <a:ln>
                      <a:noFill/>
                    </a:ln>
                  </pic:spPr>
                </pic:pic>
              </a:graphicData>
            </a:graphic>
          </wp:inline>
        </w:drawing>
      </w:r>
    </w:p>
    <w:p w14:paraId="239E8D02" w14:textId="77777777" w:rsidR="006C3CE4" w:rsidRDefault="006C3CE4" w:rsidP="00001DCA"/>
    <w:p w14:paraId="14944F62" w14:textId="77777777" w:rsidR="006C3CE4" w:rsidRDefault="006C3CE4" w:rsidP="00001DCA"/>
    <w:p w14:paraId="0902197E" w14:textId="77777777" w:rsidR="006C3CE4" w:rsidRDefault="006C3CE4">
      <w:pPr>
        <w:spacing w:after="0"/>
        <w:rPr>
          <w:b/>
        </w:rPr>
      </w:pPr>
      <w:r>
        <w:rPr>
          <w:b/>
        </w:rPr>
        <w:br w:type="page"/>
      </w:r>
    </w:p>
    <w:p w14:paraId="7EF21A73" w14:textId="568D6254" w:rsidR="004B1F92" w:rsidRPr="006C3CE4" w:rsidRDefault="006C3CE4" w:rsidP="006C3CE4">
      <w:pPr>
        <w:pStyle w:val="Heading3"/>
      </w:pPr>
      <w:bookmarkStart w:id="228" w:name="_Toc64562247"/>
      <w:r>
        <w:lastRenderedPageBreak/>
        <w:t>Poll Scripts</w:t>
      </w:r>
      <w:bookmarkEnd w:id="228"/>
    </w:p>
    <w:p w14:paraId="2033FC9E" w14:textId="50A97AC2" w:rsidR="00001DCA" w:rsidRDefault="00893B25" w:rsidP="00001DCA">
      <w:r>
        <w:t>Poll Scripts provide a simple language to control the interaction with a logger. They are used for polled TCP and Modem stations, as well as for Listening Socket stations.</w:t>
      </w:r>
    </w:p>
    <w:p w14:paraId="394115DE" w14:textId="7BA477C9" w:rsidR="009B125A" w:rsidRDefault="009B125A" w:rsidP="00001DCA">
      <w:r>
        <w:t>The Decodes Setting “pollScriptDir” tells the system where to find your poll scripts. The default is $DCSTOOL_HOME/poll-scripts.</w:t>
      </w:r>
    </w:p>
    <w:p w14:paraId="6D694C64" w14:textId="34FED3F1" w:rsidR="009B125A" w:rsidRDefault="009B125A" w:rsidP="00001DCA">
      <w:r>
        <w:t>This section will explain the syntax for poll scripts.</w:t>
      </w:r>
    </w:p>
    <w:p w14:paraId="6F9443BE" w14:textId="6B919F6D" w:rsidR="009B125A" w:rsidRDefault="009B125A" w:rsidP="00001DCA">
      <w:r>
        <w:t>Poll Scripts are ASCII text files with commands, one per line. Blank lines and comment lines that begin with ‘#’ are ignored. The supported commands are:</w:t>
      </w:r>
    </w:p>
    <w:p w14:paraId="5931EE59" w14:textId="2484B560" w:rsidR="009B125A" w:rsidRDefault="009D64F0" w:rsidP="00001DCA">
      <w:pPr>
        <w:rPr>
          <w:b/>
        </w:rPr>
      </w:pPr>
      <w:r>
        <w:rPr>
          <w:b/>
        </w:rPr>
        <w:t>XMIT “</w:t>
      </w:r>
      <w:r>
        <w:rPr>
          <w:b/>
          <w:i/>
        </w:rPr>
        <w:t>string in quotes</w:t>
      </w:r>
      <w:r>
        <w:rPr>
          <w:b/>
        </w:rPr>
        <w:t>”</w:t>
      </w:r>
    </w:p>
    <w:p w14:paraId="122EEC56" w14:textId="23953831" w:rsidR="009D64F0" w:rsidRDefault="009D64F0" w:rsidP="00001DCA">
      <w:r>
        <w:t>Transmits a string of data to the logger. Normal C and Java- style escape sequences are supported like \n (newline), \r (carriage return), etc. It may also contain the following special strings:</w:t>
      </w:r>
    </w:p>
    <w:p w14:paraId="76BF4A60" w14:textId="10D12EC8" w:rsidR="009D64F0" w:rsidRDefault="009D64F0" w:rsidP="008048BA">
      <w:pPr>
        <w:pStyle w:val="ListParagraph"/>
        <w:numPr>
          <w:ilvl w:val="0"/>
          <w:numId w:val="36"/>
        </w:numPr>
      </w:pPr>
      <w:r>
        <w:t>$</w:t>
      </w:r>
      <w:r w:rsidR="00FF3F1B">
        <w:t>{</w:t>
      </w:r>
      <w:r>
        <w:t>START</w:t>
      </w:r>
      <w:r w:rsidR="00FF3F1B">
        <w:t>}</w:t>
      </w:r>
      <w:r>
        <w:t xml:space="preserve"> – the start time for data retrieval formatted according to the STARTFORMAT setting (see below)</w:t>
      </w:r>
    </w:p>
    <w:p w14:paraId="1FBB718B" w14:textId="6722D568" w:rsidR="00FF3F1B" w:rsidRDefault="00FF3F1B" w:rsidP="008048BA">
      <w:pPr>
        <w:pStyle w:val="ListParagraph"/>
        <w:numPr>
          <w:ilvl w:val="0"/>
          <w:numId w:val="36"/>
        </w:numPr>
      </w:pPr>
      <w:r>
        <w:t>${SITENAME} – the preferred name of the site for the platform being polled.</w:t>
      </w:r>
    </w:p>
    <w:p w14:paraId="6B2E37E2" w14:textId="33F12DFC" w:rsidR="00FF3F1B" w:rsidRDefault="00FF3F1B" w:rsidP="008048BA">
      <w:pPr>
        <w:pStyle w:val="ListParagraph"/>
        <w:numPr>
          <w:ilvl w:val="0"/>
          <w:numId w:val="36"/>
        </w:numPr>
      </w:pPr>
      <w:r>
        <w:t>${USERNAME} – from the transport medium record, if assigned.</w:t>
      </w:r>
    </w:p>
    <w:p w14:paraId="2496AA65" w14:textId="39BA1CD7" w:rsidR="00FF3F1B" w:rsidRDefault="00FF3F1B" w:rsidP="008048BA">
      <w:pPr>
        <w:pStyle w:val="ListParagraph"/>
        <w:numPr>
          <w:ilvl w:val="0"/>
          <w:numId w:val="36"/>
        </w:numPr>
      </w:pPr>
      <w:r>
        <w:t>${PASSWORD} – from the transport medium record, if assigned.</w:t>
      </w:r>
    </w:p>
    <w:p w14:paraId="2D2D50A9" w14:textId="5D24191E" w:rsidR="009D64F0" w:rsidRPr="009D64F0" w:rsidRDefault="009D64F0" w:rsidP="00001DCA">
      <w:pPr>
        <w:rPr>
          <w:b/>
        </w:rPr>
      </w:pPr>
      <w:r>
        <w:rPr>
          <w:b/>
        </w:rPr>
        <w:t>STARTFORMAT “</w:t>
      </w:r>
      <w:r>
        <w:rPr>
          <w:b/>
          <w:i/>
        </w:rPr>
        <w:t>date/time format in quotes</w:t>
      </w:r>
      <w:r>
        <w:rPr>
          <w:b/>
        </w:rPr>
        <w:t>”</w:t>
      </w:r>
    </w:p>
    <w:p w14:paraId="69613134" w14:textId="3573C5DB" w:rsidR="00893B25" w:rsidRDefault="009D64F0" w:rsidP="00001DCA">
      <w:r>
        <w:t>The polling interface will determine the last time it communicated with a given logger. This can be limited by a backlog setting. Example, if it last communicated with a logger 2 weeks ago, but max backlog is set to 12 hours, then the $START time will be the current time minus 12 hours.</w:t>
      </w:r>
    </w:p>
    <w:p w14:paraId="09C3BE9A" w14:textId="6CD4FA3A" w:rsidR="009D64F0" w:rsidRDefault="009D64F0" w:rsidP="00001DCA">
      <w:r>
        <w:t>The string after STARTFORMAT should be acceptable to the Java SimpleDateFormat class. See on-line documentation for this class.</w:t>
      </w:r>
    </w:p>
    <w:p w14:paraId="61CFC521" w14:textId="68B8420A" w:rsidR="009D64F0" w:rsidRDefault="009D64F0" w:rsidP="00001DCA">
      <w:r>
        <w:t>Example:</w:t>
      </w:r>
    </w:p>
    <w:p w14:paraId="2A35CBB7" w14:textId="2480D8C8" w:rsidR="009D64F0" w:rsidRDefault="009D64F0" w:rsidP="009D64F0">
      <w:pPr>
        <w:pStyle w:val="code"/>
      </w:pPr>
      <w:r w:rsidRPr="009D64F0">
        <w:t>STARTFORMAT "yyyy/MM/dd</w:t>
      </w:r>
      <w:r>
        <w:t>-HH:mm</w:t>
      </w:r>
      <w:r w:rsidRPr="009D64F0">
        <w:t>"</w:t>
      </w:r>
    </w:p>
    <w:p w14:paraId="7E093224" w14:textId="5BB512DC" w:rsidR="009D64F0" w:rsidRDefault="009D64F0" w:rsidP="009D64F0">
      <w:pPr>
        <w:pStyle w:val="code"/>
      </w:pPr>
      <w:r>
        <w:t xml:space="preserve">XMIT </w:t>
      </w:r>
      <w:r w:rsidRPr="009D64F0">
        <w:t>"</w:t>
      </w:r>
      <w:r>
        <w:t>start=$START\n</w:t>
      </w:r>
      <w:r w:rsidRPr="009D64F0">
        <w:t>"</w:t>
      </w:r>
    </w:p>
    <w:p w14:paraId="0E9B948B" w14:textId="77777777" w:rsidR="009D64F0" w:rsidRDefault="009D64F0" w:rsidP="009D64F0">
      <w:pPr>
        <w:pStyle w:val="code"/>
      </w:pPr>
    </w:p>
    <w:p w14:paraId="019E48E7" w14:textId="412113C2" w:rsidR="009D64F0" w:rsidRDefault="009D64F0" w:rsidP="009D64F0">
      <w:pPr>
        <w:rPr>
          <w:b/>
        </w:rPr>
      </w:pPr>
      <w:r>
        <w:rPr>
          <w:b/>
        </w:rPr>
        <w:t>CAPTURE ON</w:t>
      </w:r>
    </w:p>
    <w:p w14:paraId="5889E6DF" w14:textId="77777777" w:rsidR="009D64F0" w:rsidRPr="009D64F0" w:rsidRDefault="009D64F0" w:rsidP="009D64F0">
      <w:r>
        <w:t>This command turns capture on. Any subsequent data received from the station is considered part of the message data to be saved.</w:t>
      </w:r>
    </w:p>
    <w:p w14:paraId="1BBD1D7D" w14:textId="2CFFE107" w:rsidR="009D64F0" w:rsidRDefault="009D64F0" w:rsidP="009D64F0">
      <w:pPr>
        <w:rPr>
          <w:b/>
        </w:rPr>
      </w:pPr>
      <w:r>
        <w:rPr>
          <w:b/>
        </w:rPr>
        <w:t>CAPTURE OFF</w:t>
      </w:r>
    </w:p>
    <w:p w14:paraId="1172494D" w14:textId="48DAC63A" w:rsidR="009D64F0" w:rsidRDefault="006A46D6" w:rsidP="009D64F0">
      <w:r>
        <w:t>Turn capture off</w:t>
      </w:r>
    </w:p>
    <w:p w14:paraId="45CC475E" w14:textId="16A3321F" w:rsidR="006A46D6" w:rsidRDefault="006A46D6" w:rsidP="009D64F0">
      <w:pPr>
        <w:rPr>
          <w:b/>
        </w:rPr>
      </w:pPr>
      <w:r>
        <w:rPr>
          <w:b/>
        </w:rPr>
        <w:t xml:space="preserve">WAIT </w:t>
      </w:r>
      <w:r>
        <w:rPr>
          <w:b/>
          <w:i/>
        </w:rPr>
        <w:t>#seconds</w:t>
      </w:r>
    </w:p>
    <w:p w14:paraId="0DC688F6" w14:textId="320E1132" w:rsidR="006A46D6" w:rsidRDefault="006A46D6" w:rsidP="009D64F0">
      <w:r>
        <w:t>Causes the script to unconditionally pause for the specified number of seconds.</w:t>
      </w:r>
    </w:p>
    <w:p w14:paraId="2BBFA0DA" w14:textId="77777777" w:rsidR="0031325C" w:rsidRDefault="0031325C" w:rsidP="009D64F0">
      <w:pPr>
        <w:rPr>
          <w:b/>
        </w:rPr>
      </w:pPr>
    </w:p>
    <w:p w14:paraId="718A8B68" w14:textId="77777777" w:rsidR="0031325C" w:rsidRDefault="0031325C" w:rsidP="009D64F0">
      <w:pPr>
        <w:rPr>
          <w:b/>
        </w:rPr>
      </w:pPr>
    </w:p>
    <w:p w14:paraId="1480F39A" w14:textId="0C4792E2" w:rsidR="006A46D6" w:rsidRDefault="006A46D6" w:rsidP="009D64F0">
      <w:pPr>
        <w:rPr>
          <w:b/>
        </w:rPr>
      </w:pPr>
      <w:r>
        <w:rPr>
          <w:b/>
        </w:rPr>
        <w:t>WAIT #seconds, “expected string in quotes”</w:t>
      </w:r>
    </w:p>
    <w:p w14:paraId="60CC2DB3" w14:textId="5595F96E" w:rsidR="006A46D6" w:rsidRDefault="006A46D6" w:rsidP="009D64F0">
      <w:r>
        <w:lastRenderedPageBreak/>
        <w:t>Cause the script to wait the specified number of seconds, or until an expected string is received. For example, if you are expecting a prompt “&gt;” from the station, you could do this:</w:t>
      </w:r>
    </w:p>
    <w:p w14:paraId="1F7B3B13" w14:textId="30DA9582" w:rsidR="006A46D6" w:rsidRDefault="006A46D6" w:rsidP="006A46D6">
      <w:pPr>
        <w:pStyle w:val="code"/>
      </w:pPr>
      <w:r>
        <w:t>WAIT 10,</w:t>
      </w:r>
      <w:r w:rsidRPr="006A46D6">
        <w:t xml:space="preserve"> </w:t>
      </w:r>
      <w:r w:rsidRPr="009D64F0">
        <w:t>"</w:t>
      </w:r>
      <w:r>
        <w:t>&gt;</w:t>
      </w:r>
      <w:r w:rsidRPr="009D64F0">
        <w:t>"</w:t>
      </w:r>
    </w:p>
    <w:p w14:paraId="1FCA198A" w14:textId="77777777" w:rsidR="006A46D6" w:rsidRDefault="006A46D6" w:rsidP="006A46D6">
      <w:pPr>
        <w:pStyle w:val="code"/>
      </w:pPr>
    </w:p>
    <w:p w14:paraId="27427DF4" w14:textId="1CDA6F31" w:rsidR="006A46D6" w:rsidRDefault="006A46D6" w:rsidP="006A46D6">
      <w:r>
        <w:t>If more than one possibility is possible you could have multiple strings separated by a pipe character. For example, if the prompt could be a “&gt;” or the string “cmd:”, you could do:</w:t>
      </w:r>
    </w:p>
    <w:p w14:paraId="273AFBCB" w14:textId="4CA678EA" w:rsidR="006A46D6" w:rsidRDefault="006A46D6" w:rsidP="006A46D6">
      <w:pPr>
        <w:pStyle w:val="code"/>
      </w:pPr>
      <w:r>
        <w:t>WAIT 10,</w:t>
      </w:r>
      <w:r w:rsidRPr="006A46D6">
        <w:t xml:space="preserve"> </w:t>
      </w:r>
      <w:r w:rsidRPr="009D64F0">
        <w:t>"</w:t>
      </w:r>
      <w:r>
        <w:t>&gt;</w:t>
      </w:r>
      <w:r w:rsidRPr="009D64F0">
        <w:t>"</w:t>
      </w:r>
      <w:r>
        <w:t xml:space="preserve"> | </w:t>
      </w:r>
      <w:r w:rsidRPr="009D64F0">
        <w:t>"</w:t>
      </w:r>
      <w:r>
        <w:t>cmd:</w:t>
      </w:r>
      <w:r w:rsidRPr="009D64F0">
        <w:t>"</w:t>
      </w:r>
    </w:p>
    <w:p w14:paraId="21F0C801" w14:textId="77777777" w:rsidR="006A46D6" w:rsidRDefault="006A46D6" w:rsidP="006A46D6">
      <w:pPr>
        <w:pStyle w:val="code"/>
      </w:pPr>
    </w:p>
    <w:p w14:paraId="7432EF94" w14:textId="28ACAC0C" w:rsidR="006A46D6" w:rsidRDefault="006A46D6" w:rsidP="006A46D6">
      <w:r>
        <w:t xml:space="preserve">If the expected string is </w:t>
      </w:r>
      <w:r>
        <w:rPr>
          <w:i/>
        </w:rPr>
        <w:t xml:space="preserve">not </w:t>
      </w:r>
      <w:r>
        <w:t>received in the given number of seconds, execute of the script will proceed.</w:t>
      </w:r>
    </w:p>
    <w:p w14:paraId="4A2178FB" w14:textId="542D4F55" w:rsidR="006A46D6" w:rsidRDefault="006A46D6" w:rsidP="006A46D6">
      <w:pPr>
        <w:rPr>
          <w:b/>
        </w:rPr>
      </w:pPr>
      <w:r>
        <w:rPr>
          <w:b/>
        </w:rPr>
        <w:t>WAITR #seconds, “</w:t>
      </w:r>
      <w:r w:rsidR="0031325C">
        <w:rPr>
          <w:b/>
        </w:rPr>
        <w:t>required</w:t>
      </w:r>
      <w:r>
        <w:rPr>
          <w:b/>
        </w:rPr>
        <w:t xml:space="preserve"> string in quotes”</w:t>
      </w:r>
    </w:p>
    <w:p w14:paraId="28B66905" w14:textId="76B06239" w:rsidR="006A46D6" w:rsidRPr="0031325C" w:rsidRDefault="0031325C" w:rsidP="006A46D6">
      <w:r>
        <w:t>This is identical to WAIT</w:t>
      </w:r>
      <w:r w:rsidR="006A46D6">
        <w:t xml:space="preserve"> except that a correct response is Required. If one of the expected strings is </w:t>
      </w:r>
      <w:r w:rsidR="006A46D6">
        <w:rPr>
          <w:i/>
        </w:rPr>
        <w:t>not</w:t>
      </w:r>
      <w:r w:rsidR="006A46D6">
        <w:t xml:space="preserve"> received then the session terminates.</w:t>
      </w:r>
    </w:p>
    <w:p w14:paraId="297976EF" w14:textId="5258C9A3" w:rsidR="006A46D6" w:rsidRDefault="006A46D6" w:rsidP="006A46D6">
      <w:pPr>
        <w:rPr>
          <w:b/>
        </w:rPr>
      </w:pPr>
      <w:r>
        <w:rPr>
          <w:b/>
        </w:rPr>
        <w:t xml:space="preserve">WAITX </w:t>
      </w:r>
      <w:r>
        <w:rPr>
          <w:b/>
          <w:i/>
        </w:rPr>
        <w:t>#seconds, “Bad String”</w:t>
      </w:r>
    </w:p>
    <w:p w14:paraId="333C446A" w14:textId="4B8625CE" w:rsidR="006A46D6" w:rsidRDefault="006A46D6" w:rsidP="006A46D6">
      <w:r>
        <w:t>The X means exclude</w:t>
      </w:r>
      <w:r w:rsidR="00E66BD1">
        <w:t>. Use this to detect strings that indicate problems on the logger.</w:t>
      </w:r>
    </w:p>
    <w:p w14:paraId="18C94FE9" w14:textId="77777777" w:rsidR="005D0F58" w:rsidRDefault="005D0F58" w:rsidP="006A46D6"/>
    <w:p w14:paraId="7ABDBA6D" w14:textId="2FEAFA68" w:rsidR="00E66BD1" w:rsidRPr="00E66BD1" w:rsidRDefault="00E66BD1" w:rsidP="00E66BD1">
      <w:pPr>
        <w:spacing w:after="0"/>
        <w:rPr>
          <w:b/>
          <w:i/>
        </w:rPr>
      </w:pPr>
      <w:r>
        <w:rPr>
          <w:b/>
        </w:rPr>
        <w:t xml:space="preserve">LOOPWAIT </w:t>
      </w:r>
      <w:r>
        <w:rPr>
          <w:b/>
          <w:i/>
        </w:rPr>
        <w:t>#iterations</w:t>
      </w:r>
    </w:p>
    <w:p w14:paraId="2A3DF68D" w14:textId="728C27E6" w:rsidR="00E66BD1" w:rsidRDefault="00E66BD1" w:rsidP="00E66BD1">
      <w:pPr>
        <w:spacing w:after="0"/>
        <w:rPr>
          <w:b/>
        </w:rPr>
      </w:pPr>
      <w:r>
        <w:rPr>
          <w:b/>
        </w:rPr>
        <w:t>...</w:t>
      </w:r>
    </w:p>
    <w:p w14:paraId="64952A8A" w14:textId="498DEA44" w:rsidR="00E66BD1" w:rsidRDefault="00E66BD1" w:rsidP="00E66BD1">
      <w:pPr>
        <w:spacing w:after="0"/>
        <w:rPr>
          <w:b/>
        </w:rPr>
      </w:pPr>
      <w:r>
        <w:rPr>
          <w:b/>
        </w:rPr>
        <w:t>WAIT ...</w:t>
      </w:r>
    </w:p>
    <w:p w14:paraId="2628492E" w14:textId="05E3999F" w:rsidR="00E66BD1" w:rsidRDefault="00E66BD1" w:rsidP="006A46D6">
      <w:pPr>
        <w:rPr>
          <w:b/>
        </w:rPr>
      </w:pPr>
      <w:r>
        <w:rPr>
          <w:b/>
        </w:rPr>
        <w:t>ENDLOOP</w:t>
      </w:r>
    </w:p>
    <w:p w14:paraId="641BC7B5" w14:textId="7622B390" w:rsidR="005D0F58" w:rsidRDefault="005D0F58" w:rsidP="006A46D6">
      <w:r>
        <w:t>This block of code allows you to loop, trying a number of times for a desired result. For example, the following tries 5 times to send a carriage return and then wait for the string “Operator Mode”:</w:t>
      </w:r>
    </w:p>
    <w:p w14:paraId="3494CE6E" w14:textId="77777777" w:rsidR="005D0F58" w:rsidRDefault="005D0F58" w:rsidP="005D0F58">
      <w:pPr>
        <w:pStyle w:val="code"/>
      </w:pPr>
      <w:r>
        <w:t># Try 5 times to get to the Main menu</w:t>
      </w:r>
    </w:p>
    <w:p w14:paraId="4BC01FD0" w14:textId="77777777" w:rsidR="005D0F58" w:rsidRDefault="005D0F58" w:rsidP="005D0F58">
      <w:pPr>
        <w:pStyle w:val="code"/>
      </w:pPr>
      <w:r>
        <w:t>LOOPWAIT 5</w:t>
      </w:r>
    </w:p>
    <w:p w14:paraId="24913DD7" w14:textId="77777777" w:rsidR="005D0F58" w:rsidRDefault="005D0F58" w:rsidP="005D0F58">
      <w:pPr>
        <w:pStyle w:val="code"/>
      </w:pPr>
      <w:r>
        <w:t>XMIT "\r"</w:t>
      </w:r>
    </w:p>
    <w:p w14:paraId="72FE1B52" w14:textId="77777777" w:rsidR="005D0F58" w:rsidRDefault="005D0F58" w:rsidP="005D0F58">
      <w:pPr>
        <w:pStyle w:val="code"/>
      </w:pPr>
      <w:r>
        <w:t>WAIT 15, "Operator Mode"</w:t>
      </w:r>
    </w:p>
    <w:p w14:paraId="68DCB543" w14:textId="196B1E2A" w:rsidR="005D0F58" w:rsidRDefault="005D0F58" w:rsidP="005D0F58">
      <w:pPr>
        <w:pStyle w:val="code"/>
      </w:pPr>
      <w:r>
        <w:t>ENDLOOP</w:t>
      </w:r>
    </w:p>
    <w:p w14:paraId="2C4F8E8E" w14:textId="77777777" w:rsidR="005D0F58" w:rsidRDefault="005D0F58" w:rsidP="006A46D6"/>
    <w:p w14:paraId="7785BC8E" w14:textId="77777777" w:rsidR="006C3CE4" w:rsidRDefault="006C3CE4">
      <w:pPr>
        <w:spacing w:after="0"/>
        <w:rPr>
          <w:rFonts w:eastAsiaTheme="majorEastAsia" w:cstheme="majorBidi"/>
          <w:b/>
          <w:bCs/>
          <w:sz w:val="32"/>
          <w:szCs w:val="32"/>
        </w:rPr>
      </w:pPr>
      <w:r>
        <w:br w:type="page"/>
      </w:r>
    </w:p>
    <w:p w14:paraId="3D70F106" w14:textId="20FBD0CB" w:rsidR="005D0F58" w:rsidRDefault="006C3CE4" w:rsidP="006C3CE4">
      <w:pPr>
        <w:pStyle w:val="Heading3"/>
      </w:pPr>
      <w:bookmarkStart w:id="229" w:name="_Toc64562248"/>
      <w:r>
        <w:lastRenderedPageBreak/>
        <w:t>PakBus Protocol</w:t>
      </w:r>
      <w:bookmarkEnd w:id="229"/>
    </w:p>
    <w:p w14:paraId="3098BC9C" w14:textId="08F350AE" w:rsidR="006C3CE4" w:rsidRDefault="006C3CE4" w:rsidP="006C3CE4">
      <w:r>
        <w:t>In the enumeration record for pakbus, it is not necessary to specify a poll script:</w:t>
      </w:r>
    </w:p>
    <w:p w14:paraId="0286D057" w14:textId="397A397A" w:rsidR="006C3CE4" w:rsidRDefault="006C3CE4" w:rsidP="006C3CE4">
      <w:r>
        <w:rPr>
          <w:noProof/>
        </w:rPr>
        <w:drawing>
          <wp:inline distT="0" distB="0" distL="0" distR="0" wp14:anchorId="15A3851C" wp14:editId="3D6DD467">
            <wp:extent cx="3873500" cy="1951990"/>
            <wp:effectExtent l="0" t="0" r="12700" b="3810"/>
            <wp:docPr id="57" name="Picture 57" descr="Macintosh HD:Users:mmaloney:Desktop:Screen Shot 2017-03-06 at 2.00.5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mmaloney:Desktop:Screen Shot 2017-03-06 at 2.00.53 PM.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873500" cy="1951990"/>
                    </a:xfrm>
                    <a:prstGeom prst="rect">
                      <a:avLst/>
                    </a:prstGeom>
                    <a:noFill/>
                    <a:ln>
                      <a:noFill/>
                    </a:ln>
                  </pic:spPr>
                </pic:pic>
              </a:graphicData>
            </a:graphic>
          </wp:inline>
        </w:drawing>
      </w:r>
    </w:p>
    <w:p w14:paraId="609F985B" w14:textId="77777777" w:rsidR="006C3CE4" w:rsidRDefault="006C3CE4" w:rsidP="006C3CE4"/>
    <w:p w14:paraId="65A4D62A" w14:textId="2D99D0E3" w:rsidR="006C3CE4" w:rsidRDefault="006C3CE4" w:rsidP="006C3CE4">
      <w:r>
        <w:t xml:space="preserve">The PakBus protocol works well with late model Campbell loggers such as the CR1000 and CR3000. For older models, you may have more luck with the Campbell command line interface and a poll </w:t>
      </w:r>
      <w:r w:rsidR="008830DB">
        <w:t>script, as described in the previous section.</w:t>
      </w:r>
    </w:p>
    <w:p w14:paraId="7F4CF03F" w14:textId="7AAA9AF9" w:rsidR="006C3CE4" w:rsidRDefault="00F10663" w:rsidP="006C3CE4">
      <w:r>
        <w:t>The DECODES PakBus interface does the following:</w:t>
      </w:r>
    </w:p>
    <w:p w14:paraId="3806DF20" w14:textId="24CCC026" w:rsidR="00F10663" w:rsidRDefault="00F10663" w:rsidP="00F10663">
      <w:pPr>
        <w:pStyle w:val="ListParagraph"/>
        <w:numPr>
          <w:ilvl w:val="0"/>
          <w:numId w:val="49"/>
        </w:numPr>
      </w:pPr>
      <w:r>
        <w:t>Retrieve the logger’s Table Definitions.</w:t>
      </w:r>
    </w:p>
    <w:p w14:paraId="5164D859" w14:textId="7C37B468" w:rsidR="00F10663" w:rsidRDefault="00F10663" w:rsidP="00F10663">
      <w:pPr>
        <w:pStyle w:val="ListParagraph"/>
        <w:numPr>
          <w:ilvl w:val="0"/>
          <w:numId w:val="49"/>
        </w:numPr>
      </w:pPr>
      <w:r>
        <w:t>Query the logger for data from a specific table (e.g. “Hourly” for the desired time range).</w:t>
      </w:r>
    </w:p>
    <w:p w14:paraId="29C66BAD" w14:textId="77777777" w:rsidR="007D6D9F" w:rsidRDefault="008830DB" w:rsidP="008830DB">
      <w:r>
        <w:t>Since retrieving table definitions can be a lengthy process, the system will cache table definitions in local files for a limited time.</w:t>
      </w:r>
      <w:r w:rsidR="007D6D9F">
        <w:t xml:space="preserve"> </w:t>
      </w:r>
    </w:p>
    <w:p w14:paraId="00EF6EE8" w14:textId="23AEA32B" w:rsidR="008830DB" w:rsidRDefault="007D6D9F" w:rsidP="007D6D9F">
      <w:pPr>
        <w:pStyle w:val="ListParagraph"/>
        <w:numPr>
          <w:ilvl w:val="0"/>
          <w:numId w:val="50"/>
        </w:numPr>
      </w:pPr>
      <w:r>
        <w:t>The DECODES Setting “pakBusTableDefDir” defines the directory where these temporary table definition files are cached.</w:t>
      </w:r>
    </w:p>
    <w:p w14:paraId="7DB65E91" w14:textId="60BB2464" w:rsidR="007D6D9F" w:rsidRDefault="007D6D9F" w:rsidP="007D6D9F">
      <w:pPr>
        <w:pStyle w:val="ListParagraph"/>
        <w:numPr>
          <w:ilvl w:val="0"/>
          <w:numId w:val="50"/>
        </w:numPr>
      </w:pPr>
      <w:r>
        <w:t>The DECODES Setting “PakBusMaxTableDefAge” defines the maximum age a cached file can be before a new one will be downloaded from the logger. The default is “hour*48” or 48 hours.</w:t>
      </w:r>
    </w:p>
    <w:p w14:paraId="5D9EDEF5" w14:textId="77777777" w:rsidR="008D3C22" w:rsidRDefault="007D6D9F" w:rsidP="007D6D9F">
      <w:r>
        <w:t>Once a table definition is downloaded you can view the table</w:t>
      </w:r>
      <w:r w:rsidR="008D3C22">
        <w:t xml:space="preserve"> definitions with a new utility: </w:t>
      </w:r>
    </w:p>
    <w:p w14:paraId="066FF051" w14:textId="42ABDB5F" w:rsidR="007D6D9F" w:rsidRDefault="008D3C22" w:rsidP="008D3C22">
      <w:pPr>
        <w:pStyle w:val="code"/>
      </w:pPr>
      <w:r>
        <w:t xml:space="preserve">printPBTableDefs  </w:t>
      </w:r>
      <w:r>
        <w:rPr>
          <w:i/>
        </w:rPr>
        <w:t>filename</w:t>
      </w:r>
    </w:p>
    <w:p w14:paraId="560B9EE8" w14:textId="77777777" w:rsidR="008D3C22" w:rsidRDefault="008D3C22" w:rsidP="008D3C22">
      <w:pPr>
        <w:pStyle w:val="code"/>
      </w:pPr>
    </w:p>
    <w:p w14:paraId="2C1181BC" w14:textId="516EAEB3" w:rsidR="00FE0D23" w:rsidRDefault="008D3C22" w:rsidP="008D3C22">
      <w:r>
        <w:t>For the second step (query logger for data), the software needs to know the table name to query. The default if none is specified is “Hourly”. You can make a global default with the DECODES setting</w:t>
      </w:r>
      <w:r w:rsidR="00FE0D23">
        <w:t xml:space="preserve"> “pakBusTableName”.</w:t>
      </w:r>
    </w:p>
    <w:p w14:paraId="1E30FB98" w14:textId="13AF9339" w:rsidR="00FE0D23" w:rsidRPr="008D3C22" w:rsidRDefault="00FE0D23" w:rsidP="008D3C22">
      <w:r>
        <w:t>Then, if you have some odd loggers that require a different name, add a Platform property (DECODES Database Editor – Platforms Tab – Open Platform – Click the Platform Properties button). The name of the property should be “pakBusTableName” with the desired table name as property value.</w:t>
      </w:r>
    </w:p>
    <w:p w14:paraId="1403430F" w14:textId="77777777" w:rsidR="007D6D9F" w:rsidRDefault="007D6D9F" w:rsidP="007D6D9F"/>
    <w:p w14:paraId="79CB9E95" w14:textId="74F05BC3" w:rsidR="008830DB" w:rsidRDefault="005E6A3E" w:rsidP="005E6A3E">
      <w:pPr>
        <w:pStyle w:val="Heading1"/>
      </w:pPr>
      <w:bookmarkStart w:id="230" w:name="_Toc64562249"/>
      <w:r>
        <w:lastRenderedPageBreak/>
        <w:t>DCP Performance Measurment Sensors</w:t>
      </w:r>
      <w:bookmarkEnd w:id="230"/>
    </w:p>
    <w:p w14:paraId="43FD2E0B" w14:textId="7D1582B4" w:rsidR="005E6A3E" w:rsidRDefault="005E6A3E" w:rsidP="005E6A3E">
      <w:r>
        <w:t>This feature was added for OpenDCS 6.8 RC08.</w:t>
      </w:r>
    </w:p>
    <w:p w14:paraId="3D442189" w14:textId="07B99B4F" w:rsidR="005E6A3E" w:rsidRDefault="005E6A3E" w:rsidP="005E6A3E">
      <w:r>
        <w:t xml:space="preserve">Some data sources have the concept of </w:t>
      </w:r>
      <w:r>
        <w:rPr>
          <w:i/>
          <w:iCs/>
        </w:rPr>
        <w:t>performance measurements</w:t>
      </w:r>
      <w:r>
        <w:t xml:space="preserve"> that are typically included in the header of a message. This feature allows you to output these measurements as if they were sensors.</w:t>
      </w:r>
    </w:p>
    <w:p w14:paraId="158C9C88" w14:textId="26207701" w:rsidR="005E6A3E" w:rsidRDefault="005E6A3E" w:rsidP="005E6A3E">
      <w:r>
        <w:t>To do this, you must first add the sensors to the DECODES Configuration records.</w:t>
      </w:r>
      <w:r w:rsidR="00A103EF">
        <w:t xml:space="preserve"> Open the configuration for the platform(s) for which you want performance measurements and click the “Add DCP PMs” button:</w:t>
      </w:r>
    </w:p>
    <w:p w14:paraId="468218BC" w14:textId="42FCF31C" w:rsidR="00A103EF" w:rsidRDefault="00A103EF" w:rsidP="005E6A3E">
      <w:r>
        <w:rPr>
          <w:noProof/>
        </w:rPr>
        <w:drawing>
          <wp:inline distT="0" distB="0" distL="0" distR="0" wp14:anchorId="4AEF0372" wp14:editId="28363787">
            <wp:extent cx="5943600" cy="380174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99"/>
                    <a:stretch>
                      <a:fillRect/>
                    </a:stretch>
                  </pic:blipFill>
                  <pic:spPr>
                    <a:xfrm>
                      <a:off x="0" y="0"/>
                      <a:ext cx="5943600" cy="3801745"/>
                    </a:xfrm>
                    <a:prstGeom prst="rect">
                      <a:avLst/>
                    </a:prstGeom>
                  </pic:spPr>
                </pic:pic>
              </a:graphicData>
            </a:graphic>
          </wp:inline>
        </w:drawing>
      </w:r>
    </w:p>
    <w:p w14:paraId="4FCE7A2D" w14:textId="77777777" w:rsidR="00A103EF" w:rsidRDefault="00A103EF">
      <w:pPr>
        <w:spacing w:after="0"/>
      </w:pPr>
      <w:r>
        <w:br w:type="page"/>
      </w:r>
    </w:p>
    <w:p w14:paraId="7D07546E" w14:textId="28D007F8" w:rsidR="00A103EF" w:rsidRDefault="00A103EF" w:rsidP="005E6A3E">
      <w:r>
        <w:lastRenderedPageBreak/>
        <w:t>Select the performance measurements you want from the list:</w:t>
      </w:r>
    </w:p>
    <w:p w14:paraId="64763615" w14:textId="38ACA347" w:rsidR="00A103EF" w:rsidRPr="005E6A3E" w:rsidRDefault="00A103EF" w:rsidP="005E6A3E">
      <w:r>
        <w:rPr>
          <w:noProof/>
        </w:rPr>
        <w:drawing>
          <wp:inline distT="0" distB="0" distL="0" distR="0" wp14:anchorId="5200A904" wp14:editId="551885C0">
            <wp:extent cx="1778000" cy="3344333"/>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a:blip r:embed="rId100"/>
                    <a:stretch>
                      <a:fillRect/>
                    </a:stretch>
                  </pic:blipFill>
                  <pic:spPr>
                    <a:xfrm>
                      <a:off x="0" y="0"/>
                      <a:ext cx="1804194" cy="3393603"/>
                    </a:xfrm>
                    <a:prstGeom prst="rect">
                      <a:avLst/>
                    </a:prstGeom>
                  </pic:spPr>
                </pic:pic>
              </a:graphicData>
            </a:graphic>
          </wp:inline>
        </w:drawing>
      </w:r>
    </w:p>
    <w:p w14:paraId="709C574E" w14:textId="3F31FC52" w:rsidR="005E6A3E" w:rsidRDefault="005E6A3E" w:rsidP="005E6A3E"/>
    <w:p w14:paraId="7BA9A5CF" w14:textId="65418767" w:rsidR="00A103EF" w:rsidRDefault="00A103EF" w:rsidP="005E6A3E">
      <w:r>
        <w:t>Sensors will be added to the configuration for the PMs that you selected:</w:t>
      </w:r>
    </w:p>
    <w:p w14:paraId="1DF45888" w14:textId="271F72E9" w:rsidR="00A103EF" w:rsidRDefault="00A103EF" w:rsidP="005E6A3E">
      <w:r>
        <w:rPr>
          <w:noProof/>
        </w:rPr>
        <w:drawing>
          <wp:inline distT="0" distB="0" distL="0" distR="0" wp14:anchorId="2C1233A5" wp14:editId="280D73C7">
            <wp:extent cx="5943600" cy="136334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101"/>
                    <a:stretch>
                      <a:fillRect/>
                    </a:stretch>
                  </pic:blipFill>
                  <pic:spPr>
                    <a:xfrm>
                      <a:off x="0" y="0"/>
                      <a:ext cx="5943600" cy="1363345"/>
                    </a:xfrm>
                    <a:prstGeom prst="rect">
                      <a:avLst/>
                    </a:prstGeom>
                  </pic:spPr>
                </pic:pic>
              </a:graphicData>
            </a:graphic>
          </wp:inline>
        </w:drawing>
      </w:r>
    </w:p>
    <w:p w14:paraId="7C881168" w14:textId="731EC529" w:rsidR="00A103EF" w:rsidRDefault="00A103EF" w:rsidP="005E6A3E"/>
    <w:p w14:paraId="7E7EB139" w14:textId="5B0BCBB4" w:rsidR="00A103EF" w:rsidRDefault="00A103EF" w:rsidP="005E6A3E">
      <w:r>
        <w:t>Next, open each sensor by double clicking on it and add/modify the data type codes. The sensors are set to “Variable” recording mode by default, meaning that they will be time-stamped with the message time. You can set them to fixed and provide an interval if you want, just like any other sensor.</w:t>
      </w:r>
    </w:p>
    <w:p w14:paraId="6E928E42" w14:textId="42499229" w:rsidR="00A103EF" w:rsidRDefault="00A103EF" w:rsidP="005E6A3E">
      <w:r>
        <w:t>You can also set any sensor properties you need here.</w:t>
      </w:r>
    </w:p>
    <w:p w14:paraId="1B7903F1" w14:textId="5AE0578D" w:rsidR="00A103EF" w:rsidRDefault="00A103EF" w:rsidP="005E6A3E">
      <w:r>
        <w:t>Next, open the decoding script and add units.</w:t>
      </w:r>
    </w:p>
    <w:p w14:paraId="6B8BB2C2" w14:textId="2CB0F50F" w:rsidR="00A103EF" w:rsidRDefault="00A103EF" w:rsidP="005E6A3E">
      <w:r>
        <w:t>The last step is in your routing spec. Open the routing spec in the editor and add/set a property called “includePMs”. It should be set to a comma-separated list of performance measurements you want included in the output. The following figure shows a routing spec that will output DcpAddress, (message) Length, ans Signal Strength.</w:t>
      </w:r>
    </w:p>
    <w:p w14:paraId="1BB6192B" w14:textId="01A75795" w:rsidR="00A103EF" w:rsidRDefault="00A103EF" w:rsidP="005E6A3E">
      <w:r>
        <w:lastRenderedPageBreak/>
        <w:t xml:space="preserve">Note: Be sure that the </w:t>
      </w:r>
      <w:r w:rsidR="000D5DE3">
        <w:t>PM names match the sensor names that you added, which will match the names in the select dialog:</w:t>
      </w:r>
    </w:p>
    <w:p w14:paraId="0BD79A5E" w14:textId="77777777" w:rsidR="000D5DE3" w:rsidRDefault="000D5DE3" w:rsidP="005E6A3E"/>
    <w:p w14:paraId="31F1C1AD" w14:textId="206622D4" w:rsidR="00A103EF" w:rsidRDefault="00A103EF" w:rsidP="005E6A3E">
      <w:r>
        <w:rPr>
          <w:noProof/>
        </w:rPr>
        <w:drawing>
          <wp:inline distT="0" distB="0" distL="0" distR="0" wp14:anchorId="0952EFCB" wp14:editId="0E0BCAD8">
            <wp:extent cx="5943600" cy="2347595"/>
            <wp:effectExtent l="0" t="0" r="0" b="190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102"/>
                    <a:stretch>
                      <a:fillRect/>
                    </a:stretch>
                  </pic:blipFill>
                  <pic:spPr>
                    <a:xfrm>
                      <a:off x="0" y="0"/>
                      <a:ext cx="5943600" cy="2347595"/>
                    </a:xfrm>
                    <a:prstGeom prst="rect">
                      <a:avLst/>
                    </a:prstGeom>
                  </pic:spPr>
                </pic:pic>
              </a:graphicData>
            </a:graphic>
          </wp:inline>
        </w:drawing>
      </w:r>
    </w:p>
    <w:p w14:paraId="671D5494" w14:textId="4F2852A0" w:rsidR="00A103EF" w:rsidRDefault="00A103EF" w:rsidP="005E6A3E"/>
    <w:p w14:paraId="58F69426" w14:textId="77777777" w:rsidR="00BA639D" w:rsidRDefault="00BA639D" w:rsidP="005E6A3E"/>
    <w:p w14:paraId="498507F4" w14:textId="77777777" w:rsidR="005E6A3E" w:rsidRPr="005E6A3E" w:rsidRDefault="005E6A3E" w:rsidP="005E6A3E"/>
    <w:sectPr w:rsidR="005E6A3E" w:rsidRPr="005E6A3E" w:rsidSect="008211DE">
      <w:footerReference w:type="default" r:id="rId103"/>
      <w:type w:val="oddPage"/>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2AE9075" w14:textId="77777777" w:rsidR="00E01BFE" w:rsidRDefault="00E01BFE" w:rsidP="00551411">
      <w:pPr>
        <w:spacing w:after="0"/>
      </w:pPr>
      <w:r>
        <w:separator/>
      </w:r>
    </w:p>
  </w:endnote>
  <w:endnote w:type="continuationSeparator" w:id="0">
    <w:p w14:paraId="7F0C79CE" w14:textId="77777777" w:rsidR="00E01BFE" w:rsidRDefault="00E01BFE" w:rsidP="00551411">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OpenSymbol">
    <w:panose1 w:val="020B0604020202020204"/>
    <w:charset w:val="00"/>
    <w:family w:val="auto"/>
    <w:pitch w:val="variable"/>
    <w:sig w:usb0="800000AF" w:usb1="1001ECEA" w:usb2="00000000" w:usb3="00000000" w:csb0="0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Georgia">
    <w:panose1 w:val="02040502050405020303"/>
    <w:charset w:val="00"/>
    <w:family w:val="roman"/>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Lucida Grande">
    <w:panose1 w:val="020B0600040502020204"/>
    <w:charset w:val="00"/>
    <w:family w:val="swiss"/>
    <w:pitch w:val="variable"/>
    <w:sig w:usb0="E1000AEF" w:usb1="5000A1FF" w:usb2="00000000" w:usb3="00000000" w:csb0="000001BF" w:csb1="00000000"/>
  </w:font>
  <w:font w:name="Arial">
    <w:panose1 w:val="020B0604020202020204"/>
    <w:charset w:val="00"/>
    <w:family w:val="swiss"/>
    <w:pitch w:val="variable"/>
    <w:sig w:usb0="E0002AFF" w:usb1="C0007843" w:usb2="00000009" w:usb3="00000000" w:csb0="000001FF" w:csb1="00000000"/>
  </w:font>
  <w:font w:name="DejaVu Sans">
    <w:panose1 w:val="020B0604020202020204"/>
    <w:charset w:val="00"/>
    <w:family w:val="swiss"/>
    <w:pitch w:val="variable"/>
    <w:sig w:usb0="E7002EFF" w:usb1="D200FDFF" w:usb2="0A046029" w:usb3="00000000" w:csb0="000001FF" w:csb1="00000000"/>
  </w:font>
  <w:font w:name="Lucida Sans Unicode">
    <w:panose1 w:val="020B0602030504020204"/>
    <w:charset w:val="00"/>
    <w:family w:val="swiss"/>
    <w:pitch w:val="variable"/>
    <w:sig w:usb0="80000AFF" w:usb1="0000396B" w:usb2="00000000" w:usb3="00000000" w:csb0="000000B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997340" w14:textId="77777777" w:rsidR="005E6A3E" w:rsidRDefault="005E6A3E" w:rsidP="0057237C">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5DE728F4" w14:textId="77777777" w:rsidR="005E6A3E" w:rsidRDefault="005E6A3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620406" w14:textId="77777777" w:rsidR="005E6A3E" w:rsidRDefault="005E6A3E" w:rsidP="0057237C">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04410318" w14:textId="77777777" w:rsidR="005E6A3E" w:rsidRDefault="005E6A3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AEC510" w14:textId="77777777" w:rsidR="005E6A3E" w:rsidRDefault="005E6A3E" w:rsidP="00CC231E">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77CAA856" w14:textId="77777777" w:rsidR="005E6A3E" w:rsidRDefault="005E6A3E">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6A39C5" w14:textId="77777777" w:rsidR="005E6A3E" w:rsidRDefault="005E6A3E">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07B83D" w14:textId="77777777" w:rsidR="005E6A3E" w:rsidRDefault="005E6A3E" w:rsidP="00CC231E">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78</w:t>
    </w:r>
    <w:r>
      <w:rPr>
        <w:rStyle w:val="PageNumber"/>
      </w:rPr>
      <w:fldChar w:fldCharType="end"/>
    </w:r>
  </w:p>
  <w:p w14:paraId="0033DAF3" w14:textId="77777777" w:rsidR="005E6A3E" w:rsidRDefault="005E6A3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7279917" w14:textId="77777777" w:rsidR="00E01BFE" w:rsidRDefault="00E01BFE" w:rsidP="00551411">
      <w:pPr>
        <w:spacing w:after="0"/>
      </w:pPr>
      <w:r>
        <w:separator/>
      </w:r>
    </w:p>
  </w:footnote>
  <w:footnote w:type="continuationSeparator" w:id="0">
    <w:p w14:paraId="79998C42" w14:textId="77777777" w:rsidR="00E01BFE" w:rsidRDefault="00E01BFE" w:rsidP="00551411">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2"/>
    <w:multiLevelType w:val="singleLevel"/>
    <w:tmpl w:val="00000002"/>
    <w:lvl w:ilvl="0">
      <w:start w:val="1"/>
      <w:numFmt w:val="bullet"/>
      <w:lvlText w:val=""/>
      <w:lvlJc w:val="left"/>
      <w:pPr>
        <w:tabs>
          <w:tab w:val="num" w:pos="360"/>
        </w:tabs>
        <w:ind w:left="360" w:hanging="360"/>
      </w:pPr>
      <w:rPr>
        <w:rFonts w:ascii="Symbol" w:hAnsi="Symbol"/>
      </w:rPr>
    </w:lvl>
  </w:abstractNum>
  <w:abstractNum w:abstractNumId="1" w15:restartNumberingAfterBreak="0">
    <w:nsid w:val="00000003"/>
    <w:multiLevelType w:val="singleLevel"/>
    <w:tmpl w:val="00000003"/>
    <w:name w:val="WW8Num3"/>
    <w:lvl w:ilvl="0">
      <w:start w:val="1"/>
      <w:numFmt w:val="bullet"/>
      <w:lvlText w:val=""/>
      <w:lvlJc w:val="left"/>
      <w:pPr>
        <w:tabs>
          <w:tab w:val="num" w:pos="0"/>
        </w:tabs>
        <w:ind w:left="720" w:hanging="360"/>
      </w:pPr>
      <w:rPr>
        <w:rFonts w:ascii="Symbol" w:hAnsi="Symbol"/>
      </w:rPr>
    </w:lvl>
  </w:abstractNum>
  <w:abstractNum w:abstractNumId="2" w15:restartNumberingAfterBreak="0">
    <w:nsid w:val="00000004"/>
    <w:multiLevelType w:val="singleLevel"/>
    <w:tmpl w:val="00000004"/>
    <w:name w:val="WW8Num4"/>
    <w:lvl w:ilvl="0">
      <w:start w:val="1"/>
      <w:numFmt w:val="decimal"/>
      <w:lvlText w:val="%1."/>
      <w:lvlJc w:val="left"/>
      <w:pPr>
        <w:tabs>
          <w:tab w:val="num" w:pos="0"/>
        </w:tabs>
        <w:ind w:left="720" w:hanging="360"/>
      </w:pPr>
    </w:lvl>
  </w:abstractNum>
  <w:abstractNum w:abstractNumId="3" w15:restartNumberingAfterBreak="0">
    <w:nsid w:val="00000005"/>
    <w:multiLevelType w:val="singleLevel"/>
    <w:tmpl w:val="00000005"/>
    <w:name w:val="WW8Num5"/>
    <w:lvl w:ilvl="0">
      <w:start w:val="1"/>
      <w:numFmt w:val="decimal"/>
      <w:lvlText w:val="%1."/>
      <w:lvlJc w:val="left"/>
      <w:pPr>
        <w:tabs>
          <w:tab w:val="num" w:pos="360"/>
        </w:tabs>
        <w:ind w:left="360" w:hanging="360"/>
      </w:pPr>
    </w:lvl>
  </w:abstractNum>
  <w:abstractNum w:abstractNumId="4" w15:restartNumberingAfterBreak="0">
    <w:nsid w:val="00000006"/>
    <w:multiLevelType w:val="singleLevel"/>
    <w:tmpl w:val="00000006"/>
    <w:name w:val="WW8Num6"/>
    <w:lvl w:ilvl="0">
      <w:start w:val="1"/>
      <w:numFmt w:val="bullet"/>
      <w:pStyle w:val="ListEnd"/>
      <w:lvlText w:val=""/>
      <w:lvlJc w:val="left"/>
      <w:pPr>
        <w:tabs>
          <w:tab w:val="num" w:pos="360"/>
        </w:tabs>
        <w:ind w:left="360" w:hanging="360"/>
      </w:pPr>
      <w:rPr>
        <w:rFonts w:ascii="Symbol" w:hAnsi="Symbol"/>
      </w:rPr>
    </w:lvl>
  </w:abstractNum>
  <w:abstractNum w:abstractNumId="5" w15:restartNumberingAfterBreak="0">
    <w:nsid w:val="00000007"/>
    <w:multiLevelType w:val="singleLevel"/>
    <w:tmpl w:val="00000007"/>
    <w:name w:val="WW8Num7"/>
    <w:lvl w:ilvl="0">
      <w:start w:val="1"/>
      <w:numFmt w:val="decimal"/>
      <w:lvlText w:val="%1."/>
      <w:lvlJc w:val="left"/>
      <w:pPr>
        <w:tabs>
          <w:tab w:val="num" w:pos="0"/>
        </w:tabs>
        <w:ind w:left="720" w:hanging="360"/>
      </w:pPr>
    </w:lvl>
  </w:abstractNum>
  <w:abstractNum w:abstractNumId="6" w15:restartNumberingAfterBreak="0">
    <w:nsid w:val="00000008"/>
    <w:multiLevelType w:val="singleLevel"/>
    <w:tmpl w:val="00000008"/>
    <w:name w:val="WW8Num8"/>
    <w:lvl w:ilvl="0">
      <w:start w:val="1"/>
      <w:numFmt w:val="decimal"/>
      <w:lvlText w:val="%1."/>
      <w:lvlJc w:val="left"/>
      <w:pPr>
        <w:tabs>
          <w:tab w:val="num" w:pos="0"/>
        </w:tabs>
        <w:ind w:left="720" w:hanging="360"/>
      </w:pPr>
    </w:lvl>
  </w:abstractNum>
  <w:abstractNum w:abstractNumId="7" w15:restartNumberingAfterBreak="0">
    <w:nsid w:val="00000009"/>
    <w:multiLevelType w:val="singleLevel"/>
    <w:tmpl w:val="00000009"/>
    <w:name w:val="WW8Num9"/>
    <w:lvl w:ilvl="0">
      <w:start w:val="1"/>
      <w:numFmt w:val="bullet"/>
      <w:lvlText w:val=""/>
      <w:lvlJc w:val="left"/>
      <w:pPr>
        <w:tabs>
          <w:tab w:val="num" w:pos="0"/>
        </w:tabs>
        <w:ind w:left="720" w:hanging="360"/>
      </w:pPr>
      <w:rPr>
        <w:rFonts w:ascii="Symbol" w:hAnsi="Symbol"/>
      </w:rPr>
    </w:lvl>
  </w:abstractNum>
  <w:abstractNum w:abstractNumId="8" w15:restartNumberingAfterBreak="0">
    <w:nsid w:val="0000000A"/>
    <w:multiLevelType w:val="singleLevel"/>
    <w:tmpl w:val="0000000A"/>
    <w:name w:val="WW8Num10"/>
    <w:lvl w:ilvl="0">
      <w:start w:val="1"/>
      <w:numFmt w:val="decimal"/>
      <w:lvlText w:val="%1."/>
      <w:lvlJc w:val="left"/>
      <w:pPr>
        <w:tabs>
          <w:tab w:val="num" w:pos="360"/>
        </w:tabs>
        <w:ind w:left="360" w:hanging="360"/>
      </w:pPr>
    </w:lvl>
  </w:abstractNum>
  <w:abstractNum w:abstractNumId="9" w15:restartNumberingAfterBreak="0">
    <w:nsid w:val="0000000B"/>
    <w:multiLevelType w:val="singleLevel"/>
    <w:tmpl w:val="0000000B"/>
    <w:name w:val="WW8Num11"/>
    <w:lvl w:ilvl="0">
      <w:start w:val="1"/>
      <w:numFmt w:val="bullet"/>
      <w:lvlText w:val=""/>
      <w:lvlJc w:val="left"/>
      <w:pPr>
        <w:tabs>
          <w:tab w:val="num" w:pos="0"/>
        </w:tabs>
        <w:ind w:left="720" w:hanging="360"/>
      </w:pPr>
      <w:rPr>
        <w:rFonts w:ascii="Symbol" w:hAnsi="Symbol"/>
      </w:rPr>
    </w:lvl>
  </w:abstractNum>
  <w:abstractNum w:abstractNumId="10" w15:restartNumberingAfterBreak="0">
    <w:nsid w:val="0000000C"/>
    <w:multiLevelType w:val="singleLevel"/>
    <w:tmpl w:val="0000000C"/>
    <w:name w:val="WW8Num12"/>
    <w:lvl w:ilvl="0">
      <w:start w:val="1"/>
      <w:numFmt w:val="decimal"/>
      <w:lvlText w:val="%1."/>
      <w:lvlJc w:val="left"/>
      <w:pPr>
        <w:tabs>
          <w:tab w:val="num" w:pos="720"/>
        </w:tabs>
        <w:ind w:left="720" w:hanging="360"/>
      </w:pPr>
    </w:lvl>
  </w:abstractNum>
  <w:abstractNum w:abstractNumId="11" w15:restartNumberingAfterBreak="0">
    <w:nsid w:val="0000000D"/>
    <w:multiLevelType w:val="singleLevel"/>
    <w:tmpl w:val="0000000D"/>
    <w:name w:val="WW8Num13"/>
    <w:lvl w:ilvl="0">
      <w:start w:val="1"/>
      <w:numFmt w:val="decimal"/>
      <w:pStyle w:val="Appendix2"/>
      <w:lvlText w:val="%1."/>
      <w:lvlJc w:val="left"/>
      <w:pPr>
        <w:tabs>
          <w:tab w:val="num" w:pos="720"/>
        </w:tabs>
        <w:ind w:left="720" w:hanging="360"/>
      </w:pPr>
    </w:lvl>
  </w:abstractNum>
  <w:abstractNum w:abstractNumId="12" w15:restartNumberingAfterBreak="0">
    <w:nsid w:val="0000000E"/>
    <w:multiLevelType w:val="singleLevel"/>
    <w:tmpl w:val="0000000E"/>
    <w:name w:val="WW8Num14"/>
    <w:lvl w:ilvl="0">
      <w:start w:val="1"/>
      <w:numFmt w:val="bullet"/>
      <w:pStyle w:val="List1"/>
      <w:lvlText w:val=""/>
      <w:lvlJc w:val="left"/>
      <w:pPr>
        <w:tabs>
          <w:tab w:val="num" w:pos="360"/>
        </w:tabs>
        <w:ind w:left="360" w:hanging="360"/>
      </w:pPr>
      <w:rPr>
        <w:rFonts w:ascii="Symbol" w:hAnsi="Symbol"/>
      </w:rPr>
    </w:lvl>
  </w:abstractNum>
  <w:abstractNum w:abstractNumId="13" w15:restartNumberingAfterBreak="0">
    <w:nsid w:val="0000000F"/>
    <w:multiLevelType w:val="singleLevel"/>
    <w:tmpl w:val="0000000F"/>
    <w:name w:val="WW8Num15"/>
    <w:lvl w:ilvl="0">
      <w:start w:val="1"/>
      <w:numFmt w:val="bullet"/>
      <w:lvlText w:val=""/>
      <w:lvlJc w:val="left"/>
      <w:pPr>
        <w:tabs>
          <w:tab w:val="num" w:pos="0"/>
        </w:tabs>
        <w:ind w:left="720" w:hanging="360"/>
      </w:pPr>
      <w:rPr>
        <w:rFonts w:ascii="Symbol" w:hAnsi="Symbol"/>
      </w:rPr>
    </w:lvl>
  </w:abstractNum>
  <w:abstractNum w:abstractNumId="14" w15:restartNumberingAfterBreak="0">
    <w:nsid w:val="00000010"/>
    <w:multiLevelType w:val="singleLevel"/>
    <w:tmpl w:val="00000010"/>
    <w:name w:val="WW8Num16"/>
    <w:lvl w:ilvl="0">
      <w:start w:val="1"/>
      <w:numFmt w:val="bullet"/>
      <w:lvlText w:val=""/>
      <w:lvlJc w:val="left"/>
      <w:pPr>
        <w:tabs>
          <w:tab w:val="num" w:pos="0"/>
        </w:tabs>
        <w:ind w:left="720" w:hanging="360"/>
      </w:pPr>
      <w:rPr>
        <w:rFonts w:ascii="Symbol" w:hAnsi="Symbol"/>
      </w:rPr>
    </w:lvl>
  </w:abstractNum>
  <w:abstractNum w:abstractNumId="15" w15:restartNumberingAfterBreak="0">
    <w:nsid w:val="00000011"/>
    <w:multiLevelType w:val="singleLevel"/>
    <w:tmpl w:val="00000011"/>
    <w:name w:val="WW8Num17"/>
    <w:lvl w:ilvl="0">
      <w:start w:val="1"/>
      <w:numFmt w:val="decimal"/>
      <w:lvlText w:val="%1."/>
      <w:lvlJc w:val="left"/>
      <w:pPr>
        <w:tabs>
          <w:tab w:val="num" w:pos="0"/>
        </w:tabs>
        <w:ind w:left="720" w:hanging="360"/>
      </w:pPr>
    </w:lvl>
  </w:abstractNum>
  <w:abstractNum w:abstractNumId="16" w15:restartNumberingAfterBreak="0">
    <w:nsid w:val="00000012"/>
    <w:multiLevelType w:val="singleLevel"/>
    <w:tmpl w:val="00000012"/>
    <w:name w:val="WW8Num18"/>
    <w:lvl w:ilvl="0">
      <w:start w:val="1"/>
      <w:numFmt w:val="decimal"/>
      <w:lvlText w:val="%1."/>
      <w:lvlJc w:val="left"/>
      <w:pPr>
        <w:tabs>
          <w:tab w:val="num" w:pos="720"/>
        </w:tabs>
        <w:ind w:left="720" w:hanging="360"/>
      </w:pPr>
    </w:lvl>
  </w:abstractNum>
  <w:abstractNum w:abstractNumId="17" w15:restartNumberingAfterBreak="0">
    <w:nsid w:val="00000013"/>
    <w:multiLevelType w:val="singleLevel"/>
    <w:tmpl w:val="00000013"/>
    <w:name w:val="WW8Num19"/>
    <w:lvl w:ilvl="0">
      <w:start w:val="1"/>
      <w:numFmt w:val="decimal"/>
      <w:lvlText w:val="%1."/>
      <w:lvlJc w:val="left"/>
      <w:pPr>
        <w:tabs>
          <w:tab w:val="num" w:pos="720"/>
        </w:tabs>
        <w:ind w:left="720" w:hanging="360"/>
      </w:pPr>
    </w:lvl>
  </w:abstractNum>
  <w:abstractNum w:abstractNumId="18" w15:restartNumberingAfterBreak="0">
    <w:nsid w:val="00000014"/>
    <w:multiLevelType w:val="multilevel"/>
    <w:tmpl w:val="00000014"/>
    <w:name w:val="WW8Num20"/>
    <w:lvl w:ilvl="0">
      <w:start w:val="1"/>
      <w:numFmt w:val="decimal"/>
      <w:lvlText w:val="A.%1 "/>
      <w:lvlJc w:val="left"/>
      <w:pPr>
        <w:tabs>
          <w:tab w:val="num" w:pos="360"/>
        </w:tabs>
        <w:ind w:left="36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9" w15:restartNumberingAfterBreak="0">
    <w:nsid w:val="00000015"/>
    <w:multiLevelType w:val="multilevel"/>
    <w:tmpl w:val="00000015"/>
    <w:name w:val="WW8Num21"/>
    <w:lvl w:ilvl="0">
      <w:start w:val="1"/>
      <w:numFmt w:val="bullet"/>
      <w:lvlText w:val="←"/>
      <w:lvlJc w:val="left"/>
      <w:pPr>
        <w:tabs>
          <w:tab w:val="num" w:pos="360"/>
        </w:tabs>
        <w:ind w:left="360" w:hanging="360"/>
      </w:pPr>
      <w:rPr>
        <w:rFonts w:ascii="Symbol" w:hAnsi="Symbol"/>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0" w15:restartNumberingAfterBreak="0">
    <w:nsid w:val="00000016"/>
    <w:multiLevelType w:val="multilevel"/>
    <w:tmpl w:val="00000016"/>
    <w:name w:val="WW8Num22"/>
    <w:lvl w:ilvl="0">
      <w:start w:val="1"/>
      <w:numFmt w:val="bullet"/>
      <w:lvlText w:val=""/>
      <w:lvlJc w:val="left"/>
      <w:pPr>
        <w:tabs>
          <w:tab w:val="num" w:pos="0"/>
        </w:tabs>
        <w:ind w:left="0" w:hanging="360"/>
      </w:pPr>
      <w:rPr>
        <w:rFonts w:ascii="Symbol" w:hAnsi="Symbol" w:cs="OpenSymbol"/>
      </w:rPr>
    </w:lvl>
    <w:lvl w:ilvl="1">
      <w:start w:val="1"/>
      <w:numFmt w:val="bullet"/>
      <w:lvlText w:val="◦"/>
      <w:lvlJc w:val="left"/>
      <w:pPr>
        <w:tabs>
          <w:tab w:val="num" w:pos="360"/>
        </w:tabs>
        <w:ind w:left="360" w:hanging="360"/>
      </w:pPr>
      <w:rPr>
        <w:rFonts w:ascii="OpenSymbol" w:hAnsi="OpenSymbol" w:cs="OpenSymbol"/>
      </w:rPr>
    </w:lvl>
    <w:lvl w:ilvl="2">
      <w:start w:val="1"/>
      <w:numFmt w:val="bullet"/>
      <w:lvlText w:val="▪"/>
      <w:lvlJc w:val="left"/>
      <w:pPr>
        <w:tabs>
          <w:tab w:val="num" w:pos="720"/>
        </w:tabs>
        <w:ind w:left="720" w:hanging="360"/>
      </w:pPr>
      <w:rPr>
        <w:rFonts w:ascii="OpenSymbol" w:hAnsi="OpenSymbol" w:cs="OpenSymbol"/>
      </w:rPr>
    </w:lvl>
    <w:lvl w:ilvl="3">
      <w:start w:val="1"/>
      <w:numFmt w:val="bullet"/>
      <w:lvlText w:val=""/>
      <w:lvlJc w:val="left"/>
      <w:pPr>
        <w:tabs>
          <w:tab w:val="num" w:pos="1080"/>
        </w:tabs>
        <w:ind w:left="1080" w:hanging="360"/>
      </w:pPr>
      <w:rPr>
        <w:rFonts w:ascii="Symbol" w:hAnsi="Symbol" w:cs="OpenSymbol"/>
      </w:rPr>
    </w:lvl>
    <w:lvl w:ilvl="4">
      <w:start w:val="1"/>
      <w:numFmt w:val="bullet"/>
      <w:lvlText w:val="◦"/>
      <w:lvlJc w:val="left"/>
      <w:pPr>
        <w:tabs>
          <w:tab w:val="num" w:pos="1440"/>
        </w:tabs>
        <w:ind w:left="1440" w:hanging="360"/>
      </w:pPr>
      <w:rPr>
        <w:rFonts w:ascii="OpenSymbol" w:hAnsi="OpenSymbol" w:cs="OpenSymbol"/>
      </w:rPr>
    </w:lvl>
    <w:lvl w:ilvl="5">
      <w:start w:val="1"/>
      <w:numFmt w:val="bullet"/>
      <w:lvlText w:val="▪"/>
      <w:lvlJc w:val="left"/>
      <w:pPr>
        <w:tabs>
          <w:tab w:val="num" w:pos="1800"/>
        </w:tabs>
        <w:ind w:left="1800" w:hanging="360"/>
      </w:pPr>
      <w:rPr>
        <w:rFonts w:ascii="OpenSymbol" w:hAnsi="OpenSymbol" w:cs="OpenSymbol"/>
      </w:rPr>
    </w:lvl>
    <w:lvl w:ilvl="6">
      <w:start w:val="1"/>
      <w:numFmt w:val="bullet"/>
      <w:lvlText w:val=""/>
      <w:lvlJc w:val="left"/>
      <w:pPr>
        <w:tabs>
          <w:tab w:val="num" w:pos="2160"/>
        </w:tabs>
        <w:ind w:left="2160" w:hanging="360"/>
      </w:pPr>
      <w:rPr>
        <w:rFonts w:ascii="Symbol" w:hAnsi="Symbol" w:cs="OpenSymbol"/>
      </w:rPr>
    </w:lvl>
    <w:lvl w:ilvl="7">
      <w:start w:val="1"/>
      <w:numFmt w:val="bullet"/>
      <w:lvlText w:val="◦"/>
      <w:lvlJc w:val="left"/>
      <w:pPr>
        <w:tabs>
          <w:tab w:val="num" w:pos="2520"/>
        </w:tabs>
        <w:ind w:left="2520" w:hanging="360"/>
      </w:pPr>
      <w:rPr>
        <w:rFonts w:ascii="OpenSymbol" w:hAnsi="OpenSymbol" w:cs="OpenSymbol"/>
      </w:rPr>
    </w:lvl>
    <w:lvl w:ilvl="8">
      <w:start w:val="1"/>
      <w:numFmt w:val="bullet"/>
      <w:lvlText w:val="▪"/>
      <w:lvlJc w:val="left"/>
      <w:pPr>
        <w:tabs>
          <w:tab w:val="num" w:pos="2880"/>
        </w:tabs>
        <w:ind w:left="2880" w:hanging="360"/>
      </w:pPr>
      <w:rPr>
        <w:rFonts w:ascii="OpenSymbol" w:hAnsi="OpenSymbol" w:cs="OpenSymbol"/>
      </w:rPr>
    </w:lvl>
  </w:abstractNum>
  <w:abstractNum w:abstractNumId="21" w15:restartNumberingAfterBreak="0">
    <w:nsid w:val="00000017"/>
    <w:multiLevelType w:val="multilevel"/>
    <w:tmpl w:val="00000017"/>
    <w:name w:val="WW8Num23"/>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22" w15:restartNumberingAfterBreak="0">
    <w:nsid w:val="00000018"/>
    <w:multiLevelType w:val="multilevel"/>
    <w:tmpl w:val="00000018"/>
    <w:lvl w:ilvl="0">
      <w:start w:val="1"/>
      <w:numFmt w:val="decimal"/>
      <w:pStyle w:val="list-end"/>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3" w15:restartNumberingAfterBreak="0">
    <w:nsid w:val="00212AD8"/>
    <w:multiLevelType w:val="hybridMultilevel"/>
    <w:tmpl w:val="BE38F9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018041C7"/>
    <w:multiLevelType w:val="hybridMultilevel"/>
    <w:tmpl w:val="7D28DC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02AA5F82"/>
    <w:multiLevelType w:val="hybridMultilevel"/>
    <w:tmpl w:val="9C70E2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09B34421"/>
    <w:multiLevelType w:val="hybridMultilevel"/>
    <w:tmpl w:val="ABC667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09F81440"/>
    <w:multiLevelType w:val="hybridMultilevel"/>
    <w:tmpl w:val="22766F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0CB4175B"/>
    <w:multiLevelType w:val="hybridMultilevel"/>
    <w:tmpl w:val="70422B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10AD6685"/>
    <w:multiLevelType w:val="hybridMultilevel"/>
    <w:tmpl w:val="B358DE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1428777B"/>
    <w:multiLevelType w:val="hybridMultilevel"/>
    <w:tmpl w:val="C03C5292"/>
    <w:lvl w:ilvl="0" w:tplc="2EEA2E9E">
      <w:numFmt w:val="bullet"/>
      <w:lvlText w:val=""/>
      <w:lvlJc w:val="left"/>
      <w:pPr>
        <w:ind w:left="880" w:hanging="520"/>
      </w:pPr>
      <w:rPr>
        <w:rFonts w:ascii="Wingdings" w:eastAsiaTheme="minorEastAsia" w:hAnsi="Wingdings" w:cstheme="minorBidi"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15B03C70"/>
    <w:multiLevelType w:val="hybridMultilevel"/>
    <w:tmpl w:val="8FA677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17C936ED"/>
    <w:multiLevelType w:val="hybridMultilevel"/>
    <w:tmpl w:val="DEA298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182D30EE"/>
    <w:multiLevelType w:val="hybridMultilevel"/>
    <w:tmpl w:val="A18E53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1A3A67EB"/>
    <w:multiLevelType w:val="hybridMultilevel"/>
    <w:tmpl w:val="D79ACE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21C06F53"/>
    <w:multiLevelType w:val="hybridMultilevel"/>
    <w:tmpl w:val="361C1E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2E9950A6"/>
    <w:multiLevelType w:val="hybridMultilevel"/>
    <w:tmpl w:val="7916AF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310F3765"/>
    <w:multiLevelType w:val="hybridMultilevel"/>
    <w:tmpl w:val="AAFC118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31582FE6"/>
    <w:multiLevelType w:val="hybridMultilevel"/>
    <w:tmpl w:val="8BB879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3347785C"/>
    <w:multiLevelType w:val="hybridMultilevel"/>
    <w:tmpl w:val="8814E5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35970E7C"/>
    <w:multiLevelType w:val="hybridMultilevel"/>
    <w:tmpl w:val="D5C8DA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369064A2"/>
    <w:multiLevelType w:val="hybridMultilevel"/>
    <w:tmpl w:val="E1AE6C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37B71D32"/>
    <w:multiLevelType w:val="hybridMultilevel"/>
    <w:tmpl w:val="9BAE02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37EC14EA"/>
    <w:multiLevelType w:val="hybridMultilevel"/>
    <w:tmpl w:val="FB98AE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398C616A"/>
    <w:multiLevelType w:val="hybridMultilevel"/>
    <w:tmpl w:val="F4FAC6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3D2E4DA2"/>
    <w:multiLevelType w:val="hybridMultilevel"/>
    <w:tmpl w:val="2F0076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40623E37"/>
    <w:multiLevelType w:val="hybridMultilevel"/>
    <w:tmpl w:val="22BCE9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41B32D0B"/>
    <w:multiLevelType w:val="hybridMultilevel"/>
    <w:tmpl w:val="6696F41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422B1E26"/>
    <w:multiLevelType w:val="hybridMultilevel"/>
    <w:tmpl w:val="913C4C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42766240"/>
    <w:multiLevelType w:val="hybridMultilevel"/>
    <w:tmpl w:val="03B8F1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45F51508"/>
    <w:multiLevelType w:val="hybridMultilevel"/>
    <w:tmpl w:val="F99C86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46200754"/>
    <w:multiLevelType w:val="hybridMultilevel"/>
    <w:tmpl w:val="CA3C0D5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46E16669"/>
    <w:multiLevelType w:val="hybridMultilevel"/>
    <w:tmpl w:val="48CAD9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47677FEA"/>
    <w:multiLevelType w:val="hybridMultilevel"/>
    <w:tmpl w:val="2E224D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493E2564"/>
    <w:multiLevelType w:val="hybridMultilevel"/>
    <w:tmpl w:val="2A2E8B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497C641D"/>
    <w:multiLevelType w:val="hybridMultilevel"/>
    <w:tmpl w:val="D5E0972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497D0354"/>
    <w:multiLevelType w:val="hybridMultilevel"/>
    <w:tmpl w:val="BD8E8512"/>
    <w:lvl w:ilvl="0" w:tplc="00000002">
      <w:start w:val="1"/>
      <w:numFmt w:val="bullet"/>
      <w:lvlText w:val=""/>
      <w:lvlJc w:val="left"/>
      <w:pPr>
        <w:tabs>
          <w:tab w:val="num" w:pos="792"/>
        </w:tabs>
        <w:ind w:left="792" w:hanging="360"/>
      </w:pPr>
      <w:rPr>
        <w:rFonts w:ascii="Symbol" w:hAnsi="Symbol"/>
      </w:rPr>
    </w:lvl>
    <w:lvl w:ilvl="1" w:tplc="04090003" w:tentative="1">
      <w:start w:val="1"/>
      <w:numFmt w:val="bullet"/>
      <w:lvlText w:val="o"/>
      <w:lvlJc w:val="left"/>
      <w:pPr>
        <w:ind w:left="1872" w:hanging="360"/>
      </w:pPr>
      <w:rPr>
        <w:rFonts w:ascii="Courier New" w:hAnsi="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57" w15:restartNumberingAfterBreak="0">
    <w:nsid w:val="4AF13A72"/>
    <w:multiLevelType w:val="hybridMultilevel"/>
    <w:tmpl w:val="B030AA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4DEE5A31"/>
    <w:multiLevelType w:val="hybridMultilevel"/>
    <w:tmpl w:val="CB8E8C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4DF33125"/>
    <w:multiLevelType w:val="hybridMultilevel"/>
    <w:tmpl w:val="318E6E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4EAB3C66"/>
    <w:multiLevelType w:val="hybridMultilevel"/>
    <w:tmpl w:val="A2F8AD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4F4D7EA7"/>
    <w:multiLevelType w:val="hybridMultilevel"/>
    <w:tmpl w:val="5C4C61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526E1945"/>
    <w:multiLevelType w:val="hybridMultilevel"/>
    <w:tmpl w:val="5D7A95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54A50E0C"/>
    <w:multiLevelType w:val="multilevel"/>
    <w:tmpl w:val="D084123E"/>
    <w:lvl w:ilvl="0">
      <w:start w:val="1"/>
      <w:numFmt w:val="decimal"/>
      <w:pStyle w:val="Heading1"/>
      <w:lvlText w:val="%1"/>
      <w:lvlJc w:val="left"/>
      <w:pPr>
        <w:ind w:left="432" w:hanging="432"/>
      </w:pPr>
      <w:rPr>
        <w:rFonts w:hint="default"/>
      </w:rPr>
    </w:lvl>
    <w:lvl w:ilvl="1">
      <w:start w:val="1"/>
      <w:numFmt w:val="decimal"/>
      <w:pStyle w:val="Heading2"/>
      <w:lvlText w:val="%1.%2 "/>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64" w15:restartNumberingAfterBreak="0">
    <w:nsid w:val="5536365A"/>
    <w:multiLevelType w:val="hybridMultilevel"/>
    <w:tmpl w:val="A09A9E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5745418D"/>
    <w:multiLevelType w:val="hybridMultilevel"/>
    <w:tmpl w:val="0F6E4A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5EDF59A7"/>
    <w:multiLevelType w:val="hybridMultilevel"/>
    <w:tmpl w:val="5352D5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63B26283"/>
    <w:multiLevelType w:val="hybridMultilevel"/>
    <w:tmpl w:val="4A8407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64931865"/>
    <w:multiLevelType w:val="hybridMultilevel"/>
    <w:tmpl w:val="3E20C7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6A2B3F1C"/>
    <w:multiLevelType w:val="hybridMultilevel"/>
    <w:tmpl w:val="9A2897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6ADF3D1F"/>
    <w:multiLevelType w:val="hybridMultilevel"/>
    <w:tmpl w:val="40CC3D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72C82348"/>
    <w:multiLevelType w:val="hybridMultilevel"/>
    <w:tmpl w:val="51A0DC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736672F0"/>
    <w:multiLevelType w:val="hybridMultilevel"/>
    <w:tmpl w:val="5E3EE9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73D32DF0"/>
    <w:multiLevelType w:val="hybridMultilevel"/>
    <w:tmpl w:val="18329A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755A5CEB"/>
    <w:multiLevelType w:val="hybridMultilevel"/>
    <w:tmpl w:val="6C16E8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77F66EB5"/>
    <w:multiLevelType w:val="hybridMultilevel"/>
    <w:tmpl w:val="D34482C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6" w15:restartNumberingAfterBreak="0">
    <w:nsid w:val="78F5166E"/>
    <w:multiLevelType w:val="hybridMultilevel"/>
    <w:tmpl w:val="673AA3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7A3F1856"/>
    <w:multiLevelType w:val="hybridMultilevel"/>
    <w:tmpl w:val="EEB2CE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7AAF69A6"/>
    <w:multiLevelType w:val="hybridMultilevel"/>
    <w:tmpl w:val="8548BF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7CAC2825"/>
    <w:multiLevelType w:val="hybridMultilevel"/>
    <w:tmpl w:val="A8FEB3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7E071E78"/>
    <w:multiLevelType w:val="hybridMultilevel"/>
    <w:tmpl w:val="57222A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7F9C6AE9"/>
    <w:multiLevelType w:val="hybridMultilevel"/>
    <w:tmpl w:val="905214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7FD9772F"/>
    <w:multiLevelType w:val="hybridMultilevel"/>
    <w:tmpl w:val="2C52C8A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3"/>
  </w:num>
  <w:num w:numId="2">
    <w:abstractNumId w:val="0"/>
  </w:num>
  <w:num w:numId="3">
    <w:abstractNumId w:val="4"/>
  </w:num>
  <w:num w:numId="4">
    <w:abstractNumId w:val="10"/>
  </w:num>
  <w:num w:numId="5">
    <w:abstractNumId w:val="1"/>
  </w:num>
  <w:num w:numId="6">
    <w:abstractNumId w:val="22"/>
  </w:num>
  <w:num w:numId="7">
    <w:abstractNumId w:val="11"/>
  </w:num>
  <w:num w:numId="8">
    <w:abstractNumId w:val="12"/>
  </w:num>
  <w:num w:numId="9">
    <w:abstractNumId w:val="75"/>
  </w:num>
  <w:num w:numId="10">
    <w:abstractNumId w:val="72"/>
  </w:num>
  <w:num w:numId="11">
    <w:abstractNumId w:val="42"/>
  </w:num>
  <w:num w:numId="12">
    <w:abstractNumId w:val="53"/>
  </w:num>
  <w:num w:numId="13">
    <w:abstractNumId w:val="45"/>
  </w:num>
  <w:num w:numId="14">
    <w:abstractNumId w:val="66"/>
  </w:num>
  <w:num w:numId="15">
    <w:abstractNumId w:val="24"/>
  </w:num>
  <w:num w:numId="16">
    <w:abstractNumId w:val="40"/>
  </w:num>
  <w:num w:numId="17">
    <w:abstractNumId w:val="44"/>
  </w:num>
  <w:num w:numId="18">
    <w:abstractNumId w:val="39"/>
  </w:num>
  <w:num w:numId="19">
    <w:abstractNumId w:val="38"/>
  </w:num>
  <w:num w:numId="20">
    <w:abstractNumId w:val="65"/>
  </w:num>
  <w:num w:numId="21">
    <w:abstractNumId w:val="59"/>
  </w:num>
  <w:num w:numId="22">
    <w:abstractNumId w:val="55"/>
  </w:num>
  <w:num w:numId="23">
    <w:abstractNumId w:val="73"/>
  </w:num>
  <w:num w:numId="24">
    <w:abstractNumId w:val="25"/>
  </w:num>
  <w:num w:numId="25">
    <w:abstractNumId w:val="37"/>
  </w:num>
  <w:num w:numId="26">
    <w:abstractNumId w:val="27"/>
  </w:num>
  <w:num w:numId="27">
    <w:abstractNumId w:val="74"/>
  </w:num>
  <w:num w:numId="28">
    <w:abstractNumId w:val="57"/>
  </w:num>
  <w:num w:numId="29">
    <w:abstractNumId w:val="49"/>
  </w:num>
  <w:num w:numId="30">
    <w:abstractNumId w:val="60"/>
  </w:num>
  <w:num w:numId="31">
    <w:abstractNumId w:val="33"/>
  </w:num>
  <w:num w:numId="32">
    <w:abstractNumId w:val="41"/>
  </w:num>
  <w:num w:numId="33">
    <w:abstractNumId w:val="67"/>
  </w:num>
  <w:num w:numId="34">
    <w:abstractNumId w:val="32"/>
  </w:num>
  <w:num w:numId="35">
    <w:abstractNumId w:val="76"/>
  </w:num>
  <w:num w:numId="36">
    <w:abstractNumId w:val="36"/>
  </w:num>
  <w:num w:numId="37">
    <w:abstractNumId w:val="71"/>
  </w:num>
  <w:num w:numId="38">
    <w:abstractNumId w:val="28"/>
  </w:num>
  <w:num w:numId="39">
    <w:abstractNumId w:val="82"/>
  </w:num>
  <w:num w:numId="40">
    <w:abstractNumId w:val="23"/>
  </w:num>
  <w:num w:numId="41">
    <w:abstractNumId w:val="34"/>
  </w:num>
  <w:num w:numId="42">
    <w:abstractNumId w:val="69"/>
  </w:num>
  <w:num w:numId="43">
    <w:abstractNumId w:val="29"/>
  </w:num>
  <w:num w:numId="44">
    <w:abstractNumId w:val="68"/>
  </w:num>
  <w:num w:numId="45">
    <w:abstractNumId w:val="54"/>
  </w:num>
  <w:num w:numId="46">
    <w:abstractNumId w:val="30"/>
  </w:num>
  <w:num w:numId="47">
    <w:abstractNumId w:val="46"/>
  </w:num>
  <w:num w:numId="48">
    <w:abstractNumId w:val="35"/>
  </w:num>
  <w:num w:numId="49">
    <w:abstractNumId w:val="80"/>
  </w:num>
  <w:num w:numId="50">
    <w:abstractNumId w:val="64"/>
  </w:num>
  <w:num w:numId="51">
    <w:abstractNumId w:val="52"/>
  </w:num>
  <w:num w:numId="52">
    <w:abstractNumId w:val="48"/>
  </w:num>
  <w:num w:numId="53">
    <w:abstractNumId w:val="77"/>
  </w:num>
  <w:num w:numId="54">
    <w:abstractNumId w:val="70"/>
  </w:num>
  <w:num w:numId="55">
    <w:abstractNumId w:val="79"/>
  </w:num>
  <w:num w:numId="56">
    <w:abstractNumId w:val="62"/>
  </w:num>
  <w:num w:numId="57">
    <w:abstractNumId w:val="56"/>
  </w:num>
  <w:num w:numId="58">
    <w:abstractNumId w:val="51"/>
  </w:num>
  <w:num w:numId="59">
    <w:abstractNumId w:val="78"/>
  </w:num>
  <w:num w:numId="60">
    <w:abstractNumId w:val="26"/>
  </w:num>
  <w:num w:numId="61">
    <w:abstractNumId w:val="61"/>
  </w:num>
  <w:num w:numId="62">
    <w:abstractNumId w:val="43"/>
  </w:num>
  <w:num w:numId="63">
    <w:abstractNumId w:val="31"/>
  </w:num>
  <w:num w:numId="64">
    <w:abstractNumId w:val="81"/>
  </w:num>
  <w:num w:numId="65">
    <w:abstractNumId w:val="50"/>
  </w:num>
  <w:num w:numId="66">
    <w:abstractNumId w:val="47"/>
  </w:num>
  <w:num w:numId="67">
    <w:abstractNumId w:val="58"/>
  </w:num>
  <w:numIdMacAtCleanup w:val="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attachedTemplate r:id="rId1"/>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D22FB5"/>
    <w:rsid w:val="00001DCA"/>
    <w:rsid w:val="0000534C"/>
    <w:rsid w:val="00014049"/>
    <w:rsid w:val="0002336E"/>
    <w:rsid w:val="00030D6B"/>
    <w:rsid w:val="00063FCF"/>
    <w:rsid w:val="00072C38"/>
    <w:rsid w:val="000823E1"/>
    <w:rsid w:val="00085B61"/>
    <w:rsid w:val="00085EA1"/>
    <w:rsid w:val="00087F4E"/>
    <w:rsid w:val="000C398B"/>
    <w:rsid w:val="000C5EF7"/>
    <w:rsid w:val="000D5DE3"/>
    <w:rsid w:val="000D7D27"/>
    <w:rsid w:val="001129FE"/>
    <w:rsid w:val="0012450F"/>
    <w:rsid w:val="001262B3"/>
    <w:rsid w:val="001331B7"/>
    <w:rsid w:val="00135AC8"/>
    <w:rsid w:val="00136737"/>
    <w:rsid w:val="001367DD"/>
    <w:rsid w:val="00142F17"/>
    <w:rsid w:val="0015305F"/>
    <w:rsid w:val="001548D1"/>
    <w:rsid w:val="001647BC"/>
    <w:rsid w:val="00182D18"/>
    <w:rsid w:val="00183C6A"/>
    <w:rsid w:val="001A0DEB"/>
    <w:rsid w:val="001A2BBF"/>
    <w:rsid w:val="001A3DCB"/>
    <w:rsid w:val="001A5BE8"/>
    <w:rsid w:val="001C48C9"/>
    <w:rsid w:val="001D0D67"/>
    <w:rsid w:val="001F6833"/>
    <w:rsid w:val="00201891"/>
    <w:rsid w:val="00207B5C"/>
    <w:rsid w:val="00207E2C"/>
    <w:rsid w:val="0022344D"/>
    <w:rsid w:val="002274BF"/>
    <w:rsid w:val="00232AB8"/>
    <w:rsid w:val="002464A8"/>
    <w:rsid w:val="00255F82"/>
    <w:rsid w:val="0026383C"/>
    <w:rsid w:val="00263A29"/>
    <w:rsid w:val="00266ABD"/>
    <w:rsid w:val="00281F0A"/>
    <w:rsid w:val="002947A2"/>
    <w:rsid w:val="00295010"/>
    <w:rsid w:val="002956BE"/>
    <w:rsid w:val="002A148A"/>
    <w:rsid w:val="002B49B9"/>
    <w:rsid w:val="002D34D3"/>
    <w:rsid w:val="002E004A"/>
    <w:rsid w:val="002E2FD4"/>
    <w:rsid w:val="002F768A"/>
    <w:rsid w:val="00300491"/>
    <w:rsid w:val="0031325C"/>
    <w:rsid w:val="00315DA2"/>
    <w:rsid w:val="00317817"/>
    <w:rsid w:val="00322F94"/>
    <w:rsid w:val="00324D3C"/>
    <w:rsid w:val="003437F0"/>
    <w:rsid w:val="00346470"/>
    <w:rsid w:val="00357668"/>
    <w:rsid w:val="003603C2"/>
    <w:rsid w:val="003617DF"/>
    <w:rsid w:val="00367762"/>
    <w:rsid w:val="003741EB"/>
    <w:rsid w:val="0039079F"/>
    <w:rsid w:val="003A2967"/>
    <w:rsid w:val="003B2CDE"/>
    <w:rsid w:val="003C7700"/>
    <w:rsid w:val="003D1BCD"/>
    <w:rsid w:val="003D26DB"/>
    <w:rsid w:val="003D5A98"/>
    <w:rsid w:val="003E3F52"/>
    <w:rsid w:val="00411E9E"/>
    <w:rsid w:val="00416DBD"/>
    <w:rsid w:val="00426B91"/>
    <w:rsid w:val="00431C13"/>
    <w:rsid w:val="004322BB"/>
    <w:rsid w:val="00432A54"/>
    <w:rsid w:val="004411DA"/>
    <w:rsid w:val="00442DD6"/>
    <w:rsid w:val="00461029"/>
    <w:rsid w:val="0046618A"/>
    <w:rsid w:val="00475DB0"/>
    <w:rsid w:val="00480F3A"/>
    <w:rsid w:val="004839D8"/>
    <w:rsid w:val="00483CA8"/>
    <w:rsid w:val="0048754A"/>
    <w:rsid w:val="00493390"/>
    <w:rsid w:val="00495FF1"/>
    <w:rsid w:val="004A71B8"/>
    <w:rsid w:val="004B1F92"/>
    <w:rsid w:val="004B6F50"/>
    <w:rsid w:val="004C7C44"/>
    <w:rsid w:val="004D1666"/>
    <w:rsid w:val="004D40D2"/>
    <w:rsid w:val="004D4CE7"/>
    <w:rsid w:val="004D7C1E"/>
    <w:rsid w:val="004F15F7"/>
    <w:rsid w:val="00502BB6"/>
    <w:rsid w:val="00504C45"/>
    <w:rsid w:val="00512A61"/>
    <w:rsid w:val="00535C1C"/>
    <w:rsid w:val="00551411"/>
    <w:rsid w:val="00570307"/>
    <w:rsid w:val="0057237C"/>
    <w:rsid w:val="005A2A3E"/>
    <w:rsid w:val="005A683D"/>
    <w:rsid w:val="005B504D"/>
    <w:rsid w:val="005D0F58"/>
    <w:rsid w:val="005E6A3E"/>
    <w:rsid w:val="005F452C"/>
    <w:rsid w:val="0060114E"/>
    <w:rsid w:val="00602874"/>
    <w:rsid w:val="00611A5A"/>
    <w:rsid w:val="00614D8D"/>
    <w:rsid w:val="006155BE"/>
    <w:rsid w:val="00620109"/>
    <w:rsid w:val="0062482F"/>
    <w:rsid w:val="00636E1E"/>
    <w:rsid w:val="006406CB"/>
    <w:rsid w:val="006572BF"/>
    <w:rsid w:val="00657BC4"/>
    <w:rsid w:val="006A32E7"/>
    <w:rsid w:val="006A37C6"/>
    <w:rsid w:val="006A46D6"/>
    <w:rsid w:val="006A735F"/>
    <w:rsid w:val="006B7BE9"/>
    <w:rsid w:val="006C2803"/>
    <w:rsid w:val="006C3CE4"/>
    <w:rsid w:val="006F6FB3"/>
    <w:rsid w:val="00716879"/>
    <w:rsid w:val="00733C02"/>
    <w:rsid w:val="00734DD4"/>
    <w:rsid w:val="00741EDC"/>
    <w:rsid w:val="00750745"/>
    <w:rsid w:val="00771131"/>
    <w:rsid w:val="007844CE"/>
    <w:rsid w:val="007A2BF8"/>
    <w:rsid w:val="007A2F9A"/>
    <w:rsid w:val="007B2BC8"/>
    <w:rsid w:val="007B5094"/>
    <w:rsid w:val="007C0A35"/>
    <w:rsid w:val="007D6D9F"/>
    <w:rsid w:val="007E1BF9"/>
    <w:rsid w:val="007F370C"/>
    <w:rsid w:val="007F3DFA"/>
    <w:rsid w:val="008048BA"/>
    <w:rsid w:val="008138BD"/>
    <w:rsid w:val="00820173"/>
    <w:rsid w:val="00820447"/>
    <w:rsid w:val="008211DE"/>
    <w:rsid w:val="00825F12"/>
    <w:rsid w:val="00827197"/>
    <w:rsid w:val="008348EA"/>
    <w:rsid w:val="0083604C"/>
    <w:rsid w:val="008511E5"/>
    <w:rsid w:val="00864985"/>
    <w:rsid w:val="008671C1"/>
    <w:rsid w:val="00877D60"/>
    <w:rsid w:val="008805C5"/>
    <w:rsid w:val="00880EA9"/>
    <w:rsid w:val="008814DC"/>
    <w:rsid w:val="008830DB"/>
    <w:rsid w:val="008903F5"/>
    <w:rsid w:val="00893564"/>
    <w:rsid w:val="00893B25"/>
    <w:rsid w:val="008A1670"/>
    <w:rsid w:val="008A399A"/>
    <w:rsid w:val="008B248A"/>
    <w:rsid w:val="008B587F"/>
    <w:rsid w:val="008B5B64"/>
    <w:rsid w:val="008B772D"/>
    <w:rsid w:val="008C04D2"/>
    <w:rsid w:val="008C2870"/>
    <w:rsid w:val="008D3C22"/>
    <w:rsid w:val="008E1C97"/>
    <w:rsid w:val="008E4909"/>
    <w:rsid w:val="008E716C"/>
    <w:rsid w:val="008F738E"/>
    <w:rsid w:val="0090010D"/>
    <w:rsid w:val="0090029E"/>
    <w:rsid w:val="009105D2"/>
    <w:rsid w:val="00912B6D"/>
    <w:rsid w:val="00915724"/>
    <w:rsid w:val="00920BDA"/>
    <w:rsid w:val="00922232"/>
    <w:rsid w:val="00922355"/>
    <w:rsid w:val="009316E0"/>
    <w:rsid w:val="009811CE"/>
    <w:rsid w:val="009A67F8"/>
    <w:rsid w:val="009B125A"/>
    <w:rsid w:val="009B57EA"/>
    <w:rsid w:val="009D241D"/>
    <w:rsid w:val="009D5502"/>
    <w:rsid w:val="009D64F0"/>
    <w:rsid w:val="009E7FD7"/>
    <w:rsid w:val="009F6B97"/>
    <w:rsid w:val="009F7FF3"/>
    <w:rsid w:val="00A03A2F"/>
    <w:rsid w:val="00A04B98"/>
    <w:rsid w:val="00A067A8"/>
    <w:rsid w:val="00A06C95"/>
    <w:rsid w:val="00A103EF"/>
    <w:rsid w:val="00A34BC8"/>
    <w:rsid w:val="00A46350"/>
    <w:rsid w:val="00A469D9"/>
    <w:rsid w:val="00A509AF"/>
    <w:rsid w:val="00A57A70"/>
    <w:rsid w:val="00A6696D"/>
    <w:rsid w:val="00A76648"/>
    <w:rsid w:val="00A97D48"/>
    <w:rsid w:val="00AA064C"/>
    <w:rsid w:val="00AA17B7"/>
    <w:rsid w:val="00AD1F32"/>
    <w:rsid w:val="00AE597C"/>
    <w:rsid w:val="00AE718A"/>
    <w:rsid w:val="00B07596"/>
    <w:rsid w:val="00B12D88"/>
    <w:rsid w:val="00B13607"/>
    <w:rsid w:val="00B20AAA"/>
    <w:rsid w:val="00B31B02"/>
    <w:rsid w:val="00B3362A"/>
    <w:rsid w:val="00B44743"/>
    <w:rsid w:val="00B51783"/>
    <w:rsid w:val="00B52C53"/>
    <w:rsid w:val="00B55FB4"/>
    <w:rsid w:val="00B63E16"/>
    <w:rsid w:val="00B74953"/>
    <w:rsid w:val="00B7519F"/>
    <w:rsid w:val="00B81890"/>
    <w:rsid w:val="00B91992"/>
    <w:rsid w:val="00B948A3"/>
    <w:rsid w:val="00B949E3"/>
    <w:rsid w:val="00BA639D"/>
    <w:rsid w:val="00BB2C8E"/>
    <w:rsid w:val="00BB6F0D"/>
    <w:rsid w:val="00BC6552"/>
    <w:rsid w:val="00BD6C4E"/>
    <w:rsid w:val="00BD7FC8"/>
    <w:rsid w:val="00BE7152"/>
    <w:rsid w:val="00BF2C1A"/>
    <w:rsid w:val="00C063CD"/>
    <w:rsid w:val="00C12FAD"/>
    <w:rsid w:val="00C1340B"/>
    <w:rsid w:val="00C32C74"/>
    <w:rsid w:val="00C34FCF"/>
    <w:rsid w:val="00C45D51"/>
    <w:rsid w:val="00C94652"/>
    <w:rsid w:val="00CB50F5"/>
    <w:rsid w:val="00CB5F12"/>
    <w:rsid w:val="00CC143B"/>
    <w:rsid w:val="00CC231E"/>
    <w:rsid w:val="00CD30F5"/>
    <w:rsid w:val="00CE4C08"/>
    <w:rsid w:val="00CE6AC3"/>
    <w:rsid w:val="00CE7184"/>
    <w:rsid w:val="00CF3994"/>
    <w:rsid w:val="00D02B7D"/>
    <w:rsid w:val="00D02E4A"/>
    <w:rsid w:val="00D10451"/>
    <w:rsid w:val="00D22FB5"/>
    <w:rsid w:val="00D37A0B"/>
    <w:rsid w:val="00D41F49"/>
    <w:rsid w:val="00D6509F"/>
    <w:rsid w:val="00D7431E"/>
    <w:rsid w:val="00D75373"/>
    <w:rsid w:val="00D77491"/>
    <w:rsid w:val="00DA6D28"/>
    <w:rsid w:val="00DC07B2"/>
    <w:rsid w:val="00DD54F9"/>
    <w:rsid w:val="00DD7D86"/>
    <w:rsid w:val="00DF5007"/>
    <w:rsid w:val="00E01BFE"/>
    <w:rsid w:val="00E06A79"/>
    <w:rsid w:val="00E07797"/>
    <w:rsid w:val="00E220AF"/>
    <w:rsid w:val="00E239CE"/>
    <w:rsid w:val="00E30679"/>
    <w:rsid w:val="00E45A99"/>
    <w:rsid w:val="00E552E3"/>
    <w:rsid w:val="00E62EC6"/>
    <w:rsid w:val="00E66BD1"/>
    <w:rsid w:val="00E806CC"/>
    <w:rsid w:val="00E86362"/>
    <w:rsid w:val="00EB0A10"/>
    <w:rsid w:val="00ED05FC"/>
    <w:rsid w:val="00ED4967"/>
    <w:rsid w:val="00EE4D63"/>
    <w:rsid w:val="00EE683A"/>
    <w:rsid w:val="00F04373"/>
    <w:rsid w:val="00F10663"/>
    <w:rsid w:val="00F141F3"/>
    <w:rsid w:val="00F31592"/>
    <w:rsid w:val="00F52A76"/>
    <w:rsid w:val="00F773A7"/>
    <w:rsid w:val="00F8096C"/>
    <w:rsid w:val="00F877D7"/>
    <w:rsid w:val="00FA2592"/>
    <w:rsid w:val="00FB0612"/>
    <w:rsid w:val="00FE0D23"/>
    <w:rsid w:val="00FE5443"/>
    <w:rsid w:val="00FF3F1B"/>
    <w:rsid w:val="00FF760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5CBD55F"/>
  <w14:defaultImageDpi w14:val="300"/>
  <w15:docId w15:val="{CB4F41F6-4843-F141-B563-ECA46975FF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0" w:unhideWhenUsed="1" w:qFormat="1"/>
    <w:lsdException w:name="table of figures" w:semiHidden="1" w:uiPriority="0"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iPriority="0"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iPriority="0" w:unhideWhenUsed="1"/>
    <w:lsdException w:name="List Bullet 5" w:semiHidden="1" w:uiPriority="0" w:unhideWhenUsed="1"/>
    <w:lsdException w:name="List Number 2" w:semiHidden="1" w:uiPriority="0" w:unhideWhenUsed="1"/>
    <w:lsdException w:name="List Number 3" w:semiHidden="1" w:uiPriority="0" w:unhideWhenUsed="1"/>
    <w:lsdException w:name="List Number 4" w:semiHidden="1" w:uiPriority="0" w:unhideWhenUsed="1"/>
    <w:lsdException w:name="List Number 5" w:semiHidden="1" w:uiPriority="0"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2336E"/>
    <w:pPr>
      <w:spacing w:after="120"/>
    </w:pPr>
    <w:rPr>
      <w:rFonts w:ascii="Georgia" w:hAnsi="Georgia"/>
    </w:rPr>
  </w:style>
  <w:style w:type="paragraph" w:styleId="Heading1">
    <w:name w:val="heading 1"/>
    <w:basedOn w:val="Normal"/>
    <w:next w:val="Normal"/>
    <w:link w:val="Heading1Char"/>
    <w:qFormat/>
    <w:rsid w:val="007E1BF9"/>
    <w:pPr>
      <w:keepNext/>
      <w:keepLines/>
      <w:pageBreakBefore/>
      <w:numPr>
        <w:numId w:val="1"/>
      </w:numPr>
      <w:spacing w:before="480"/>
      <w:outlineLvl w:val="0"/>
    </w:pPr>
    <w:rPr>
      <w:rFonts w:eastAsiaTheme="majorEastAsia" w:cstheme="majorBidi"/>
      <w:b/>
      <w:bCs/>
      <w:sz w:val="40"/>
      <w:szCs w:val="40"/>
    </w:rPr>
  </w:style>
  <w:style w:type="paragraph" w:styleId="Heading2">
    <w:name w:val="heading 2"/>
    <w:basedOn w:val="Normal"/>
    <w:next w:val="Normal"/>
    <w:link w:val="Heading2Char"/>
    <w:unhideWhenUsed/>
    <w:qFormat/>
    <w:rsid w:val="007E1BF9"/>
    <w:pPr>
      <w:keepNext/>
      <w:keepLines/>
      <w:numPr>
        <w:ilvl w:val="1"/>
        <w:numId w:val="1"/>
      </w:numPr>
      <w:spacing w:before="200"/>
      <w:outlineLvl w:val="1"/>
    </w:pPr>
    <w:rPr>
      <w:rFonts w:eastAsiaTheme="majorEastAsia" w:cstheme="majorBidi"/>
      <w:b/>
      <w:bCs/>
      <w:sz w:val="36"/>
      <w:szCs w:val="36"/>
    </w:rPr>
  </w:style>
  <w:style w:type="paragraph" w:styleId="Heading3">
    <w:name w:val="heading 3"/>
    <w:basedOn w:val="Normal"/>
    <w:next w:val="Normal"/>
    <w:link w:val="Heading3Char"/>
    <w:unhideWhenUsed/>
    <w:qFormat/>
    <w:rsid w:val="007E1BF9"/>
    <w:pPr>
      <w:keepNext/>
      <w:keepLines/>
      <w:numPr>
        <w:ilvl w:val="2"/>
        <w:numId w:val="1"/>
      </w:numPr>
      <w:spacing w:before="200"/>
      <w:outlineLvl w:val="2"/>
    </w:pPr>
    <w:rPr>
      <w:rFonts w:eastAsiaTheme="majorEastAsia" w:cstheme="majorBidi"/>
      <w:b/>
      <w:bCs/>
      <w:sz w:val="32"/>
      <w:szCs w:val="32"/>
    </w:rPr>
  </w:style>
  <w:style w:type="paragraph" w:styleId="Heading4">
    <w:name w:val="heading 4"/>
    <w:basedOn w:val="Normal"/>
    <w:next w:val="Normal"/>
    <w:link w:val="Heading4Char"/>
    <w:unhideWhenUsed/>
    <w:qFormat/>
    <w:rsid w:val="007E1BF9"/>
    <w:pPr>
      <w:keepNext/>
      <w:keepLines/>
      <w:numPr>
        <w:ilvl w:val="3"/>
        <w:numId w:val="1"/>
      </w:numPr>
      <w:spacing w:before="200"/>
      <w:outlineLvl w:val="3"/>
    </w:pPr>
    <w:rPr>
      <w:rFonts w:eastAsiaTheme="majorEastAsia" w:cstheme="majorBidi"/>
      <w:b/>
      <w:bCs/>
      <w:i/>
      <w:iCs/>
      <w:sz w:val="28"/>
      <w:szCs w:val="28"/>
    </w:rPr>
  </w:style>
  <w:style w:type="paragraph" w:styleId="Heading5">
    <w:name w:val="heading 5"/>
    <w:basedOn w:val="Normal"/>
    <w:next w:val="Normal"/>
    <w:link w:val="Heading5Char"/>
    <w:unhideWhenUsed/>
    <w:qFormat/>
    <w:rsid w:val="007E1BF9"/>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nhideWhenUsed/>
    <w:qFormat/>
    <w:rsid w:val="007E1BF9"/>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nhideWhenUsed/>
    <w:qFormat/>
    <w:rsid w:val="007E1BF9"/>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nhideWhenUsed/>
    <w:qFormat/>
    <w:rsid w:val="007E1BF9"/>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nhideWhenUsed/>
    <w:qFormat/>
    <w:rsid w:val="007E1BF9"/>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7E1BF9"/>
    <w:rPr>
      <w:rFonts w:ascii="Georgia" w:eastAsiaTheme="majorEastAsia" w:hAnsi="Georgia" w:cstheme="majorBidi"/>
      <w:b/>
      <w:bCs/>
      <w:sz w:val="40"/>
      <w:szCs w:val="40"/>
    </w:rPr>
  </w:style>
  <w:style w:type="character" w:customStyle="1" w:styleId="Heading2Char">
    <w:name w:val="Heading 2 Char"/>
    <w:basedOn w:val="DefaultParagraphFont"/>
    <w:link w:val="Heading2"/>
    <w:rsid w:val="007E1BF9"/>
    <w:rPr>
      <w:rFonts w:ascii="Georgia" w:eastAsiaTheme="majorEastAsia" w:hAnsi="Georgia" w:cstheme="majorBidi"/>
      <w:b/>
      <w:bCs/>
      <w:sz w:val="36"/>
      <w:szCs w:val="36"/>
    </w:rPr>
  </w:style>
  <w:style w:type="character" w:customStyle="1" w:styleId="Heading3Char">
    <w:name w:val="Heading 3 Char"/>
    <w:basedOn w:val="DefaultParagraphFont"/>
    <w:link w:val="Heading3"/>
    <w:rsid w:val="007E1BF9"/>
    <w:rPr>
      <w:rFonts w:ascii="Georgia" w:eastAsiaTheme="majorEastAsia" w:hAnsi="Georgia" w:cstheme="majorBidi"/>
      <w:b/>
      <w:bCs/>
      <w:sz w:val="32"/>
      <w:szCs w:val="32"/>
    </w:rPr>
  </w:style>
  <w:style w:type="character" w:customStyle="1" w:styleId="Heading4Char">
    <w:name w:val="Heading 4 Char"/>
    <w:basedOn w:val="DefaultParagraphFont"/>
    <w:link w:val="Heading4"/>
    <w:rsid w:val="007E1BF9"/>
    <w:rPr>
      <w:rFonts w:ascii="Georgia" w:eastAsiaTheme="majorEastAsia" w:hAnsi="Georgia" w:cstheme="majorBidi"/>
      <w:b/>
      <w:bCs/>
      <w:i/>
      <w:iCs/>
      <w:sz w:val="28"/>
      <w:szCs w:val="28"/>
    </w:rPr>
  </w:style>
  <w:style w:type="character" w:customStyle="1" w:styleId="Heading5Char">
    <w:name w:val="Heading 5 Char"/>
    <w:basedOn w:val="DefaultParagraphFont"/>
    <w:link w:val="Heading5"/>
    <w:rsid w:val="007E1BF9"/>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rsid w:val="007E1BF9"/>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rsid w:val="007E1BF9"/>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rsid w:val="007E1BF9"/>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rsid w:val="007E1BF9"/>
    <w:rPr>
      <w:rFonts w:asciiTheme="majorHAnsi" w:eastAsiaTheme="majorEastAsia" w:hAnsiTheme="majorHAnsi" w:cstheme="majorBidi"/>
      <w:i/>
      <w:iCs/>
      <w:color w:val="404040" w:themeColor="text1" w:themeTint="BF"/>
      <w:sz w:val="20"/>
      <w:szCs w:val="20"/>
    </w:rPr>
  </w:style>
  <w:style w:type="paragraph" w:styleId="ListParagraph">
    <w:name w:val="List Paragraph"/>
    <w:basedOn w:val="Normal"/>
    <w:uiPriority w:val="34"/>
    <w:qFormat/>
    <w:rsid w:val="0026383C"/>
    <w:pPr>
      <w:ind w:left="720"/>
      <w:contextualSpacing/>
    </w:pPr>
  </w:style>
  <w:style w:type="paragraph" w:customStyle="1" w:styleId="code">
    <w:name w:val="code"/>
    <w:basedOn w:val="Normal"/>
    <w:qFormat/>
    <w:rsid w:val="0026383C"/>
    <w:pPr>
      <w:spacing w:after="0"/>
      <w:ind w:left="288"/>
    </w:pPr>
    <w:rPr>
      <w:rFonts w:ascii="Courier New" w:hAnsi="Courier New"/>
      <w:noProof/>
      <w:sz w:val="20"/>
      <w:szCs w:val="20"/>
    </w:rPr>
  </w:style>
  <w:style w:type="paragraph" w:styleId="Footer">
    <w:name w:val="footer"/>
    <w:basedOn w:val="Normal"/>
    <w:link w:val="FooterChar"/>
    <w:uiPriority w:val="99"/>
    <w:unhideWhenUsed/>
    <w:rsid w:val="00551411"/>
    <w:pPr>
      <w:tabs>
        <w:tab w:val="center" w:pos="4320"/>
        <w:tab w:val="right" w:pos="8640"/>
      </w:tabs>
      <w:spacing w:after="0"/>
    </w:pPr>
  </w:style>
  <w:style w:type="character" w:customStyle="1" w:styleId="FooterChar">
    <w:name w:val="Footer Char"/>
    <w:basedOn w:val="DefaultParagraphFont"/>
    <w:link w:val="Footer"/>
    <w:uiPriority w:val="99"/>
    <w:rsid w:val="00551411"/>
    <w:rPr>
      <w:rFonts w:ascii="Georgia" w:hAnsi="Georgia"/>
    </w:rPr>
  </w:style>
  <w:style w:type="character" w:styleId="PageNumber">
    <w:name w:val="page number"/>
    <w:basedOn w:val="DefaultParagraphFont"/>
    <w:unhideWhenUsed/>
    <w:rsid w:val="00551411"/>
  </w:style>
  <w:style w:type="paragraph" w:styleId="TOC1">
    <w:name w:val="toc 1"/>
    <w:basedOn w:val="Normal"/>
    <w:next w:val="Normal"/>
    <w:autoRedefine/>
    <w:uiPriority w:val="39"/>
    <w:unhideWhenUsed/>
    <w:rsid w:val="00551411"/>
  </w:style>
  <w:style w:type="paragraph" w:styleId="TOC2">
    <w:name w:val="toc 2"/>
    <w:basedOn w:val="Normal"/>
    <w:next w:val="Normal"/>
    <w:autoRedefine/>
    <w:uiPriority w:val="39"/>
    <w:unhideWhenUsed/>
    <w:rsid w:val="00551411"/>
    <w:pPr>
      <w:ind w:left="240"/>
    </w:pPr>
  </w:style>
  <w:style w:type="paragraph" w:styleId="TOC3">
    <w:name w:val="toc 3"/>
    <w:basedOn w:val="Normal"/>
    <w:next w:val="Normal"/>
    <w:autoRedefine/>
    <w:uiPriority w:val="39"/>
    <w:unhideWhenUsed/>
    <w:rsid w:val="00551411"/>
    <w:pPr>
      <w:ind w:left="480"/>
    </w:pPr>
  </w:style>
  <w:style w:type="paragraph" w:styleId="TOC4">
    <w:name w:val="toc 4"/>
    <w:basedOn w:val="Normal"/>
    <w:next w:val="Normal"/>
    <w:autoRedefine/>
    <w:uiPriority w:val="39"/>
    <w:unhideWhenUsed/>
    <w:rsid w:val="00551411"/>
    <w:pPr>
      <w:ind w:left="720"/>
    </w:pPr>
  </w:style>
  <w:style w:type="paragraph" w:styleId="TOC5">
    <w:name w:val="toc 5"/>
    <w:basedOn w:val="Normal"/>
    <w:next w:val="Normal"/>
    <w:autoRedefine/>
    <w:uiPriority w:val="39"/>
    <w:unhideWhenUsed/>
    <w:rsid w:val="00551411"/>
    <w:pPr>
      <w:ind w:left="960"/>
    </w:pPr>
  </w:style>
  <w:style w:type="paragraph" w:styleId="TOC6">
    <w:name w:val="toc 6"/>
    <w:basedOn w:val="Normal"/>
    <w:next w:val="Normal"/>
    <w:autoRedefine/>
    <w:uiPriority w:val="39"/>
    <w:unhideWhenUsed/>
    <w:rsid w:val="00551411"/>
    <w:pPr>
      <w:ind w:left="1200"/>
    </w:pPr>
  </w:style>
  <w:style w:type="paragraph" w:styleId="TOC7">
    <w:name w:val="toc 7"/>
    <w:basedOn w:val="Normal"/>
    <w:next w:val="Normal"/>
    <w:autoRedefine/>
    <w:uiPriority w:val="39"/>
    <w:unhideWhenUsed/>
    <w:rsid w:val="00551411"/>
    <w:pPr>
      <w:ind w:left="1440"/>
    </w:pPr>
  </w:style>
  <w:style w:type="paragraph" w:styleId="TOC8">
    <w:name w:val="toc 8"/>
    <w:basedOn w:val="Normal"/>
    <w:next w:val="Normal"/>
    <w:autoRedefine/>
    <w:uiPriority w:val="39"/>
    <w:unhideWhenUsed/>
    <w:rsid w:val="00551411"/>
    <w:pPr>
      <w:ind w:left="1680"/>
    </w:pPr>
  </w:style>
  <w:style w:type="paragraph" w:styleId="TOC9">
    <w:name w:val="toc 9"/>
    <w:basedOn w:val="Normal"/>
    <w:next w:val="Normal"/>
    <w:autoRedefine/>
    <w:uiPriority w:val="39"/>
    <w:unhideWhenUsed/>
    <w:rsid w:val="00551411"/>
    <w:pPr>
      <w:ind w:left="1920"/>
    </w:pPr>
  </w:style>
  <w:style w:type="paragraph" w:styleId="Caption">
    <w:name w:val="caption"/>
    <w:basedOn w:val="Normal"/>
    <w:next w:val="Normal"/>
    <w:qFormat/>
    <w:rsid w:val="00CC231E"/>
    <w:pPr>
      <w:suppressAutoHyphens/>
      <w:spacing w:before="120"/>
    </w:pPr>
    <w:rPr>
      <w:rFonts w:ascii="Times New Roman" w:eastAsia="Times New Roman" w:hAnsi="Times New Roman" w:cs="Times New Roman"/>
      <w:b/>
      <w:bCs/>
      <w:sz w:val="20"/>
      <w:szCs w:val="20"/>
      <w:lang w:eastAsia="ar-SA"/>
    </w:rPr>
  </w:style>
  <w:style w:type="paragraph" w:styleId="ListBullet">
    <w:name w:val="List Bullet"/>
    <w:basedOn w:val="Normal"/>
    <w:rsid w:val="00CC231E"/>
    <w:pPr>
      <w:suppressAutoHyphens/>
      <w:spacing w:after="0"/>
      <w:ind w:left="432" w:hanging="432"/>
    </w:pPr>
    <w:rPr>
      <w:rFonts w:ascii="Times New Roman" w:eastAsia="Times New Roman" w:hAnsi="Times New Roman" w:cs="Times New Roman"/>
      <w:szCs w:val="20"/>
      <w:lang w:eastAsia="ar-SA"/>
    </w:rPr>
  </w:style>
  <w:style w:type="paragraph" w:customStyle="1" w:styleId="ListEnd">
    <w:name w:val="List End"/>
    <w:basedOn w:val="ListBullet"/>
    <w:next w:val="Normal"/>
    <w:rsid w:val="00CC231E"/>
    <w:pPr>
      <w:numPr>
        <w:numId w:val="3"/>
      </w:numPr>
      <w:spacing w:after="120"/>
    </w:pPr>
  </w:style>
  <w:style w:type="paragraph" w:styleId="BalloonText">
    <w:name w:val="Balloon Text"/>
    <w:basedOn w:val="Normal"/>
    <w:link w:val="BalloonTextChar"/>
    <w:unhideWhenUsed/>
    <w:rsid w:val="00CC231E"/>
    <w:pPr>
      <w:spacing w:after="0"/>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CC231E"/>
    <w:rPr>
      <w:rFonts w:ascii="Lucida Grande" w:hAnsi="Lucida Grande" w:cs="Lucida Grande"/>
      <w:sz w:val="18"/>
      <w:szCs w:val="18"/>
    </w:rPr>
  </w:style>
  <w:style w:type="paragraph" w:styleId="BodyText">
    <w:name w:val="Body Text"/>
    <w:basedOn w:val="Normal"/>
    <w:link w:val="BodyTextChar"/>
    <w:rsid w:val="009A67F8"/>
    <w:pPr>
      <w:suppressAutoHyphens/>
    </w:pPr>
    <w:rPr>
      <w:rFonts w:ascii="Times New Roman" w:eastAsia="Times New Roman" w:hAnsi="Times New Roman" w:cs="Times New Roman"/>
      <w:szCs w:val="20"/>
      <w:lang w:eastAsia="ar-SA"/>
    </w:rPr>
  </w:style>
  <w:style w:type="character" w:customStyle="1" w:styleId="BodyTextChar">
    <w:name w:val="Body Text Char"/>
    <w:basedOn w:val="DefaultParagraphFont"/>
    <w:link w:val="BodyText"/>
    <w:rsid w:val="009A67F8"/>
    <w:rPr>
      <w:rFonts w:ascii="Times New Roman" w:eastAsia="Times New Roman" w:hAnsi="Times New Roman" w:cs="Times New Roman"/>
      <w:szCs w:val="20"/>
      <w:lang w:eastAsia="ar-SA"/>
    </w:rPr>
  </w:style>
  <w:style w:type="paragraph" w:styleId="List">
    <w:name w:val="List"/>
    <w:basedOn w:val="BodyText"/>
    <w:rsid w:val="009A67F8"/>
    <w:pPr>
      <w:spacing w:line="220" w:lineRule="atLeast"/>
      <w:ind w:left="1440" w:hanging="360"/>
    </w:pPr>
  </w:style>
  <w:style w:type="paragraph" w:styleId="HTMLPreformatted">
    <w:name w:val="HTML Preformatted"/>
    <w:basedOn w:val="Normal"/>
    <w:link w:val="HTMLPreformattedChar"/>
    <w:uiPriority w:val="99"/>
    <w:rsid w:val="009A67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spacing w:after="0"/>
    </w:pPr>
    <w:rPr>
      <w:rFonts w:ascii="Courier New" w:eastAsia="Times New Roman" w:hAnsi="Courier New" w:cs="Courier New"/>
      <w:sz w:val="20"/>
      <w:szCs w:val="20"/>
      <w:lang w:eastAsia="ar-SA"/>
    </w:rPr>
  </w:style>
  <w:style w:type="character" w:customStyle="1" w:styleId="HTMLPreformattedChar">
    <w:name w:val="HTML Preformatted Char"/>
    <w:basedOn w:val="DefaultParagraphFont"/>
    <w:link w:val="HTMLPreformatted"/>
    <w:uiPriority w:val="99"/>
    <w:rsid w:val="009A67F8"/>
    <w:rPr>
      <w:rFonts w:ascii="Courier New" w:eastAsia="Times New Roman" w:hAnsi="Courier New" w:cs="Courier New"/>
      <w:sz w:val="20"/>
      <w:szCs w:val="20"/>
      <w:lang w:eastAsia="ar-SA"/>
    </w:rPr>
  </w:style>
  <w:style w:type="character" w:customStyle="1" w:styleId="WW8Num2z0">
    <w:name w:val="WW8Num2z0"/>
    <w:rsid w:val="009A67F8"/>
    <w:rPr>
      <w:rFonts w:ascii="Symbol" w:hAnsi="Symbol"/>
    </w:rPr>
  </w:style>
  <w:style w:type="character" w:customStyle="1" w:styleId="WW8Num3z0">
    <w:name w:val="WW8Num3z0"/>
    <w:rsid w:val="009A67F8"/>
    <w:rPr>
      <w:rFonts w:ascii="Symbol" w:hAnsi="Symbol"/>
    </w:rPr>
  </w:style>
  <w:style w:type="character" w:customStyle="1" w:styleId="WW8Num6z0">
    <w:name w:val="WW8Num6z0"/>
    <w:rsid w:val="009A67F8"/>
    <w:rPr>
      <w:rFonts w:ascii="Symbol" w:hAnsi="Symbol"/>
    </w:rPr>
  </w:style>
  <w:style w:type="character" w:customStyle="1" w:styleId="WW8Num9z0">
    <w:name w:val="WW8Num9z0"/>
    <w:rsid w:val="009A67F8"/>
    <w:rPr>
      <w:rFonts w:ascii="Symbol" w:hAnsi="Symbol"/>
    </w:rPr>
  </w:style>
  <w:style w:type="character" w:customStyle="1" w:styleId="WW8Num11z0">
    <w:name w:val="WW8Num11z0"/>
    <w:rsid w:val="009A67F8"/>
    <w:rPr>
      <w:rFonts w:ascii="Symbol" w:hAnsi="Symbol"/>
    </w:rPr>
  </w:style>
  <w:style w:type="character" w:customStyle="1" w:styleId="WW8Num14z0">
    <w:name w:val="WW8Num14z0"/>
    <w:rsid w:val="009A67F8"/>
    <w:rPr>
      <w:rFonts w:ascii="Symbol" w:hAnsi="Symbol"/>
    </w:rPr>
  </w:style>
  <w:style w:type="character" w:customStyle="1" w:styleId="WW8Num15z0">
    <w:name w:val="WW8Num15z0"/>
    <w:rsid w:val="009A67F8"/>
    <w:rPr>
      <w:rFonts w:ascii="Symbol" w:hAnsi="Symbol"/>
    </w:rPr>
  </w:style>
  <w:style w:type="character" w:customStyle="1" w:styleId="WW8Num16z0">
    <w:name w:val="WW8Num16z0"/>
    <w:rsid w:val="009A67F8"/>
    <w:rPr>
      <w:rFonts w:ascii="Symbol" w:hAnsi="Symbol"/>
    </w:rPr>
  </w:style>
  <w:style w:type="character" w:customStyle="1" w:styleId="WW8Num21z0">
    <w:name w:val="WW8Num21z0"/>
    <w:rsid w:val="009A67F8"/>
    <w:rPr>
      <w:rFonts w:ascii="Symbol" w:hAnsi="Symbol"/>
    </w:rPr>
  </w:style>
  <w:style w:type="character" w:customStyle="1" w:styleId="WW8Num22z0">
    <w:name w:val="WW8Num22z0"/>
    <w:rsid w:val="009A67F8"/>
    <w:rPr>
      <w:rFonts w:ascii="Symbol" w:hAnsi="Symbol" w:cs="OpenSymbol"/>
    </w:rPr>
  </w:style>
  <w:style w:type="character" w:customStyle="1" w:styleId="WW8Num22z1">
    <w:name w:val="WW8Num22z1"/>
    <w:rsid w:val="009A67F8"/>
    <w:rPr>
      <w:rFonts w:ascii="OpenSymbol" w:hAnsi="OpenSymbol" w:cs="OpenSymbol"/>
    </w:rPr>
  </w:style>
  <w:style w:type="character" w:customStyle="1" w:styleId="WW8Num23z0">
    <w:name w:val="WW8Num23z0"/>
    <w:rsid w:val="009A67F8"/>
    <w:rPr>
      <w:rFonts w:ascii="Symbol" w:hAnsi="Symbol" w:cs="OpenSymbol"/>
    </w:rPr>
  </w:style>
  <w:style w:type="character" w:customStyle="1" w:styleId="WW8Num23z1">
    <w:name w:val="WW8Num23z1"/>
    <w:rsid w:val="009A67F8"/>
    <w:rPr>
      <w:rFonts w:ascii="OpenSymbol" w:hAnsi="OpenSymbol" w:cs="OpenSymbol"/>
    </w:rPr>
  </w:style>
  <w:style w:type="character" w:customStyle="1" w:styleId="Absatz-Standardschriftart">
    <w:name w:val="Absatz-Standardschriftart"/>
    <w:rsid w:val="009A67F8"/>
  </w:style>
  <w:style w:type="character" w:customStyle="1" w:styleId="WW-Absatz-Standardschriftart">
    <w:name w:val="WW-Absatz-Standardschriftart"/>
    <w:rsid w:val="009A67F8"/>
  </w:style>
  <w:style w:type="character" w:customStyle="1" w:styleId="WW-Absatz-Standardschriftart1">
    <w:name w:val="WW-Absatz-Standardschriftart1"/>
    <w:rsid w:val="009A67F8"/>
  </w:style>
  <w:style w:type="character" w:customStyle="1" w:styleId="WW8Num1z0">
    <w:name w:val="WW8Num1z0"/>
    <w:rsid w:val="009A67F8"/>
    <w:rPr>
      <w:rFonts w:ascii="Symbol" w:hAnsi="Symbol"/>
    </w:rPr>
  </w:style>
  <w:style w:type="character" w:customStyle="1" w:styleId="WW8Num3z1">
    <w:name w:val="WW8Num3z1"/>
    <w:rsid w:val="009A67F8"/>
    <w:rPr>
      <w:rFonts w:ascii="Courier New" w:hAnsi="Courier New" w:cs="Courier New"/>
    </w:rPr>
  </w:style>
  <w:style w:type="character" w:customStyle="1" w:styleId="WW8Num3z2">
    <w:name w:val="WW8Num3z2"/>
    <w:rsid w:val="009A67F8"/>
    <w:rPr>
      <w:rFonts w:ascii="Wingdings" w:hAnsi="Wingdings"/>
    </w:rPr>
  </w:style>
  <w:style w:type="character" w:customStyle="1" w:styleId="WW8Num7z0">
    <w:name w:val="WW8Num7z0"/>
    <w:rsid w:val="009A67F8"/>
    <w:rPr>
      <w:rFonts w:ascii="Symbol" w:hAnsi="Symbol"/>
    </w:rPr>
  </w:style>
  <w:style w:type="character" w:customStyle="1" w:styleId="WW8Num7z1">
    <w:name w:val="WW8Num7z1"/>
    <w:rsid w:val="009A67F8"/>
    <w:rPr>
      <w:rFonts w:ascii="Courier New" w:hAnsi="Courier New" w:cs="Courier New"/>
    </w:rPr>
  </w:style>
  <w:style w:type="character" w:customStyle="1" w:styleId="WW8Num7z5">
    <w:name w:val="WW8Num7z5"/>
    <w:rsid w:val="009A67F8"/>
    <w:rPr>
      <w:rFonts w:ascii="Wingdings" w:hAnsi="Wingdings"/>
    </w:rPr>
  </w:style>
  <w:style w:type="character" w:customStyle="1" w:styleId="WW8Num9z1">
    <w:name w:val="WW8Num9z1"/>
    <w:rsid w:val="009A67F8"/>
    <w:rPr>
      <w:rFonts w:ascii="Courier New" w:hAnsi="Courier New" w:cs="Courier New"/>
    </w:rPr>
  </w:style>
  <w:style w:type="character" w:customStyle="1" w:styleId="WW8Num9z2">
    <w:name w:val="WW8Num9z2"/>
    <w:rsid w:val="009A67F8"/>
    <w:rPr>
      <w:rFonts w:ascii="Wingdings" w:hAnsi="Wingdings"/>
    </w:rPr>
  </w:style>
  <w:style w:type="character" w:customStyle="1" w:styleId="WW8Num10z0">
    <w:name w:val="WW8Num10z0"/>
    <w:rsid w:val="009A67F8"/>
    <w:rPr>
      <w:rFonts w:ascii="Symbol" w:hAnsi="Symbol"/>
    </w:rPr>
  </w:style>
  <w:style w:type="character" w:customStyle="1" w:styleId="WW8Num10z1">
    <w:name w:val="WW8Num10z1"/>
    <w:rsid w:val="009A67F8"/>
    <w:rPr>
      <w:rFonts w:ascii="Courier New" w:hAnsi="Courier New" w:cs="Courier New"/>
    </w:rPr>
  </w:style>
  <w:style w:type="character" w:customStyle="1" w:styleId="WW8Num10z5">
    <w:name w:val="WW8Num10z5"/>
    <w:rsid w:val="009A67F8"/>
    <w:rPr>
      <w:rFonts w:ascii="Wingdings" w:hAnsi="Wingdings"/>
    </w:rPr>
  </w:style>
  <w:style w:type="character" w:customStyle="1" w:styleId="WW8Num11z2">
    <w:name w:val="WW8Num11z2"/>
    <w:rsid w:val="009A67F8"/>
    <w:rPr>
      <w:rFonts w:ascii="Wingdings" w:hAnsi="Wingdings"/>
    </w:rPr>
  </w:style>
  <w:style w:type="character" w:customStyle="1" w:styleId="WW8Num11z3">
    <w:name w:val="WW8Num11z3"/>
    <w:rsid w:val="009A67F8"/>
    <w:rPr>
      <w:rFonts w:ascii="Courier New" w:hAnsi="Courier New" w:cs="Courier New"/>
    </w:rPr>
  </w:style>
  <w:style w:type="character" w:customStyle="1" w:styleId="WW8Num13z0">
    <w:name w:val="WW8Num13z0"/>
    <w:rsid w:val="009A67F8"/>
    <w:rPr>
      <w:rFonts w:ascii="Symbol" w:hAnsi="Symbol"/>
    </w:rPr>
  </w:style>
  <w:style w:type="character" w:customStyle="1" w:styleId="WW8Num13z1">
    <w:name w:val="WW8Num13z1"/>
    <w:rsid w:val="009A67F8"/>
    <w:rPr>
      <w:rFonts w:ascii="Courier New" w:hAnsi="Courier New" w:cs="Courier New"/>
    </w:rPr>
  </w:style>
  <w:style w:type="character" w:customStyle="1" w:styleId="WW8Num13z5">
    <w:name w:val="WW8Num13z5"/>
    <w:rsid w:val="009A67F8"/>
    <w:rPr>
      <w:rFonts w:ascii="Wingdings" w:hAnsi="Wingdings"/>
    </w:rPr>
  </w:style>
  <w:style w:type="character" w:customStyle="1" w:styleId="WW8Num15z1">
    <w:name w:val="WW8Num15z1"/>
    <w:rsid w:val="009A67F8"/>
    <w:rPr>
      <w:rFonts w:ascii="Courier New" w:hAnsi="Courier New" w:cs="Courier New"/>
    </w:rPr>
  </w:style>
  <w:style w:type="character" w:customStyle="1" w:styleId="WW8Num15z2">
    <w:name w:val="WW8Num15z2"/>
    <w:rsid w:val="009A67F8"/>
    <w:rPr>
      <w:rFonts w:ascii="Wingdings" w:hAnsi="Wingdings"/>
    </w:rPr>
  </w:style>
  <w:style w:type="character" w:customStyle="1" w:styleId="WW8Num17z0">
    <w:name w:val="WW8Num17z0"/>
    <w:rsid w:val="009A67F8"/>
    <w:rPr>
      <w:rFonts w:ascii="Symbol" w:hAnsi="Symbol"/>
    </w:rPr>
  </w:style>
  <w:style w:type="character" w:customStyle="1" w:styleId="WW8Num17z1">
    <w:name w:val="WW8Num17z1"/>
    <w:rsid w:val="009A67F8"/>
    <w:rPr>
      <w:rFonts w:ascii="Courier New" w:hAnsi="Courier New" w:cs="Courier New"/>
    </w:rPr>
  </w:style>
  <w:style w:type="character" w:customStyle="1" w:styleId="WW8Num17z2">
    <w:name w:val="WW8Num17z2"/>
    <w:rsid w:val="009A67F8"/>
    <w:rPr>
      <w:rFonts w:ascii="Wingdings" w:hAnsi="Wingdings"/>
    </w:rPr>
  </w:style>
  <w:style w:type="character" w:customStyle="1" w:styleId="WW8Num20z0">
    <w:name w:val="WW8Num20z0"/>
    <w:rsid w:val="009A67F8"/>
    <w:rPr>
      <w:rFonts w:ascii="Symbol" w:hAnsi="Symbol"/>
    </w:rPr>
  </w:style>
  <w:style w:type="character" w:customStyle="1" w:styleId="WW8Num20z1">
    <w:name w:val="WW8Num20z1"/>
    <w:rsid w:val="009A67F8"/>
    <w:rPr>
      <w:rFonts w:ascii="Courier New" w:hAnsi="Courier New" w:cs="Courier New"/>
    </w:rPr>
  </w:style>
  <w:style w:type="character" w:customStyle="1" w:styleId="WW8Num20z2">
    <w:name w:val="WW8Num20z2"/>
    <w:rsid w:val="009A67F8"/>
    <w:rPr>
      <w:rFonts w:ascii="Wingdings" w:hAnsi="Wingdings"/>
    </w:rPr>
  </w:style>
  <w:style w:type="character" w:customStyle="1" w:styleId="WW8Num21z1">
    <w:name w:val="WW8Num21z1"/>
    <w:rsid w:val="009A67F8"/>
    <w:rPr>
      <w:rFonts w:ascii="Courier New" w:hAnsi="Courier New" w:cs="Courier New"/>
    </w:rPr>
  </w:style>
  <w:style w:type="character" w:customStyle="1" w:styleId="WW8Num21z2">
    <w:name w:val="WW8Num21z2"/>
    <w:rsid w:val="009A67F8"/>
    <w:rPr>
      <w:rFonts w:ascii="Wingdings" w:hAnsi="Wingdings"/>
    </w:rPr>
  </w:style>
  <w:style w:type="character" w:customStyle="1" w:styleId="WW8Num24z0">
    <w:name w:val="WW8Num24z0"/>
    <w:rsid w:val="009A67F8"/>
    <w:rPr>
      <w:rFonts w:ascii="Symbol" w:hAnsi="Symbol"/>
    </w:rPr>
  </w:style>
  <w:style w:type="character" w:customStyle="1" w:styleId="WW8Num24z1">
    <w:name w:val="WW8Num24z1"/>
    <w:rsid w:val="009A67F8"/>
    <w:rPr>
      <w:rFonts w:ascii="Courier New" w:hAnsi="Courier New" w:cs="Courier New"/>
    </w:rPr>
  </w:style>
  <w:style w:type="character" w:customStyle="1" w:styleId="WW8Num24z2">
    <w:name w:val="WW8Num24z2"/>
    <w:rsid w:val="009A67F8"/>
    <w:rPr>
      <w:rFonts w:ascii="Wingdings" w:hAnsi="Wingdings"/>
    </w:rPr>
  </w:style>
  <w:style w:type="character" w:customStyle="1" w:styleId="WW8Num26z0">
    <w:name w:val="WW8Num26z0"/>
    <w:rsid w:val="009A67F8"/>
    <w:rPr>
      <w:rFonts w:ascii="Symbol" w:hAnsi="Symbol"/>
    </w:rPr>
  </w:style>
  <w:style w:type="character" w:customStyle="1" w:styleId="WW8Num26z1">
    <w:name w:val="WW8Num26z1"/>
    <w:rsid w:val="009A67F8"/>
    <w:rPr>
      <w:rFonts w:ascii="Courier New" w:hAnsi="Courier New" w:cs="Courier New"/>
    </w:rPr>
  </w:style>
  <w:style w:type="character" w:customStyle="1" w:styleId="WW8Num26z5">
    <w:name w:val="WW8Num26z5"/>
    <w:rsid w:val="009A67F8"/>
    <w:rPr>
      <w:rFonts w:ascii="Wingdings" w:hAnsi="Wingdings"/>
    </w:rPr>
  </w:style>
  <w:style w:type="character" w:styleId="Hyperlink">
    <w:name w:val="Hyperlink"/>
    <w:uiPriority w:val="99"/>
    <w:rsid w:val="009A67F8"/>
    <w:rPr>
      <w:color w:val="0000FF"/>
      <w:u w:val="single"/>
    </w:rPr>
  </w:style>
  <w:style w:type="character" w:styleId="FollowedHyperlink">
    <w:name w:val="FollowedHyperlink"/>
    <w:rsid w:val="009A67F8"/>
    <w:rPr>
      <w:color w:val="0000FF"/>
      <w:u w:val="single"/>
    </w:rPr>
  </w:style>
  <w:style w:type="character" w:customStyle="1" w:styleId="ListBulletChar">
    <w:name w:val="List Bullet Char"/>
    <w:rsid w:val="009A67F8"/>
    <w:rPr>
      <w:sz w:val="24"/>
      <w:lang w:val="en-US" w:eastAsia="ar-SA" w:bidi="ar-SA"/>
    </w:rPr>
  </w:style>
  <w:style w:type="character" w:customStyle="1" w:styleId="ListEndChar">
    <w:name w:val="List End Char"/>
    <w:basedOn w:val="ListBulletChar"/>
    <w:rsid w:val="009A67F8"/>
    <w:rPr>
      <w:sz w:val="24"/>
      <w:lang w:val="en-US" w:eastAsia="ar-SA" w:bidi="ar-SA"/>
    </w:rPr>
  </w:style>
  <w:style w:type="character" w:customStyle="1" w:styleId="Bullets">
    <w:name w:val="Bullets"/>
    <w:rsid w:val="009A67F8"/>
    <w:rPr>
      <w:rFonts w:ascii="OpenSymbol" w:eastAsia="OpenSymbol" w:hAnsi="OpenSymbol" w:cs="OpenSymbol"/>
    </w:rPr>
  </w:style>
  <w:style w:type="character" w:customStyle="1" w:styleId="NumberingSymbols">
    <w:name w:val="Numbering Symbols"/>
    <w:rsid w:val="009A67F8"/>
  </w:style>
  <w:style w:type="paragraph" w:customStyle="1" w:styleId="Heading">
    <w:name w:val="Heading"/>
    <w:basedOn w:val="Normal"/>
    <w:next w:val="BodyText"/>
    <w:rsid w:val="009A67F8"/>
    <w:pPr>
      <w:keepNext/>
      <w:suppressAutoHyphens/>
      <w:spacing w:before="240"/>
    </w:pPr>
    <w:rPr>
      <w:rFonts w:ascii="Arial" w:eastAsia="DejaVu Sans" w:hAnsi="Arial" w:cs="DejaVu Sans"/>
      <w:sz w:val="28"/>
      <w:szCs w:val="28"/>
      <w:lang w:eastAsia="ar-SA"/>
    </w:rPr>
  </w:style>
  <w:style w:type="paragraph" w:customStyle="1" w:styleId="Index">
    <w:name w:val="Index"/>
    <w:basedOn w:val="Normal"/>
    <w:rsid w:val="009A67F8"/>
    <w:pPr>
      <w:suppressLineNumbers/>
      <w:suppressAutoHyphens/>
    </w:pPr>
    <w:rPr>
      <w:rFonts w:ascii="Times New Roman" w:eastAsia="Times New Roman" w:hAnsi="Times New Roman" w:cs="Times New Roman"/>
      <w:szCs w:val="20"/>
      <w:lang w:eastAsia="ar-SA"/>
    </w:rPr>
  </w:style>
  <w:style w:type="paragraph" w:styleId="NormalIndent">
    <w:name w:val="Normal Indent"/>
    <w:basedOn w:val="Normal"/>
    <w:rsid w:val="009A67F8"/>
    <w:pPr>
      <w:suppressAutoHyphens/>
      <w:ind w:left="720"/>
    </w:pPr>
    <w:rPr>
      <w:rFonts w:ascii="Times New Roman" w:eastAsia="Times New Roman" w:hAnsi="Times New Roman" w:cs="Times New Roman"/>
      <w:sz w:val="22"/>
      <w:szCs w:val="20"/>
      <w:lang w:eastAsia="ar-SA"/>
    </w:rPr>
  </w:style>
  <w:style w:type="paragraph" w:customStyle="1" w:styleId="Appendix1">
    <w:name w:val="Appendix1"/>
    <w:basedOn w:val="Heading1"/>
    <w:rsid w:val="009A67F8"/>
    <w:pPr>
      <w:keepLines w:val="0"/>
      <w:numPr>
        <w:numId w:val="0"/>
      </w:numPr>
      <w:tabs>
        <w:tab w:val="left" w:pos="1800"/>
        <w:tab w:val="left" w:pos="2160"/>
      </w:tabs>
      <w:suppressAutoHyphens/>
      <w:spacing w:before="240" w:after="240"/>
      <w:ind w:left="1800" w:hanging="360"/>
    </w:pPr>
    <w:rPr>
      <w:rFonts w:ascii="Arial" w:eastAsia="Times New Roman" w:hAnsi="Arial" w:cs="Times New Roman"/>
      <w:bCs w:val="0"/>
      <w:kern w:val="1"/>
      <w:sz w:val="32"/>
      <w:szCs w:val="20"/>
      <w:lang w:eastAsia="ar-SA"/>
    </w:rPr>
  </w:style>
  <w:style w:type="paragraph" w:customStyle="1" w:styleId="Appendix2">
    <w:name w:val="Appendix2"/>
    <w:basedOn w:val="Heading2"/>
    <w:rsid w:val="009A67F8"/>
    <w:pPr>
      <w:keepLines w:val="0"/>
      <w:numPr>
        <w:ilvl w:val="0"/>
        <w:numId w:val="7"/>
      </w:numPr>
      <w:suppressAutoHyphens/>
      <w:spacing w:before="240"/>
    </w:pPr>
    <w:rPr>
      <w:rFonts w:ascii="Arial" w:eastAsia="Times New Roman" w:hAnsi="Arial" w:cs="Times New Roman"/>
      <w:bCs w:val="0"/>
      <w:sz w:val="28"/>
      <w:szCs w:val="20"/>
      <w:lang w:eastAsia="ar-SA"/>
    </w:rPr>
  </w:style>
  <w:style w:type="paragraph" w:customStyle="1" w:styleId="ThemeBox">
    <w:name w:val="Theme Box"/>
    <w:basedOn w:val="Normal"/>
    <w:rsid w:val="009A67F8"/>
    <w:pPr>
      <w:pBdr>
        <w:top w:val="single" w:sz="4" w:space="1" w:color="000000"/>
        <w:left w:val="single" w:sz="4" w:space="4" w:color="000000"/>
        <w:bottom w:val="single" w:sz="4" w:space="1" w:color="000000"/>
        <w:right w:val="single" w:sz="4" w:space="4" w:color="000000"/>
      </w:pBdr>
      <w:shd w:val="clear" w:color="auto" w:fill="E5E5E5"/>
      <w:suppressAutoHyphens/>
    </w:pPr>
    <w:rPr>
      <w:rFonts w:ascii="Times New Roman" w:eastAsia="Times New Roman" w:hAnsi="Times New Roman" w:cs="Times New Roman"/>
      <w:b/>
      <w:szCs w:val="20"/>
      <w:lang w:eastAsia="ar-SA"/>
    </w:rPr>
  </w:style>
  <w:style w:type="paragraph" w:customStyle="1" w:styleId="NumberedList">
    <w:name w:val="NumberedList"/>
    <w:basedOn w:val="Normal"/>
    <w:rsid w:val="009A67F8"/>
    <w:pPr>
      <w:tabs>
        <w:tab w:val="left" w:pos="360"/>
      </w:tabs>
      <w:suppressAutoHyphens/>
      <w:ind w:left="360" w:hanging="360"/>
    </w:pPr>
    <w:rPr>
      <w:rFonts w:ascii="Times New Roman" w:eastAsia="Times New Roman" w:hAnsi="Times New Roman" w:cs="Times New Roman"/>
      <w:szCs w:val="20"/>
      <w:lang w:eastAsia="ar-SA"/>
    </w:rPr>
  </w:style>
  <w:style w:type="paragraph" w:styleId="ListBullet2">
    <w:name w:val="List Bullet 2"/>
    <w:basedOn w:val="Normal"/>
    <w:rsid w:val="009A67F8"/>
    <w:pPr>
      <w:tabs>
        <w:tab w:val="left" w:pos="720"/>
      </w:tabs>
      <w:suppressAutoHyphens/>
      <w:ind w:left="720" w:hanging="360"/>
    </w:pPr>
    <w:rPr>
      <w:rFonts w:ascii="Times New Roman" w:eastAsia="Times New Roman" w:hAnsi="Times New Roman" w:cs="Times New Roman"/>
      <w:sz w:val="22"/>
      <w:szCs w:val="20"/>
      <w:lang w:eastAsia="ar-SA"/>
    </w:rPr>
  </w:style>
  <w:style w:type="paragraph" w:styleId="ListBullet3">
    <w:name w:val="List Bullet 3"/>
    <w:basedOn w:val="Normal"/>
    <w:rsid w:val="009A67F8"/>
    <w:pPr>
      <w:tabs>
        <w:tab w:val="left" w:pos="1080"/>
      </w:tabs>
      <w:suppressAutoHyphens/>
      <w:ind w:left="1080" w:hanging="360"/>
    </w:pPr>
    <w:rPr>
      <w:rFonts w:ascii="Times New Roman" w:eastAsia="Times New Roman" w:hAnsi="Times New Roman" w:cs="Times New Roman"/>
      <w:sz w:val="22"/>
      <w:szCs w:val="20"/>
      <w:lang w:eastAsia="ar-SA"/>
    </w:rPr>
  </w:style>
  <w:style w:type="paragraph" w:styleId="ListBullet4">
    <w:name w:val="List Bullet 4"/>
    <w:basedOn w:val="Normal"/>
    <w:rsid w:val="009A67F8"/>
    <w:pPr>
      <w:tabs>
        <w:tab w:val="left" w:pos="1440"/>
      </w:tabs>
      <w:suppressAutoHyphens/>
      <w:ind w:left="1440" w:hanging="360"/>
    </w:pPr>
    <w:rPr>
      <w:rFonts w:ascii="Times New Roman" w:eastAsia="Times New Roman" w:hAnsi="Times New Roman" w:cs="Times New Roman"/>
      <w:sz w:val="22"/>
      <w:szCs w:val="20"/>
      <w:lang w:eastAsia="ar-SA"/>
    </w:rPr>
  </w:style>
  <w:style w:type="paragraph" w:styleId="ListBullet5">
    <w:name w:val="List Bullet 5"/>
    <w:basedOn w:val="Normal"/>
    <w:rsid w:val="009A67F8"/>
    <w:pPr>
      <w:tabs>
        <w:tab w:val="left" w:pos="1800"/>
      </w:tabs>
      <w:suppressAutoHyphens/>
      <w:ind w:left="1800" w:hanging="360"/>
    </w:pPr>
    <w:rPr>
      <w:rFonts w:ascii="Times New Roman" w:eastAsia="Times New Roman" w:hAnsi="Times New Roman" w:cs="Times New Roman"/>
      <w:sz w:val="22"/>
      <w:szCs w:val="20"/>
      <w:lang w:eastAsia="ar-SA"/>
    </w:rPr>
  </w:style>
  <w:style w:type="paragraph" w:styleId="ListNumber">
    <w:name w:val="List Number"/>
    <w:basedOn w:val="Normal"/>
    <w:rsid w:val="009A67F8"/>
    <w:pPr>
      <w:tabs>
        <w:tab w:val="left" w:pos="360"/>
      </w:tabs>
      <w:suppressAutoHyphens/>
      <w:ind w:left="360" w:hanging="360"/>
    </w:pPr>
    <w:rPr>
      <w:rFonts w:ascii="Times New Roman" w:eastAsia="Times New Roman" w:hAnsi="Times New Roman" w:cs="Times New Roman"/>
      <w:sz w:val="22"/>
      <w:szCs w:val="20"/>
      <w:lang w:eastAsia="ar-SA"/>
    </w:rPr>
  </w:style>
  <w:style w:type="paragraph" w:styleId="ListNumber2">
    <w:name w:val="List Number 2"/>
    <w:basedOn w:val="Normal"/>
    <w:rsid w:val="009A67F8"/>
    <w:pPr>
      <w:tabs>
        <w:tab w:val="left" w:pos="720"/>
      </w:tabs>
      <w:suppressAutoHyphens/>
      <w:ind w:left="720" w:hanging="360"/>
    </w:pPr>
    <w:rPr>
      <w:rFonts w:ascii="Times New Roman" w:eastAsia="Times New Roman" w:hAnsi="Times New Roman" w:cs="Times New Roman"/>
      <w:sz w:val="22"/>
      <w:szCs w:val="20"/>
      <w:lang w:eastAsia="ar-SA"/>
    </w:rPr>
  </w:style>
  <w:style w:type="paragraph" w:styleId="ListNumber3">
    <w:name w:val="List Number 3"/>
    <w:basedOn w:val="Normal"/>
    <w:rsid w:val="009A67F8"/>
    <w:pPr>
      <w:tabs>
        <w:tab w:val="left" w:pos="1080"/>
      </w:tabs>
      <w:suppressAutoHyphens/>
      <w:ind w:left="1080" w:hanging="360"/>
    </w:pPr>
    <w:rPr>
      <w:rFonts w:ascii="Times New Roman" w:eastAsia="Times New Roman" w:hAnsi="Times New Roman" w:cs="Times New Roman"/>
      <w:sz w:val="22"/>
      <w:szCs w:val="20"/>
      <w:lang w:eastAsia="ar-SA"/>
    </w:rPr>
  </w:style>
  <w:style w:type="paragraph" w:styleId="ListNumber4">
    <w:name w:val="List Number 4"/>
    <w:basedOn w:val="Normal"/>
    <w:rsid w:val="009A67F8"/>
    <w:pPr>
      <w:tabs>
        <w:tab w:val="left" w:pos="1440"/>
      </w:tabs>
      <w:suppressAutoHyphens/>
      <w:ind w:left="1440" w:hanging="360"/>
    </w:pPr>
    <w:rPr>
      <w:rFonts w:ascii="Times New Roman" w:eastAsia="Times New Roman" w:hAnsi="Times New Roman" w:cs="Times New Roman"/>
      <w:sz w:val="22"/>
      <w:szCs w:val="20"/>
      <w:lang w:eastAsia="ar-SA"/>
    </w:rPr>
  </w:style>
  <w:style w:type="paragraph" w:styleId="ListNumber5">
    <w:name w:val="List Number 5"/>
    <w:basedOn w:val="Normal"/>
    <w:rsid w:val="009A67F8"/>
    <w:pPr>
      <w:tabs>
        <w:tab w:val="left" w:pos="1800"/>
      </w:tabs>
      <w:suppressAutoHyphens/>
      <w:ind w:left="1800" w:hanging="360"/>
    </w:pPr>
    <w:rPr>
      <w:rFonts w:ascii="Times New Roman" w:eastAsia="Times New Roman" w:hAnsi="Times New Roman" w:cs="Times New Roman"/>
      <w:sz w:val="22"/>
      <w:szCs w:val="20"/>
      <w:lang w:eastAsia="ar-SA"/>
    </w:rPr>
  </w:style>
  <w:style w:type="paragraph" w:styleId="Header">
    <w:name w:val="header"/>
    <w:basedOn w:val="Normal"/>
    <w:link w:val="HeaderChar"/>
    <w:rsid w:val="009A67F8"/>
    <w:pPr>
      <w:tabs>
        <w:tab w:val="center" w:pos="4320"/>
        <w:tab w:val="right" w:pos="8640"/>
      </w:tabs>
      <w:suppressAutoHyphens/>
    </w:pPr>
    <w:rPr>
      <w:rFonts w:ascii="Times New Roman" w:eastAsia="Times New Roman" w:hAnsi="Times New Roman" w:cs="Times New Roman"/>
      <w:szCs w:val="20"/>
      <w:lang w:eastAsia="ar-SA"/>
    </w:rPr>
  </w:style>
  <w:style w:type="character" w:customStyle="1" w:styleId="HeaderChar">
    <w:name w:val="Header Char"/>
    <w:basedOn w:val="DefaultParagraphFont"/>
    <w:link w:val="Header"/>
    <w:rsid w:val="009A67F8"/>
    <w:rPr>
      <w:rFonts w:ascii="Times New Roman" w:eastAsia="Times New Roman" w:hAnsi="Times New Roman" w:cs="Times New Roman"/>
      <w:szCs w:val="20"/>
      <w:lang w:eastAsia="ar-SA"/>
    </w:rPr>
  </w:style>
  <w:style w:type="paragraph" w:styleId="TableofFigures">
    <w:name w:val="table of figures"/>
    <w:basedOn w:val="Normal"/>
    <w:next w:val="Normal"/>
    <w:rsid w:val="009A67F8"/>
    <w:pPr>
      <w:suppressAutoHyphens/>
      <w:spacing w:after="0"/>
      <w:ind w:left="480" w:hanging="480"/>
    </w:pPr>
    <w:rPr>
      <w:rFonts w:ascii="Times New Roman" w:eastAsia="Times New Roman" w:hAnsi="Times New Roman" w:cs="Times New Roman"/>
      <w:smallCaps/>
      <w:sz w:val="20"/>
      <w:szCs w:val="20"/>
      <w:lang w:eastAsia="ar-SA"/>
    </w:rPr>
  </w:style>
  <w:style w:type="paragraph" w:styleId="PlainText">
    <w:name w:val="Plain Text"/>
    <w:basedOn w:val="Normal"/>
    <w:link w:val="PlainTextChar"/>
    <w:uiPriority w:val="99"/>
    <w:rsid w:val="009A67F8"/>
    <w:pPr>
      <w:suppressAutoHyphens/>
      <w:spacing w:after="0"/>
    </w:pPr>
    <w:rPr>
      <w:rFonts w:ascii="Courier New" w:eastAsia="Times New Roman" w:hAnsi="Courier New" w:cs="Courier New"/>
      <w:sz w:val="20"/>
      <w:szCs w:val="20"/>
      <w:lang w:eastAsia="ar-SA"/>
    </w:rPr>
  </w:style>
  <w:style w:type="character" w:customStyle="1" w:styleId="PlainTextChar">
    <w:name w:val="Plain Text Char"/>
    <w:basedOn w:val="DefaultParagraphFont"/>
    <w:link w:val="PlainText"/>
    <w:uiPriority w:val="99"/>
    <w:rsid w:val="009A67F8"/>
    <w:rPr>
      <w:rFonts w:ascii="Courier New" w:eastAsia="Times New Roman" w:hAnsi="Courier New" w:cs="Courier New"/>
      <w:sz w:val="20"/>
      <w:szCs w:val="20"/>
      <w:lang w:eastAsia="ar-SA"/>
    </w:rPr>
  </w:style>
  <w:style w:type="paragraph" w:styleId="NormalWeb">
    <w:name w:val="Normal (Web)"/>
    <w:basedOn w:val="Normal"/>
    <w:rsid w:val="009A67F8"/>
    <w:pPr>
      <w:suppressAutoHyphens/>
      <w:spacing w:before="280" w:after="280"/>
    </w:pPr>
    <w:rPr>
      <w:rFonts w:ascii="Times New Roman" w:eastAsia="Times New Roman" w:hAnsi="Times New Roman" w:cs="Times New Roman"/>
      <w:lang w:eastAsia="ar-SA"/>
    </w:rPr>
  </w:style>
  <w:style w:type="paragraph" w:customStyle="1" w:styleId="listnobullet">
    <w:name w:val="list_no_bullet"/>
    <w:basedOn w:val="List"/>
    <w:rsid w:val="009A67F8"/>
    <w:pPr>
      <w:keepNext/>
      <w:tabs>
        <w:tab w:val="left" w:pos="720"/>
        <w:tab w:val="left" w:pos="1440"/>
        <w:tab w:val="left" w:pos="2160"/>
        <w:tab w:val="left" w:pos="2880"/>
      </w:tabs>
      <w:overflowPunct w:val="0"/>
      <w:autoSpaceDE w:val="0"/>
      <w:spacing w:after="0" w:line="240" w:lineRule="auto"/>
      <w:ind w:left="720"/>
      <w:textAlignment w:val="baseline"/>
    </w:pPr>
    <w:rPr>
      <w:sz w:val="20"/>
    </w:rPr>
  </w:style>
  <w:style w:type="paragraph" w:customStyle="1" w:styleId="List1">
    <w:name w:val="List1"/>
    <w:basedOn w:val="Normal"/>
    <w:rsid w:val="009A67F8"/>
    <w:pPr>
      <w:keepNext/>
      <w:numPr>
        <w:numId w:val="8"/>
      </w:numPr>
      <w:tabs>
        <w:tab w:val="left" w:pos="360"/>
        <w:tab w:val="left" w:pos="1440"/>
        <w:tab w:val="left" w:pos="2160"/>
        <w:tab w:val="left" w:pos="2880"/>
      </w:tabs>
      <w:suppressAutoHyphens/>
      <w:overflowPunct w:val="0"/>
      <w:autoSpaceDE w:val="0"/>
      <w:spacing w:after="0"/>
      <w:textAlignment w:val="baseline"/>
    </w:pPr>
    <w:rPr>
      <w:rFonts w:ascii="Times New Roman" w:eastAsia="Times New Roman" w:hAnsi="Times New Roman" w:cs="Times New Roman"/>
      <w:sz w:val="20"/>
      <w:szCs w:val="20"/>
      <w:lang w:eastAsia="ar-SA"/>
    </w:rPr>
  </w:style>
  <w:style w:type="paragraph" w:customStyle="1" w:styleId="listend0">
    <w:name w:val="list_end"/>
    <w:basedOn w:val="List1"/>
    <w:next w:val="Normal"/>
    <w:rsid w:val="009A67F8"/>
    <w:pPr>
      <w:spacing w:after="120"/>
    </w:pPr>
  </w:style>
  <w:style w:type="paragraph" w:customStyle="1" w:styleId="list-end">
    <w:name w:val="list-end"/>
    <w:basedOn w:val="ListBullet"/>
    <w:next w:val="Normal"/>
    <w:rsid w:val="009A67F8"/>
    <w:pPr>
      <w:numPr>
        <w:numId w:val="6"/>
      </w:numPr>
      <w:tabs>
        <w:tab w:val="left" w:pos="2160"/>
      </w:tabs>
      <w:spacing w:after="120"/>
    </w:pPr>
    <w:rPr>
      <w:szCs w:val="24"/>
    </w:rPr>
  </w:style>
  <w:style w:type="paragraph" w:customStyle="1" w:styleId="TableContents">
    <w:name w:val="Table Contents"/>
    <w:basedOn w:val="Normal"/>
    <w:rsid w:val="009A67F8"/>
    <w:pPr>
      <w:widowControl w:val="0"/>
      <w:suppressLineNumbers/>
      <w:suppressAutoHyphens/>
      <w:spacing w:after="0"/>
    </w:pPr>
    <w:rPr>
      <w:rFonts w:ascii="Times New Roman" w:eastAsia="Lucida Sans Unicode" w:hAnsi="Times New Roman" w:cs="Times New Roman"/>
      <w:kern w:val="1"/>
      <w:lang w:eastAsia="ar-SA"/>
    </w:rPr>
  </w:style>
  <w:style w:type="paragraph" w:customStyle="1" w:styleId="Contents10">
    <w:name w:val="Contents 10"/>
    <w:basedOn w:val="Index"/>
    <w:rsid w:val="009A67F8"/>
    <w:pPr>
      <w:tabs>
        <w:tab w:val="right" w:leader="dot" w:pos="7425"/>
      </w:tabs>
      <w:ind w:left="2547"/>
    </w:pPr>
  </w:style>
  <w:style w:type="paragraph" w:customStyle="1" w:styleId="TableHeading">
    <w:name w:val="Table Heading"/>
    <w:basedOn w:val="TableContents"/>
    <w:rsid w:val="009A67F8"/>
    <w:pPr>
      <w:jc w:val="center"/>
    </w:pPr>
    <w:rPr>
      <w:b/>
      <w:bCs/>
    </w:rPr>
  </w:style>
  <w:style w:type="paragraph" w:customStyle="1" w:styleId="List10">
    <w:name w:val="List 1"/>
    <w:basedOn w:val="List"/>
    <w:rsid w:val="009A67F8"/>
    <w:pPr>
      <w:ind w:left="360"/>
    </w:pPr>
  </w:style>
  <w:style w:type="table" w:styleId="TableGrid">
    <w:name w:val="Table Grid"/>
    <w:basedOn w:val="TableNormal"/>
    <w:uiPriority w:val="59"/>
    <w:rsid w:val="009A67F8"/>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6C280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002491">
      <w:bodyDiv w:val="1"/>
      <w:marLeft w:val="0"/>
      <w:marRight w:val="0"/>
      <w:marTop w:val="0"/>
      <w:marBottom w:val="0"/>
      <w:divBdr>
        <w:top w:val="none" w:sz="0" w:space="0" w:color="auto"/>
        <w:left w:val="none" w:sz="0" w:space="0" w:color="auto"/>
        <w:bottom w:val="none" w:sz="0" w:space="0" w:color="auto"/>
        <w:right w:val="none" w:sz="0" w:space="0" w:color="auto"/>
      </w:divBdr>
    </w:div>
    <w:div w:id="509682402">
      <w:bodyDiv w:val="1"/>
      <w:marLeft w:val="0"/>
      <w:marRight w:val="0"/>
      <w:marTop w:val="0"/>
      <w:marBottom w:val="0"/>
      <w:divBdr>
        <w:top w:val="none" w:sz="0" w:space="0" w:color="auto"/>
        <w:left w:val="none" w:sz="0" w:space="0" w:color="auto"/>
        <w:bottom w:val="none" w:sz="0" w:space="0" w:color="auto"/>
        <w:right w:val="none" w:sz="0" w:space="0" w:color="auto"/>
      </w:divBdr>
    </w:div>
    <w:div w:id="1040058011">
      <w:bodyDiv w:val="1"/>
      <w:marLeft w:val="0"/>
      <w:marRight w:val="0"/>
      <w:marTop w:val="0"/>
      <w:marBottom w:val="0"/>
      <w:divBdr>
        <w:top w:val="none" w:sz="0" w:space="0" w:color="auto"/>
        <w:left w:val="none" w:sz="0" w:space="0" w:color="auto"/>
        <w:bottom w:val="none" w:sz="0" w:space="0" w:color="auto"/>
        <w:right w:val="none" w:sz="0" w:space="0" w:color="auto"/>
      </w:divBdr>
    </w:div>
    <w:div w:id="1837110217">
      <w:bodyDiv w:val="1"/>
      <w:marLeft w:val="0"/>
      <w:marRight w:val="0"/>
      <w:marTop w:val="0"/>
      <w:marBottom w:val="0"/>
      <w:divBdr>
        <w:top w:val="none" w:sz="0" w:space="0" w:color="auto"/>
        <w:left w:val="none" w:sz="0" w:space="0" w:color="auto"/>
        <w:bottom w:val="none" w:sz="0" w:space="0" w:color="auto"/>
        <w:right w:val="none" w:sz="0" w:space="0" w:color="auto"/>
      </w:divBdr>
    </w:div>
    <w:div w:id="2000765175">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hyperlink" Target="http://dd.weather.gc.ca/bulletins/alphanumeric/20190319/SM/CWAO/11/SMCN03_CWAO_191200__71467_58240" TargetMode="External"/><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image" Target="media/image66.png"/><Relationship Id="rId89" Type="http://schemas.openxmlformats.org/officeDocument/2006/relationships/image" Target="media/image71.png"/><Relationship Id="rId16" Type="http://schemas.openxmlformats.org/officeDocument/2006/relationships/image" Target="media/image5.png"/><Relationship Id="rId11" Type="http://schemas.openxmlformats.org/officeDocument/2006/relationships/footer" Target="footer4.xml"/><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6.png"/><Relationship Id="rId79" Type="http://schemas.openxmlformats.org/officeDocument/2006/relationships/image" Target="media/image61.png"/><Relationship Id="rId102" Type="http://schemas.openxmlformats.org/officeDocument/2006/relationships/image" Target="media/image84.png"/><Relationship Id="rId5" Type="http://schemas.openxmlformats.org/officeDocument/2006/relationships/footnotes" Target="footnotes.xml"/><Relationship Id="rId90" Type="http://schemas.openxmlformats.org/officeDocument/2006/relationships/image" Target="media/image72.png"/><Relationship Id="rId95" Type="http://schemas.openxmlformats.org/officeDocument/2006/relationships/image" Target="media/image77.png"/><Relationship Id="rId22" Type="http://schemas.openxmlformats.org/officeDocument/2006/relationships/hyperlink" Target="http://dd.weather.gc.ca/bulletins/alphanumeric/20190319/SM/CWAO/11/SMCN08_CWAO_191200__71911_46002" TargetMode="External"/><Relationship Id="rId27" Type="http://schemas.openxmlformats.org/officeDocument/2006/relationships/hyperlink" Target="https://wcc.sc.egov.usda.gov/reportGenerator/" TargetMode="External"/><Relationship Id="rId43" Type="http://schemas.openxmlformats.org/officeDocument/2006/relationships/image" Target="media/image26.png"/><Relationship Id="rId48" Type="http://schemas.openxmlformats.org/officeDocument/2006/relationships/image" Target="media/image31.png"/><Relationship Id="rId64" Type="http://schemas.openxmlformats.org/officeDocument/2006/relationships/image" Target="media/image47.png"/><Relationship Id="rId69" Type="http://schemas.openxmlformats.org/officeDocument/2006/relationships/image" Target="media/image52.png"/><Relationship Id="rId80" Type="http://schemas.openxmlformats.org/officeDocument/2006/relationships/image" Target="media/image62.png"/><Relationship Id="rId85" Type="http://schemas.openxmlformats.org/officeDocument/2006/relationships/image" Target="media/image67.png"/><Relationship Id="rId12" Type="http://schemas.openxmlformats.org/officeDocument/2006/relationships/image" Target="media/image1.png"/><Relationship Id="rId17" Type="http://schemas.openxmlformats.org/officeDocument/2006/relationships/image" Target="media/image6.png"/><Relationship Id="rId33" Type="http://schemas.openxmlformats.org/officeDocument/2006/relationships/image" Target="media/image16.png"/><Relationship Id="rId38" Type="http://schemas.openxmlformats.org/officeDocument/2006/relationships/image" Target="media/image21.png"/><Relationship Id="rId59" Type="http://schemas.openxmlformats.org/officeDocument/2006/relationships/image" Target="media/image42.emf"/><Relationship Id="rId103" Type="http://schemas.openxmlformats.org/officeDocument/2006/relationships/footer" Target="footer5.xml"/><Relationship Id="rId20" Type="http://schemas.openxmlformats.org/officeDocument/2006/relationships/hyperlink" Target="http://dd.weather.gc.ca/bulletins/alphanumeric/20190319/SM/CWAO/11/SMCN01_CWAO_191200__71094_36632" TargetMode="External"/><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hyperlink" Target="http://docs.oracle.com/javase/7/docs/api/java/text/SimpleDateFormat.html" TargetMode="External"/><Relationship Id="rId75" Type="http://schemas.openxmlformats.org/officeDocument/2006/relationships/image" Target="media/image57.png"/><Relationship Id="rId83" Type="http://schemas.openxmlformats.org/officeDocument/2006/relationships/image" Target="media/image65.png"/><Relationship Id="rId88" Type="http://schemas.openxmlformats.org/officeDocument/2006/relationships/image" Target="media/image70.png"/><Relationship Id="rId91" Type="http://schemas.openxmlformats.org/officeDocument/2006/relationships/image" Target="media/image73.png"/><Relationship Id="rId96" Type="http://schemas.openxmlformats.org/officeDocument/2006/relationships/image" Target="media/image78.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4.png"/><Relationship Id="rId23" Type="http://schemas.openxmlformats.org/officeDocument/2006/relationships/hyperlink" Target="http://dd.weather.gc.ca/bulletins/alphanumeric/20190319/SM/CWAO/11/SMCN09_CWAO_191200__71948_12651" TargetMode="External"/><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footer" Target="footer3.xm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image" Target="media/image68.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4" Type="http://schemas.openxmlformats.org/officeDocument/2006/relationships/webSettings" Target="webSettings.xml"/><Relationship Id="rId9" Type="http://schemas.openxmlformats.org/officeDocument/2006/relationships/footer" Target="footer2.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2.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8.gif"/><Relationship Id="rId97" Type="http://schemas.openxmlformats.org/officeDocument/2006/relationships/image" Target="media/image79.png"/><Relationship Id="rId104" Type="http://schemas.openxmlformats.org/officeDocument/2006/relationships/fontTable" Target="fontTable.xml"/><Relationship Id="rId7" Type="http://schemas.openxmlformats.org/officeDocument/2006/relationships/hyperlink" Target="https://github.com/opendcs/opendcs" TargetMode="External"/><Relationship Id="rId71" Type="http://schemas.openxmlformats.org/officeDocument/2006/relationships/image" Target="media/image53.png"/><Relationship Id="rId92" Type="http://schemas.openxmlformats.org/officeDocument/2006/relationships/image" Target="media/image74.png"/><Relationship Id="rId2" Type="http://schemas.openxmlformats.org/officeDocument/2006/relationships/styles" Target="styles.xml"/><Relationship Id="rId29" Type="http://schemas.openxmlformats.org/officeDocument/2006/relationships/image" Target="media/image12.png"/><Relationship Id="rId24" Type="http://schemas.openxmlformats.org/officeDocument/2006/relationships/image" Target="media/image8.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image" Target="media/image69.png"/><Relationship Id="rId61" Type="http://schemas.openxmlformats.org/officeDocument/2006/relationships/image" Target="media/image44.png"/><Relationship Id="rId82" Type="http://schemas.openxmlformats.org/officeDocument/2006/relationships/image" Target="media/image64.png"/><Relationship Id="rId19" Type="http://schemas.openxmlformats.org/officeDocument/2006/relationships/hyperlink" Target="http://dd.weather.gc.ca/bulletins/alphanumeric/20190319/SM/CWAO/11/SMCN01_CWAO_191200__71092_38380" TargetMode="External"/><Relationship Id="rId14" Type="http://schemas.openxmlformats.org/officeDocument/2006/relationships/image" Target="media/image3.png"/><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9.png"/><Relationship Id="rId77" Type="http://schemas.openxmlformats.org/officeDocument/2006/relationships/image" Target="media/image59.png"/><Relationship Id="rId100" Type="http://schemas.openxmlformats.org/officeDocument/2006/relationships/image" Target="media/image82.png"/><Relationship Id="rId105" Type="http://schemas.openxmlformats.org/officeDocument/2006/relationships/theme" Target="theme/theme1.xml"/><Relationship Id="rId8" Type="http://schemas.openxmlformats.org/officeDocument/2006/relationships/footer" Target="footer1.xml"/><Relationship Id="rId51" Type="http://schemas.openxmlformats.org/officeDocument/2006/relationships/image" Target="media/image34.png"/><Relationship Id="rId72" Type="http://schemas.openxmlformats.org/officeDocument/2006/relationships/image" Target="media/image54.png"/><Relationship Id="rId93" Type="http://schemas.openxmlformats.org/officeDocument/2006/relationships/image" Target="media/image75.png"/><Relationship Id="rId98" Type="http://schemas.openxmlformats.org/officeDocument/2006/relationships/image" Target="media/image80.png"/><Relationship Id="rId3" Type="http://schemas.openxmlformats.org/officeDocument/2006/relationships/settings" Target="settings.xml"/><Relationship Id="rId25" Type="http://schemas.openxmlformats.org/officeDocument/2006/relationships/image" Target="media/image9.png"/><Relationship Id="rId46" Type="http://schemas.openxmlformats.org/officeDocument/2006/relationships/image" Target="media/image29.png"/><Relationship Id="rId67" Type="http://schemas.openxmlformats.org/officeDocument/2006/relationships/image" Target="media/image50.png"/></Relationships>
</file>

<file path=word/_rels/settings.xml.rels><?xml version="1.0" encoding="UTF-8" standalone="yes"?>
<Relationships xmlns="http://schemas.openxmlformats.org/package/2006/relationships"><Relationship Id="rId1" Type="http://schemas.openxmlformats.org/officeDocument/2006/relationships/attachedTemplate" Target="Macintosh%20HD:Users:mmaloney:Library:Application%20Support:Microsoft:Office:User%20Templates:My%20Templates:CoveSW2.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Macintosh%20HD:Users:mmaloney:Library:Application%20Support:Microsoft:Office:User%20Templates:My%20Templates:CoveSW2.dotx</Template>
  <TotalTime>1021</TotalTime>
  <Pages>142</Pages>
  <Words>26740</Words>
  <Characters>152424</Characters>
  <Application>Microsoft Office Word</Application>
  <DocSecurity>0</DocSecurity>
  <Lines>1270</Lines>
  <Paragraphs>357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178807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Maloney</dc:creator>
  <cp:keywords/>
  <dc:description/>
  <cp:lastModifiedBy>Michael Maloney</cp:lastModifiedBy>
  <cp:revision>184</cp:revision>
  <cp:lastPrinted>2019-03-19T18:05:00Z</cp:lastPrinted>
  <dcterms:created xsi:type="dcterms:W3CDTF">2014-02-03T22:30:00Z</dcterms:created>
  <dcterms:modified xsi:type="dcterms:W3CDTF">2021-12-27T16:03:00Z</dcterms:modified>
</cp:coreProperties>
</file>